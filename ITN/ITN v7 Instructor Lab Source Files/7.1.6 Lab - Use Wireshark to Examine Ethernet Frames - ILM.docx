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8657B" w14:textId="77777777" w:rsidR="004D36D7" w:rsidRPr="00FD4A68" w:rsidRDefault="002910A1" w:rsidP="006F40A4">
      <w:pPr>
        <w:pStyle w:val="Title"/>
        <w:rPr>
          <w:rStyle w:val="LabTitleInstVersred"/>
          <w:b/>
          <w:color w:val="auto"/>
        </w:rPr>
      </w:pPr>
      <w:sdt>
        <w:sdtPr>
          <w:rPr>
            <w:b w:val="0"/>
            <w:color w:val="EE0000"/>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5C44">
            <w:t>Lab - Use Wireshark to Examine Ethernet Frames</w:t>
          </w:r>
        </w:sdtContent>
      </w:sdt>
      <w:r w:rsidR="004D36D7" w:rsidRPr="00FD4A68">
        <w:t xml:space="preserve"> </w:t>
      </w:r>
      <w:r w:rsidR="00D84BDA" w:rsidRPr="00FD4A68">
        <w:rPr>
          <w:rStyle w:val="LabTitleInstVersred"/>
        </w:rPr>
        <w:t>(Instructor Version)</w:t>
      </w:r>
    </w:p>
    <w:p w14:paraId="33A9F9E6"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AE4BAB5" w14:textId="77777777" w:rsidR="00D778DF" w:rsidRPr="00E70096" w:rsidRDefault="00D778DF" w:rsidP="00C41DEB">
      <w:pPr>
        <w:pStyle w:val="Heading1"/>
      </w:pPr>
      <w:r w:rsidRPr="00E70096">
        <w:t>Topology</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Heading1"/>
      </w:pPr>
      <w:r w:rsidRPr="00BB73FF">
        <w:t>Objective</w:t>
      </w:r>
      <w:r>
        <w:t>s</w:t>
      </w:r>
    </w:p>
    <w:p w14:paraId="566223F1" w14:textId="77777777" w:rsidR="006F40A4" w:rsidRPr="004C0909" w:rsidRDefault="006F40A4" w:rsidP="006F40A4">
      <w:pPr>
        <w:pStyle w:val="BodyTextL25Bold"/>
      </w:pPr>
      <w:r>
        <w:t>Part 1: Examine the Header Fields in an Ethernet II Frame</w:t>
      </w:r>
    </w:p>
    <w:p w14:paraId="0E09AC98" w14:textId="77777777" w:rsidR="006F40A4" w:rsidRPr="004C0909" w:rsidRDefault="006F40A4" w:rsidP="006F40A4">
      <w:pPr>
        <w:pStyle w:val="BodyTextL25Bold"/>
      </w:pPr>
      <w:r>
        <w:t>Part 2: Use Wireshark to Capture and Analyze Ethernet Frames</w:t>
      </w:r>
    </w:p>
    <w:p w14:paraId="242F071B" w14:textId="77777777" w:rsidR="006F40A4" w:rsidRPr="00C07FD9" w:rsidRDefault="006F40A4" w:rsidP="006F40A4">
      <w:pPr>
        <w:pStyle w:val="Heading1"/>
        <w:numPr>
          <w:ilvl w:val="0"/>
          <w:numId w:val="3"/>
        </w:numPr>
      </w:pPr>
      <w:r>
        <w:t>Background / Scenario</w:t>
      </w:r>
    </w:p>
    <w:p w14:paraId="3B306004" w14:textId="77777777" w:rsidR="006F40A4" w:rsidRDefault="006F40A4" w:rsidP="006F40A4">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DE6F44" w:rsidRDefault="006F40A4" w:rsidP="006F40A4">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3AD1B97C" w14:textId="77777777" w:rsidR="006F40A4" w:rsidRPr="00A47CC2" w:rsidRDefault="006F40A4" w:rsidP="006F40A4">
      <w:pPr>
        <w:pStyle w:val="InstNoteRedL25"/>
      </w:pPr>
      <w:r w:rsidRPr="00C67E3B">
        <w:rPr>
          <w:b/>
        </w:rPr>
        <w:t>Instructor Note</w:t>
      </w:r>
      <w:r>
        <w:t>: This lab assumes that the student is using a PC with internet access. It also assumes that Wireshark has been pre-installed on the PC. The screenshots in this lab were taken from Wireshark v2.4.3 for Windows 10 (64bit).</w:t>
      </w:r>
    </w:p>
    <w:p w14:paraId="1AC591D5" w14:textId="77777777" w:rsidR="006F40A4" w:rsidRDefault="006F40A4" w:rsidP="006F40A4">
      <w:pPr>
        <w:pStyle w:val="Heading1"/>
        <w:numPr>
          <w:ilvl w:val="0"/>
          <w:numId w:val="3"/>
        </w:numPr>
      </w:pPr>
      <w:r>
        <w:t>Required Resources</w:t>
      </w:r>
    </w:p>
    <w:p w14:paraId="28784C4E" w14:textId="74F175A4" w:rsidR="006F40A4" w:rsidRDefault="006F40A4" w:rsidP="006F40A4">
      <w:pPr>
        <w:pStyle w:val="Bulletlevel1"/>
        <w:spacing w:before="60" w:after="60" w:line="276" w:lineRule="auto"/>
      </w:pPr>
      <w:r>
        <w:t xml:space="preserve">1 PC (Windows with internet access </w:t>
      </w:r>
      <w:r w:rsidR="008A04B0">
        <w:t xml:space="preserve">and </w:t>
      </w:r>
      <w:r>
        <w:t>with Wireshark installed)</w:t>
      </w:r>
    </w:p>
    <w:p w14:paraId="2CE693DE" w14:textId="77777777" w:rsidR="00B94E44" w:rsidRDefault="00B94E44" w:rsidP="00D76DEB">
      <w:pPr>
        <w:pStyle w:val="Heading1"/>
      </w:pPr>
      <w:r>
        <w:t>Instructions</w:t>
      </w:r>
    </w:p>
    <w:p w14:paraId="2A142175" w14:textId="506424DA" w:rsidR="006F40A4" w:rsidRPr="004C0909" w:rsidRDefault="006F40A4" w:rsidP="006F40A4">
      <w:pPr>
        <w:pStyle w:val="Heading2"/>
      </w:pPr>
      <w:r>
        <w:t>Examine the Header Fields in an Ethernet II Frame</w:t>
      </w:r>
    </w:p>
    <w:p w14:paraId="6154462A" w14:textId="77777777" w:rsidR="006F40A4" w:rsidRDefault="006F40A4" w:rsidP="006F40A4">
      <w:pPr>
        <w:pStyle w:val="BodyTextL25"/>
      </w:pPr>
      <w:r>
        <w:t>In Part 1, you will examine the header fields and content in an Ethernet II frame. A Wireshark capture will be used to examine the contents in those fields.</w:t>
      </w:r>
    </w:p>
    <w:p w14:paraId="7914B017" w14:textId="77777777" w:rsidR="006F40A4" w:rsidRDefault="006F40A4" w:rsidP="00C41DEB">
      <w:pPr>
        <w:pStyle w:val="Heading3"/>
      </w:pPr>
      <w:r>
        <w:lastRenderedPageBreak/>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rsidRPr="00DF1D6C">
              <w:t>Destination</w:t>
            </w:r>
            <w:r>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rsidRPr="00DF1D6C">
              <w:t>FCS</w:t>
            </w:r>
          </w:p>
        </w:tc>
      </w:tr>
      <w:tr w:rsidR="006F40A4" w14:paraId="59F611EB" w14:textId="77777777" w:rsidTr="00F00CB8">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1658" w:type="dxa"/>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 1500 Bytes</w:t>
            </w:r>
          </w:p>
        </w:tc>
        <w:tc>
          <w:tcPr>
            <w:tcW w:w="1478" w:type="dxa"/>
            <w:vAlign w:val="bottom"/>
          </w:tcPr>
          <w:p w14:paraId="7D3E4BFD" w14:textId="77777777" w:rsidR="006F40A4" w:rsidRDefault="006F40A4" w:rsidP="00F00CB8">
            <w:pPr>
              <w:pStyle w:val="TableText"/>
              <w:jc w:val="center"/>
            </w:pPr>
            <w:r>
              <w:t>4 Bytes</w:t>
            </w:r>
          </w:p>
        </w:tc>
      </w:tr>
    </w:tbl>
    <w:p w14:paraId="501A5058" w14:textId="77777777" w:rsidR="006F40A4" w:rsidRDefault="006F40A4" w:rsidP="00C41DEB">
      <w:pPr>
        <w:pStyle w:val="Heading3"/>
      </w:pPr>
      <w:r>
        <w:t>Examine the network configuration of the PC.</w:t>
      </w:r>
    </w:p>
    <w:p w14:paraId="1C890FFF" w14:textId="77777777" w:rsidR="006F40A4" w:rsidRDefault="00F80BD6" w:rsidP="006F40A4">
      <w:pPr>
        <w:pStyle w:val="BodyTextL25"/>
        <w:keepNext/>
      </w:pPr>
      <w:r>
        <w:t>In this example, t</w:t>
      </w:r>
      <w:r w:rsidR="006F40A4">
        <w:t>his PC host IP address is 192.168.1.147 and the default gateway has an IP address of 192.168.1.1.</w:t>
      </w:r>
    </w:p>
    <w:p w14:paraId="51375CD0" w14:textId="77777777" w:rsidR="00F80BD6" w:rsidRDefault="00F80BD6" w:rsidP="00D757B6">
      <w:pPr>
        <w:pStyle w:val="CMD"/>
        <w:spacing w:before="0"/>
      </w:pPr>
      <w:r>
        <w:t xml:space="preserve">C:\&gt; </w:t>
      </w:r>
      <w:r w:rsidRPr="00D757B6">
        <w:rPr>
          <w:b/>
        </w:rPr>
        <w:t>ipconfig /all</w:t>
      </w:r>
    </w:p>
    <w:p w14:paraId="53F073B9" w14:textId="77777777" w:rsidR="00F80BD6" w:rsidRDefault="00F80BD6" w:rsidP="00D757B6">
      <w:pPr>
        <w:pStyle w:val="CMDOutput"/>
      </w:pPr>
    </w:p>
    <w:p w14:paraId="4A946A15" w14:textId="77777777" w:rsidR="00EF40A9" w:rsidRDefault="00EF40A9" w:rsidP="00EF40A9">
      <w:pPr>
        <w:pStyle w:val="CMDOutput"/>
      </w:pPr>
      <w:r>
        <w:t>Ethernet adapter Ethernet:</w:t>
      </w:r>
    </w:p>
    <w:p w14:paraId="3AB6745B" w14:textId="77777777" w:rsidR="00EF40A9" w:rsidRDefault="00EF40A9" w:rsidP="00EF40A9">
      <w:pPr>
        <w:pStyle w:val="CMDOutput"/>
      </w:pPr>
    </w:p>
    <w:p w14:paraId="049AA0E7" w14:textId="77777777" w:rsidR="00EF40A9" w:rsidRDefault="00EF40A9" w:rsidP="00EF40A9">
      <w:pPr>
        <w:pStyle w:val="CMDOutput"/>
      </w:pPr>
      <w:r>
        <w:t xml:space="preserve">   Connection-specific DNS </w:t>
      </w:r>
      <w:proofErr w:type="gramStart"/>
      <w:r>
        <w:t>Suffix  .</w:t>
      </w:r>
      <w:proofErr w:type="gramEnd"/>
      <w:r>
        <w:t xml:space="preserve"> :</w:t>
      </w:r>
    </w:p>
    <w:p w14:paraId="3B1B693A" w14:textId="77777777" w:rsidR="00EF40A9" w:rsidRDefault="00EF40A9" w:rsidP="00EF40A9">
      <w:pPr>
        <w:pStyle w:val="CMDOutput"/>
      </w:pPr>
      <w:r>
        <w:t xml:space="preserve">   Description . . . . . . </w:t>
      </w:r>
      <w:proofErr w:type="gramStart"/>
      <w:r>
        <w:t>. . . .</w:t>
      </w:r>
      <w:proofErr w:type="gramEnd"/>
      <w:r>
        <w:t xml:space="preserve"> . : Intel(R) 82579LM Gigabit Network Connection</w:t>
      </w:r>
    </w:p>
    <w:p w14:paraId="25A0AF76" w14:textId="77777777" w:rsidR="00EF40A9" w:rsidRDefault="00EF40A9" w:rsidP="00EF40A9">
      <w:pPr>
        <w:pStyle w:val="CMDOutput"/>
      </w:pPr>
      <w:r>
        <w:t xml:space="preserve">   Physical Address. . . . . . </w:t>
      </w:r>
      <w:proofErr w:type="gramStart"/>
      <w:r>
        <w:t>. . . :</w:t>
      </w:r>
      <w:proofErr w:type="gramEnd"/>
      <w:r>
        <w:t xml:space="preserve"> F0-1F-AF-50-FD-C8</w:t>
      </w:r>
    </w:p>
    <w:p w14:paraId="20781018" w14:textId="77777777" w:rsidR="00EF40A9" w:rsidRDefault="00EF40A9" w:rsidP="00EF40A9">
      <w:pPr>
        <w:pStyle w:val="CMDOutput"/>
      </w:pPr>
      <w:r>
        <w:t xml:space="preserve">   DHCP Enabled. . . . . . </w:t>
      </w:r>
      <w:proofErr w:type="gramStart"/>
      <w:r>
        <w:t>. . . .</w:t>
      </w:r>
      <w:proofErr w:type="gramEnd"/>
      <w:r>
        <w:t xml:space="preserve"> . : Yes</w:t>
      </w:r>
    </w:p>
    <w:p w14:paraId="390E3479" w14:textId="77777777" w:rsidR="00EF40A9" w:rsidRDefault="00EF40A9" w:rsidP="00EF40A9">
      <w:pPr>
        <w:pStyle w:val="CMDOutput"/>
      </w:pPr>
      <w:r>
        <w:t xml:space="preserve">   Autoconfiguration Enabled </w:t>
      </w:r>
      <w:proofErr w:type="gramStart"/>
      <w:r>
        <w:t>. . . .</w:t>
      </w:r>
      <w:proofErr w:type="gramEnd"/>
      <w:r>
        <w:t xml:space="preserve"> : Yes</w:t>
      </w:r>
    </w:p>
    <w:p w14:paraId="70FFD1EF" w14:textId="77777777" w:rsidR="00EF40A9" w:rsidRDefault="00EF40A9" w:rsidP="00EF40A9">
      <w:pPr>
        <w:pStyle w:val="CMDOutput"/>
      </w:pPr>
      <w:r>
        <w:t xml:space="preserve">   Link-local IPv6 Address </w:t>
      </w:r>
      <w:proofErr w:type="gramStart"/>
      <w:r>
        <w:t>. . . .</w:t>
      </w:r>
      <w:proofErr w:type="gramEnd"/>
      <w:r>
        <w:t xml:space="preserve"> . : fe80::58c5:45f2:7e5e:29c2%11(Preferred)</w:t>
      </w:r>
    </w:p>
    <w:p w14:paraId="21259EB5" w14:textId="77777777" w:rsidR="00EF40A9" w:rsidRDefault="00EF40A9" w:rsidP="00EF40A9">
      <w:pPr>
        <w:pStyle w:val="CMDOutput"/>
      </w:pPr>
      <w:r>
        <w:t xml:space="preserve">   IPv4 Address. . . . . . </w:t>
      </w:r>
      <w:proofErr w:type="gramStart"/>
      <w:r>
        <w:t>. . . .</w:t>
      </w:r>
      <w:proofErr w:type="gramEnd"/>
      <w:r>
        <w:t xml:space="preserve"> . : 192.168.1.147(Preferred)</w:t>
      </w:r>
    </w:p>
    <w:p w14:paraId="3B465A59" w14:textId="77777777" w:rsidR="00EF40A9" w:rsidRDefault="00EF40A9" w:rsidP="00EF40A9">
      <w:pPr>
        <w:pStyle w:val="CMDOutput"/>
      </w:pPr>
      <w:r>
        <w:t xml:space="preserve">   Subnet Mask . . . . . . </w:t>
      </w:r>
      <w:proofErr w:type="gramStart"/>
      <w:r>
        <w:t>. . . .</w:t>
      </w:r>
      <w:proofErr w:type="gramEnd"/>
      <w:r>
        <w:t xml:space="preserve"> . : 255.255.255.0</w:t>
      </w:r>
    </w:p>
    <w:p w14:paraId="1504E4F2" w14:textId="77777777" w:rsidR="00EF40A9" w:rsidRDefault="00EF40A9" w:rsidP="00EF40A9">
      <w:pPr>
        <w:pStyle w:val="CMDOutput"/>
      </w:pPr>
      <w:r>
        <w:t xml:space="preserve">   Lease Obtained. . . . . . </w:t>
      </w:r>
      <w:proofErr w:type="gramStart"/>
      <w:r>
        <w:t>. . . .</w:t>
      </w:r>
      <w:proofErr w:type="gramEnd"/>
      <w:r>
        <w:t xml:space="preserve"> : Friday, September 6, 2019 11:08:36 AM</w:t>
      </w:r>
    </w:p>
    <w:p w14:paraId="77CFDEDE" w14:textId="77777777" w:rsidR="00EF40A9" w:rsidRDefault="00EF40A9" w:rsidP="00EF40A9">
      <w:pPr>
        <w:pStyle w:val="CMDOutput"/>
      </w:pPr>
      <w:r>
        <w:t xml:space="preserve">   Lease Expires . . . . . . </w:t>
      </w:r>
      <w:proofErr w:type="gramStart"/>
      <w:r>
        <w:t>. . . .</w:t>
      </w:r>
      <w:proofErr w:type="gramEnd"/>
      <w:r>
        <w:t xml:space="preserve"> : Saturday, September 7, 2019 11:08:36 AM</w:t>
      </w:r>
    </w:p>
    <w:p w14:paraId="7CA5EB5F" w14:textId="77777777" w:rsidR="00EF40A9" w:rsidRDefault="00EF40A9" w:rsidP="00EF40A9">
      <w:pPr>
        <w:pStyle w:val="CMDOutput"/>
      </w:pPr>
      <w:r>
        <w:t xml:space="preserve">   Default Gateway . . . . . . </w:t>
      </w:r>
      <w:proofErr w:type="gramStart"/>
      <w:r>
        <w:t>. . . :</w:t>
      </w:r>
      <w:proofErr w:type="gramEnd"/>
      <w:r>
        <w:t xml:space="preserve"> 192.168.1.1</w:t>
      </w:r>
    </w:p>
    <w:p w14:paraId="04439E1E" w14:textId="77777777" w:rsidR="00EF40A9" w:rsidRDefault="00EF40A9" w:rsidP="00EF40A9">
      <w:pPr>
        <w:pStyle w:val="CMDOutput"/>
      </w:pPr>
      <w:r>
        <w:t xml:space="preserve">   DHCP Server . . . . . . </w:t>
      </w:r>
      <w:proofErr w:type="gramStart"/>
      <w:r>
        <w:t>. . . .</w:t>
      </w:r>
      <w:proofErr w:type="gramEnd"/>
      <w:r>
        <w:t xml:space="preserve"> . : 192.168.1.1</w:t>
      </w:r>
    </w:p>
    <w:p w14:paraId="31158917" w14:textId="77777777" w:rsidR="00F80BD6" w:rsidRDefault="00C41DEB" w:rsidP="00D757B6">
      <w:pPr>
        <w:pStyle w:val="CMDOutput"/>
      </w:pPr>
      <w:r>
        <w:t>&lt;output omitted&gt;</w:t>
      </w:r>
    </w:p>
    <w:p w14:paraId="223906EE" w14:textId="77777777" w:rsidR="006F40A4" w:rsidRDefault="006F40A4">
      <w:pPr>
        <w:pStyle w:val="Heading3"/>
      </w:pPr>
      <w:r>
        <w:t>Examine Ethernet frames in a Wireshark capture.</w:t>
      </w:r>
    </w:p>
    <w:p w14:paraId="00CBAE8F" w14:textId="54F719E0" w:rsidR="00EF40A9" w:rsidRDefault="006F40A4" w:rsidP="006128D1">
      <w:pPr>
        <w:pStyle w:val="BodyTextL25"/>
      </w:pPr>
      <w:r>
        <w:t xml:space="preserve">The </w:t>
      </w:r>
      <w:r w:rsidR="00EF40A9">
        <w:t xml:space="preserve">screenshots of the </w:t>
      </w:r>
      <w:r>
        <w:t xml:space="preserve">Wireshark capture below shows the packets generated by a ping being issued from a PC host to its default gateway. A filter has been applied to Wireshark to view the ARP and ICMP protocols only. </w:t>
      </w:r>
      <w:r w:rsidR="006128D1">
        <w:t xml:space="preserve">ARP stands for address resolution protocol. ARP is a communication protocol that is used for determining the MAC address that is associated with the IP address. </w:t>
      </w:r>
      <w:r>
        <w:t xml:space="preserve">The session begins with an ARP query </w:t>
      </w:r>
      <w:r w:rsidR="006128D1">
        <w:t xml:space="preserve">and reply </w:t>
      </w:r>
      <w:r>
        <w:t>for the MAC address of the gateway router, followed by four ping requests and replies.</w:t>
      </w:r>
      <w:r w:rsidR="00EF40A9">
        <w:t xml:space="preserve"> </w:t>
      </w:r>
    </w:p>
    <w:p w14:paraId="20F44C1D" w14:textId="77777777" w:rsidR="006128D1" w:rsidRDefault="006128D1" w:rsidP="00EF40A9">
      <w:pPr>
        <w:pStyle w:val="BodyTextL25"/>
        <w:keepNext/>
      </w:pPr>
      <w:r>
        <w:lastRenderedPageBreak/>
        <w:t>This screenshot highlights the frame details for an ARP request.</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t>This screenshot highlights the frame details for an ARP reply.</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Heading3"/>
      </w:pPr>
      <w:r>
        <w:lastRenderedPageBreak/>
        <w:t>Examine the Ethernet II header contents of an ARP request.</w:t>
      </w:r>
    </w:p>
    <w:p w14:paraId="37A85C39" w14:textId="77777777" w:rsidR="006F40A4" w:rsidRDefault="006F40A4" w:rsidP="006F40A4">
      <w:pPr>
        <w:pStyle w:val="BodyTextL25"/>
        <w:keepNext/>
      </w:pPr>
      <w:r>
        <w:t>The following table takes the first frame in the Wireshark capture and displays the data in the Ethernet II header fields.</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rsidRPr="0048791C">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rsidRPr="0048791C">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rsidRPr="0048791C">
              <w:t>Description</w:t>
            </w:r>
          </w:p>
        </w:tc>
      </w:tr>
      <w:tr w:rsidR="006F40A4" w14:paraId="1A49DE1F" w14:textId="77777777" w:rsidTr="00D757B6">
        <w:trPr>
          <w:cantSplit/>
          <w:jc w:val="center"/>
        </w:trPr>
        <w:tc>
          <w:tcPr>
            <w:tcW w:w="2185" w:type="dxa"/>
          </w:tcPr>
          <w:p w14:paraId="3A72111F" w14:textId="77777777" w:rsidR="006F40A4" w:rsidRDefault="006F40A4" w:rsidP="00F00CB8">
            <w:pPr>
              <w:pStyle w:val="TableText"/>
              <w:keepNext/>
            </w:pPr>
            <w:r>
              <w:t>Preamble</w:t>
            </w:r>
          </w:p>
        </w:tc>
        <w:tc>
          <w:tcPr>
            <w:tcW w:w="2492" w:type="dxa"/>
          </w:tcPr>
          <w:p w14:paraId="4507AE46" w14:textId="77777777" w:rsidR="006F40A4" w:rsidRDefault="006F40A4" w:rsidP="00F00CB8">
            <w:pPr>
              <w:pStyle w:val="TableText"/>
            </w:pPr>
            <w:r>
              <w:t>Not shown in capture</w:t>
            </w:r>
          </w:p>
        </w:tc>
        <w:tc>
          <w:tcPr>
            <w:tcW w:w="5490" w:type="dxa"/>
            <w:vAlign w:val="bottom"/>
          </w:tcPr>
          <w:p w14:paraId="52B58F5E" w14:textId="77777777" w:rsidR="006F40A4" w:rsidRDefault="006F40A4" w:rsidP="00F00CB8">
            <w:pPr>
              <w:pStyle w:val="TableText"/>
            </w:pPr>
            <w:r>
              <w:t>This field contains synchronizing bits, processed by the NIC hardware.</w:t>
            </w:r>
          </w:p>
        </w:tc>
      </w:tr>
      <w:tr w:rsidR="00706979" w14:paraId="35C5EEB7" w14:textId="77777777" w:rsidTr="00D757B6">
        <w:trPr>
          <w:cantSplit/>
          <w:trHeight w:val="2363"/>
          <w:jc w:val="center"/>
        </w:trPr>
        <w:tc>
          <w:tcPr>
            <w:tcW w:w="2185" w:type="dxa"/>
          </w:tcPr>
          <w:p w14:paraId="1EDAFDFE" w14:textId="77777777" w:rsidR="00706979" w:rsidRDefault="00706979" w:rsidP="00F00CB8">
            <w:pPr>
              <w:pStyle w:val="TableText"/>
              <w:keepNext/>
            </w:pPr>
            <w:r>
              <w:t>Destination Address</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Source Address</w:t>
            </w:r>
          </w:p>
          <w:p w14:paraId="0EA3F8EB" w14:textId="77777777" w:rsidR="00706979" w:rsidRDefault="00706979" w:rsidP="00F00CB8">
            <w:pPr>
              <w:pStyle w:val="TableText"/>
              <w:keepNext/>
            </w:pPr>
          </w:p>
        </w:tc>
        <w:tc>
          <w:tcPr>
            <w:tcW w:w="2492" w:type="dxa"/>
          </w:tcPr>
          <w:p w14:paraId="4390F728" w14:textId="77777777" w:rsidR="00706979" w:rsidRDefault="00706979" w:rsidP="00F00CB8">
            <w:pPr>
              <w:pStyle w:val="TableText"/>
            </w:pPr>
            <w:r w:rsidRPr="00D81487">
              <w:t>Broadcast (</w:t>
            </w:r>
            <w:proofErr w:type="spellStart"/>
            <w:proofErr w:type="gramStart"/>
            <w:r w:rsidRPr="00D81487">
              <w:t>ff:ff</w:t>
            </w:r>
            <w:proofErr w:type="gramEnd"/>
            <w:r w:rsidRPr="00D81487">
              <w:t>:ff:ff:ff:ff</w:t>
            </w:r>
            <w:proofErr w:type="spellEnd"/>
            <w:r w:rsidRPr="00D81487">
              <w:t>)</w:t>
            </w:r>
          </w:p>
          <w:p w14:paraId="2B66A4AE" w14:textId="77777777" w:rsidR="00706979" w:rsidRDefault="00706979" w:rsidP="00F00CB8">
            <w:pPr>
              <w:pStyle w:val="TableText"/>
            </w:pPr>
          </w:p>
          <w:p w14:paraId="1BC87750" w14:textId="77777777" w:rsidR="00706979" w:rsidRDefault="00706979" w:rsidP="00F00CB8">
            <w:pPr>
              <w:pStyle w:val="TableText"/>
            </w:pPr>
          </w:p>
          <w:p w14:paraId="7495F234" w14:textId="77777777" w:rsidR="00706979" w:rsidRDefault="00706979" w:rsidP="00F00CB8">
            <w:pPr>
              <w:pStyle w:val="TableText"/>
            </w:pPr>
          </w:p>
          <w:p w14:paraId="3779B34C" w14:textId="77777777" w:rsidR="00EF40A9" w:rsidRPr="00D81487" w:rsidRDefault="00EF40A9" w:rsidP="00F00CB8">
            <w:pPr>
              <w:pStyle w:val="TableText"/>
            </w:pPr>
            <w:r>
              <w:t>Netgear_99:c5:72 (30:46:9a:99:c5:72)</w:t>
            </w:r>
          </w:p>
        </w:tc>
        <w:tc>
          <w:tcPr>
            <w:tcW w:w="5490" w:type="dxa"/>
            <w:vAlign w:val="bottom"/>
          </w:tcPr>
          <w:p w14:paraId="52E02E92" w14:textId="77777777" w:rsidR="00706979" w:rsidRPr="00526E3E" w:rsidRDefault="00706979" w:rsidP="00F00CB8">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w:t>
            </w:r>
            <w:proofErr w:type="gramStart"/>
            <w:r w:rsidRPr="00526E3E">
              <w:rPr>
                <w:rFonts w:ascii="Courier New" w:hAnsi="Courier New" w:cs="Courier New"/>
              </w:rPr>
              <w:t>9,A</w:t>
            </w:r>
            <w:proofErr w:type="gramEnd"/>
            <w:r w:rsidRPr="00526E3E">
              <w:rPr>
                <w:rFonts w:ascii="Courier New" w:hAnsi="Courier New" w:cs="Courier New"/>
              </w:rPr>
              <w:t>-F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14:paraId="7D676735" w14:textId="77777777" w:rsidR="00706979" w:rsidRPr="00526E3E" w:rsidRDefault="00706979" w:rsidP="00F00CB8">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02EF6A19" w14:textId="77777777" w:rsidR="00706979" w:rsidRDefault="00706979" w:rsidP="00F00CB8">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F40A4" w14:paraId="7C00EA8F" w14:textId="77777777" w:rsidTr="00D757B6">
        <w:trPr>
          <w:cantSplit/>
          <w:jc w:val="center"/>
        </w:trPr>
        <w:tc>
          <w:tcPr>
            <w:tcW w:w="2185" w:type="dxa"/>
          </w:tcPr>
          <w:p w14:paraId="0563ADB7" w14:textId="77777777" w:rsidR="006F40A4" w:rsidRDefault="006F40A4" w:rsidP="00F00CB8">
            <w:pPr>
              <w:pStyle w:val="TableText"/>
            </w:pPr>
            <w:r>
              <w:t>Frame Type</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rsidRPr="00526E3E">
              <w:rPr>
                <w:rFonts w:cs="Arial"/>
              </w:rPr>
              <w:t>For Ethernet II frames, this field contains a hexadecimal valu</w:t>
            </w:r>
            <w:bookmarkStart w:id="0" w:name="_GoBack"/>
            <w:bookmarkEnd w:id="0"/>
            <w:r w:rsidRPr="00526E3E">
              <w:rPr>
                <w:rFonts w:cs="Arial"/>
              </w:rPr>
              <w:t>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r>
              <w:rPr>
                <w:rFonts w:cs="Arial"/>
              </w:rPr>
              <w:t xml:space="preserve"> these</w:t>
            </w:r>
            <w:r w:rsidRPr="00526E3E">
              <w:rPr>
                <w:rFonts w:cs="Arial"/>
              </w:rPr>
              <w:t>:</w:t>
            </w:r>
          </w:p>
          <w:p w14:paraId="2725DE19" w14:textId="77777777" w:rsidR="006F40A4" w:rsidRPr="00526E3E" w:rsidRDefault="006F40A4" w:rsidP="00F00CB8">
            <w:pPr>
              <w:pStyle w:val="TableText"/>
              <w:rPr>
                <w:rFonts w:cs="Arial"/>
              </w:rPr>
            </w:pPr>
            <w:r w:rsidRPr="00526E3E">
              <w:rPr>
                <w:rFonts w:cs="Arial"/>
              </w:rPr>
              <w:t>Value        Description</w:t>
            </w:r>
          </w:p>
          <w:p w14:paraId="72C62CEF" w14:textId="77777777" w:rsidR="006F40A4" w:rsidRPr="00526E3E" w:rsidRDefault="006F40A4" w:rsidP="00F00CB8">
            <w:pPr>
              <w:pStyle w:val="TableText"/>
              <w:rPr>
                <w:rFonts w:cs="Arial"/>
              </w:rPr>
            </w:pPr>
            <w:r w:rsidRPr="00526E3E">
              <w:rPr>
                <w:rFonts w:ascii="Courier New" w:hAnsi="Courier New" w:cs="Courier New"/>
              </w:rPr>
              <w:t>0x0800</w:t>
            </w:r>
            <w:r w:rsidRPr="00526E3E">
              <w:rPr>
                <w:rFonts w:cs="Arial"/>
              </w:rPr>
              <w:t xml:space="preserve">    IPv4 Protocol</w:t>
            </w:r>
          </w:p>
          <w:p w14:paraId="37B6D472" w14:textId="77777777" w:rsidR="006F40A4" w:rsidRDefault="006F40A4" w:rsidP="00F00CB8">
            <w:pPr>
              <w:pStyle w:val="TableText"/>
            </w:pPr>
            <w:r w:rsidRPr="00526E3E">
              <w:rPr>
                <w:rFonts w:ascii="Courier New" w:hAnsi="Courier New" w:cs="Courier New"/>
              </w:rPr>
              <w:t>0x</w:t>
            </w:r>
            <w:proofErr w:type="gramStart"/>
            <w:r w:rsidRPr="00526E3E">
              <w:rPr>
                <w:rFonts w:ascii="Courier New" w:hAnsi="Courier New" w:cs="Courier New"/>
              </w:rPr>
              <w:t xml:space="preserve">0806  </w:t>
            </w:r>
            <w:r w:rsidRPr="00526E3E">
              <w:rPr>
                <w:rFonts w:cs="Arial"/>
              </w:rPr>
              <w:t>Address</w:t>
            </w:r>
            <w:proofErr w:type="gramEnd"/>
            <w:r w:rsidRPr="00526E3E">
              <w:rPr>
                <w:rFonts w:cs="Arial"/>
              </w:rPr>
              <w:t xml:space="preserve"> </w:t>
            </w:r>
            <w:r>
              <w:rPr>
                <w:rFonts w:cs="Arial"/>
              </w:rPr>
              <w:t>R</w:t>
            </w:r>
            <w:r w:rsidRPr="00526E3E">
              <w:rPr>
                <w:rFonts w:cs="Arial"/>
              </w:rPr>
              <w:t xml:space="preserve">esolution </w:t>
            </w:r>
            <w:r>
              <w:rPr>
                <w:rFonts w:cs="Arial"/>
              </w:rPr>
              <w:t>P</w:t>
            </w:r>
            <w:r w:rsidRPr="00526E3E">
              <w:rPr>
                <w:rFonts w:cs="Arial"/>
              </w:rPr>
              <w:t>rotocol (ARP)</w:t>
            </w:r>
          </w:p>
        </w:tc>
      </w:tr>
      <w:tr w:rsidR="006F40A4" w14:paraId="3B454ABE" w14:textId="77777777" w:rsidTr="00D757B6">
        <w:trPr>
          <w:cantSplit/>
          <w:jc w:val="center"/>
        </w:trPr>
        <w:tc>
          <w:tcPr>
            <w:tcW w:w="2185" w:type="dxa"/>
          </w:tcPr>
          <w:p w14:paraId="4A336549" w14:textId="77777777" w:rsidR="006F40A4" w:rsidRDefault="006F40A4" w:rsidP="00F00CB8">
            <w:pPr>
              <w:pStyle w:val="TableText"/>
            </w:pPr>
            <w:r>
              <w:t>Data</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F40A4" w14:paraId="148FD7F1" w14:textId="77777777" w:rsidTr="00D757B6">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Not shown in capture</w:t>
            </w:r>
          </w:p>
        </w:tc>
        <w:tc>
          <w:tcPr>
            <w:tcW w:w="5490" w:type="dxa"/>
            <w:vAlign w:val="bottom"/>
          </w:tcPr>
          <w:p w14:paraId="68475B8B" w14:textId="316AAE37" w:rsidR="006F40A4" w:rsidRDefault="006F40A4" w:rsidP="00F00CB8">
            <w:pPr>
              <w:pStyle w:val="TableText"/>
            </w:pPr>
            <w:proofErr w:type="gramStart"/>
            <w:r w:rsidRPr="00526E3E">
              <w:rPr>
                <w:rFonts w:cs="Arial"/>
              </w:rPr>
              <w:t>Frame Check Sequence,</w:t>
            </w:r>
            <w:proofErr w:type="gramEnd"/>
            <w:r w:rsidRPr="00526E3E">
              <w:rPr>
                <w:rFonts w:cs="Arial"/>
              </w:rPr>
              <w:t xml:space="preserve"> used by the NIC to identify errors during transmission. The value is computed by the sending </w:t>
            </w:r>
            <w:r w:rsidR="00CF09F2">
              <w:rPr>
                <w:rFonts w:cs="Arial"/>
              </w:rPr>
              <w:t>device</w:t>
            </w:r>
            <w:r w:rsidRPr="00526E3E">
              <w:rPr>
                <w:rFonts w:cs="Arial"/>
              </w:rPr>
              <w:t>, encompassing frame addresses, type, and data field. It is verified by the receiver.</w:t>
            </w:r>
          </w:p>
        </w:tc>
      </w:tr>
    </w:tbl>
    <w:p w14:paraId="6D5BE701" w14:textId="77777777" w:rsidR="006F40A4" w:rsidRDefault="006F40A4" w:rsidP="00D757B6">
      <w:pPr>
        <w:pStyle w:val="BodyTextL25"/>
        <w:keepNext/>
      </w:pPr>
      <w:r>
        <w:t>What is significant about the contents of the destination address field?</w:t>
      </w:r>
    </w:p>
    <w:p w14:paraId="79BA02E0" w14:textId="77777777" w:rsidR="00C41DEB" w:rsidRPr="00C41DEB" w:rsidRDefault="00C41DEB" w:rsidP="00C41DEB">
      <w:pPr>
        <w:pStyle w:val="AnswerLineL25"/>
      </w:pPr>
      <w:r>
        <w:t>Type your answers here.</w:t>
      </w:r>
    </w:p>
    <w:p w14:paraId="700D52C5" w14:textId="77777777" w:rsidR="006F40A4" w:rsidRDefault="006F40A4" w:rsidP="006F40A4">
      <w:pPr>
        <w:pStyle w:val="BodyTextL25"/>
        <w:rPr>
          <w:rStyle w:val="AnswerGray"/>
        </w:rPr>
      </w:pPr>
      <w:r w:rsidRPr="0048791C">
        <w:rPr>
          <w:rStyle w:val="AnswerGray"/>
        </w:rPr>
        <w:t xml:space="preserve">All </w:t>
      </w:r>
      <w:r>
        <w:rPr>
          <w:rStyle w:val="AnswerGray"/>
        </w:rPr>
        <w:t>hosts</w:t>
      </w:r>
      <w:r w:rsidRPr="0048791C">
        <w:rPr>
          <w:rStyle w:val="AnswerGray"/>
        </w:rPr>
        <w:t xml:space="preserve"> on the LAN will receive </w:t>
      </w:r>
      <w:r>
        <w:rPr>
          <w:rStyle w:val="AnswerGray"/>
        </w:rPr>
        <w:t>this broadcast</w:t>
      </w:r>
      <w:r w:rsidRPr="0048791C">
        <w:rPr>
          <w:rStyle w:val="AnswerGray"/>
        </w:rPr>
        <w:t xml:space="preserve"> frame</w:t>
      </w:r>
      <w:r>
        <w:rPr>
          <w:rStyle w:val="AnswerGray"/>
        </w:rPr>
        <w:t>. T</w:t>
      </w:r>
      <w:r w:rsidRPr="0048791C">
        <w:rPr>
          <w:rStyle w:val="AnswerGray"/>
        </w:rPr>
        <w:t xml:space="preserve">he </w:t>
      </w:r>
      <w:r>
        <w:rPr>
          <w:rStyle w:val="AnswerGray"/>
        </w:rPr>
        <w:t>host</w:t>
      </w:r>
      <w:r w:rsidRPr="0048791C">
        <w:rPr>
          <w:rStyle w:val="AnswerGray"/>
        </w:rPr>
        <w:t xml:space="preserve"> with the IP address </w:t>
      </w:r>
      <w:r>
        <w:rPr>
          <w:rStyle w:val="AnswerGray"/>
        </w:rPr>
        <w:t xml:space="preserve">of 192.168.1.1 (default gateway) </w:t>
      </w:r>
      <w:r w:rsidRPr="0048791C">
        <w:rPr>
          <w:rStyle w:val="AnswerGray"/>
        </w:rPr>
        <w:t>will send a unicast reply to the source</w:t>
      </w:r>
      <w:r>
        <w:rPr>
          <w:rStyle w:val="AnswerGray"/>
        </w:rPr>
        <w:t xml:space="preserve"> (PC host)</w:t>
      </w:r>
      <w:r w:rsidRPr="0048791C">
        <w:rPr>
          <w:rStyle w:val="AnswerGray"/>
        </w:rPr>
        <w:t>.</w:t>
      </w:r>
      <w:r>
        <w:rPr>
          <w:rStyle w:val="AnswerGray"/>
        </w:rPr>
        <w:t xml:space="preserve"> This reply contains the MAC address of the NIC of the default gateway.</w:t>
      </w:r>
    </w:p>
    <w:p w14:paraId="4A2D3219" w14:textId="77777777" w:rsidR="006F40A4" w:rsidRDefault="006F40A4" w:rsidP="00D757B6">
      <w:pPr>
        <w:pStyle w:val="BodyTextL25"/>
        <w:keepNext/>
      </w:pPr>
      <w:r>
        <w:t>Why does the PC send out a broadcast ARP prior to sending the first ping request?</w:t>
      </w:r>
    </w:p>
    <w:p w14:paraId="42E7BD87" w14:textId="77777777" w:rsidR="00C41DEB" w:rsidRDefault="00C41DEB" w:rsidP="00C41DEB">
      <w:pPr>
        <w:pStyle w:val="AnswerLineL25"/>
      </w:pPr>
      <w:r>
        <w:t>Type your answers here.</w:t>
      </w:r>
    </w:p>
    <w:p w14:paraId="4F5EB2B8" w14:textId="48B7BCBC" w:rsidR="006F40A4" w:rsidRPr="00A14ABE" w:rsidRDefault="00F76650" w:rsidP="006F40A4">
      <w:pPr>
        <w:pStyle w:val="BodyTextL25"/>
      </w:pPr>
      <w:r>
        <w:rPr>
          <w:rStyle w:val="AnswerGray"/>
        </w:rPr>
        <w:t>T</w:t>
      </w:r>
      <w:r w:rsidR="006F40A4" w:rsidRPr="00F5004E">
        <w:rPr>
          <w:rStyle w:val="AnswerGray"/>
        </w:rPr>
        <w:t>he PC can</w:t>
      </w:r>
      <w:r>
        <w:rPr>
          <w:rStyle w:val="AnswerGray"/>
        </w:rPr>
        <w:t>not</w:t>
      </w:r>
      <w:r w:rsidR="006F40A4" w:rsidRPr="00F5004E">
        <w:rPr>
          <w:rStyle w:val="AnswerGray"/>
        </w:rPr>
        <w:t xml:space="preserve"> send a ping request to </w:t>
      </w:r>
      <w:r w:rsidR="006F40A4">
        <w:rPr>
          <w:rStyle w:val="AnswerGray"/>
        </w:rPr>
        <w:t>a host</w:t>
      </w:r>
      <w:r>
        <w:rPr>
          <w:rStyle w:val="AnswerGray"/>
        </w:rPr>
        <w:t xml:space="preserve"> until</w:t>
      </w:r>
      <w:r w:rsidR="006F40A4" w:rsidRPr="00F5004E">
        <w:rPr>
          <w:rStyle w:val="AnswerGray"/>
        </w:rPr>
        <w:t xml:space="preserve"> it </w:t>
      </w:r>
      <w:r w:rsidR="006F40A4">
        <w:rPr>
          <w:rStyle w:val="AnswerGray"/>
        </w:rPr>
        <w:t>determine</w:t>
      </w:r>
      <w:r>
        <w:rPr>
          <w:rStyle w:val="AnswerGray"/>
        </w:rPr>
        <w:t>s</w:t>
      </w:r>
      <w:r w:rsidR="006F40A4">
        <w:rPr>
          <w:rStyle w:val="AnswerGray"/>
        </w:rPr>
        <w:t xml:space="preserve"> the</w:t>
      </w:r>
      <w:r w:rsidR="006F40A4" w:rsidRPr="00F5004E">
        <w:rPr>
          <w:rStyle w:val="AnswerGray"/>
        </w:rPr>
        <w:t xml:space="preserve"> </w:t>
      </w:r>
      <w:r w:rsidR="006F40A4">
        <w:rPr>
          <w:rStyle w:val="AnswerGray"/>
        </w:rPr>
        <w:t xml:space="preserve">destination </w:t>
      </w:r>
      <w:r w:rsidR="006F40A4" w:rsidRPr="00F5004E">
        <w:rPr>
          <w:rStyle w:val="AnswerGray"/>
        </w:rPr>
        <w:t>MAC address</w:t>
      </w:r>
      <w:r>
        <w:rPr>
          <w:rStyle w:val="AnswerGray"/>
        </w:rPr>
        <w:t>, so that it</w:t>
      </w:r>
      <w:r w:rsidR="006F40A4">
        <w:rPr>
          <w:rStyle w:val="AnswerGray"/>
        </w:rPr>
        <w:t xml:space="preserve"> can </w:t>
      </w:r>
      <w:r w:rsidR="006F40A4" w:rsidRPr="00F5004E">
        <w:rPr>
          <w:rStyle w:val="AnswerGray"/>
        </w:rPr>
        <w:t xml:space="preserve">build the frame header for that ping request. The ARP broadcast is used to request the </w:t>
      </w:r>
      <w:r w:rsidR="006F40A4">
        <w:rPr>
          <w:rStyle w:val="AnswerGray"/>
        </w:rPr>
        <w:t>MAC address of the host with the IP address contained in the ARP.</w:t>
      </w:r>
    </w:p>
    <w:p w14:paraId="7EFB0C0A" w14:textId="77777777" w:rsidR="009506AA" w:rsidRDefault="006F40A4" w:rsidP="00D757B6">
      <w:pPr>
        <w:pStyle w:val="BodyTextL25"/>
        <w:keepNext/>
      </w:pPr>
      <w:r>
        <w:t>What is the MAC address of the source in the first frame?</w:t>
      </w:r>
    </w:p>
    <w:p w14:paraId="0009DB9D" w14:textId="77777777" w:rsidR="009506AA" w:rsidRDefault="009506AA" w:rsidP="00D757B6">
      <w:pPr>
        <w:pStyle w:val="AnswerLineL25"/>
      </w:pPr>
      <w:r>
        <w:t>Type your answers here.</w:t>
      </w:r>
    </w:p>
    <w:p w14:paraId="153AD2CE" w14:textId="77777777" w:rsidR="006F40A4" w:rsidRDefault="006F40A4" w:rsidP="006F40A4">
      <w:pPr>
        <w:pStyle w:val="BodyTextL25"/>
        <w:rPr>
          <w:rStyle w:val="AnswerGray"/>
        </w:rPr>
      </w:pPr>
      <w:r w:rsidRPr="00490158">
        <w:rPr>
          <w:rStyle w:val="AnswerGray"/>
        </w:rPr>
        <w:t>It varies</w:t>
      </w:r>
      <w:r>
        <w:rPr>
          <w:rStyle w:val="AnswerGray"/>
        </w:rPr>
        <w:t>;</w:t>
      </w:r>
      <w:r w:rsidRPr="00490158">
        <w:rPr>
          <w:rStyle w:val="AnswerGray"/>
        </w:rPr>
        <w:t xml:space="preserve"> in this case, it is </w:t>
      </w:r>
      <w:r w:rsidR="00B25DFD">
        <w:rPr>
          <w:rStyle w:val="AnswerGray"/>
        </w:rPr>
        <w:t>f0:1f:af:</w:t>
      </w:r>
      <w:proofErr w:type="gramStart"/>
      <w:r w:rsidR="00B25DFD">
        <w:rPr>
          <w:rStyle w:val="AnswerGray"/>
        </w:rPr>
        <w:t>50:fd</w:t>
      </w:r>
      <w:proofErr w:type="gramEnd"/>
      <w:r w:rsidR="00B25DFD">
        <w:rPr>
          <w:rStyle w:val="AnswerGray"/>
        </w:rPr>
        <w:t>:c8.</w:t>
      </w:r>
    </w:p>
    <w:p w14:paraId="0CB5E83B" w14:textId="77777777" w:rsidR="00465F76" w:rsidRDefault="006F40A4" w:rsidP="00DF69E4">
      <w:pPr>
        <w:pStyle w:val="BodyTextL25"/>
        <w:keepNext/>
      </w:pPr>
      <w:r>
        <w:lastRenderedPageBreak/>
        <w:t>What is the Vendor ID (OUI) of the Source NIC</w:t>
      </w:r>
      <w:r w:rsidR="00B25DFD">
        <w:t xml:space="preserve"> in the ARP reply</w:t>
      </w:r>
      <w:r>
        <w:t>?</w:t>
      </w:r>
    </w:p>
    <w:p w14:paraId="399AD3D4" w14:textId="77777777" w:rsidR="00465F76" w:rsidRDefault="00465F76" w:rsidP="00DF69E4">
      <w:pPr>
        <w:pStyle w:val="AnswerLineL25"/>
      </w:pPr>
      <w:r>
        <w:t>Type your answers here.</w:t>
      </w:r>
    </w:p>
    <w:p w14:paraId="03BD3CBC" w14:textId="77777777" w:rsidR="006F40A4" w:rsidRPr="00F9598A" w:rsidRDefault="006F40A4" w:rsidP="006F40A4">
      <w:pPr>
        <w:pStyle w:val="BodyTextL25"/>
        <w:rPr>
          <w:rStyle w:val="AnswerGray"/>
        </w:rPr>
      </w:pPr>
      <w:r w:rsidRPr="00F9598A">
        <w:rPr>
          <w:rStyle w:val="AnswerGray"/>
        </w:rPr>
        <w:t>It varies, in this case, it is</w:t>
      </w:r>
      <w:r w:rsidRPr="00DF69E4">
        <w:rPr>
          <w:rStyle w:val="AnswerGray"/>
        </w:rPr>
        <w:t xml:space="preserve"> </w:t>
      </w:r>
      <w:proofErr w:type="spellStart"/>
      <w:r w:rsidR="00B25DFD">
        <w:rPr>
          <w:rStyle w:val="AnswerGray"/>
        </w:rPr>
        <w:t>Netgear</w:t>
      </w:r>
      <w:proofErr w:type="spellEnd"/>
      <w:r w:rsidR="00B25DFD">
        <w:rPr>
          <w:rStyle w:val="AnswerGray"/>
        </w:rPr>
        <w:t>.</w:t>
      </w:r>
    </w:p>
    <w:p w14:paraId="0DCFBBF6" w14:textId="77777777" w:rsidR="006F40A4" w:rsidRDefault="006F40A4" w:rsidP="00DF69E4">
      <w:pPr>
        <w:pStyle w:val="BodyTextL25"/>
        <w:keepNext/>
      </w:pPr>
      <w:r>
        <w:t>What portion of the MAC address is the OUI?</w:t>
      </w:r>
    </w:p>
    <w:p w14:paraId="756A80AA" w14:textId="77777777" w:rsidR="00465F76" w:rsidRDefault="00465F76" w:rsidP="00DF69E4">
      <w:pPr>
        <w:pStyle w:val="AnswerLineL25"/>
      </w:pPr>
      <w:r>
        <w:t>Type your answers here.</w:t>
      </w:r>
    </w:p>
    <w:p w14:paraId="11D6F1B9" w14:textId="77777777" w:rsidR="006F40A4" w:rsidRPr="00952C18" w:rsidRDefault="006F40A4" w:rsidP="006F40A4">
      <w:pPr>
        <w:pStyle w:val="BodyTextL25"/>
        <w:rPr>
          <w:rStyle w:val="AnswerGray"/>
        </w:rPr>
      </w:pPr>
      <w:r w:rsidRPr="00952C18">
        <w:rPr>
          <w:rStyle w:val="AnswerGray"/>
        </w:rPr>
        <w:t>The first 3 octets of the MAC address indicate the OUI.</w:t>
      </w:r>
    </w:p>
    <w:p w14:paraId="7E03F256" w14:textId="77777777" w:rsidR="00465F76" w:rsidRDefault="006F40A4" w:rsidP="00DF69E4">
      <w:pPr>
        <w:pStyle w:val="BodyTextL25"/>
        <w:keepNext/>
      </w:pPr>
      <w:r>
        <w:t>What is the NIC serial number of the source?</w:t>
      </w:r>
    </w:p>
    <w:p w14:paraId="7874CCEB" w14:textId="77777777" w:rsidR="00465F76" w:rsidRDefault="00465F76" w:rsidP="00DF69E4">
      <w:pPr>
        <w:pStyle w:val="AnswerLineL25"/>
      </w:pPr>
      <w:r>
        <w:t>Type your answers here.</w:t>
      </w:r>
    </w:p>
    <w:p w14:paraId="33E640FE" w14:textId="77777777" w:rsidR="006F40A4" w:rsidRDefault="006F40A4" w:rsidP="006F40A4">
      <w:pPr>
        <w:pStyle w:val="BodyTextL25"/>
        <w:rPr>
          <w:rStyle w:val="AnswerGray"/>
        </w:rPr>
      </w:pPr>
      <w:r>
        <w:rPr>
          <w:rStyle w:val="AnswerGray"/>
        </w:rPr>
        <w:t xml:space="preserve">It may vary, it is </w:t>
      </w:r>
      <w:r w:rsidR="00B25DFD">
        <w:rPr>
          <w:rStyle w:val="AnswerGray"/>
        </w:rPr>
        <w:t>99:c5:72</w:t>
      </w:r>
      <w:r>
        <w:rPr>
          <w:rStyle w:val="AnswerGray"/>
        </w:rPr>
        <w:t xml:space="preserve"> in this case</w:t>
      </w:r>
      <w:r w:rsidR="00B25DFD">
        <w:rPr>
          <w:rStyle w:val="AnswerGray"/>
        </w:rPr>
        <w:t>.</w:t>
      </w:r>
    </w:p>
    <w:p w14:paraId="23582039" w14:textId="77777777" w:rsidR="006F40A4" w:rsidRDefault="006F40A4" w:rsidP="006F40A4">
      <w:pPr>
        <w:pStyle w:val="Heading2"/>
      </w:pPr>
      <w:r>
        <w:t>Use Wireshark to Capture and Analyze Ethernet Frames</w:t>
      </w:r>
    </w:p>
    <w:p w14:paraId="06D8FD48" w14:textId="77777777" w:rsidR="006F40A4" w:rsidRDefault="006F40A4" w:rsidP="006F40A4">
      <w:pPr>
        <w:pStyle w:val="BodyTextL25"/>
      </w:pPr>
      <w:r>
        <w:t>In Part 2, you will use Wireshark to capture local and remote Ethernet frames. You will then examine the information that is contained in the frame header fields.</w:t>
      </w:r>
    </w:p>
    <w:p w14:paraId="4D796D13" w14:textId="77777777" w:rsidR="006F40A4" w:rsidRDefault="006F40A4" w:rsidP="006F40A4">
      <w:pPr>
        <w:pStyle w:val="Heading3"/>
      </w:pPr>
      <w:r>
        <w:t>Determine the IP address of the default gateway on your PC.</w:t>
      </w:r>
    </w:p>
    <w:p w14:paraId="465A5B67" w14:textId="77777777" w:rsidR="00270F67" w:rsidRPr="00F9598A" w:rsidRDefault="00270F67" w:rsidP="00DF69E4">
      <w:pPr>
        <w:pStyle w:val="ConfigWindow"/>
      </w:pPr>
      <w:r>
        <w:t>Open a Windows command prompt.</w:t>
      </w:r>
    </w:p>
    <w:p w14:paraId="13714EAB" w14:textId="77777777" w:rsidR="006F40A4" w:rsidRDefault="006F40A4" w:rsidP="00E56C42">
      <w:pPr>
        <w:pStyle w:val="BodyTextL25"/>
        <w:spacing w:before="0"/>
      </w:pPr>
      <w:r>
        <w:t xml:space="preserve">Open a command prompt window and issue the </w:t>
      </w:r>
      <w:r w:rsidRPr="00D81487">
        <w:rPr>
          <w:b/>
        </w:rPr>
        <w:t xml:space="preserve">ipconfig </w:t>
      </w:r>
      <w:r>
        <w:t>command.</w:t>
      </w:r>
    </w:p>
    <w:p w14:paraId="7CE3BE33" w14:textId="77777777" w:rsidR="00465F76" w:rsidRDefault="006F40A4" w:rsidP="006F40A4">
      <w:pPr>
        <w:pStyle w:val="BodyTextL25"/>
      </w:pPr>
      <w:r>
        <w:t>What is the IP address of the PC default gateway?</w:t>
      </w:r>
    </w:p>
    <w:p w14:paraId="4804A0B0" w14:textId="77777777" w:rsidR="00465F76" w:rsidRDefault="00465F76" w:rsidP="00DF69E4">
      <w:pPr>
        <w:pStyle w:val="AnswerLineL25"/>
      </w:pPr>
      <w:r>
        <w:t>Type your answers here.</w:t>
      </w:r>
    </w:p>
    <w:p w14:paraId="74956B02" w14:textId="77777777" w:rsidR="006F40A4" w:rsidRDefault="006F40A4" w:rsidP="006F40A4">
      <w:pPr>
        <w:pStyle w:val="BodyTextL25"/>
        <w:rPr>
          <w:rStyle w:val="AnswerGray"/>
        </w:rPr>
      </w:pPr>
      <w:r w:rsidRPr="008F5087">
        <w:rPr>
          <w:rStyle w:val="AnswerGray"/>
        </w:rPr>
        <w:t>Answers will vary</w:t>
      </w:r>
      <w:r w:rsidR="005B5336">
        <w:rPr>
          <w:rStyle w:val="AnswerGray"/>
        </w:rPr>
        <w:t>.</w:t>
      </w:r>
    </w:p>
    <w:p w14:paraId="23371B39" w14:textId="77777777" w:rsidR="00270F67" w:rsidRPr="003B589F" w:rsidRDefault="00270F67" w:rsidP="003B589F">
      <w:pPr>
        <w:pStyle w:val="ConfigWindow"/>
      </w:pPr>
      <w:r w:rsidRPr="003B589F">
        <w:t>Close a Windows command prompt.</w:t>
      </w:r>
    </w:p>
    <w:p w14:paraId="141C17FA" w14:textId="77777777" w:rsidR="006F40A4" w:rsidRDefault="006F40A4" w:rsidP="007E5B18">
      <w:pPr>
        <w:pStyle w:val="Heading3"/>
        <w:spacing w:before="60"/>
      </w:pPr>
      <w:r>
        <w:t>Start capturing traffic on your PC NIC.</w:t>
      </w:r>
    </w:p>
    <w:p w14:paraId="14D08320" w14:textId="77777777" w:rsidR="006F40A4" w:rsidRDefault="006F40A4" w:rsidP="00DF69E4">
      <w:pPr>
        <w:pStyle w:val="SubStepAlpha"/>
      </w:pPr>
      <w:r>
        <w:t>Open Wireshark</w:t>
      </w:r>
      <w:r w:rsidR="006128D1">
        <w:t xml:space="preserve"> to</w:t>
      </w:r>
      <w:r>
        <w:t xml:space="preserve"> start data capture.</w:t>
      </w:r>
    </w:p>
    <w:p w14:paraId="1E432A09" w14:textId="77777777" w:rsidR="006F40A4" w:rsidRPr="00BF6D8D" w:rsidRDefault="006F40A4" w:rsidP="00DF69E4">
      <w:pPr>
        <w:pStyle w:val="SubStepAlpha"/>
      </w:pPr>
      <w:r>
        <w:t xml:space="preserve">Observe the traffic that appears in the </w:t>
      </w:r>
      <w:r w:rsidRPr="00BA34ED">
        <w:t>packet list</w:t>
      </w:r>
      <w:r>
        <w:t xml:space="preserve"> window.</w:t>
      </w:r>
    </w:p>
    <w:p w14:paraId="11B052B8" w14:textId="77777777" w:rsidR="006F40A4" w:rsidRDefault="006F40A4" w:rsidP="006F40A4">
      <w:pPr>
        <w:pStyle w:val="Heading3"/>
      </w:pPr>
      <w:r>
        <w:t>Filter Wireshark to display only ICMP traffic.</w:t>
      </w:r>
    </w:p>
    <w:p w14:paraId="34622035" w14:textId="572F93FC" w:rsidR="006F40A4" w:rsidRPr="00140ABF" w:rsidRDefault="006F40A4" w:rsidP="006F40A4">
      <w:pPr>
        <w:pStyle w:val="BodyTextL25"/>
      </w:pPr>
      <w:r>
        <w:t xml:space="preserve">You can use the filter in Wireshark to block visibility of unwanted traffic. The filter does not block the capture of unwanted data; it only filters what </w:t>
      </w:r>
      <w:r w:rsidR="00784B36">
        <w:t>you want to</w:t>
      </w:r>
      <w:r>
        <w:t xml:space="preserve"> display on the screen. For now, only ICMP traffic is to be displayed.</w:t>
      </w:r>
    </w:p>
    <w:p w14:paraId="337A500B" w14:textId="77777777" w:rsidR="006F40A4" w:rsidRDefault="006F40A4" w:rsidP="00DF69E4">
      <w:pPr>
        <w:pStyle w:val="BodyTextL25"/>
      </w:pPr>
      <w:r>
        <w:t xml:space="preserve">In the Wireshark </w:t>
      </w:r>
      <w:r w:rsidRPr="00374291">
        <w:rPr>
          <w:b/>
        </w:rPr>
        <w:t>Filter</w:t>
      </w:r>
      <w:r>
        <w:t xml:space="preserve"> box,</w:t>
      </w:r>
      <w:r w:rsidRPr="00374291">
        <w:t xml:space="preserve"> </w:t>
      </w:r>
      <w:r>
        <w:t xml:space="preserve">type </w:t>
      </w:r>
      <w:proofErr w:type="spellStart"/>
      <w:r w:rsidRPr="00C300CC">
        <w:rPr>
          <w:b/>
        </w:rPr>
        <w:t>icmp</w:t>
      </w:r>
      <w:proofErr w:type="spellEnd"/>
      <w:r>
        <w:t xml:space="preserve">. The box should turn green if you typed the filter correctly. If the box is green, click </w:t>
      </w:r>
      <w:r w:rsidRPr="00C300CC">
        <w:rPr>
          <w:b/>
        </w:rPr>
        <w:t>Apply</w:t>
      </w:r>
      <w:r>
        <w:t xml:space="preserve"> (the right arrow) to apply the filter.</w:t>
      </w:r>
    </w:p>
    <w:p w14:paraId="765D9813" w14:textId="77777777" w:rsidR="006F40A4" w:rsidRDefault="006F40A4" w:rsidP="006F40A4">
      <w:pPr>
        <w:pStyle w:val="Heading3"/>
      </w:pPr>
      <w:r>
        <w:t>From the command prompt window, ping the default gateway of your PC.</w:t>
      </w:r>
    </w:p>
    <w:p w14:paraId="7FA0082F" w14:textId="77777777" w:rsidR="006128D1" w:rsidRDefault="006128D1" w:rsidP="006128D1">
      <w:pPr>
        <w:pStyle w:val="ConfigWindow"/>
      </w:pPr>
      <w:r>
        <w:t>Open a Windows command prompt.</w:t>
      </w:r>
    </w:p>
    <w:p w14:paraId="3966F9DF" w14:textId="77777777" w:rsidR="006F40A4" w:rsidRDefault="006F40A4" w:rsidP="007E5B18">
      <w:pPr>
        <w:pStyle w:val="BodyTextL25"/>
        <w:spacing w:before="0"/>
      </w:pPr>
      <w:r>
        <w:t>From the command window, ping the default gateway using the IP address that you recorded in Step 1.</w:t>
      </w:r>
    </w:p>
    <w:p w14:paraId="3E8CB129" w14:textId="77777777" w:rsidR="006128D1" w:rsidRDefault="006128D1" w:rsidP="006128D1">
      <w:pPr>
        <w:pStyle w:val="ConfigWindow"/>
      </w:pPr>
      <w:r>
        <w:t>Close Windows command prompt.</w:t>
      </w:r>
    </w:p>
    <w:p w14:paraId="367540DF" w14:textId="77777777" w:rsidR="006F40A4" w:rsidRDefault="006F40A4" w:rsidP="007E5B18">
      <w:pPr>
        <w:pStyle w:val="Heading3"/>
        <w:spacing w:before="60"/>
      </w:pPr>
      <w:r>
        <w:t>Stop capturing traffic on the NIC.</w:t>
      </w:r>
    </w:p>
    <w:p w14:paraId="4B466FB8" w14:textId="77777777" w:rsidR="006F40A4" w:rsidRDefault="006F40A4" w:rsidP="00DF69E4">
      <w:pPr>
        <w:pStyle w:val="BodyTextL25"/>
      </w:pPr>
      <w:r>
        <w:t xml:space="preserve">Click the </w:t>
      </w:r>
      <w:r w:rsidRPr="002508EE">
        <w:rPr>
          <w:b/>
        </w:rPr>
        <w:t>Stop Captur</w:t>
      </w:r>
      <w:r w:rsidR="00CB49D9">
        <w:rPr>
          <w:b/>
        </w:rPr>
        <w:t>ing Packets</w:t>
      </w:r>
      <w:r>
        <w:t xml:space="preserve"> icon to stop capturing traffic.</w:t>
      </w:r>
    </w:p>
    <w:p w14:paraId="6838D556" w14:textId="77777777" w:rsidR="006F40A4" w:rsidRDefault="006F40A4" w:rsidP="006F40A4">
      <w:pPr>
        <w:pStyle w:val="Heading3"/>
      </w:pPr>
      <w:r>
        <w:t>Examine the first Echo (ping) request in Wireshark.</w:t>
      </w:r>
    </w:p>
    <w:p w14:paraId="675D28DE" w14:textId="77777777" w:rsidR="006F40A4" w:rsidRDefault="006F40A4" w:rsidP="006128D1">
      <w:pPr>
        <w:pStyle w:val="BodyTextL25"/>
      </w:pPr>
      <w:r>
        <w:t xml:space="preserve">The Wireshark main window is divided into three sections: the </w:t>
      </w:r>
      <w:r w:rsidRPr="00BA34ED">
        <w:t>packet list</w:t>
      </w:r>
      <w:r>
        <w:t xml:space="preserve"> pane (top), the </w:t>
      </w:r>
      <w:r w:rsidRPr="00BA34ED">
        <w:rPr>
          <w:b/>
        </w:rPr>
        <w:t>Packet Details</w:t>
      </w:r>
      <w:r>
        <w:t xml:space="preserve"> pane (middle), and the </w:t>
      </w:r>
      <w:r w:rsidRPr="00BA34ED">
        <w:rPr>
          <w:b/>
        </w:rPr>
        <w:t>Packet Bytes</w:t>
      </w:r>
      <w:r>
        <w:t xml:space="preserve"> pane (bottom). If you selected the correct interface for packet capturing </w:t>
      </w:r>
      <w:r w:rsidR="002824CA">
        <w:t>previously</w:t>
      </w:r>
      <w:r>
        <w:t xml:space="preserve">, Wireshark should display the ICMP information in the </w:t>
      </w:r>
      <w:r w:rsidRPr="00BA34ED">
        <w:t>packet list</w:t>
      </w:r>
      <w:r>
        <w:t xml:space="preserve"> pane of Wireshark.</w:t>
      </w:r>
    </w:p>
    <w:p w14:paraId="7BF5CAAD" w14:textId="31944845" w:rsidR="006F40A4" w:rsidRDefault="006F40A4" w:rsidP="006F40A4">
      <w:pPr>
        <w:pStyle w:val="SubStepAlpha"/>
      </w:pPr>
      <w:r>
        <w:t xml:space="preserve">In the </w:t>
      </w:r>
      <w:r w:rsidRPr="00BA34ED">
        <w:t>packet list</w:t>
      </w:r>
      <w:r>
        <w:t xml:space="preserve"> pane (top section), click the first frame listed. You should see </w:t>
      </w:r>
      <w:r w:rsidRPr="00496881">
        <w:rPr>
          <w:b/>
        </w:rPr>
        <w:t>Echo (ping) request</w:t>
      </w:r>
      <w:r>
        <w:t xml:space="preserve"> under the </w:t>
      </w:r>
      <w:r w:rsidRPr="00C964F0">
        <w:rPr>
          <w:b/>
        </w:rPr>
        <w:t>Info</w:t>
      </w:r>
      <w:r>
        <w:t xml:space="preserve"> heading. </w:t>
      </w:r>
      <w:r w:rsidR="00B94E44">
        <w:t>The line should now be highlighted.</w:t>
      </w:r>
    </w:p>
    <w:p w14:paraId="1F6D3C9F" w14:textId="77777777" w:rsidR="006F40A4" w:rsidRDefault="006F40A4" w:rsidP="006F40A4">
      <w:pPr>
        <w:pStyle w:val="SubStepAlpha"/>
      </w:pPr>
      <w:r>
        <w:lastRenderedPageBreak/>
        <w:t xml:space="preserve">Examine the first line in the </w:t>
      </w:r>
      <w:r w:rsidRPr="00BA34ED">
        <w:t>p</w:t>
      </w:r>
      <w:r w:rsidRPr="007B29CA">
        <w:t xml:space="preserve">acket </w:t>
      </w:r>
      <w:r w:rsidRPr="00BA34ED">
        <w:t>d</w:t>
      </w:r>
      <w:r w:rsidRPr="007B29CA">
        <w:t>etails</w:t>
      </w:r>
      <w:r>
        <w:t xml:space="preserve"> pane (middle section). This line displays the length of the frame.</w:t>
      </w:r>
    </w:p>
    <w:p w14:paraId="3CBB5749" w14:textId="77777777" w:rsidR="006F40A4" w:rsidRDefault="006F40A4" w:rsidP="006F40A4">
      <w:pPr>
        <w:pStyle w:val="SubStepAlpha"/>
      </w:pPr>
      <w:r>
        <w:t>The second line in the p</w:t>
      </w:r>
      <w:r w:rsidRPr="007B29CA">
        <w:t xml:space="preserve">acket </w:t>
      </w:r>
      <w:r>
        <w:t>d</w:t>
      </w:r>
      <w:r w:rsidRPr="007B29CA">
        <w:t>etails</w:t>
      </w:r>
      <w:r>
        <w:t xml:space="preserve"> pane shows that it is an Ethernet II frame. The source and destination MAC addresses are also displayed.</w:t>
      </w:r>
    </w:p>
    <w:p w14:paraId="7A1055D8" w14:textId="2A6E8A87" w:rsidR="00E876D2" w:rsidRDefault="00E876D2" w:rsidP="005B5336">
      <w:pPr>
        <w:pStyle w:val="Heading4"/>
      </w:pPr>
      <w:r>
        <w:t>Question</w:t>
      </w:r>
      <w:r w:rsidR="00E56C42">
        <w:t>s</w:t>
      </w:r>
      <w:r>
        <w:t>:</w:t>
      </w:r>
    </w:p>
    <w:p w14:paraId="5FBA46DD" w14:textId="77777777" w:rsidR="00E876D2" w:rsidRDefault="006F40A4" w:rsidP="005B5336">
      <w:pPr>
        <w:pStyle w:val="BodyTextL50"/>
        <w:spacing w:before="0"/>
      </w:pPr>
      <w:r>
        <w:t>What is the MAC address of the PC NIC?</w:t>
      </w:r>
    </w:p>
    <w:p w14:paraId="083D6ED2" w14:textId="77777777" w:rsidR="00E876D2" w:rsidRDefault="00E876D2" w:rsidP="005B5336">
      <w:pPr>
        <w:pStyle w:val="AnswerLineL50"/>
      </w:pPr>
      <w:r>
        <w:t>Type your answers here.</w:t>
      </w:r>
    </w:p>
    <w:p w14:paraId="37D11C4C" w14:textId="77777777" w:rsidR="006F40A4" w:rsidRDefault="005B5336" w:rsidP="006F40A4">
      <w:pPr>
        <w:pStyle w:val="BodyTextL50"/>
      </w:pPr>
      <w:r>
        <w:rPr>
          <w:rStyle w:val="AnswerGray"/>
        </w:rPr>
        <w:t>Your answers will vary.</w:t>
      </w:r>
    </w:p>
    <w:p w14:paraId="6C375750" w14:textId="77777777" w:rsidR="00E876D2" w:rsidRDefault="006F40A4" w:rsidP="006F40A4">
      <w:pPr>
        <w:pStyle w:val="BodyTextL50"/>
      </w:pPr>
      <w:r>
        <w:t>What is the default gateway’s MAC address?</w:t>
      </w:r>
    </w:p>
    <w:p w14:paraId="221D91C0" w14:textId="77777777" w:rsidR="00E876D2" w:rsidRDefault="00E876D2" w:rsidP="005B5336">
      <w:pPr>
        <w:pStyle w:val="AnswerLineL50"/>
      </w:pPr>
      <w:r>
        <w:t>Type your answers here.</w:t>
      </w:r>
    </w:p>
    <w:p w14:paraId="636D25A0" w14:textId="77777777" w:rsidR="006F40A4" w:rsidRPr="0060631E" w:rsidRDefault="005B5336" w:rsidP="006F40A4">
      <w:pPr>
        <w:pStyle w:val="BodyTextL50"/>
      </w:pPr>
      <w:r>
        <w:rPr>
          <w:rStyle w:val="AnswerGray"/>
        </w:rPr>
        <w:t>Your answers will vary.</w:t>
      </w:r>
    </w:p>
    <w:p w14:paraId="6D4951C6" w14:textId="77777777" w:rsidR="006F40A4" w:rsidRDefault="006F40A4" w:rsidP="006F40A4">
      <w:pPr>
        <w:pStyle w:val="SubStepAlpha"/>
      </w:pPr>
      <w:r>
        <w:t xml:space="preserve">You can click the </w:t>
      </w:r>
      <w:r w:rsidR="002824CA">
        <w:t>greater than (&gt;) sign</w:t>
      </w:r>
      <w:r>
        <w:t xml:space="preserve"> at the beginning of the second line to obtain more information about the Ethernet II frame.</w:t>
      </w:r>
    </w:p>
    <w:p w14:paraId="30D3134A" w14:textId="77777777" w:rsidR="00811315" w:rsidRDefault="00811315" w:rsidP="005B5336">
      <w:pPr>
        <w:pStyle w:val="Heading4"/>
      </w:pPr>
      <w:r>
        <w:t>Question:</w:t>
      </w:r>
    </w:p>
    <w:p w14:paraId="2C97C930" w14:textId="77777777" w:rsidR="00811315" w:rsidRDefault="006F40A4" w:rsidP="005B5336">
      <w:pPr>
        <w:pStyle w:val="BodyTextL50"/>
        <w:spacing w:before="0"/>
      </w:pPr>
      <w:r>
        <w:t>What type of frame is displayed?</w:t>
      </w:r>
    </w:p>
    <w:p w14:paraId="560DFEF8" w14:textId="77777777" w:rsidR="00811315" w:rsidRDefault="00811315" w:rsidP="005B5336">
      <w:pPr>
        <w:pStyle w:val="AnswerLineL50"/>
      </w:pPr>
      <w:r>
        <w:t>Type your answers here.</w:t>
      </w:r>
    </w:p>
    <w:p w14:paraId="71FB4356" w14:textId="77777777" w:rsidR="006F40A4" w:rsidRDefault="006F40A4" w:rsidP="006F40A4">
      <w:pPr>
        <w:pStyle w:val="BodyTextL50"/>
      </w:pPr>
      <w:r w:rsidRPr="00D945A2">
        <w:rPr>
          <w:rStyle w:val="AnswerGray"/>
        </w:rPr>
        <w:t>0x0800 or an IPv4 frame type.</w:t>
      </w:r>
    </w:p>
    <w:p w14:paraId="4F5332E0" w14:textId="77777777" w:rsidR="006F40A4" w:rsidRDefault="006F40A4" w:rsidP="006F40A4">
      <w:pPr>
        <w:pStyle w:val="SubStepAlpha"/>
      </w:pPr>
      <w:r>
        <w:t>The last two lines displayed in the middle section provide information about the data field of the frame. Notice that the data contains the source and destination IPv4 address information.</w:t>
      </w:r>
    </w:p>
    <w:p w14:paraId="45D3A64C" w14:textId="77777777" w:rsidR="00811315" w:rsidRDefault="00811315" w:rsidP="005B5336">
      <w:pPr>
        <w:pStyle w:val="Heading4"/>
      </w:pPr>
      <w:r>
        <w:t>Questions:</w:t>
      </w:r>
    </w:p>
    <w:p w14:paraId="639F932A" w14:textId="77777777" w:rsidR="00811315" w:rsidRDefault="006F40A4" w:rsidP="005B5336">
      <w:pPr>
        <w:pStyle w:val="BodyTextL50"/>
        <w:spacing w:before="0"/>
      </w:pPr>
      <w:r>
        <w:t>What is the source IP address?</w:t>
      </w:r>
    </w:p>
    <w:p w14:paraId="7BDD9F20" w14:textId="77777777" w:rsidR="00811315" w:rsidRDefault="00811315" w:rsidP="005B5336">
      <w:pPr>
        <w:pStyle w:val="AnswerLineL50"/>
      </w:pPr>
      <w:r>
        <w:t>Type your answers here.</w:t>
      </w:r>
    </w:p>
    <w:p w14:paraId="002E8BE9" w14:textId="77777777" w:rsidR="006F40A4" w:rsidRPr="0058797E" w:rsidRDefault="005B5336" w:rsidP="006F40A4">
      <w:pPr>
        <w:pStyle w:val="BodyTextL50"/>
        <w:rPr>
          <w:rStyle w:val="AnswerGray"/>
        </w:rPr>
      </w:pPr>
      <w:r>
        <w:rPr>
          <w:rStyle w:val="AnswerGray"/>
        </w:rPr>
        <w:t>Your answers will vary.</w:t>
      </w:r>
    </w:p>
    <w:p w14:paraId="14BA11BC" w14:textId="77777777" w:rsidR="00811315" w:rsidRDefault="006F40A4" w:rsidP="006F40A4">
      <w:pPr>
        <w:pStyle w:val="BodyTextL50"/>
      </w:pPr>
      <w:r>
        <w:t>What is the destination IP address?</w:t>
      </w:r>
    </w:p>
    <w:p w14:paraId="41471398" w14:textId="77777777" w:rsidR="00811315" w:rsidRDefault="00811315" w:rsidP="005B5336">
      <w:pPr>
        <w:pStyle w:val="AnswerLineL50"/>
      </w:pPr>
      <w:r>
        <w:t>Type your answers here.</w:t>
      </w:r>
    </w:p>
    <w:p w14:paraId="5EC77C33" w14:textId="77777777" w:rsidR="006F40A4" w:rsidRDefault="005B5336" w:rsidP="006F40A4">
      <w:pPr>
        <w:pStyle w:val="BodyTextL50"/>
      </w:pPr>
      <w:r>
        <w:rPr>
          <w:rStyle w:val="AnswerGray"/>
        </w:rPr>
        <w:t>Your answers will vary.</w:t>
      </w:r>
    </w:p>
    <w:p w14:paraId="25F4959C" w14:textId="6DC52319" w:rsidR="006F40A4" w:rsidRDefault="006F40A4" w:rsidP="005B5336">
      <w:pPr>
        <w:pStyle w:val="SubStepAlpha"/>
        <w:keepNext/>
      </w:pPr>
      <w:r>
        <w:t xml:space="preserve">You can click any line in the middle section to highlight that part of the frame (hex and ASCII) in the </w:t>
      </w:r>
      <w:r w:rsidRPr="00F9598A">
        <w:rPr>
          <w:b/>
        </w:rPr>
        <w:t>Packet Bytes</w:t>
      </w:r>
      <w:r>
        <w:t xml:space="preserve"> pane (bottom section). Click the </w:t>
      </w:r>
      <w:r w:rsidRPr="00F9598A">
        <w:rPr>
          <w:b/>
        </w:rPr>
        <w:t>Internet Control Message Protocol</w:t>
      </w:r>
      <w:r>
        <w:t xml:space="preserve"> line in the middle section and examine what is highlighted in the </w:t>
      </w:r>
      <w:r w:rsidRPr="00F9598A">
        <w:rPr>
          <w:b/>
        </w:rPr>
        <w:t>Packet Bytes</w:t>
      </w:r>
      <w:r>
        <w:t xml:space="preserve"> pane.</w:t>
      </w:r>
    </w:p>
    <w:p w14:paraId="3EE06FEA" w14:textId="46015827" w:rsidR="00E56C42" w:rsidRDefault="00E56C42" w:rsidP="00E56C42">
      <w:pPr>
        <w:pStyle w:val="Heading4"/>
      </w:pPr>
      <w:r>
        <w:t>Question:</w:t>
      </w:r>
    </w:p>
    <w:p w14:paraId="331C366C" w14:textId="77777777" w:rsidR="00811315" w:rsidRDefault="006F40A4" w:rsidP="00E56C42">
      <w:pPr>
        <w:pStyle w:val="BodyTextL50"/>
        <w:spacing w:before="0"/>
      </w:pPr>
      <w:r>
        <w:t>What do the last two highlighted octets spell?</w:t>
      </w:r>
    </w:p>
    <w:p w14:paraId="5C60A247" w14:textId="77777777" w:rsidR="00811315" w:rsidRDefault="00811315" w:rsidP="005B5336">
      <w:pPr>
        <w:pStyle w:val="AnswerLineL50"/>
      </w:pPr>
      <w:r>
        <w:t>Type your answers here.</w:t>
      </w:r>
    </w:p>
    <w:p w14:paraId="023E5DDB" w14:textId="77777777" w:rsidR="006F40A4" w:rsidRDefault="006F40A4" w:rsidP="006F40A4">
      <w:pPr>
        <w:pStyle w:val="BodyTextL50"/>
        <w:rPr>
          <w:rStyle w:val="AnswerGray"/>
        </w:rPr>
      </w:pPr>
      <w:r w:rsidRPr="007B0727">
        <w:rPr>
          <w:rStyle w:val="AnswerGray"/>
        </w:rPr>
        <w:t>hi</w:t>
      </w:r>
    </w:p>
    <w:p w14:paraId="2DA348CA" w14:textId="083ED8DF" w:rsidR="006F40A4" w:rsidRDefault="006F40A4" w:rsidP="006F40A4">
      <w:pPr>
        <w:pStyle w:val="SubStepAlpha"/>
      </w:pPr>
      <w:r>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Default="00E56C42" w:rsidP="00E56C42">
      <w:pPr>
        <w:pStyle w:val="Heading4"/>
      </w:pPr>
      <w:r>
        <w:t>Question:</w:t>
      </w:r>
    </w:p>
    <w:p w14:paraId="6C2C49FF" w14:textId="77777777" w:rsidR="006F40A4" w:rsidRDefault="006F40A4" w:rsidP="00E56C42">
      <w:pPr>
        <w:pStyle w:val="BodyTextL50"/>
        <w:spacing w:before="0"/>
      </w:pPr>
      <w:r>
        <w:t>What device and MAC address is displayed as the destination address?</w:t>
      </w:r>
    </w:p>
    <w:p w14:paraId="7A1F9998" w14:textId="77777777" w:rsidR="00811315" w:rsidRDefault="00811315" w:rsidP="005B5336">
      <w:pPr>
        <w:pStyle w:val="AnswerLineL50"/>
      </w:pPr>
      <w:r>
        <w:t>Type your answers here.</w:t>
      </w:r>
    </w:p>
    <w:p w14:paraId="29545408" w14:textId="77777777" w:rsidR="006F40A4" w:rsidRDefault="005B5336" w:rsidP="006F40A4">
      <w:pPr>
        <w:pStyle w:val="BodyTextL50"/>
      </w:pPr>
      <w:r>
        <w:rPr>
          <w:rStyle w:val="AnswerGray"/>
        </w:rPr>
        <w:t>Your answers will vary.</w:t>
      </w:r>
    </w:p>
    <w:p w14:paraId="23287B78" w14:textId="77777777" w:rsidR="006F40A4" w:rsidRDefault="002824CA" w:rsidP="006F40A4">
      <w:pPr>
        <w:pStyle w:val="Heading3"/>
      </w:pPr>
      <w:r>
        <w:t>Capture packets for a remote host.</w:t>
      </w:r>
    </w:p>
    <w:p w14:paraId="631565C9" w14:textId="77777777" w:rsidR="006F40A4" w:rsidRDefault="006F40A4" w:rsidP="002824CA">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46EEBCE4" w14:textId="77777777" w:rsidR="002824CA" w:rsidRDefault="002824CA" w:rsidP="002824CA">
      <w:pPr>
        <w:pStyle w:val="ConfigWindow"/>
      </w:pPr>
      <w:r>
        <w:t>Open a Windows command prompt.</w:t>
      </w:r>
    </w:p>
    <w:p w14:paraId="4FD14DBF" w14:textId="1A4021FF" w:rsidR="002824CA" w:rsidRDefault="002824CA" w:rsidP="002824CA">
      <w:pPr>
        <w:pStyle w:val="SubStepAlpha"/>
      </w:pPr>
      <w:r>
        <w:lastRenderedPageBreak/>
        <w:t xml:space="preserve">In a command prompt window, ping </w:t>
      </w:r>
      <w:r w:rsidRPr="002824CA">
        <w:t>www.cisco.com</w:t>
      </w:r>
      <w:r w:rsidR="00D01EBE">
        <w:t>.</w:t>
      </w:r>
    </w:p>
    <w:p w14:paraId="2BA066D7" w14:textId="77777777" w:rsidR="002824CA" w:rsidRDefault="002824CA" w:rsidP="002824CA">
      <w:pPr>
        <w:pStyle w:val="ConfigWindow"/>
      </w:pPr>
      <w:r>
        <w:t>Close a Windows command prompt.</w:t>
      </w:r>
    </w:p>
    <w:p w14:paraId="43960066" w14:textId="77777777" w:rsidR="006F40A4" w:rsidRDefault="006F40A4" w:rsidP="002824CA">
      <w:pPr>
        <w:pStyle w:val="SubStepAlpha"/>
      </w:pPr>
      <w:r>
        <w:t>Stop capturing packets.</w:t>
      </w:r>
    </w:p>
    <w:p w14:paraId="6C9A2F08" w14:textId="77777777" w:rsidR="006F40A4" w:rsidRDefault="006F40A4" w:rsidP="002824CA">
      <w:pPr>
        <w:pStyle w:val="SubStepAlpha"/>
      </w:pPr>
      <w:r>
        <w:t xml:space="preserve">Examine the new data in the </w:t>
      </w:r>
      <w:r w:rsidRPr="00BA34ED">
        <w:t>packet list</w:t>
      </w:r>
      <w:r>
        <w:t xml:space="preserve"> pane of Wireshark.</w:t>
      </w:r>
    </w:p>
    <w:p w14:paraId="720B27E9" w14:textId="77777777" w:rsidR="00811315" w:rsidRPr="00F9598A" w:rsidRDefault="00811315" w:rsidP="002824CA">
      <w:pPr>
        <w:pStyle w:val="Heading4"/>
      </w:pPr>
      <w:r>
        <w:t>Question</w:t>
      </w:r>
      <w:r w:rsidR="00CB49D9">
        <w:t>s</w:t>
      </w:r>
      <w:r>
        <w:t>:</w:t>
      </w:r>
    </w:p>
    <w:p w14:paraId="310705F7" w14:textId="77777777" w:rsidR="006F40A4" w:rsidRDefault="006F40A4" w:rsidP="002824CA">
      <w:pPr>
        <w:pStyle w:val="BodyTextL50"/>
        <w:spacing w:before="0"/>
      </w:pPr>
      <w:r>
        <w:t>In the first echo (ping) request frame, what are the source and destination MAC addresses?</w:t>
      </w:r>
    </w:p>
    <w:p w14:paraId="757C92FE" w14:textId="77777777" w:rsidR="00CB49D9" w:rsidRDefault="006F40A4" w:rsidP="002824CA">
      <w:pPr>
        <w:pStyle w:val="BodyTextL50"/>
      </w:pPr>
      <w:r w:rsidRPr="00B50202">
        <w:rPr>
          <w:b/>
        </w:rPr>
        <w:t>Source</w:t>
      </w:r>
      <w:r>
        <w:t>:</w:t>
      </w:r>
    </w:p>
    <w:p w14:paraId="4720184D" w14:textId="77777777" w:rsidR="00CB49D9" w:rsidRDefault="00CB49D9" w:rsidP="002824CA">
      <w:pPr>
        <w:pStyle w:val="AnswerLineL50"/>
      </w:pPr>
      <w:r>
        <w:t>Type your answers here</w:t>
      </w:r>
      <w:r w:rsidRPr="00F9598A">
        <w:t>.</w:t>
      </w:r>
    </w:p>
    <w:p w14:paraId="35512FE5" w14:textId="77777777" w:rsidR="006F40A4" w:rsidRDefault="006F40A4" w:rsidP="002824CA">
      <w:pPr>
        <w:pStyle w:val="BodyTextL50"/>
      </w:pPr>
      <w:r w:rsidRPr="0058797E">
        <w:rPr>
          <w:rStyle w:val="AnswerGray"/>
        </w:rPr>
        <w:t>This should be the MAC address of the PC</w:t>
      </w:r>
      <w:r>
        <w:rPr>
          <w:rStyle w:val="AnswerGray"/>
        </w:rPr>
        <w:t>.</w:t>
      </w:r>
    </w:p>
    <w:p w14:paraId="06A72994" w14:textId="77777777" w:rsidR="00CB49D9" w:rsidRDefault="006F40A4" w:rsidP="002824CA">
      <w:pPr>
        <w:pStyle w:val="BodyTextL50"/>
      </w:pPr>
      <w:r w:rsidRPr="00B50202">
        <w:rPr>
          <w:b/>
        </w:rPr>
        <w:t>Destination</w:t>
      </w:r>
      <w:r>
        <w:t>:</w:t>
      </w:r>
    </w:p>
    <w:p w14:paraId="55F2CDE2" w14:textId="77777777" w:rsidR="00CB49D9" w:rsidRDefault="00CB49D9" w:rsidP="002824CA">
      <w:pPr>
        <w:pStyle w:val="AnswerLineL50"/>
      </w:pPr>
      <w:r>
        <w:t>Type your answers here.</w:t>
      </w:r>
    </w:p>
    <w:p w14:paraId="5ED13D01" w14:textId="77777777" w:rsidR="006F40A4" w:rsidRDefault="006F40A4" w:rsidP="002824CA">
      <w:pPr>
        <w:pStyle w:val="BodyTextL50"/>
      </w:pPr>
      <w:r w:rsidRPr="0058797E">
        <w:rPr>
          <w:rStyle w:val="AnswerGray"/>
        </w:rPr>
        <w:t>This should be the MAC address of the Default Gateway</w:t>
      </w:r>
      <w:r>
        <w:rPr>
          <w:rStyle w:val="AnswerGray"/>
        </w:rPr>
        <w:t>.</w:t>
      </w:r>
    </w:p>
    <w:p w14:paraId="1C1E2A67" w14:textId="77777777" w:rsidR="006F40A4" w:rsidRDefault="006F40A4" w:rsidP="002824CA">
      <w:pPr>
        <w:pStyle w:val="BodyTextL50"/>
      </w:pPr>
      <w:r>
        <w:t>What are the source and destination IP addresses contained in the data field of the frame?</w:t>
      </w:r>
    </w:p>
    <w:p w14:paraId="4C4D7F7E" w14:textId="77777777" w:rsidR="00DF0937" w:rsidRDefault="006F40A4" w:rsidP="002824CA">
      <w:pPr>
        <w:pStyle w:val="BodyTextL50"/>
      </w:pPr>
      <w:r w:rsidRPr="00B50202">
        <w:rPr>
          <w:b/>
        </w:rPr>
        <w:t>Source</w:t>
      </w:r>
      <w:r>
        <w:t>:</w:t>
      </w:r>
    </w:p>
    <w:p w14:paraId="5420E8F4" w14:textId="77777777" w:rsidR="00DF0937" w:rsidRDefault="00DF0937" w:rsidP="002824CA">
      <w:pPr>
        <w:pStyle w:val="AnswerLineL50"/>
      </w:pPr>
      <w:r>
        <w:t>Type your answers here.</w:t>
      </w:r>
    </w:p>
    <w:p w14:paraId="0D95ACDD" w14:textId="77777777" w:rsidR="006F40A4" w:rsidRDefault="006F40A4" w:rsidP="002824CA">
      <w:pPr>
        <w:pStyle w:val="BodyTextL50"/>
      </w:pPr>
      <w:r w:rsidRPr="000068D0">
        <w:rPr>
          <w:rStyle w:val="AnswerGray"/>
        </w:rPr>
        <w:t>This is still the IP address of the PC.</w:t>
      </w:r>
    </w:p>
    <w:p w14:paraId="4215540E" w14:textId="77777777" w:rsidR="00DF0937" w:rsidRDefault="006F40A4" w:rsidP="002824CA">
      <w:pPr>
        <w:pStyle w:val="BodyTextL50"/>
      </w:pPr>
      <w:r w:rsidRPr="00B50202">
        <w:rPr>
          <w:b/>
        </w:rPr>
        <w:t>Destination</w:t>
      </w:r>
      <w:r>
        <w:t>:</w:t>
      </w:r>
    </w:p>
    <w:p w14:paraId="474678A6" w14:textId="77777777" w:rsidR="00DF0937" w:rsidRDefault="00DF0937" w:rsidP="002824CA">
      <w:pPr>
        <w:pStyle w:val="AnswerLineL50"/>
      </w:pPr>
      <w:r>
        <w:t>Type your answers here.</w:t>
      </w:r>
    </w:p>
    <w:p w14:paraId="758F50CB" w14:textId="77777777" w:rsidR="006F40A4" w:rsidRPr="002824CA" w:rsidRDefault="006F40A4" w:rsidP="002824CA">
      <w:pPr>
        <w:pStyle w:val="BodyTextL50"/>
        <w:rPr>
          <w:rStyle w:val="AnswerGray"/>
        </w:rPr>
      </w:pPr>
      <w:r w:rsidRPr="000068D0">
        <w:rPr>
          <w:rStyle w:val="AnswerGray"/>
        </w:rPr>
        <w:t>This is the address of the server a</w:t>
      </w:r>
      <w:r w:rsidRPr="002824CA">
        <w:rPr>
          <w:rStyle w:val="AnswerGray"/>
        </w:rPr>
        <w:t>t www.cisco.com.</w:t>
      </w:r>
    </w:p>
    <w:p w14:paraId="161B6972" w14:textId="77777777" w:rsidR="006F40A4" w:rsidRDefault="006F40A4" w:rsidP="002824CA">
      <w:pPr>
        <w:pStyle w:val="BodyTextL50"/>
      </w:pPr>
      <w:r>
        <w:t>Compare these addresses to the addresses you received in Step 6. The only address that changed is the destination IP address. Why has the destination IP address changed, while the destination MAC address remained the same?</w:t>
      </w:r>
    </w:p>
    <w:p w14:paraId="34A8EAE5" w14:textId="77777777" w:rsidR="00811315" w:rsidRPr="00F9598A" w:rsidRDefault="00811315" w:rsidP="002824CA">
      <w:pPr>
        <w:pStyle w:val="AnswerLineL50"/>
      </w:pPr>
      <w:r>
        <w:t>Type your answers here.</w:t>
      </w:r>
    </w:p>
    <w:p w14:paraId="4F481AAC" w14:textId="77777777" w:rsidR="006F40A4" w:rsidRDefault="006F40A4" w:rsidP="002824CA">
      <w:pPr>
        <w:pStyle w:val="BodyTextL50"/>
      </w:pPr>
      <w:r>
        <w:rPr>
          <w:rStyle w:val="AnswerGray"/>
        </w:rPr>
        <w:t xml:space="preserve">Layer </w:t>
      </w:r>
      <w:r w:rsidRPr="005F1E15">
        <w:rPr>
          <w:rStyle w:val="AnswerGray"/>
        </w:rPr>
        <w:t xml:space="preserve">2 </w:t>
      </w:r>
      <w:r>
        <w:rPr>
          <w:rStyle w:val="AnswerGray"/>
        </w:rPr>
        <w:t>f</w:t>
      </w:r>
      <w:r w:rsidRPr="005F1E15">
        <w:rPr>
          <w:rStyle w:val="AnswerGray"/>
        </w:rPr>
        <w:t>rame</w:t>
      </w:r>
      <w:r>
        <w:rPr>
          <w:rStyle w:val="AnswerGray"/>
        </w:rPr>
        <w:t>s</w:t>
      </w:r>
      <w:r w:rsidRPr="005F1E15">
        <w:rPr>
          <w:rStyle w:val="AnswerGray"/>
        </w:rPr>
        <w:t xml:space="preserve"> never leave the LAN. When a ping is issued to a remote host, the source will use the </w:t>
      </w:r>
      <w:r>
        <w:rPr>
          <w:rStyle w:val="AnswerGray"/>
        </w:rPr>
        <w:t>d</w:t>
      </w:r>
      <w:r w:rsidRPr="005F1E15">
        <w:rPr>
          <w:rStyle w:val="AnswerGray"/>
        </w:rPr>
        <w:t xml:space="preserve">efault </w:t>
      </w:r>
      <w:r>
        <w:rPr>
          <w:rStyle w:val="AnswerGray"/>
        </w:rPr>
        <w:t>g</w:t>
      </w:r>
      <w:r w:rsidRPr="005F1E15">
        <w:rPr>
          <w:rStyle w:val="AnswerGray"/>
        </w:rPr>
        <w:t>ateway</w:t>
      </w:r>
      <w:r>
        <w:rPr>
          <w:rStyle w:val="AnswerGray"/>
        </w:rPr>
        <w:t xml:space="preserve"> </w:t>
      </w:r>
      <w:r w:rsidRPr="005F1E15">
        <w:rPr>
          <w:rStyle w:val="AnswerGray"/>
        </w:rPr>
        <w:t xml:space="preserve">MAC address for the frame destination. The </w:t>
      </w:r>
      <w:r>
        <w:rPr>
          <w:rStyle w:val="AnswerGray"/>
        </w:rPr>
        <w:t>d</w:t>
      </w:r>
      <w:r w:rsidRPr="005F1E15">
        <w:rPr>
          <w:rStyle w:val="AnswerGray"/>
        </w:rPr>
        <w:t xml:space="preserve">efault </w:t>
      </w:r>
      <w:r>
        <w:rPr>
          <w:rStyle w:val="AnswerGray"/>
        </w:rPr>
        <w:t>g</w:t>
      </w:r>
      <w:r w:rsidRPr="005F1E15">
        <w:rPr>
          <w:rStyle w:val="AnswerGray"/>
        </w:rPr>
        <w:t xml:space="preserve">ateway receives the packet, strips the </w:t>
      </w:r>
      <w:r>
        <w:rPr>
          <w:rStyle w:val="AnswerGray"/>
        </w:rPr>
        <w:t>L</w:t>
      </w:r>
      <w:r w:rsidRPr="005F1E15">
        <w:rPr>
          <w:rStyle w:val="AnswerGray"/>
        </w:rPr>
        <w:t>ayer</w:t>
      </w:r>
      <w:r>
        <w:rPr>
          <w:rStyle w:val="AnswerGray"/>
        </w:rPr>
        <w:t xml:space="preserve"> </w:t>
      </w:r>
      <w:r w:rsidRPr="005F1E15">
        <w:rPr>
          <w:rStyle w:val="AnswerGray"/>
        </w:rPr>
        <w:t>2 frame information from the packet and then creates a new frame header with the MAC address</w:t>
      </w:r>
      <w:r>
        <w:rPr>
          <w:rStyle w:val="AnswerGray"/>
        </w:rPr>
        <w:t xml:space="preserve"> of the next hop</w:t>
      </w:r>
      <w:r w:rsidRPr="005F1E15">
        <w:rPr>
          <w:rStyle w:val="AnswerGray"/>
        </w:rPr>
        <w:t xml:space="preserve">. This process continues </w:t>
      </w:r>
      <w:r>
        <w:rPr>
          <w:rStyle w:val="AnswerGray"/>
        </w:rPr>
        <w:t xml:space="preserve">from router to router </w:t>
      </w:r>
      <w:r w:rsidRPr="005F1E15">
        <w:rPr>
          <w:rStyle w:val="AnswerGray"/>
        </w:rPr>
        <w:t>until the packet reaches its destination IP address.</w:t>
      </w:r>
    </w:p>
    <w:p w14:paraId="1C341D44" w14:textId="77777777" w:rsidR="006F40A4" w:rsidRDefault="006F40A4" w:rsidP="006F40A4">
      <w:pPr>
        <w:pStyle w:val="Heading1"/>
        <w:numPr>
          <w:ilvl w:val="0"/>
          <w:numId w:val="3"/>
        </w:numPr>
      </w:pPr>
      <w:r>
        <w:t>Reflection Question</w:t>
      </w:r>
    </w:p>
    <w:p w14:paraId="165378F2" w14:textId="77777777" w:rsidR="006F40A4" w:rsidRDefault="006F40A4" w:rsidP="006F40A4">
      <w:pPr>
        <w:pStyle w:val="BodyTextL25"/>
      </w:pPr>
      <w:r>
        <w:t>Wireshark does not display the preamble field of a frame header. What does the preamble contain?</w:t>
      </w:r>
    </w:p>
    <w:p w14:paraId="1B539B15" w14:textId="77777777" w:rsidR="00193C62" w:rsidRDefault="00193C62" w:rsidP="005B5336">
      <w:pPr>
        <w:pStyle w:val="AnswerLineL25"/>
      </w:pPr>
      <w:r>
        <w:t>Type your answers here.</w:t>
      </w:r>
    </w:p>
    <w:p w14:paraId="71712CD3" w14:textId="77777777" w:rsidR="006F40A4" w:rsidRPr="00596998" w:rsidRDefault="006F40A4" w:rsidP="006F40A4">
      <w:pPr>
        <w:pStyle w:val="BodyTextL25"/>
        <w:rPr>
          <w:rStyle w:val="AnswerGray"/>
        </w:rPr>
      </w:pPr>
      <w:r>
        <w:rPr>
          <w:rStyle w:val="AnswerGray"/>
        </w:rPr>
        <w:t>The preamble field contains seven octets of alternating 1010 sequences, and one octet that signals the beginning of the frame, 10101011</w:t>
      </w:r>
      <w:r w:rsidRPr="00596998">
        <w:rPr>
          <w:rStyle w:val="AnswerGray"/>
        </w:rPr>
        <w:t>.</w:t>
      </w:r>
    </w:p>
    <w:p w14:paraId="1DD17D56" w14:textId="77777777" w:rsidR="00C162C0" w:rsidRPr="00D76DEB" w:rsidRDefault="006F40A4" w:rsidP="00D76DEB">
      <w:pPr>
        <w:pStyle w:val="ConfigWindow"/>
        <w:rPr>
          <w:rStyle w:val="DevConfigGray"/>
          <w:rFonts w:ascii="Arial" w:hAnsi="Arial"/>
          <w:color w:val="FFFFFF" w:themeColor="background1"/>
          <w:sz w:val="6"/>
          <w:shd w:val="clear" w:color="auto" w:fill="auto"/>
        </w:rPr>
      </w:pPr>
      <w:r w:rsidRPr="00D76DEB">
        <w:rPr>
          <w:rStyle w:val="DevConfigGray"/>
          <w:rFonts w:ascii="Arial" w:hAnsi="Arial"/>
          <w:color w:val="FFFFFF" w:themeColor="background1"/>
          <w:sz w:val="6"/>
          <w:shd w:val="clear" w:color="auto" w:fill="auto"/>
        </w:rPr>
        <w:t>End of Document</w:t>
      </w:r>
    </w:p>
    <w:sectPr w:rsidR="00C162C0" w:rsidRPr="00D76DEB"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93485" w14:textId="77777777" w:rsidR="002910A1" w:rsidRDefault="002910A1" w:rsidP="00710659">
      <w:pPr>
        <w:spacing w:after="0" w:line="240" w:lineRule="auto"/>
      </w:pPr>
      <w:r>
        <w:separator/>
      </w:r>
    </w:p>
    <w:p w14:paraId="15608053" w14:textId="77777777" w:rsidR="002910A1" w:rsidRDefault="002910A1"/>
  </w:endnote>
  <w:endnote w:type="continuationSeparator" w:id="0">
    <w:p w14:paraId="38C5463E" w14:textId="77777777" w:rsidR="002910A1" w:rsidRDefault="002910A1" w:rsidP="00710659">
      <w:pPr>
        <w:spacing w:after="0" w:line="240" w:lineRule="auto"/>
      </w:pPr>
      <w:r>
        <w:continuationSeparator/>
      </w:r>
    </w:p>
    <w:p w14:paraId="032491C4" w14:textId="77777777" w:rsidR="002910A1" w:rsidRDefault="00291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859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159C7" w14:textId="2D37810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35C44">
          <w:t>2013</w:t>
        </w:r>
      </w:sdtContent>
    </w:sdt>
    <w:r>
      <w:t xml:space="preserve"> - </w:t>
    </w:r>
    <w:r>
      <w:fldChar w:fldCharType="begin"/>
    </w:r>
    <w:r>
      <w:instrText xml:space="preserve"> SAVEDATE  \@ "yyyy"  \* MERGEFORMAT </w:instrText>
    </w:r>
    <w:r>
      <w:fldChar w:fldCharType="separate"/>
    </w:r>
    <w:r w:rsidR="00337A6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9A9E4" w14:textId="352AF7E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37A6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4F89E" w14:textId="77777777" w:rsidR="002910A1" w:rsidRDefault="002910A1" w:rsidP="00710659">
      <w:pPr>
        <w:spacing w:after="0" w:line="240" w:lineRule="auto"/>
      </w:pPr>
      <w:r>
        <w:separator/>
      </w:r>
    </w:p>
    <w:p w14:paraId="2CA2859D" w14:textId="77777777" w:rsidR="002910A1" w:rsidRDefault="002910A1"/>
  </w:footnote>
  <w:footnote w:type="continuationSeparator" w:id="0">
    <w:p w14:paraId="1E85262A" w14:textId="77777777" w:rsidR="002910A1" w:rsidRDefault="002910A1" w:rsidP="00710659">
      <w:pPr>
        <w:spacing w:after="0" w:line="240" w:lineRule="auto"/>
      </w:pPr>
      <w:r>
        <w:continuationSeparator/>
      </w:r>
    </w:p>
    <w:p w14:paraId="7515DA84" w14:textId="77777777" w:rsidR="002910A1" w:rsidRDefault="002910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EAA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7E5B1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DEB"/>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B1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4658EC"/>
    <w:rsid w:val="004B5B2A"/>
    <w:rsid w:val="005F1662"/>
    <w:rsid w:val="006A0AD7"/>
    <w:rsid w:val="007C06F5"/>
    <w:rsid w:val="00954A5B"/>
    <w:rsid w:val="00B95F18"/>
    <w:rsid w:val="00C2020C"/>
    <w:rsid w:val="00C95990"/>
    <w:rsid w:val="00D0075F"/>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37DDCF-1A33-472B-876E-AE9281D72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7</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DH</cp:lastModifiedBy>
  <cp:revision>3</cp:revision>
  <dcterms:created xsi:type="dcterms:W3CDTF">2019-10-03T22:48:00Z</dcterms:created>
  <dcterms:modified xsi:type="dcterms:W3CDTF">2019-12-02T21:12:00Z</dcterms:modified>
</cp:coreProperties>
</file>