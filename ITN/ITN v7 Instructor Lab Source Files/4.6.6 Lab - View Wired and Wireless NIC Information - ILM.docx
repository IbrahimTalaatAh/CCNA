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1651906" w14:textId="341EDCA2" w:rsidR="004D36D7" w:rsidRPr="00FD4A68" w:rsidRDefault="00E14A6F" w:rsidP="00732BB9">
      <w:pPr>
        <w:pStyle w:val="Title"/>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r w:rsidR="004D36D7" w:rsidRPr="00FD4A68">
        <w:t xml:space="preserve"> </w:t>
      </w:r>
      <w:r w:rsidR="00D84BDA" w:rsidRPr="00FD4A68">
        <w:rPr>
          <w:rStyle w:val="LabTitleInstVersred"/>
        </w:rPr>
        <w:t>(Instructor Version)</w:t>
      </w:r>
    </w:p>
    <w:p w14:paraId="6E7DC2A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9A1B22C" w14:textId="77777777" w:rsidR="00B2291D" w:rsidRPr="00BB73FF" w:rsidRDefault="00B2291D" w:rsidP="00E33DE6">
      <w:pPr>
        <w:pStyle w:val="Heading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Heading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Heading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Heading1"/>
      </w:pPr>
      <w:r>
        <w:t>Instructions</w:t>
      </w:r>
    </w:p>
    <w:p w14:paraId="0A0A632A" w14:textId="12B739C1" w:rsidR="00B2291D" w:rsidRDefault="00B2291D" w:rsidP="00B2291D">
      <w:pPr>
        <w:pStyle w:val="Heading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Heading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Heading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lastRenderedPageBreak/>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Heading4"/>
      </w:pPr>
      <w:r>
        <w:t>Questions:</w:t>
      </w:r>
    </w:p>
    <w:p w14:paraId="091977ED" w14:textId="77777777" w:rsidR="00B2291D" w:rsidRDefault="00B2291D" w:rsidP="00E33DE6">
      <w:pPr>
        <w:pStyle w:val="BodyTextL50"/>
        <w:spacing w:before="0"/>
      </w:pPr>
      <w:r>
        <w:t>What is the Service Set Identifier (SSID) for the wireless router of your connection?</w:t>
      </w:r>
    </w:p>
    <w:p w14:paraId="311A83BC" w14:textId="4988B4CC" w:rsidR="00BE6317" w:rsidRDefault="00BE6317" w:rsidP="00371347">
      <w:pPr>
        <w:pStyle w:val="AnswerLineL50"/>
      </w:pPr>
      <w:r>
        <w:t>Type your answers here.</w:t>
      </w:r>
    </w:p>
    <w:p w14:paraId="613C8575" w14:textId="05036CF5" w:rsidR="00B2291D" w:rsidRDefault="00BE6317" w:rsidP="00B2291D">
      <w:pPr>
        <w:pStyle w:val="BodyTextL50"/>
        <w:rPr>
          <w:rStyle w:val="AnswerGray"/>
        </w:rPr>
      </w:pPr>
      <w:r>
        <w:rPr>
          <w:rStyle w:val="AnswerGray"/>
        </w:rPr>
        <w:t>Answers will vary.</w:t>
      </w:r>
    </w:p>
    <w:p w14:paraId="69D8C240" w14:textId="77777777" w:rsidR="00B2291D" w:rsidRDefault="00B2291D" w:rsidP="00B2291D">
      <w:pPr>
        <w:pStyle w:val="BodyTextL50"/>
      </w:pPr>
      <w:r>
        <w:t>What is the speed of your wireless connection?</w:t>
      </w:r>
    </w:p>
    <w:p w14:paraId="3BA10EE8" w14:textId="7B6FA116" w:rsidR="00BE6317" w:rsidRDefault="00BE6317" w:rsidP="00371347">
      <w:pPr>
        <w:pStyle w:val="AnswerLineL50"/>
      </w:pPr>
      <w:r>
        <w:t>Type your answers here.</w:t>
      </w:r>
    </w:p>
    <w:p w14:paraId="355FD4AC" w14:textId="0FFC858A" w:rsidR="00BE6317" w:rsidRDefault="00BE6317" w:rsidP="00371347">
      <w:pPr>
        <w:pStyle w:val="BodyTextL50"/>
      </w:pPr>
      <w:r>
        <w:rPr>
          <w:rStyle w:val="AnswerGray"/>
        </w:rPr>
        <w:t>Answers will vary.</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Heading4"/>
      </w:pPr>
      <w:r>
        <w:t>Questions:</w:t>
      </w:r>
    </w:p>
    <w:p w14:paraId="0D8D6A94" w14:textId="77777777" w:rsidR="00B2291D" w:rsidRDefault="00B2291D" w:rsidP="00371347">
      <w:pPr>
        <w:pStyle w:val="BodyTextL50"/>
        <w:spacing w:before="0"/>
      </w:pPr>
      <w:r>
        <w:t>What is the MAC address of your wireless NIC?</w:t>
      </w:r>
    </w:p>
    <w:p w14:paraId="053E7753" w14:textId="77777777" w:rsidR="00BE6317" w:rsidRDefault="00BE6317" w:rsidP="00BE6317">
      <w:pPr>
        <w:pStyle w:val="AnswerLineL50"/>
      </w:pPr>
      <w:r>
        <w:t>Type your answers here.</w:t>
      </w:r>
    </w:p>
    <w:p w14:paraId="48747089" w14:textId="77777777" w:rsidR="00BE6317" w:rsidRDefault="00BE6317" w:rsidP="00BE6317">
      <w:pPr>
        <w:pStyle w:val="BodyTextL50"/>
        <w:rPr>
          <w:rStyle w:val="AnswerGray"/>
        </w:rPr>
      </w:pPr>
      <w:r>
        <w:rPr>
          <w:rStyle w:val="AnswerGray"/>
        </w:rPr>
        <w:t>Answers will vary.</w:t>
      </w:r>
    </w:p>
    <w:p w14:paraId="55EB9227" w14:textId="77777777"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p>
    <w:p w14:paraId="4952BD35" w14:textId="77777777" w:rsidR="00BE6317" w:rsidRDefault="00BE6317" w:rsidP="00BE6317">
      <w:pPr>
        <w:pStyle w:val="AnswerLineL50"/>
      </w:pPr>
      <w:r>
        <w:t>Type your answers here.</w:t>
      </w:r>
    </w:p>
    <w:p w14:paraId="52C5A95C" w14:textId="5753D813" w:rsidR="00B2291D" w:rsidRDefault="00BE6317" w:rsidP="00B2291D">
      <w:pPr>
        <w:pStyle w:val="BodyTextL50"/>
        <w:rPr>
          <w:rStyle w:val="AnswerGray"/>
        </w:rPr>
      </w:pPr>
      <w:r>
        <w:rPr>
          <w:rStyle w:val="AnswerGray"/>
        </w:rPr>
        <w:t>Answers</w:t>
      </w:r>
      <w:r w:rsidR="002C520F">
        <w:rPr>
          <w:rStyle w:val="AnswerGray"/>
        </w:rPr>
        <w:t xml:space="preserve"> will vary on the number of DNS Servers. M</w:t>
      </w:r>
      <w:r w:rsidR="00B2291D">
        <w:rPr>
          <w:rStyle w:val="AnswerGray"/>
        </w:rPr>
        <w:t>ultiple DNS Servers are listed in case the first DNS server becomes unresponsive. Reasons may include the server is down for maintenance or is experiencing a problem. If the first DNS server does not respond, then the second DNS Server is used, and so on.</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Heading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lastRenderedPageBreak/>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Heading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Heading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lastRenderedPageBreak/>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Heading3"/>
      </w:pPr>
      <w:r>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Heading1"/>
        <w:numPr>
          <w:ilvl w:val="0"/>
          <w:numId w:val="3"/>
        </w:numPr>
      </w:pPr>
      <w:r>
        <w:t>Reflection</w:t>
      </w:r>
      <w:r w:rsidR="00E375A7">
        <w:t xml:space="preserve"> Question</w:t>
      </w:r>
    </w:p>
    <w:p w14:paraId="33EB5E48" w14:textId="77777777" w:rsidR="00B2291D" w:rsidRDefault="00B2291D" w:rsidP="00B2291D">
      <w:pPr>
        <w:pStyle w:val="BodyTextL25"/>
      </w:pPr>
      <w:r>
        <w:t>Why would you activate more than one NIC on a PC?</w:t>
      </w:r>
    </w:p>
    <w:p w14:paraId="1E36D86F" w14:textId="2D731EF6" w:rsidR="00B2291D" w:rsidRPr="00F8701B" w:rsidRDefault="00E375A7" w:rsidP="008F40E0">
      <w:pPr>
        <w:pStyle w:val="AnswerLineL50"/>
        <w:ind w:left="360"/>
      </w:pPr>
      <w:r w:rsidRPr="000C019E">
        <w:t>Type your answers here.</w:t>
      </w:r>
    </w:p>
    <w:p w14:paraId="2F467425" w14:textId="23A2CC6A" w:rsidR="00C162C0" w:rsidRDefault="00B2291D" w:rsidP="008F40E0">
      <w:pPr>
        <w:pStyle w:val="BodyTextL25"/>
        <w:rPr>
          <w:rStyle w:val="DevConfigGray"/>
          <w:rFonts w:ascii="Arial" w:hAnsi="Arial"/>
          <w:i/>
          <w:shd w:val="clear" w:color="auto" w:fill="auto"/>
        </w:rPr>
      </w:pPr>
      <w:r>
        <w:rPr>
          <w:rStyle w:val="AnswerGray"/>
        </w:rPr>
        <w:t>Answers may vary. Multiple NICs can be used if more than one path is needed for the PC. One example of this would be if the PC is being used as a Proxy Server</w:t>
      </w:r>
      <w:r w:rsidRPr="00596998">
        <w:rPr>
          <w:rStyle w:val="AnswerGray"/>
        </w:rPr>
        <w:t>.</w:t>
      </w: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6119" w14:textId="77777777" w:rsidR="00E14A6F" w:rsidRDefault="00E14A6F" w:rsidP="00710659">
      <w:pPr>
        <w:spacing w:after="0" w:line="240" w:lineRule="auto"/>
      </w:pPr>
      <w:r>
        <w:separator/>
      </w:r>
    </w:p>
    <w:p w14:paraId="420DB002" w14:textId="77777777" w:rsidR="00E14A6F" w:rsidRDefault="00E14A6F"/>
  </w:endnote>
  <w:endnote w:type="continuationSeparator" w:id="0">
    <w:p w14:paraId="2987727F" w14:textId="77777777" w:rsidR="00E14A6F" w:rsidRDefault="00E14A6F" w:rsidP="00710659">
      <w:pPr>
        <w:spacing w:after="0" w:line="240" w:lineRule="auto"/>
      </w:pPr>
      <w:r>
        <w:continuationSeparator/>
      </w:r>
    </w:p>
    <w:p w14:paraId="4C40429C" w14:textId="77777777" w:rsidR="00E14A6F" w:rsidRDefault="00E14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C1C82" w14:textId="3085AAE9"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D5ED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2C9E" w14:textId="64CA5788"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D5ED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E91CA" w14:textId="77777777" w:rsidR="00E14A6F" w:rsidRDefault="00E14A6F" w:rsidP="00710659">
      <w:pPr>
        <w:spacing w:after="0" w:line="240" w:lineRule="auto"/>
      </w:pPr>
      <w:r>
        <w:separator/>
      </w:r>
    </w:p>
    <w:p w14:paraId="4E7BCEFE" w14:textId="77777777" w:rsidR="00E14A6F" w:rsidRDefault="00E14A6F"/>
  </w:footnote>
  <w:footnote w:type="continuationSeparator" w:id="0">
    <w:p w14:paraId="46824895" w14:textId="77777777" w:rsidR="00E14A6F" w:rsidRDefault="00E14A6F" w:rsidP="00710659">
      <w:pPr>
        <w:spacing w:after="0" w:line="240" w:lineRule="auto"/>
      </w:pPr>
      <w:r>
        <w:continuationSeparator/>
      </w:r>
    </w:p>
    <w:p w14:paraId="0F27585E" w14:textId="77777777" w:rsidR="00E14A6F" w:rsidRDefault="00E14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5E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7658B"/>
    <w:rsid w:val="004D4C42"/>
    <w:rsid w:val="0058710E"/>
    <w:rsid w:val="00674EDF"/>
    <w:rsid w:val="0083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B3F88-14B4-4162-980B-A4ADD35F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DH</cp:lastModifiedBy>
  <cp:revision>3</cp:revision>
  <dcterms:created xsi:type="dcterms:W3CDTF">2019-09-11T00:45:00Z</dcterms:created>
  <dcterms:modified xsi:type="dcterms:W3CDTF">2019-12-02T21:09:00Z</dcterms:modified>
</cp:coreProperties>
</file>