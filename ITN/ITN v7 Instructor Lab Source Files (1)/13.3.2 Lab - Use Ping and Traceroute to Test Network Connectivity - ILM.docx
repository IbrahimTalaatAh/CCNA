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77777777" w:rsidR="004D36D7" w:rsidRPr="007A58EE" w:rsidRDefault="0031459C" w:rsidP="00FA057B">
      <w:pPr>
        <w:pStyle w:val="Title"/>
        <w:rPr>
          <w:rStyle w:val="LabTitleInstVersred"/>
          <w:b/>
        </w:rPr>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650C">
            <w:t>Lab - Use Ping and Traceroute to Test Network Connectivity</w:t>
          </w:r>
        </w:sdtContent>
      </w:sdt>
      <w:r w:rsidR="004D36D7" w:rsidRPr="00FD4A68">
        <w:t xml:space="preserve"> </w:t>
      </w:r>
      <w:r w:rsidR="00D84BDA" w:rsidRPr="00A67441">
        <w:rPr>
          <w:rStyle w:val="LabTitleInstVersred"/>
        </w:rPr>
        <w:t>(Instructor Version)</w:t>
      </w:r>
    </w:p>
    <w:p w14:paraId="6FF933F4" w14:textId="77777777" w:rsidR="00D778DF" w:rsidRPr="00A67441" w:rsidRDefault="00D778DF" w:rsidP="00D778DF">
      <w:pPr>
        <w:pStyle w:val="InstNoteRed"/>
      </w:pPr>
      <w:r w:rsidRPr="00A67441">
        <w:rPr>
          <w:b/>
        </w:rPr>
        <w:t>Instructor Note</w:t>
      </w:r>
      <w:r w:rsidRPr="00A67441">
        <w:t xml:space="preserve">: Red font color </w:t>
      </w:r>
      <w:r w:rsidR="006F1616" w:rsidRPr="00A67441">
        <w:t>or g</w:t>
      </w:r>
      <w:r w:rsidRPr="00A67441">
        <w:t>ray highlights indicate text that appears in the instructor copy only.</w:t>
      </w:r>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nil"/>
            </w:tcBorders>
            <w:shd w:val="clear" w:color="auto" w:fill="F2F2F2" w:themeFill="background1" w:themeFillShade="F2"/>
            <w:vAlign w:val="center"/>
          </w:tcPr>
          <w:p w14:paraId="4DC716B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A2CFA" w:rsidRDefault="00AB7E08" w:rsidP="00AB7E08">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A2CFA" w:rsidDel="00AD350B"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A2CFA"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3A89D8DC" w:rsidR="00AB7E08" w:rsidRPr="00CA1415" w:rsidRDefault="00AB7E08" w:rsidP="00AB7E08">
            <w:pPr>
              <w:pStyle w:val="TableText"/>
            </w:pPr>
            <w:r>
              <w:t>2001</w:t>
            </w:r>
            <w:r w:rsidR="00E27D2A">
              <w:t>:</w:t>
            </w:r>
            <w:r>
              <w:t>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301278DD" w:rsidR="00AB7E08" w:rsidRPr="00CA1415" w:rsidRDefault="00AB7E08" w:rsidP="00AB7E08">
            <w:pPr>
              <w:pStyle w:val="TableText"/>
            </w:pPr>
            <w:r>
              <w:t>fe80::</w:t>
            </w:r>
            <w:r w:rsidR="00D34184">
              <w:t>2</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A2CFA" w:rsidRDefault="00AB7E08" w:rsidP="007A58EE">
            <w:pPr>
              <w:pStyle w:val="ConfigWindow"/>
              <w:rPr>
                <w:color w:val="F2F2F2" w:themeColor="background1" w:themeShade="F2"/>
              </w:rPr>
            </w:pPr>
            <w:r w:rsidRPr="004A2CFA">
              <w:rPr>
                <w:color w:val="F2F2F2" w:themeColor="background1" w:themeShade="F2"/>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A2CFA" w:rsidRDefault="00AB7E08" w:rsidP="007A58EE">
            <w:pPr>
              <w:pStyle w:val="ConfigWindow"/>
              <w:rPr>
                <w:color w:val="F2F2F2" w:themeColor="background1" w:themeShade="F2"/>
              </w:rPr>
            </w:pPr>
            <w:r w:rsidRPr="004A2CFA">
              <w:rPr>
                <w:color w:val="F2F2F2" w:themeColor="background1" w:themeShade="F2"/>
              </w:rPr>
              <w:t>NIC</w:t>
            </w:r>
          </w:p>
        </w:tc>
        <w:tc>
          <w:tcPr>
            <w:tcW w:w="3687" w:type="dxa"/>
            <w:shd w:val="clear" w:color="auto" w:fill="F2F2F2" w:themeFill="background1" w:themeFillShade="F2"/>
            <w:vAlign w:val="center"/>
          </w:tcPr>
          <w:p w14:paraId="2666D7B9" w14:textId="4B01591B" w:rsidR="00AB7E08" w:rsidRPr="00CA1415" w:rsidRDefault="00E27D2A" w:rsidP="00AB7E08">
            <w:pPr>
              <w:pStyle w:val="TableText"/>
            </w:pPr>
            <w:r>
              <w:t>192.168.1.10 /24</w:t>
            </w:r>
          </w:p>
        </w:tc>
        <w:tc>
          <w:tcPr>
            <w:tcW w:w="1983" w:type="dxa"/>
            <w:shd w:val="clear" w:color="auto" w:fill="F2F2F2" w:themeFill="background1" w:themeFillShade="F2"/>
            <w:vAlign w:val="center"/>
          </w:tcPr>
          <w:p w14:paraId="526E9E9C" w14:textId="66AE5FAF" w:rsidR="00AB7E08" w:rsidRPr="00CA1415" w:rsidRDefault="00E27D2A" w:rsidP="00AB7E08">
            <w:pPr>
              <w:pStyle w:val="TableText"/>
            </w:pPr>
            <w:r>
              <w:t>192.168.1.1</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lastRenderedPageBreak/>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08BDB821" w:rsidR="00743561" w:rsidRDefault="00743561">
            <w:pPr>
              <w:pStyle w:val="TableText"/>
            </w:pPr>
            <w:r>
              <w:t>2001:</w:t>
            </w:r>
            <w:r w:rsidR="001855C5">
              <w:t>db</w:t>
            </w:r>
            <w:r>
              <w:t>8:</w:t>
            </w:r>
            <w:r w:rsidR="001855C5">
              <w:t>acad</w:t>
            </w:r>
            <w:r>
              <w:t>:200::226 /64</w:t>
            </w:r>
          </w:p>
        </w:tc>
        <w:tc>
          <w:tcPr>
            <w:tcW w:w="1983" w:type="dxa"/>
            <w:vAlign w:val="center"/>
          </w:tcPr>
          <w:p w14:paraId="661C1F6A" w14:textId="1651464D" w:rsidR="00743561" w:rsidRDefault="001855C5" w:rsidP="00743561">
            <w:pPr>
              <w:pStyle w:val="TableText"/>
            </w:pPr>
            <w:r>
              <w:t>fe</w:t>
            </w:r>
            <w:r w:rsidR="007323CF">
              <w:t>80::225</w:t>
            </w:r>
          </w:p>
        </w:tc>
      </w:tr>
    </w:tbl>
    <w:p w14:paraId="4EC475A8" w14:textId="77777777" w:rsidR="00FA057B" w:rsidRPr="00BB73FF" w:rsidRDefault="00FA057B" w:rsidP="00FA057B">
      <w:pPr>
        <w:pStyle w:val="Heading1"/>
        <w:numPr>
          <w:ilvl w:val="0"/>
          <w:numId w:val="3"/>
        </w:numPr>
      </w:pPr>
      <w:r w:rsidRPr="00BB73FF">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46210B62" w14:textId="77777777" w:rsidR="00FA057B" w:rsidRPr="00A67441" w:rsidRDefault="00FA057B" w:rsidP="00FA057B">
      <w:pPr>
        <w:pStyle w:val="InstNoteRedL25"/>
      </w:pPr>
      <w:r w:rsidRPr="00A67441">
        <w:rPr>
          <w:b/>
        </w:rPr>
        <w:t>Instructor Note</w:t>
      </w:r>
      <w:r w:rsidRPr="00A67441">
        <w:t>: Refer to the Instructor Lab Manual for the procedures to initialize and reload devices.</w:t>
      </w:r>
    </w:p>
    <w:p w14:paraId="7CBE84C5" w14:textId="77777777"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r w:rsidRPr="005F738E">
        <w:rPr>
          <w:color w:val="000000"/>
        </w:rPr>
        <w:t xml:space="preserve">S1(config)#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lastRenderedPageBreak/>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Erase the configurations on the routers and switches, and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7E4AFEBA" w14:textId="11DC5E92" w:rsidR="00FA057B" w:rsidRDefault="00FA057B" w:rsidP="00FA057B">
      <w:pPr>
        <w:pStyle w:val="CMD"/>
      </w:pPr>
      <w:r>
        <w:t xml:space="preserve">hostname </w:t>
      </w:r>
      <w:r w:rsidR="00063BAE">
        <w:t>R1</w:t>
      </w:r>
    </w:p>
    <w:p w14:paraId="1E1B29F9" w14:textId="4E24C29B" w:rsidR="00FA057B" w:rsidRDefault="00FA057B" w:rsidP="00FA057B">
      <w:pPr>
        <w:pStyle w:val="CMD"/>
      </w:pPr>
      <w:r>
        <w:t xml:space="preserve">no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r>
        <w:t>ipv6 unicast-routing</w:t>
      </w:r>
    </w:p>
    <w:p w14:paraId="302C6D15" w14:textId="734A9DA8" w:rsidR="00FA057B" w:rsidRDefault="00FA057B" w:rsidP="00FA057B">
      <w:pPr>
        <w:pStyle w:val="CMD"/>
      </w:pPr>
      <w:r>
        <w:t xml:space="preserve">interface </w:t>
      </w:r>
      <w:r w:rsidR="00063BAE">
        <w:t>g</w:t>
      </w:r>
      <w:r>
        <w:t>0/0/0</w:t>
      </w:r>
    </w:p>
    <w:p w14:paraId="33619DB7" w14:textId="5D99D627" w:rsidR="00FA057B" w:rsidRDefault="00FA057B" w:rsidP="00FA057B">
      <w:pPr>
        <w:pStyle w:val="CMD"/>
      </w:pPr>
      <w:r>
        <w:t xml:space="preserve"> </w:t>
      </w:r>
      <w:proofErr w:type="spellStart"/>
      <w:r>
        <w:t>ip</w:t>
      </w:r>
      <w:proofErr w:type="spell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ipv6 address 2001:db8:acad::2/64</w:t>
      </w:r>
    </w:p>
    <w:p w14:paraId="7BCECF70" w14:textId="77777777" w:rsidR="00213B08" w:rsidRDefault="00213B08" w:rsidP="00FA057B">
      <w:pPr>
        <w:pStyle w:val="CMD"/>
      </w:pPr>
      <w:r>
        <w:t xml:space="preserve"> ipv6 address fe80::2 link-local</w:t>
      </w:r>
    </w:p>
    <w:p w14:paraId="3254F4A6" w14:textId="77777777" w:rsidR="0062559A" w:rsidRDefault="0062559A" w:rsidP="00FA057B">
      <w:pPr>
        <w:pStyle w:val="CMD"/>
      </w:pPr>
      <w:r>
        <w:t xml:space="preserve"> </w:t>
      </w:r>
      <w:proofErr w:type="spellStart"/>
      <w:r>
        <w:t>ip</w:t>
      </w:r>
      <w:proofErr w:type="spellEnd"/>
      <w:r>
        <w:t xml:space="preserve"> </w:t>
      </w:r>
      <w:proofErr w:type="spellStart"/>
      <w:r>
        <w:t>nat</w:t>
      </w:r>
      <w:proofErr w:type="spellEnd"/>
      <w:r>
        <w:t xml:space="preserve"> outside</w:t>
      </w:r>
    </w:p>
    <w:p w14:paraId="003A474B" w14:textId="717834FE" w:rsidR="00FA057B" w:rsidRDefault="00213B08" w:rsidP="00FA057B">
      <w:pPr>
        <w:pStyle w:val="CMD"/>
      </w:pPr>
      <w:r>
        <w:t xml:space="preserve"> </w:t>
      </w:r>
      <w:r w:rsidR="00FA057B">
        <w:t>no shutdown</w:t>
      </w:r>
    </w:p>
    <w:p w14:paraId="2FE0A046" w14:textId="77777777" w:rsidR="00FA057B" w:rsidRDefault="00FA057B" w:rsidP="00FA057B">
      <w:pPr>
        <w:pStyle w:val="CMD"/>
      </w:pPr>
      <w:r>
        <w:t>interface g0/</w:t>
      </w:r>
      <w:r w:rsidR="00063BAE">
        <w:t>0/</w:t>
      </w:r>
      <w:r>
        <w:t>1</w:t>
      </w:r>
    </w:p>
    <w:p w14:paraId="57717ADD" w14:textId="77777777" w:rsidR="00FA057B" w:rsidRDefault="00FA057B" w:rsidP="00FA057B">
      <w:pPr>
        <w:pStyle w:val="CMD"/>
      </w:pPr>
      <w:r>
        <w:t xml:space="preserve"> </w:t>
      </w:r>
      <w:proofErr w:type="spellStart"/>
      <w:r>
        <w:t>ip</w:t>
      </w:r>
      <w:proofErr w:type="spellEnd"/>
      <w:r>
        <w:t xml:space="preserve"> add 192.168.1.1 255.255.255.0</w:t>
      </w:r>
    </w:p>
    <w:p w14:paraId="37835D88" w14:textId="77777777" w:rsidR="00A46FAD" w:rsidRDefault="00A46FAD" w:rsidP="00A46FAD">
      <w:pPr>
        <w:pStyle w:val="CMD"/>
      </w:pPr>
      <w:r>
        <w:t xml:space="preserve"> ipv6 address 2001:db8:acad:1::1/64</w:t>
      </w:r>
    </w:p>
    <w:p w14:paraId="45A7FDCD" w14:textId="77777777" w:rsidR="00A46FAD" w:rsidRDefault="00A46FAD" w:rsidP="00A46FAD">
      <w:pPr>
        <w:pStyle w:val="CMD"/>
      </w:pPr>
      <w:r>
        <w:t xml:space="preserve"> ipv6 address fe80::</w:t>
      </w:r>
      <w:r w:rsidR="00B963F4">
        <w:t>1</w:t>
      </w:r>
      <w:r>
        <w:t xml:space="preserve"> link-local</w:t>
      </w:r>
    </w:p>
    <w:p w14:paraId="6C3BD2BD" w14:textId="2B95E019" w:rsidR="0062559A" w:rsidRDefault="00CC2316" w:rsidP="00FA057B">
      <w:pPr>
        <w:pStyle w:val="CMD"/>
      </w:pPr>
      <w:r>
        <w:t xml:space="preserve"> </w:t>
      </w:r>
      <w:proofErr w:type="spellStart"/>
      <w:r w:rsidR="0062559A">
        <w:t>ip</w:t>
      </w:r>
      <w:proofErr w:type="spellEnd"/>
      <w:r w:rsidR="0062559A">
        <w:t xml:space="preserve"> </w:t>
      </w:r>
      <w:proofErr w:type="spellStart"/>
      <w:r w:rsidR="0062559A">
        <w:t>nat</w:t>
      </w:r>
      <w:proofErr w:type="spellEnd"/>
      <w:r w:rsidR="0062559A">
        <w:t xml:space="preserve"> inside</w:t>
      </w:r>
    </w:p>
    <w:p w14:paraId="4E109764" w14:textId="2FC2E13F" w:rsidR="00FA057B" w:rsidRDefault="0062559A" w:rsidP="00FA057B">
      <w:pPr>
        <w:pStyle w:val="CMD"/>
      </w:pPr>
      <w:r>
        <w:t xml:space="preserve"> </w:t>
      </w:r>
      <w:r w:rsidR="00FA057B">
        <w:t>no shutdown</w:t>
      </w:r>
    </w:p>
    <w:p w14:paraId="68FDE90B" w14:textId="159EA2C5" w:rsidR="00FA057B" w:rsidRDefault="00951C27" w:rsidP="00FA057B">
      <w:pPr>
        <w:pStyle w:val="CMD"/>
      </w:pPr>
      <w:proofErr w:type="spellStart"/>
      <w:r>
        <w:t>ip</w:t>
      </w:r>
      <w:proofErr w:type="spellEnd"/>
      <w:r>
        <w:t xml:space="preserve"> route 0.0.0.0 0.0.0.0 </w:t>
      </w:r>
      <w:r w:rsidR="004D3FCC">
        <w:t>64.100.0.1</w:t>
      </w:r>
    </w:p>
    <w:p w14:paraId="6FE24055" w14:textId="77777777" w:rsidR="007A5AFB" w:rsidRDefault="007A5AFB" w:rsidP="00FA057B">
      <w:pPr>
        <w:pStyle w:val="CMD"/>
      </w:pPr>
      <w:r w:rsidRPr="007A5AFB">
        <w:t>ipv6 route 0::/0 2001:db8:acad::1</w:t>
      </w:r>
    </w:p>
    <w:p w14:paraId="55CAE7F3" w14:textId="77777777" w:rsidR="00E824E4" w:rsidRDefault="00E824E4" w:rsidP="00FA057B">
      <w:pPr>
        <w:pStyle w:val="CMD"/>
      </w:pPr>
      <w:r>
        <w:t>access-list 1 permit 192.168.1.0 0.0.0.255</w:t>
      </w:r>
    </w:p>
    <w:p w14:paraId="512AFE11" w14:textId="351BE67C" w:rsidR="00C06C58" w:rsidRDefault="0062559A" w:rsidP="007A58EE">
      <w:pPr>
        <w:pStyle w:val="CMD"/>
      </w:pPr>
      <w:proofErr w:type="spellStart"/>
      <w:r>
        <w:t>ip</w:t>
      </w:r>
      <w:proofErr w:type="spell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61A5B8" w14:textId="77777777" w:rsidR="00C06C58" w:rsidRDefault="00F7411C" w:rsidP="007A58EE">
      <w:pPr>
        <w:pStyle w:val="ConfigWindow"/>
      </w:pPr>
      <w:r>
        <w:t>C</w:t>
      </w:r>
      <w:r w:rsidR="00C06C58">
        <w:t>lose configuration window</w:t>
      </w:r>
    </w:p>
    <w:p w14:paraId="7B64D158" w14:textId="0510DFBD" w:rsidR="00FA057B" w:rsidRDefault="00FA057B" w:rsidP="007A58EE">
      <w:pPr>
        <w:pStyle w:val="BodyTextL50"/>
        <w:spacing w:before="0"/>
        <w:rPr>
          <w:b/>
        </w:rPr>
      </w:pPr>
      <w:r w:rsidRPr="00707033">
        <w:rPr>
          <w:b/>
        </w:rPr>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178D82E7" w14:textId="736411FA" w:rsidR="00FA057B" w:rsidRDefault="00FA057B" w:rsidP="007A58EE">
      <w:pPr>
        <w:pStyle w:val="CMD"/>
        <w:spacing w:before="0"/>
      </w:pPr>
      <w:r>
        <w:t xml:space="preserve">hostname </w:t>
      </w:r>
      <w:r w:rsidR="00AD350B">
        <w:t>ISP</w:t>
      </w:r>
    </w:p>
    <w:p w14:paraId="2AE390B7" w14:textId="61128620" w:rsidR="00FA057B" w:rsidRDefault="00FA057B" w:rsidP="00FA057B">
      <w:pPr>
        <w:pStyle w:val="CMD"/>
      </w:pPr>
      <w:r>
        <w:t xml:space="preserve">no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r>
        <w:t>ipv6 unicast-routing</w:t>
      </w:r>
    </w:p>
    <w:p w14:paraId="7BEF1AF7" w14:textId="6F4AB935" w:rsidR="00FA057B" w:rsidRDefault="00FA057B" w:rsidP="00FA057B">
      <w:pPr>
        <w:pStyle w:val="CMD"/>
      </w:pPr>
      <w:r>
        <w:lastRenderedPageBreak/>
        <w:t xml:space="preserve">interface </w:t>
      </w:r>
      <w:r w:rsidR="00063BAE">
        <w:t>g</w:t>
      </w:r>
      <w:r>
        <w:t>0/0/</w:t>
      </w:r>
      <w:r w:rsidR="00063BAE">
        <w:t>0</w:t>
      </w:r>
    </w:p>
    <w:p w14:paraId="1EEA7A5B" w14:textId="0315AA3D" w:rsidR="00FA057B" w:rsidRDefault="00FA057B" w:rsidP="00FA057B">
      <w:pPr>
        <w:pStyle w:val="CMD"/>
      </w:pPr>
      <w:r>
        <w:t xml:space="preserve"> </w:t>
      </w:r>
      <w:proofErr w:type="spellStart"/>
      <w:r>
        <w:t>ip</w:t>
      </w:r>
      <w:proofErr w:type="spellEnd"/>
      <w:r>
        <w:t xml:space="preserve"> address </w:t>
      </w:r>
      <w:r w:rsidR="004D3FCC">
        <w:t>64.100.0.1</w:t>
      </w:r>
      <w:r>
        <w:t xml:space="preserve"> 255.255.255.252</w:t>
      </w:r>
    </w:p>
    <w:p w14:paraId="2464BC05" w14:textId="77777777" w:rsidR="00E554DF" w:rsidRDefault="00E554DF" w:rsidP="00E554DF">
      <w:pPr>
        <w:pStyle w:val="CMD"/>
      </w:pPr>
      <w:r>
        <w:t xml:space="preserve"> </w:t>
      </w:r>
      <w:r w:rsidR="00455C9B">
        <w:t>ipv6 address 2001:db8:acad::1</w:t>
      </w:r>
      <w:r>
        <w:t>/64</w:t>
      </w:r>
    </w:p>
    <w:p w14:paraId="478DBFD1" w14:textId="77777777" w:rsidR="00E554DF" w:rsidRDefault="00E554DF" w:rsidP="00E554DF">
      <w:pPr>
        <w:pStyle w:val="CMD"/>
      </w:pPr>
      <w:r>
        <w:t xml:space="preserve"> ipv6 address </w:t>
      </w:r>
      <w:r w:rsidR="00455C9B">
        <w:t>fe80::1</w:t>
      </w:r>
      <w:r>
        <w:t xml:space="preserve"> link-local</w:t>
      </w:r>
    </w:p>
    <w:p w14:paraId="5E3C02FE" w14:textId="77777777" w:rsidR="00FA057B" w:rsidRDefault="00FA057B" w:rsidP="00FA057B">
      <w:pPr>
        <w:pStyle w:val="CMD"/>
      </w:pPr>
      <w:r>
        <w:t xml:space="preserve"> no shutdown</w:t>
      </w:r>
    </w:p>
    <w:p w14:paraId="3ED6F5C9" w14:textId="35B651FB" w:rsidR="00FA057B" w:rsidRDefault="00460E2E" w:rsidP="00FA057B">
      <w:pPr>
        <w:pStyle w:val="CMD"/>
      </w:pPr>
      <w:r>
        <w:t xml:space="preserve">interface </w:t>
      </w:r>
      <w:r w:rsidR="00636348">
        <w:t>g0/0/1</w:t>
      </w:r>
    </w:p>
    <w:p w14:paraId="579FE7A6" w14:textId="2E73CC0C" w:rsidR="00460E2E" w:rsidRDefault="00056A31" w:rsidP="00FA057B">
      <w:pPr>
        <w:pStyle w:val="CMD"/>
      </w:pPr>
      <w:r>
        <w:t xml:space="preserve"> </w:t>
      </w:r>
      <w:proofErr w:type="spellStart"/>
      <w:r>
        <w:t>ip</w:t>
      </w:r>
      <w:proofErr w:type="spellEnd"/>
      <w:r>
        <w:t xml:space="preserve"> add 209.165.200.225</w:t>
      </w:r>
      <w:r w:rsidR="00460E2E">
        <w:t xml:space="preserve"> 255.255.255.</w:t>
      </w:r>
      <w:r w:rsidR="0000051D">
        <w:t>224</w:t>
      </w:r>
    </w:p>
    <w:p w14:paraId="2C86BE05" w14:textId="77777777" w:rsidR="00455C9B" w:rsidRDefault="00455C9B" w:rsidP="00455C9B">
      <w:pPr>
        <w:pStyle w:val="CMD"/>
      </w:pPr>
      <w:r>
        <w:t xml:space="preserve"> ipv6 address 2001:db8:acad:200::225/64</w:t>
      </w:r>
    </w:p>
    <w:p w14:paraId="4834A32D" w14:textId="77777777" w:rsidR="00455C9B" w:rsidRDefault="00455C9B" w:rsidP="00455C9B">
      <w:pPr>
        <w:pStyle w:val="CMD"/>
      </w:pPr>
      <w:r>
        <w:t xml:space="preserve"> ipv6 address fe80::225 link-local</w:t>
      </w:r>
    </w:p>
    <w:p w14:paraId="2664DBA0" w14:textId="4FB372FA" w:rsidR="00F821EA" w:rsidRDefault="00F821EA" w:rsidP="00455C9B">
      <w:pPr>
        <w:pStyle w:val="CMD"/>
      </w:pPr>
      <w:r>
        <w:t xml:space="preserve"> no shutdown</w:t>
      </w:r>
    </w:p>
    <w:p w14:paraId="324EBF9B" w14:textId="3B47D09B" w:rsidR="00D34184" w:rsidRDefault="002349CD" w:rsidP="00455C9B">
      <w:pPr>
        <w:pStyle w:val="CMD"/>
      </w:pPr>
      <w:r>
        <w:t>#</w:t>
      </w:r>
      <w:r w:rsidR="00D34184">
        <w:t>ip route 0.0.0.0 0.0.0.0 64.100.0.2</w:t>
      </w:r>
    </w:p>
    <w:p w14:paraId="064A60A5" w14:textId="2B67B53D" w:rsidR="00CE119D" w:rsidRDefault="00CE119D" w:rsidP="00455C9B">
      <w:pPr>
        <w:pStyle w:val="CMD"/>
      </w:pPr>
      <w:r w:rsidRPr="00CE119D">
        <w:t>ipv</w:t>
      </w:r>
      <w:r w:rsidR="00D63A1C">
        <w:t>6</w:t>
      </w:r>
      <w:r w:rsidRPr="00CE119D">
        <w:t xml:space="preserve"> route </w:t>
      </w:r>
      <w:r w:rsidR="002C308D">
        <w:t xml:space="preserve">::/0 </w:t>
      </w:r>
      <w:r w:rsidRPr="00CE119D">
        <w:t>2001:db8:acad::2</w:t>
      </w:r>
    </w:p>
    <w:p w14:paraId="6E6A5369" w14:textId="77777777" w:rsidR="00F7411C" w:rsidRDefault="00F7411C" w:rsidP="007A58EE">
      <w:pPr>
        <w:pStyle w:val="ConfigWindow"/>
      </w:pPr>
      <w:r>
        <w:t>Close configuration window</w:t>
      </w:r>
    </w:p>
    <w:p w14:paraId="38F52A03" w14:textId="6920BAA5" w:rsidR="00FA057B" w:rsidRPr="00A67441" w:rsidRDefault="00FA057B" w:rsidP="007A58EE">
      <w:pPr>
        <w:pStyle w:val="InstNoteRedL25"/>
        <w:spacing w:before="0"/>
      </w:pPr>
      <w:r w:rsidRPr="00A67441">
        <w:rPr>
          <w:b/>
        </w:rPr>
        <w:t>Instructor Note</w:t>
      </w:r>
      <w:r w:rsidRPr="00A67441">
        <w:t xml:space="preserve">: If </w:t>
      </w:r>
      <w:proofErr w:type="spellStart"/>
      <w:r w:rsidRPr="00A67441">
        <w:t>Netlab</w:t>
      </w:r>
      <w:proofErr w:type="spellEnd"/>
      <w:r w:rsidRPr="00A67441">
        <w:t xml:space="preserve"> is used, </w:t>
      </w:r>
      <w:r w:rsidR="00D32C2D" w:rsidRPr="00A67441">
        <w:t>switch interfaces that are not in use</w:t>
      </w:r>
      <w:r w:rsidRPr="00A67441">
        <w:t xml:space="preserve"> should be shut</w:t>
      </w:r>
      <w:r w:rsidR="00CB0164" w:rsidRPr="00A67441">
        <w:t xml:space="preserve"> </w:t>
      </w:r>
      <w:r w:rsidRPr="00A67441">
        <w:t xml:space="preserve">down for this lab. </w:t>
      </w:r>
      <w:r w:rsidR="00D32C2D" w:rsidRPr="00A67441">
        <w:t>As an example, t</w:t>
      </w:r>
      <w:r w:rsidRPr="00A67441">
        <w:t xml:space="preserve">he following commands </w:t>
      </w:r>
      <w:r w:rsidR="00D32C2D" w:rsidRPr="00A67441">
        <w:t xml:space="preserve">can be used </w:t>
      </w:r>
      <w:r w:rsidRPr="00A67441">
        <w:t>on S1:</w:t>
      </w:r>
    </w:p>
    <w:p w14:paraId="30597AD9" w14:textId="27A52A0E" w:rsidR="00FA057B" w:rsidRPr="007A58EE" w:rsidRDefault="00FA057B" w:rsidP="00FA057B">
      <w:pPr>
        <w:pStyle w:val="CMD"/>
        <w:rPr>
          <w:color w:val="EE0000"/>
        </w:rPr>
      </w:pPr>
      <w:r w:rsidRPr="007A58EE">
        <w:rPr>
          <w:color w:val="EE0000"/>
        </w:rPr>
        <w:t xml:space="preserve">Switch(config)# </w:t>
      </w:r>
      <w:r w:rsidRPr="007A58EE">
        <w:rPr>
          <w:b/>
          <w:color w:val="EE0000"/>
        </w:rPr>
        <w:t>interface range f0/1 – 4</w:t>
      </w:r>
      <w:r w:rsidR="00C564A7" w:rsidRPr="007A58EE">
        <w:rPr>
          <w:b/>
          <w:color w:val="EE0000"/>
        </w:rPr>
        <w:t>, f</w:t>
      </w:r>
      <w:r w:rsidR="00D32C2D" w:rsidRPr="007A58EE">
        <w:rPr>
          <w:b/>
          <w:color w:val="EE0000"/>
        </w:rPr>
        <w:t>0/7 – 24, g0/1 - 2</w:t>
      </w:r>
    </w:p>
    <w:p w14:paraId="73CAB4CA" w14:textId="064B13F6" w:rsidR="00FA057B" w:rsidRDefault="00FA057B" w:rsidP="00FA057B">
      <w:pPr>
        <w:pStyle w:val="CMD"/>
        <w:rPr>
          <w:b/>
          <w:color w:val="FF0000"/>
        </w:rPr>
      </w:pPr>
      <w:r w:rsidRPr="007A58EE">
        <w:rPr>
          <w:color w:val="EE0000"/>
        </w:rPr>
        <w:t xml:space="preserve">Switch(config)# </w:t>
      </w:r>
      <w:r w:rsidRPr="007A58EE">
        <w:rPr>
          <w:b/>
          <w:color w:val="EE0000"/>
        </w:rPr>
        <w:t>shutdown</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565529FB" w14:textId="77777777" w:rsidR="00FA057B" w:rsidRDefault="00FA057B" w:rsidP="00FA057B">
      <w:pPr>
        <w:pStyle w:val="CMD"/>
      </w:pPr>
      <w:r>
        <w:t>hostname S1</w:t>
      </w:r>
    </w:p>
    <w:p w14:paraId="1C386E4F" w14:textId="77777777" w:rsidR="00FA057B" w:rsidRDefault="00FA057B" w:rsidP="00FA057B">
      <w:pPr>
        <w:pStyle w:val="CMD"/>
      </w:pPr>
      <w:r>
        <w:t xml:space="preserve">no </w:t>
      </w:r>
      <w:proofErr w:type="spellStart"/>
      <w:r>
        <w:t>ip</w:t>
      </w:r>
      <w:proofErr w:type="spellEnd"/>
      <w:r>
        <w:t xml:space="preserve"> domain-lookup</w:t>
      </w:r>
    </w:p>
    <w:p w14:paraId="3BEC844C" w14:textId="77777777" w:rsidR="00FA057B" w:rsidRDefault="00FA057B" w:rsidP="00FA057B">
      <w:pPr>
        <w:pStyle w:val="CMD"/>
      </w:pPr>
      <w:r>
        <w:t xml:space="preserve">interface </w:t>
      </w:r>
      <w:proofErr w:type="spellStart"/>
      <w:r>
        <w:t>vlan</w:t>
      </w:r>
      <w:proofErr w:type="spellEnd"/>
      <w:r>
        <w:t xml:space="preserve"> 1</w:t>
      </w:r>
    </w:p>
    <w:p w14:paraId="7B9C28E7" w14:textId="094972AD" w:rsidR="00FA057B" w:rsidRDefault="00FA057B" w:rsidP="00FA057B">
      <w:pPr>
        <w:pStyle w:val="CMD"/>
      </w:pPr>
      <w:r>
        <w:t xml:space="preserve"> </w:t>
      </w:r>
      <w:proofErr w:type="spellStart"/>
      <w:r>
        <w:t>ip</w:t>
      </w:r>
      <w:proofErr w:type="spellEnd"/>
      <w:r>
        <w:t xml:space="preserve"> add 192.168.1.</w:t>
      </w:r>
      <w:r w:rsidR="00460E2E">
        <w:t>2</w:t>
      </w:r>
      <w:r>
        <w:t xml:space="preserve"> 255.255.255.0</w:t>
      </w:r>
    </w:p>
    <w:p w14:paraId="30DA2932" w14:textId="77777777" w:rsidR="0086229B" w:rsidRDefault="0086229B" w:rsidP="00FA057B">
      <w:pPr>
        <w:pStyle w:val="CMD"/>
      </w:pPr>
      <w:r>
        <w:t xml:space="preserve"> ipv6 address 2001:db8:acad:1::2/64</w:t>
      </w:r>
    </w:p>
    <w:p w14:paraId="3C6B1FA2" w14:textId="77777777" w:rsidR="0086229B" w:rsidRDefault="0086229B" w:rsidP="00FA057B">
      <w:pPr>
        <w:pStyle w:val="CMD"/>
      </w:pPr>
      <w:r>
        <w:t xml:space="preserve"> ipv6 address fe80::2 link-local</w:t>
      </w:r>
    </w:p>
    <w:p w14:paraId="74A953BA" w14:textId="77777777" w:rsidR="00FA057B" w:rsidRDefault="00FA057B" w:rsidP="00FA057B">
      <w:pPr>
        <w:pStyle w:val="CMD"/>
      </w:pPr>
      <w:r>
        <w:t xml:space="preserve"> no shutdown</w:t>
      </w:r>
    </w:p>
    <w:p w14:paraId="1EFE0A85" w14:textId="77777777" w:rsidR="00FA057B" w:rsidRDefault="00FA057B" w:rsidP="00FA057B">
      <w:pPr>
        <w:pStyle w:val="CMD"/>
      </w:pPr>
      <w:r>
        <w:t xml:space="preserve"> exit</w:t>
      </w:r>
    </w:p>
    <w:p w14:paraId="12E66537" w14:textId="77777777" w:rsidR="00FA057B" w:rsidRDefault="00FA057B" w:rsidP="00FA057B">
      <w:pPr>
        <w:pStyle w:val="CMD"/>
      </w:pPr>
      <w:proofErr w:type="spellStart"/>
      <w:r>
        <w:t>ip</w:t>
      </w:r>
      <w:proofErr w:type="spellEnd"/>
      <w:r>
        <w:t xml:space="preserve"> default-gateway 192.168.1.1</w:t>
      </w:r>
    </w:p>
    <w:p w14:paraId="2BC59ABD" w14:textId="77777777" w:rsidR="00FA057B" w:rsidRDefault="00FA057B" w:rsidP="00FA057B">
      <w:pPr>
        <w:pStyle w:val="CMD"/>
        <w:tabs>
          <w:tab w:val="left" w:pos="7317"/>
        </w:tabs>
      </w:pPr>
      <w:r>
        <w:t>end</w:t>
      </w:r>
    </w:p>
    <w:p w14:paraId="3CB72C31" w14:textId="4ECAE846" w:rsidR="00FA057B" w:rsidRDefault="00FA057B" w:rsidP="00FA057B">
      <w:pPr>
        <w:pStyle w:val="Heading3"/>
      </w:pPr>
      <w:r>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18ED8766" w:rsidR="00EC1C54" w:rsidRDefault="00EC1C54" w:rsidP="00EC1C54">
      <w:pPr>
        <w:pStyle w:val="CMD"/>
      </w:pPr>
      <w:r>
        <w:t>ip</w:t>
      </w:r>
      <w:r w:rsidR="006D5B16">
        <w:t>v6</w:t>
      </w:r>
      <w:r>
        <w:t xml:space="preserve"> host Externalv6 2001:db8:acad:200::226</w:t>
      </w:r>
    </w:p>
    <w:p w14:paraId="7CE8E895" w14:textId="77777777" w:rsidR="00EC1C54" w:rsidRDefault="00EC1C54" w:rsidP="00EC1C54">
      <w:pPr>
        <w:pStyle w:val="CMD"/>
      </w:pPr>
      <w:proofErr w:type="spellStart"/>
      <w:r>
        <w:t>ip</w:t>
      </w:r>
      <w:proofErr w:type="spellEnd"/>
      <w:r>
        <w:t xml:space="preserve"> host ISPv4 64.100.0.1</w:t>
      </w:r>
    </w:p>
    <w:p w14:paraId="0E2FA40D" w14:textId="60FB1CBA" w:rsidR="00EC1C54" w:rsidRDefault="00EC1C54" w:rsidP="00EC1C54">
      <w:pPr>
        <w:pStyle w:val="CMD"/>
      </w:pPr>
      <w:proofErr w:type="spellStart"/>
      <w:r>
        <w:t>ip</w:t>
      </w:r>
      <w:proofErr w:type="spellEnd"/>
      <w:r w:rsidR="006D5B16" w:rsidRPr="006D5B16">
        <w:t xml:space="preserve"> </w:t>
      </w:r>
      <w:r w:rsidR="006D5B16">
        <w:t>v6</w:t>
      </w:r>
      <w:r>
        <w:t xml:space="preserve"> host ISPv6 2001:db8:acad::1</w:t>
      </w:r>
    </w:p>
    <w:p w14:paraId="54B54D61" w14:textId="77777777" w:rsidR="00EC1C54" w:rsidRDefault="00EC1C54" w:rsidP="00EC1C54">
      <w:pPr>
        <w:pStyle w:val="CMD"/>
      </w:pPr>
      <w:proofErr w:type="spellStart"/>
      <w:r>
        <w:t>ip</w:t>
      </w:r>
      <w:proofErr w:type="spellEnd"/>
      <w:r>
        <w:t xml:space="preserve"> host PC-Av4 192.168.1.10</w:t>
      </w:r>
    </w:p>
    <w:p w14:paraId="4A666717" w14:textId="71695C5B" w:rsidR="00EC1C54" w:rsidRDefault="00EC1C54" w:rsidP="00EC1C54">
      <w:pPr>
        <w:pStyle w:val="CMD"/>
      </w:pPr>
      <w:proofErr w:type="spellStart"/>
      <w:r>
        <w:t>ip</w:t>
      </w:r>
      <w:proofErr w:type="spellEnd"/>
      <w:r w:rsidR="006D5B16" w:rsidRPr="006D5B16">
        <w:t xml:space="preserve"> </w:t>
      </w:r>
      <w:r w:rsidR="006D5B16">
        <w:t>v6</w:t>
      </w:r>
      <w:r>
        <w:t xml:space="preserve"> host PC-Av6 2001:db8:acad:1::10</w:t>
      </w:r>
    </w:p>
    <w:p w14:paraId="558DC9ED" w14:textId="77777777" w:rsidR="00EC1C54" w:rsidRDefault="00EC1C54" w:rsidP="00EC1C54">
      <w:pPr>
        <w:pStyle w:val="CMD"/>
      </w:pPr>
      <w:proofErr w:type="spellStart"/>
      <w:r>
        <w:t>ip</w:t>
      </w:r>
      <w:proofErr w:type="spellEnd"/>
      <w:r>
        <w:t xml:space="preserve"> host R1v4 64.100.0.2</w:t>
      </w:r>
    </w:p>
    <w:p w14:paraId="3B886A81" w14:textId="604DB280" w:rsidR="00EC1C54" w:rsidRDefault="00EC1C54" w:rsidP="00EC1C54">
      <w:pPr>
        <w:pStyle w:val="CMD"/>
      </w:pPr>
      <w:proofErr w:type="spellStart"/>
      <w:r>
        <w:t>ip</w:t>
      </w:r>
      <w:proofErr w:type="spellEnd"/>
      <w:r w:rsidR="006D5B16" w:rsidRPr="006D5B16">
        <w:t xml:space="preserve"> </w:t>
      </w:r>
      <w:r w:rsidR="006D5B16">
        <w:t>v6</w:t>
      </w:r>
      <w:r>
        <w:t xml:space="preserve"> host R1v6 2001:db8:acad::2</w:t>
      </w:r>
    </w:p>
    <w:p w14:paraId="7B6AB5CB" w14:textId="77777777" w:rsidR="00EC1C54" w:rsidRDefault="00EC1C54" w:rsidP="00EC1C54">
      <w:pPr>
        <w:pStyle w:val="CMD"/>
      </w:pPr>
      <w:proofErr w:type="spellStart"/>
      <w:r>
        <w:t>ip</w:t>
      </w:r>
      <w:proofErr w:type="spellEnd"/>
      <w:r>
        <w:t xml:space="preserve"> host S1v4 192.168.1.2</w:t>
      </w:r>
    </w:p>
    <w:p w14:paraId="47CD3245" w14:textId="03764A4F" w:rsidR="00EC1C54" w:rsidRDefault="00EC1C54" w:rsidP="00EC1C54">
      <w:pPr>
        <w:pStyle w:val="CMD"/>
      </w:pPr>
      <w:proofErr w:type="spellStart"/>
      <w:r>
        <w:t>ip</w:t>
      </w:r>
      <w:proofErr w:type="spellEnd"/>
      <w:r w:rsidR="006D5B16" w:rsidRPr="006D5B16">
        <w:t xml:space="preserve"> </w:t>
      </w:r>
      <w:r w:rsidR="006D5B16">
        <w:t>v6</w:t>
      </w:r>
      <w:r>
        <w:t xml:space="preserve"> host S1v6 2001:db8:acad:1::2</w:t>
      </w:r>
    </w:p>
    <w:p w14:paraId="260E4EEB" w14:textId="77777777" w:rsidR="00EC1C54" w:rsidRDefault="00EC1C54" w:rsidP="00EC1C54">
      <w:pPr>
        <w:pStyle w:val="CMD"/>
      </w:pPr>
      <w:r>
        <w:t>end</w:t>
      </w:r>
    </w:p>
    <w:p w14:paraId="0D79A7E4" w14:textId="77777777" w:rsidR="00C06C58" w:rsidRPr="006C6ECB" w:rsidRDefault="00C06C58" w:rsidP="007A58EE">
      <w:pPr>
        <w:pStyle w:val="ConfigWindow"/>
      </w:pPr>
      <w:r>
        <w:t>close configuration window</w:t>
      </w:r>
    </w:p>
    <w:p w14:paraId="0F2A943F" w14:textId="77777777" w:rsidR="00FA057B" w:rsidRDefault="00FA057B" w:rsidP="00EC1C54">
      <w:pPr>
        <w:pStyle w:val="Heading2"/>
      </w:pPr>
      <w:r>
        <w:lastRenderedPageBreak/>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t xml:space="preserve"> or routing loops. </w:t>
      </w:r>
    </w:p>
    <w:p w14:paraId="0A9EB54F" w14:textId="77777777" w:rsidR="006C56C0" w:rsidRDefault="006C56C0" w:rsidP="006C56C0">
      <w:pPr>
        <w:pStyle w:val="BodyTextL25"/>
      </w:pPr>
      <w: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Default="00841B6C" w:rsidP="00841B6C">
      <w:pPr>
        <w:pStyle w:val="BodyTextL25"/>
      </w:pPr>
      <w:r>
        <w:t>So each time an IP packet arrives at a layer three network device this value is reduced by one before it is forwarded to its destination. So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r>
        <w:t>C:\&gt;</w:t>
      </w:r>
      <w:r w:rsidR="00162256">
        <w:t xml:space="preserve"> </w:t>
      </w:r>
      <w:r w:rsidR="00162256" w:rsidRPr="007A58EE">
        <w:rPr>
          <w:b/>
        </w:rPr>
        <w:t>ping</w:t>
      </w:r>
      <w:r w:rsidRPr="007A58EE">
        <w:rPr>
          <w:b/>
        </w:rPr>
        <w:t xml:space="preserve"> </w:t>
      </w:r>
      <w:r>
        <w:rPr>
          <w:b/>
        </w:rPr>
        <w:t>2001:db8:acad:1::1</w:t>
      </w:r>
    </w:p>
    <w:p w14:paraId="041303DC" w14:textId="77777777" w:rsidR="00C93ED1" w:rsidRPr="00B50BBC" w:rsidRDefault="00C93ED1" w:rsidP="007A58EE">
      <w:pPr>
        <w:pStyle w:val="CMD"/>
      </w:pPr>
      <w:r w:rsidRPr="00B50BBC">
        <w:t xml:space="preserve">Pinging </w:t>
      </w:r>
      <w:r>
        <w:t>2001:db8:acad:1::1</w:t>
      </w:r>
      <w:r w:rsidRPr="00B50BBC">
        <w:t xml:space="preserve"> with 32 bytes of data:</w:t>
      </w:r>
    </w:p>
    <w:p w14:paraId="6887BBE0" w14:textId="77777777" w:rsidR="00C93ED1" w:rsidRPr="00B50BBC" w:rsidRDefault="00C93ED1" w:rsidP="007A58EE">
      <w:pPr>
        <w:pStyle w:val="CMD"/>
      </w:pPr>
      <w:r w:rsidRPr="00B50BBC">
        <w:t xml:space="preserve">Reply from </w:t>
      </w:r>
      <w:r>
        <w:t>2001:db8:acad:1::1:</w:t>
      </w:r>
      <w:r w:rsidRPr="00B50BBC">
        <w:t xml:space="preserve"> time</w:t>
      </w:r>
      <w:r>
        <w:t>=5ms</w:t>
      </w:r>
    </w:p>
    <w:p w14:paraId="3A3F7FFB" w14:textId="77777777" w:rsidR="00C93ED1" w:rsidRDefault="00C93ED1" w:rsidP="007A58EE">
      <w:pPr>
        <w:pStyle w:val="CMD"/>
      </w:pPr>
      <w:r w:rsidRPr="00B50BBC">
        <w:t xml:space="preserve">Reply from </w:t>
      </w:r>
      <w:r>
        <w:t>2001:db8:acad:1::1:</w:t>
      </w:r>
      <w:r w:rsidRPr="00B50BBC">
        <w:t xml:space="preserve"> time</w:t>
      </w:r>
      <w:r>
        <w:t>=1ms</w:t>
      </w:r>
    </w:p>
    <w:p w14:paraId="311D8079" w14:textId="77777777" w:rsidR="00C93ED1" w:rsidRDefault="00C93ED1" w:rsidP="007A58EE">
      <w:pPr>
        <w:pStyle w:val="CMD"/>
      </w:pPr>
      <w:r w:rsidRPr="00B50BBC">
        <w:t xml:space="preserve">Reply from </w:t>
      </w:r>
      <w:r>
        <w:t>2001:db8:acad:1::1:</w:t>
      </w:r>
      <w:r w:rsidRPr="00B50BBC">
        <w:t xml:space="preserve"> time</w:t>
      </w:r>
      <w:r>
        <w:t>=1ms</w:t>
      </w:r>
    </w:p>
    <w:p w14:paraId="53D675F3" w14:textId="77777777" w:rsidR="00C93ED1" w:rsidRPr="00B50BBC" w:rsidRDefault="00C93ED1" w:rsidP="007A58EE">
      <w:pPr>
        <w:pStyle w:val="CMD"/>
      </w:pPr>
      <w:r w:rsidRPr="00B50BBC">
        <w:t xml:space="preserve">Reply from </w:t>
      </w:r>
      <w:r>
        <w:t>2001:db8:acad:1::1: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2001:db8:acad:1::1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lastRenderedPageBreak/>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E75E95" w14:paraId="076281AB" w14:textId="77777777" w:rsidTr="008A4A3C">
        <w:trPr>
          <w:cantSplit/>
          <w:jc w:val="center"/>
        </w:trPr>
        <w:tc>
          <w:tcPr>
            <w:tcW w:w="4230" w:type="dxa"/>
            <w:vAlign w:val="bottom"/>
          </w:tcPr>
          <w:p w14:paraId="507DC33D" w14:textId="77777777" w:rsidR="00E75E95" w:rsidRDefault="00E75E95" w:rsidP="008A4A3C">
            <w:pPr>
              <w:pStyle w:val="TableText"/>
            </w:pPr>
            <w:r>
              <w:t>192.168.1.10</w:t>
            </w:r>
          </w:p>
        </w:tc>
        <w:tc>
          <w:tcPr>
            <w:tcW w:w="3881" w:type="dxa"/>
            <w:vAlign w:val="bottom"/>
          </w:tcPr>
          <w:p w14:paraId="03B7E856"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4158D14E" w14:textId="77777777" w:rsidR="00E75E95" w:rsidRPr="00925C39" w:rsidRDefault="00E75E95" w:rsidP="008A4A3C">
            <w:pPr>
              <w:pStyle w:val="TableText"/>
              <w:jc w:val="center"/>
              <w:rPr>
                <w:rStyle w:val="AnswerGray"/>
              </w:rPr>
            </w:pPr>
            <w:r>
              <w:rPr>
                <w:rStyle w:val="AnswerGray"/>
              </w:rPr>
              <w:t>128</w:t>
            </w:r>
          </w:p>
        </w:tc>
      </w:tr>
      <w:tr w:rsidR="00E75E95" w14:paraId="19C07D19" w14:textId="77777777" w:rsidTr="008A4A3C">
        <w:trPr>
          <w:cantSplit/>
          <w:jc w:val="center"/>
        </w:trPr>
        <w:tc>
          <w:tcPr>
            <w:tcW w:w="4230" w:type="dxa"/>
            <w:vAlign w:val="bottom"/>
          </w:tcPr>
          <w:p w14:paraId="691538E9" w14:textId="77777777" w:rsidR="00E75E95" w:rsidRDefault="00E75E95" w:rsidP="008A4A3C">
            <w:pPr>
              <w:pStyle w:val="TableText"/>
            </w:pPr>
            <w:r>
              <w:t>2001:db8:acad:1::10</w:t>
            </w:r>
          </w:p>
        </w:tc>
        <w:tc>
          <w:tcPr>
            <w:tcW w:w="3881" w:type="dxa"/>
            <w:vAlign w:val="bottom"/>
          </w:tcPr>
          <w:p w14:paraId="6E3540E5" w14:textId="77777777" w:rsidR="00E75E95" w:rsidRPr="00925C39" w:rsidRDefault="008A4A3C" w:rsidP="008A4A3C">
            <w:pPr>
              <w:pStyle w:val="TableText"/>
              <w:jc w:val="center"/>
              <w:rPr>
                <w:rStyle w:val="AnswerGray"/>
              </w:rPr>
            </w:pPr>
            <w:r>
              <w:rPr>
                <w:rStyle w:val="AnswerGray"/>
              </w:rPr>
              <w:t>&lt;1</w:t>
            </w:r>
          </w:p>
        </w:tc>
        <w:tc>
          <w:tcPr>
            <w:tcW w:w="1801" w:type="dxa"/>
            <w:vAlign w:val="bottom"/>
          </w:tcPr>
          <w:p w14:paraId="0C0793DF" w14:textId="77777777" w:rsidR="00E75E95" w:rsidRPr="00925C39" w:rsidRDefault="00E75E95" w:rsidP="008A4A3C">
            <w:pPr>
              <w:pStyle w:val="TableText"/>
              <w:jc w:val="center"/>
              <w:rPr>
                <w:rStyle w:val="AnswerGray"/>
              </w:rPr>
            </w:pPr>
            <w:r>
              <w:rPr>
                <w:rStyle w:val="AnswerGray"/>
              </w:rPr>
              <w:t>128</w:t>
            </w:r>
          </w:p>
        </w:tc>
      </w:tr>
      <w:tr w:rsidR="00FA057B" w14:paraId="5BF85B6B" w14:textId="77777777" w:rsidTr="007A58EE">
        <w:trPr>
          <w:cantSplit/>
          <w:jc w:val="center"/>
        </w:trPr>
        <w:tc>
          <w:tcPr>
            <w:tcW w:w="4230" w:type="dxa"/>
            <w:vAlign w:val="bottom"/>
          </w:tcPr>
          <w:p w14:paraId="088BEC92" w14:textId="5BEF3787" w:rsidR="00FA057B" w:rsidRDefault="00FA057B" w:rsidP="00FA057B">
            <w:pPr>
              <w:pStyle w:val="TableText"/>
            </w:pPr>
            <w:r>
              <w:t>192.168.1.1 (</w:t>
            </w:r>
            <w:r w:rsidR="0090220F">
              <w:t>R1</w:t>
            </w:r>
            <w:r>
              <w:t>)</w:t>
            </w:r>
          </w:p>
        </w:tc>
        <w:tc>
          <w:tcPr>
            <w:tcW w:w="3881" w:type="dxa"/>
            <w:vAlign w:val="bottom"/>
          </w:tcPr>
          <w:p w14:paraId="7AFF5143" w14:textId="033224B7" w:rsidR="00FA057B" w:rsidRPr="00925C39" w:rsidRDefault="008A4A3C" w:rsidP="00FA057B">
            <w:pPr>
              <w:pStyle w:val="TableText"/>
              <w:jc w:val="center"/>
              <w:rPr>
                <w:rStyle w:val="AnswerGray"/>
              </w:rPr>
            </w:pPr>
            <w:r>
              <w:rPr>
                <w:rStyle w:val="AnswerGray"/>
              </w:rPr>
              <w:t>&lt;1</w:t>
            </w:r>
          </w:p>
        </w:tc>
        <w:tc>
          <w:tcPr>
            <w:tcW w:w="1801" w:type="dxa"/>
            <w:vAlign w:val="bottom"/>
          </w:tcPr>
          <w:p w14:paraId="2FDD6855" w14:textId="77777777" w:rsidR="00FA057B" w:rsidRPr="00925C39" w:rsidRDefault="00FA057B" w:rsidP="00FA057B">
            <w:pPr>
              <w:pStyle w:val="TableText"/>
              <w:jc w:val="center"/>
              <w:rPr>
                <w:rStyle w:val="AnswerGray"/>
              </w:rPr>
            </w:pPr>
            <w:r w:rsidRPr="00925C39">
              <w:rPr>
                <w:rStyle w:val="AnswerGray"/>
              </w:rPr>
              <w:t>255</w:t>
            </w:r>
          </w:p>
        </w:tc>
      </w:tr>
      <w:tr w:rsidR="00C93ED1" w14:paraId="7390A6AE" w14:textId="77777777" w:rsidTr="007A58EE">
        <w:trPr>
          <w:cantSplit/>
          <w:jc w:val="center"/>
        </w:trPr>
        <w:tc>
          <w:tcPr>
            <w:tcW w:w="4230" w:type="dxa"/>
            <w:vAlign w:val="bottom"/>
          </w:tcPr>
          <w:p w14:paraId="61D81034" w14:textId="77777777" w:rsidR="00C93ED1" w:rsidRDefault="00C93ED1" w:rsidP="00FA057B">
            <w:pPr>
              <w:pStyle w:val="TableText"/>
            </w:pPr>
            <w:r>
              <w:t>2001:db8:acad:1::1 (R1)</w:t>
            </w:r>
          </w:p>
        </w:tc>
        <w:tc>
          <w:tcPr>
            <w:tcW w:w="3881" w:type="dxa"/>
            <w:vAlign w:val="bottom"/>
          </w:tcPr>
          <w:p w14:paraId="38F29027" w14:textId="35B73ED2" w:rsidR="00C93ED1" w:rsidRPr="00925C39" w:rsidRDefault="008A4A3C" w:rsidP="00FA057B">
            <w:pPr>
              <w:pStyle w:val="TableText"/>
              <w:jc w:val="center"/>
              <w:rPr>
                <w:rStyle w:val="AnswerGray"/>
              </w:rPr>
            </w:pPr>
            <w:r>
              <w:rPr>
                <w:rStyle w:val="AnswerGray"/>
              </w:rPr>
              <w:t>1</w:t>
            </w:r>
          </w:p>
        </w:tc>
        <w:tc>
          <w:tcPr>
            <w:tcW w:w="1801" w:type="dxa"/>
            <w:vAlign w:val="bottom"/>
          </w:tcPr>
          <w:p w14:paraId="4C910C46" w14:textId="51F1DCED" w:rsidR="00C93ED1" w:rsidRPr="00980742" w:rsidRDefault="00E75E95">
            <w:pPr>
              <w:pStyle w:val="TableText"/>
              <w:jc w:val="center"/>
              <w:rPr>
                <w:rStyle w:val="AnswerGray"/>
                <w:b w:val="0"/>
                <w:shd w:val="clear" w:color="auto" w:fill="auto"/>
              </w:rPr>
            </w:pPr>
            <w:r w:rsidRPr="007A58EE">
              <w:rPr>
                <w:rStyle w:val="AnswerGray"/>
              </w:rPr>
              <w:t>64</w:t>
            </w:r>
          </w:p>
        </w:tc>
      </w:tr>
      <w:tr w:rsidR="00FA057B" w14:paraId="37B6EAD2" w14:textId="77777777" w:rsidTr="007A58EE">
        <w:trPr>
          <w:cantSplit/>
          <w:jc w:val="center"/>
        </w:trPr>
        <w:tc>
          <w:tcPr>
            <w:tcW w:w="4230" w:type="dxa"/>
            <w:vAlign w:val="bottom"/>
          </w:tcPr>
          <w:p w14:paraId="0F574578" w14:textId="46B54A63" w:rsidR="00FA057B" w:rsidRDefault="00FA057B">
            <w:pPr>
              <w:pStyle w:val="TableText"/>
            </w:pPr>
            <w:r>
              <w:t>192.168.1.</w:t>
            </w:r>
            <w:r w:rsidR="0090220F">
              <w:t>2</w:t>
            </w:r>
            <w:r>
              <w:t xml:space="preserve"> (S1)</w:t>
            </w:r>
          </w:p>
        </w:tc>
        <w:tc>
          <w:tcPr>
            <w:tcW w:w="3881" w:type="dxa"/>
            <w:vAlign w:val="bottom"/>
          </w:tcPr>
          <w:p w14:paraId="2210C192" w14:textId="33F38D16" w:rsidR="00FA057B" w:rsidRPr="00925C39" w:rsidRDefault="008A4A3C" w:rsidP="00FA057B">
            <w:pPr>
              <w:pStyle w:val="TableText"/>
              <w:jc w:val="center"/>
              <w:rPr>
                <w:rStyle w:val="AnswerGray"/>
              </w:rPr>
            </w:pPr>
            <w:r>
              <w:rPr>
                <w:rStyle w:val="AnswerGray"/>
              </w:rPr>
              <w:t>1</w:t>
            </w:r>
          </w:p>
        </w:tc>
        <w:tc>
          <w:tcPr>
            <w:tcW w:w="1801" w:type="dxa"/>
            <w:vAlign w:val="bottom"/>
          </w:tcPr>
          <w:p w14:paraId="77DEC19F" w14:textId="77777777" w:rsidR="00FA057B" w:rsidRPr="00925C39" w:rsidRDefault="00FA057B" w:rsidP="00FA057B">
            <w:pPr>
              <w:pStyle w:val="TableText"/>
              <w:jc w:val="center"/>
              <w:rPr>
                <w:rStyle w:val="AnswerGray"/>
              </w:rPr>
            </w:pPr>
            <w:r>
              <w:rPr>
                <w:rStyle w:val="AnswerGray"/>
              </w:rPr>
              <w:t>255</w:t>
            </w:r>
          </w:p>
        </w:tc>
      </w:tr>
      <w:tr w:rsidR="00C93ED1" w14:paraId="5DC9BD5E" w14:textId="77777777" w:rsidTr="007A58EE">
        <w:trPr>
          <w:cantSplit/>
          <w:jc w:val="center"/>
        </w:trPr>
        <w:tc>
          <w:tcPr>
            <w:tcW w:w="4230" w:type="dxa"/>
            <w:vAlign w:val="bottom"/>
          </w:tcPr>
          <w:p w14:paraId="7F5B5014" w14:textId="77777777" w:rsidR="00C93ED1" w:rsidRDefault="00C93ED1">
            <w:pPr>
              <w:pStyle w:val="TableText"/>
            </w:pPr>
            <w:r>
              <w:t>2001:db8:acad:1::2(S1)</w:t>
            </w:r>
          </w:p>
        </w:tc>
        <w:tc>
          <w:tcPr>
            <w:tcW w:w="3881" w:type="dxa"/>
            <w:vAlign w:val="bottom"/>
          </w:tcPr>
          <w:p w14:paraId="6D1C0EA4" w14:textId="217845A8" w:rsidR="00C93ED1" w:rsidRDefault="008A4A3C" w:rsidP="00FA057B">
            <w:pPr>
              <w:pStyle w:val="TableText"/>
              <w:jc w:val="center"/>
              <w:rPr>
                <w:rStyle w:val="AnswerGray"/>
              </w:rPr>
            </w:pPr>
            <w:r>
              <w:rPr>
                <w:rStyle w:val="AnswerGray"/>
              </w:rPr>
              <w:t>1</w:t>
            </w:r>
          </w:p>
        </w:tc>
        <w:tc>
          <w:tcPr>
            <w:tcW w:w="1801" w:type="dxa"/>
            <w:vAlign w:val="bottom"/>
          </w:tcPr>
          <w:p w14:paraId="686AA1B0" w14:textId="1E150E82" w:rsidR="00C93ED1" w:rsidRPr="007A58EE" w:rsidRDefault="008A4A3C">
            <w:pPr>
              <w:pStyle w:val="TableText"/>
              <w:jc w:val="center"/>
            </w:pPr>
            <w:r w:rsidRPr="007A58EE">
              <w:rPr>
                <w:rStyle w:val="AnswerGray"/>
              </w:rPr>
              <w:t>64</w:t>
            </w:r>
          </w:p>
        </w:tc>
      </w:tr>
      <w:tr w:rsidR="00FA057B" w14:paraId="0636A0A3" w14:textId="77777777" w:rsidTr="007A58EE">
        <w:trPr>
          <w:cantSplit/>
          <w:jc w:val="center"/>
        </w:trPr>
        <w:tc>
          <w:tcPr>
            <w:tcW w:w="4230" w:type="dxa"/>
            <w:vAlign w:val="bottom"/>
          </w:tcPr>
          <w:p w14:paraId="1F72B696" w14:textId="590339A1" w:rsidR="00FA057B" w:rsidRDefault="00EB098E">
            <w:pPr>
              <w:pStyle w:val="TableText"/>
            </w:pPr>
            <w:r>
              <w:t>64.100.0.2</w:t>
            </w:r>
            <w:r w:rsidR="00FA057B">
              <w:t xml:space="preserve"> (</w:t>
            </w:r>
            <w:r w:rsidR="0090220F">
              <w:t>R1</w:t>
            </w:r>
            <w:r w:rsidR="00FA057B">
              <w:t>)</w:t>
            </w:r>
          </w:p>
        </w:tc>
        <w:tc>
          <w:tcPr>
            <w:tcW w:w="3881" w:type="dxa"/>
            <w:vAlign w:val="bottom"/>
          </w:tcPr>
          <w:p w14:paraId="0ED36080" w14:textId="6BC6C19C" w:rsidR="00FA057B" w:rsidRPr="00925C39" w:rsidRDefault="00A67482" w:rsidP="00FA057B">
            <w:pPr>
              <w:pStyle w:val="TableText"/>
              <w:jc w:val="center"/>
              <w:rPr>
                <w:rStyle w:val="AnswerGray"/>
              </w:rPr>
            </w:pPr>
            <w:r>
              <w:rPr>
                <w:rStyle w:val="AnswerGray"/>
              </w:rPr>
              <w:t>1</w:t>
            </w:r>
          </w:p>
        </w:tc>
        <w:tc>
          <w:tcPr>
            <w:tcW w:w="1801" w:type="dxa"/>
            <w:vAlign w:val="bottom"/>
          </w:tcPr>
          <w:p w14:paraId="5E29D754" w14:textId="77777777" w:rsidR="00FA057B" w:rsidRPr="00925C39" w:rsidRDefault="00FA057B" w:rsidP="00FA057B">
            <w:pPr>
              <w:pStyle w:val="TableText"/>
              <w:jc w:val="center"/>
              <w:rPr>
                <w:rStyle w:val="AnswerGray"/>
              </w:rPr>
            </w:pPr>
            <w:r w:rsidRPr="00925C39">
              <w:rPr>
                <w:rStyle w:val="AnswerGray"/>
              </w:rPr>
              <w:t>255</w:t>
            </w:r>
          </w:p>
        </w:tc>
      </w:tr>
      <w:tr w:rsidR="0064756D" w14:paraId="203F7DA9" w14:textId="77777777" w:rsidTr="007A58EE">
        <w:trPr>
          <w:cantSplit/>
          <w:jc w:val="center"/>
        </w:trPr>
        <w:tc>
          <w:tcPr>
            <w:tcW w:w="4230" w:type="dxa"/>
            <w:vAlign w:val="bottom"/>
          </w:tcPr>
          <w:p w14:paraId="78BD4F00" w14:textId="255F6427" w:rsidR="0064756D" w:rsidDel="00EB098E" w:rsidRDefault="0064756D">
            <w:pPr>
              <w:pStyle w:val="TableText"/>
            </w:pPr>
            <w:r>
              <w:t>2001:</w:t>
            </w:r>
            <w:r w:rsidR="003F40FF">
              <w:t>db</w:t>
            </w:r>
            <w:r>
              <w:t>8:</w:t>
            </w:r>
            <w:r w:rsidR="003F40FF">
              <w:t>acad</w:t>
            </w:r>
            <w:r>
              <w:t>::2 (R1)</w:t>
            </w:r>
          </w:p>
        </w:tc>
        <w:tc>
          <w:tcPr>
            <w:tcW w:w="3881" w:type="dxa"/>
            <w:vAlign w:val="bottom"/>
          </w:tcPr>
          <w:p w14:paraId="118C9F46" w14:textId="42FE5BA2" w:rsidR="0064756D" w:rsidRPr="00925C39" w:rsidRDefault="008A4A3C" w:rsidP="00FA057B">
            <w:pPr>
              <w:pStyle w:val="TableText"/>
              <w:jc w:val="center"/>
              <w:rPr>
                <w:rStyle w:val="AnswerGray"/>
              </w:rPr>
            </w:pPr>
            <w:r>
              <w:rPr>
                <w:rStyle w:val="AnswerGray"/>
              </w:rPr>
              <w:t>&lt;1</w:t>
            </w:r>
          </w:p>
        </w:tc>
        <w:tc>
          <w:tcPr>
            <w:tcW w:w="1801" w:type="dxa"/>
            <w:vAlign w:val="bottom"/>
          </w:tcPr>
          <w:p w14:paraId="5AC70609" w14:textId="330E274D" w:rsidR="0064756D" w:rsidRPr="007A58EE" w:rsidRDefault="008A4A3C" w:rsidP="00162256">
            <w:pPr>
              <w:pStyle w:val="TableText"/>
              <w:jc w:val="center"/>
              <w:rPr>
                <w:rStyle w:val="AnswerGray"/>
              </w:rPr>
            </w:pPr>
            <w:r w:rsidRPr="007A58EE">
              <w:rPr>
                <w:rStyle w:val="AnswerGray"/>
              </w:rPr>
              <w:t>64</w:t>
            </w:r>
          </w:p>
        </w:tc>
      </w:tr>
      <w:tr w:rsidR="00FA057B" w14:paraId="23056226" w14:textId="77777777" w:rsidTr="007A58EE">
        <w:trPr>
          <w:cantSplit/>
          <w:jc w:val="center"/>
        </w:trPr>
        <w:tc>
          <w:tcPr>
            <w:tcW w:w="4230" w:type="dxa"/>
            <w:vAlign w:val="bottom"/>
          </w:tcPr>
          <w:p w14:paraId="3EC46F92" w14:textId="41067975" w:rsidR="00FA057B" w:rsidRDefault="00EB098E" w:rsidP="00FA057B">
            <w:pPr>
              <w:pStyle w:val="TableText"/>
            </w:pPr>
            <w:r>
              <w:t>64.100.0.1</w:t>
            </w:r>
            <w:r w:rsidR="00FA057B">
              <w:t xml:space="preserve"> (ISP)</w:t>
            </w:r>
          </w:p>
        </w:tc>
        <w:tc>
          <w:tcPr>
            <w:tcW w:w="3881" w:type="dxa"/>
            <w:vAlign w:val="bottom"/>
          </w:tcPr>
          <w:p w14:paraId="10F91034" w14:textId="14365B5A" w:rsidR="00FA057B" w:rsidRPr="00925C39" w:rsidRDefault="008A4A3C" w:rsidP="008A4A3C">
            <w:pPr>
              <w:pStyle w:val="TableText"/>
              <w:jc w:val="center"/>
              <w:rPr>
                <w:rStyle w:val="AnswerGray"/>
              </w:rPr>
            </w:pPr>
            <w:r>
              <w:rPr>
                <w:rStyle w:val="AnswerGray"/>
              </w:rPr>
              <w:t>&lt;1</w:t>
            </w:r>
          </w:p>
        </w:tc>
        <w:tc>
          <w:tcPr>
            <w:tcW w:w="1801" w:type="dxa"/>
            <w:vAlign w:val="bottom"/>
          </w:tcPr>
          <w:p w14:paraId="3DEF5E67" w14:textId="77777777" w:rsidR="00FA057B" w:rsidRPr="00925C39" w:rsidRDefault="00FA057B" w:rsidP="00FA057B">
            <w:pPr>
              <w:pStyle w:val="TableText"/>
              <w:jc w:val="center"/>
              <w:rPr>
                <w:rStyle w:val="AnswerGray"/>
              </w:rPr>
            </w:pPr>
            <w:r w:rsidRPr="00925C39">
              <w:rPr>
                <w:rStyle w:val="AnswerGray"/>
              </w:rPr>
              <w:t>254</w:t>
            </w:r>
          </w:p>
        </w:tc>
      </w:tr>
      <w:tr w:rsidR="008E26BC" w14:paraId="18D47802" w14:textId="77777777" w:rsidTr="007A58EE">
        <w:trPr>
          <w:cantSplit/>
          <w:jc w:val="center"/>
        </w:trPr>
        <w:tc>
          <w:tcPr>
            <w:tcW w:w="4230" w:type="dxa"/>
            <w:vAlign w:val="bottom"/>
          </w:tcPr>
          <w:p w14:paraId="2092FF48" w14:textId="0D82DC0C" w:rsidR="008E26BC" w:rsidRDefault="008E26BC" w:rsidP="00162256">
            <w:pPr>
              <w:pStyle w:val="TableText"/>
            </w:pPr>
            <w:r>
              <w:t>2001:</w:t>
            </w:r>
            <w:r w:rsidR="003F40FF">
              <w:t>db</w:t>
            </w:r>
            <w:r>
              <w:t>8:</w:t>
            </w:r>
            <w:r w:rsidR="003F40FF">
              <w:t>acad</w:t>
            </w:r>
            <w:r>
              <w:t>::1 (ISP)</w:t>
            </w:r>
          </w:p>
        </w:tc>
        <w:tc>
          <w:tcPr>
            <w:tcW w:w="3881" w:type="dxa"/>
            <w:vAlign w:val="bottom"/>
          </w:tcPr>
          <w:p w14:paraId="42583ED4" w14:textId="045B3BE1" w:rsidR="008E26BC" w:rsidRPr="00925C39" w:rsidDel="00216A00" w:rsidRDefault="00A67482" w:rsidP="00FA057B">
            <w:pPr>
              <w:pStyle w:val="TableText"/>
              <w:jc w:val="center"/>
              <w:rPr>
                <w:rStyle w:val="AnswerGray"/>
              </w:rPr>
            </w:pPr>
            <w:r>
              <w:rPr>
                <w:rStyle w:val="AnswerGray"/>
              </w:rPr>
              <w:t>1</w:t>
            </w:r>
          </w:p>
        </w:tc>
        <w:tc>
          <w:tcPr>
            <w:tcW w:w="1801" w:type="dxa"/>
            <w:vAlign w:val="bottom"/>
          </w:tcPr>
          <w:p w14:paraId="4E6F2468" w14:textId="3B14D259" w:rsidR="008E26BC" w:rsidRPr="006C56C0" w:rsidRDefault="008A4A3C" w:rsidP="00FA057B">
            <w:pPr>
              <w:pStyle w:val="TableText"/>
              <w:jc w:val="center"/>
              <w:rPr>
                <w:rStyle w:val="AnswerGray"/>
              </w:rPr>
            </w:pPr>
            <w:r w:rsidRPr="007A58EE">
              <w:rPr>
                <w:rStyle w:val="AnswerGray"/>
              </w:rPr>
              <w:t>63</w:t>
            </w:r>
          </w:p>
        </w:tc>
      </w:tr>
      <w:tr w:rsidR="008B752C" w14:paraId="4DA959A9" w14:textId="77777777" w:rsidTr="007A58EE">
        <w:trPr>
          <w:cantSplit/>
          <w:jc w:val="center"/>
        </w:trPr>
        <w:tc>
          <w:tcPr>
            <w:tcW w:w="4230" w:type="dxa"/>
            <w:vAlign w:val="bottom"/>
          </w:tcPr>
          <w:p w14:paraId="0C0933A1" w14:textId="77777777" w:rsidR="008B752C" w:rsidDel="0090220F" w:rsidRDefault="008B752C">
            <w:pPr>
              <w:pStyle w:val="TableText"/>
            </w:pPr>
            <w:r>
              <w:t>209.165.200.225 (ISP G0/0/1)</w:t>
            </w:r>
          </w:p>
        </w:tc>
        <w:tc>
          <w:tcPr>
            <w:tcW w:w="3881" w:type="dxa"/>
            <w:vAlign w:val="bottom"/>
          </w:tcPr>
          <w:p w14:paraId="580E5019" w14:textId="28D66F3C" w:rsidR="008B752C" w:rsidRPr="00925C39" w:rsidDel="00216A00" w:rsidRDefault="00A67482" w:rsidP="00FA057B">
            <w:pPr>
              <w:pStyle w:val="TableText"/>
              <w:jc w:val="center"/>
              <w:rPr>
                <w:rStyle w:val="AnswerGray"/>
              </w:rPr>
            </w:pPr>
            <w:r>
              <w:rPr>
                <w:rStyle w:val="AnswerGray"/>
              </w:rPr>
              <w:t>1</w:t>
            </w:r>
          </w:p>
        </w:tc>
        <w:tc>
          <w:tcPr>
            <w:tcW w:w="1801" w:type="dxa"/>
            <w:vAlign w:val="bottom"/>
          </w:tcPr>
          <w:p w14:paraId="3823BA28" w14:textId="77777777" w:rsidR="008B752C" w:rsidRPr="006C56C0" w:rsidRDefault="008B752C" w:rsidP="00FA057B">
            <w:pPr>
              <w:pStyle w:val="TableText"/>
              <w:jc w:val="center"/>
              <w:rPr>
                <w:rStyle w:val="AnswerGray"/>
              </w:rPr>
            </w:pPr>
            <w:r w:rsidRPr="006C56C0">
              <w:rPr>
                <w:rStyle w:val="AnswerGray"/>
              </w:rPr>
              <w:t>254</w:t>
            </w:r>
          </w:p>
        </w:tc>
      </w:tr>
      <w:tr w:rsidR="008B752C" w14:paraId="4EBA83B6" w14:textId="77777777" w:rsidTr="007A58EE">
        <w:trPr>
          <w:cantSplit/>
          <w:jc w:val="center"/>
        </w:trPr>
        <w:tc>
          <w:tcPr>
            <w:tcW w:w="4230" w:type="dxa"/>
            <w:vAlign w:val="bottom"/>
          </w:tcPr>
          <w:p w14:paraId="74E18D05" w14:textId="1D3E89E5" w:rsidR="008B752C" w:rsidDel="0090220F" w:rsidRDefault="008B752C">
            <w:pPr>
              <w:pStyle w:val="TableText"/>
            </w:pPr>
            <w:r>
              <w:t>2001:</w:t>
            </w:r>
            <w:r w:rsidR="003F40FF">
              <w:t>db</w:t>
            </w:r>
            <w:r>
              <w:t>8:</w:t>
            </w:r>
            <w:r w:rsidR="003F40FF">
              <w:t>acad</w:t>
            </w:r>
            <w:r>
              <w:t>:200::225 (ISP G0/0/1)</w:t>
            </w:r>
          </w:p>
        </w:tc>
        <w:tc>
          <w:tcPr>
            <w:tcW w:w="3881" w:type="dxa"/>
            <w:vAlign w:val="bottom"/>
          </w:tcPr>
          <w:p w14:paraId="0BEBF6D9" w14:textId="45760E8A" w:rsidR="008B752C" w:rsidRPr="00925C39" w:rsidDel="00216A00" w:rsidRDefault="008A4A3C" w:rsidP="00FA057B">
            <w:pPr>
              <w:pStyle w:val="TableText"/>
              <w:jc w:val="center"/>
              <w:rPr>
                <w:rStyle w:val="AnswerGray"/>
              </w:rPr>
            </w:pPr>
            <w:r>
              <w:rPr>
                <w:rStyle w:val="AnswerGray"/>
              </w:rPr>
              <w:t>1</w:t>
            </w:r>
          </w:p>
        </w:tc>
        <w:tc>
          <w:tcPr>
            <w:tcW w:w="1801" w:type="dxa"/>
            <w:vAlign w:val="bottom"/>
          </w:tcPr>
          <w:p w14:paraId="7669AA63" w14:textId="5D189162" w:rsidR="008B752C" w:rsidRPr="007A58EE" w:rsidRDefault="008A4A3C" w:rsidP="00162256">
            <w:pPr>
              <w:pStyle w:val="TableText"/>
              <w:jc w:val="center"/>
              <w:rPr>
                <w:rStyle w:val="AnswerGray"/>
              </w:rPr>
            </w:pPr>
            <w:r w:rsidRPr="007A58EE">
              <w:rPr>
                <w:rStyle w:val="AnswerGray"/>
              </w:rPr>
              <w:t>63</w:t>
            </w:r>
          </w:p>
        </w:tc>
      </w:tr>
      <w:tr w:rsidR="00FA057B" w14:paraId="11D6CB7A" w14:textId="77777777" w:rsidTr="007A58EE">
        <w:trPr>
          <w:cantSplit/>
          <w:jc w:val="center"/>
        </w:trPr>
        <w:tc>
          <w:tcPr>
            <w:tcW w:w="4230" w:type="dxa"/>
            <w:vAlign w:val="bottom"/>
          </w:tcPr>
          <w:p w14:paraId="645BBEBF" w14:textId="765AECBE" w:rsidR="00FA057B" w:rsidRDefault="0090220F">
            <w:pPr>
              <w:pStyle w:val="TableText"/>
            </w:pPr>
            <w:r>
              <w:t>209.165.200.226</w:t>
            </w:r>
            <w:r w:rsidR="00FA057B">
              <w:t xml:space="preserve"> (</w:t>
            </w:r>
            <w:r w:rsidR="009E7A8F">
              <w:t>External</w:t>
            </w:r>
            <w:r w:rsidR="00FA057B">
              <w:t>)</w:t>
            </w:r>
          </w:p>
        </w:tc>
        <w:tc>
          <w:tcPr>
            <w:tcW w:w="3881" w:type="dxa"/>
            <w:vAlign w:val="bottom"/>
          </w:tcPr>
          <w:p w14:paraId="2EB1993A" w14:textId="19393767" w:rsidR="00FA057B" w:rsidRPr="00925C39" w:rsidRDefault="00A67482" w:rsidP="00FA057B">
            <w:pPr>
              <w:pStyle w:val="TableText"/>
              <w:jc w:val="center"/>
              <w:rPr>
                <w:rStyle w:val="AnswerGray"/>
              </w:rPr>
            </w:pPr>
            <w:r>
              <w:rPr>
                <w:rStyle w:val="AnswerGray"/>
              </w:rPr>
              <w:t>1</w:t>
            </w:r>
          </w:p>
        </w:tc>
        <w:tc>
          <w:tcPr>
            <w:tcW w:w="1801" w:type="dxa"/>
            <w:vAlign w:val="bottom"/>
          </w:tcPr>
          <w:p w14:paraId="6E5018DD" w14:textId="7C53AB9C" w:rsidR="00FA057B" w:rsidRPr="006C56C0" w:rsidRDefault="00DE7FB5" w:rsidP="00FA057B">
            <w:pPr>
              <w:pStyle w:val="TableText"/>
              <w:jc w:val="center"/>
              <w:rPr>
                <w:rStyle w:val="AnswerGray"/>
              </w:rPr>
            </w:pPr>
            <w:r w:rsidRPr="006C56C0">
              <w:rPr>
                <w:rStyle w:val="AnswerGray"/>
              </w:rPr>
              <w:t>126</w:t>
            </w:r>
          </w:p>
        </w:tc>
      </w:tr>
      <w:tr w:rsidR="008B752C" w14:paraId="18CFCA40" w14:textId="77777777" w:rsidTr="007A58EE">
        <w:trPr>
          <w:cantSplit/>
          <w:jc w:val="center"/>
        </w:trPr>
        <w:tc>
          <w:tcPr>
            <w:tcW w:w="4230" w:type="dxa"/>
            <w:vAlign w:val="bottom"/>
          </w:tcPr>
          <w:p w14:paraId="7848BE17" w14:textId="3BCB57BA" w:rsidR="008B752C" w:rsidDel="0090220F" w:rsidRDefault="008B752C" w:rsidP="00162256">
            <w:pPr>
              <w:pStyle w:val="TableText"/>
            </w:pPr>
            <w:r>
              <w:t>2001:</w:t>
            </w:r>
            <w:r w:rsidR="003F40FF">
              <w:t>db</w:t>
            </w:r>
            <w:r>
              <w:t>8:</w:t>
            </w:r>
            <w:r w:rsidR="003F40FF">
              <w:t>acad</w:t>
            </w:r>
            <w:r>
              <w:t>:200::226 (External)</w:t>
            </w:r>
          </w:p>
        </w:tc>
        <w:tc>
          <w:tcPr>
            <w:tcW w:w="3881" w:type="dxa"/>
            <w:vAlign w:val="bottom"/>
          </w:tcPr>
          <w:p w14:paraId="19B17018" w14:textId="033CE3D2" w:rsidR="008B752C" w:rsidRPr="00925C39" w:rsidDel="00216A00" w:rsidRDefault="00A67482" w:rsidP="00FA057B">
            <w:pPr>
              <w:pStyle w:val="TableText"/>
              <w:jc w:val="center"/>
              <w:rPr>
                <w:rStyle w:val="AnswerGray"/>
              </w:rPr>
            </w:pPr>
            <w:r>
              <w:rPr>
                <w:rStyle w:val="AnswerGray"/>
              </w:rPr>
              <w:t>1</w:t>
            </w:r>
          </w:p>
        </w:tc>
        <w:tc>
          <w:tcPr>
            <w:tcW w:w="1801" w:type="dxa"/>
            <w:vAlign w:val="bottom"/>
          </w:tcPr>
          <w:p w14:paraId="47260662" w14:textId="30EB7EC0" w:rsidR="008B752C" w:rsidRPr="007A58EE" w:rsidRDefault="00DE7FB5" w:rsidP="00162256">
            <w:pPr>
              <w:pStyle w:val="TableText"/>
              <w:jc w:val="center"/>
              <w:rPr>
                <w:rStyle w:val="AnswerGray"/>
              </w:rPr>
            </w:pPr>
            <w:r w:rsidRPr="007A58EE">
              <w:rPr>
                <w:rStyle w:val="AnswerGray"/>
              </w:rPr>
              <w:t>126</w:t>
            </w:r>
          </w:p>
        </w:tc>
      </w:tr>
    </w:tbl>
    <w:p w14:paraId="68927A2D" w14:textId="556A67FC" w:rsidR="00FA057B" w:rsidRPr="00264060" w:rsidRDefault="00FA057B" w:rsidP="007A58EE">
      <w:pPr>
        <w:pStyle w:val="InstNoteRed"/>
      </w:pPr>
      <w:r w:rsidRPr="00264060">
        <w:rPr>
          <w:b/>
        </w:rPr>
        <w:t>*Instructor Note</w:t>
      </w:r>
      <w:r w:rsidRPr="00264060">
        <w:t xml:space="preserve">: The average round trip time was increased if the message “Request timed out” was displayed during the first ICMP request. </w:t>
      </w:r>
      <w:r w:rsidR="00BF6BFC" w:rsidRPr="00264060">
        <w:t>ARP caused the delay</w:t>
      </w:r>
      <w:r w:rsidRPr="00264060">
        <w:t>, and this resulted in packet loss.</w:t>
      </w:r>
    </w:p>
    <w:p w14:paraId="56660FBA" w14:textId="7AD507EE" w:rsidR="0028370E" w:rsidRPr="00264060" w:rsidRDefault="0028370E" w:rsidP="007A58EE">
      <w:pPr>
        <w:pStyle w:val="InstNoteRed"/>
      </w:pPr>
      <w:r w:rsidRPr="00264060">
        <w:t xml:space="preserve">Below is </w:t>
      </w:r>
      <w:r w:rsidR="009535AD">
        <w:t>a sample</w:t>
      </w:r>
      <w:r w:rsidRPr="00264060">
        <w:t xml:space="preserve"> </w:t>
      </w:r>
      <w:proofErr w:type="spellStart"/>
      <w:r w:rsidRPr="00264060">
        <w:t>WireShar</w:t>
      </w:r>
      <w:r w:rsidR="00BF6BFC">
        <w:t>k</w:t>
      </w:r>
      <w:proofErr w:type="spellEnd"/>
      <w:r w:rsidRPr="00264060">
        <w:t xml:space="preserve"> capture </w:t>
      </w:r>
      <w:r w:rsidR="0049015A" w:rsidRPr="00264060">
        <w:t>of</w:t>
      </w:r>
      <w:r w:rsidRPr="00264060">
        <w:t xml:space="preserve"> the ping reply from External to PC-A</w:t>
      </w:r>
      <w:r w:rsidR="00BE3741" w:rsidRPr="00264060">
        <w:t xml:space="preserve"> with a Hop limit of 63.</w:t>
      </w:r>
    </w:p>
    <w:p w14:paraId="24762452" w14:textId="77777777" w:rsidR="003A5DE2" w:rsidRDefault="0028370E" w:rsidP="007A58EE">
      <w:pPr>
        <w:pStyle w:val="Visual"/>
      </w:pPr>
      <w:r>
        <w:rPr>
          <w:noProof/>
        </w:rPr>
        <w:drawing>
          <wp:inline distT="0" distB="0" distL="0" distR="0" wp14:anchorId="5B8856CA" wp14:editId="741914B9">
            <wp:extent cx="6400800" cy="1466850"/>
            <wp:effectExtent l="19050" t="19050" r="19050" b="19050"/>
            <wp:docPr id="12" name="Picture 12" descr="Wireshark results for a ping from External to PC-A using IPv6 address of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w="19050">
                      <a:solidFill>
                        <a:srgbClr val="EE0000">
                          <a:alpha val="73725"/>
                        </a:srgbClr>
                      </a:solidFill>
                    </a:ln>
                  </pic:spPr>
                </pic:pic>
              </a:graphicData>
            </a:graphic>
          </wp:inline>
        </w:drawing>
      </w:r>
    </w:p>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r>
        <w:t xml:space="preserve">C:\&gt; </w:t>
      </w:r>
      <w:r w:rsidRPr="00C63E66">
        <w:rPr>
          <w:b/>
        </w:rPr>
        <w:t>ping</w:t>
      </w:r>
    </w:p>
    <w:p w14:paraId="3DB10EE3" w14:textId="77777777" w:rsidR="009535AD" w:rsidRDefault="009535AD" w:rsidP="009535AD">
      <w:pPr>
        <w:pStyle w:val="CMDOutputRed"/>
      </w:pPr>
      <w:r>
        <w:t>Usage: ping [-t] [-a] [-n count] [-l size] [-f] [-</w:t>
      </w:r>
      <w:proofErr w:type="spellStart"/>
      <w:r>
        <w:t>i</w:t>
      </w:r>
      <w:proofErr w:type="spellEnd"/>
      <w:r>
        <w:t xml:space="preserve"> TTL] [-v TOS]</w:t>
      </w:r>
    </w:p>
    <w:p w14:paraId="4C94E0AC" w14:textId="77777777" w:rsidR="009535AD" w:rsidRDefault="009535AD" w:rsidP="009535AD">
      <w:pPr>
        <w:pStyle w:val="CMDOutputRed"/>
      </w:pPr>
      <w:r>
        <w:t xml:space="preserve">            [-r count] [-s count] [[-j host-list] | [-k host-list]]</w:t>
      </w:r>
    </w:p>
    <w:p w14:paraId="067C07E5" w14:textId="77777777" w:rsidR="009535AD" w:rsidRDefault="009535AD" w:rsidP="009535AD">
      <w:pPr>
        <w:pStyle w:val="CMDOutputRed"/>
      </w:pPr>
      <w:r>
        <w:t xml:space="preserve">            [-w timeout] [-R] [-S </w:t>
      </w:r>
      <w:proofErr w:type="spellStart"/>
      <w:r>
        <w:t>srcaddr</w:t>
      </w:r>
      <w:proofErr w:type="spellEnd"/>
      <w:r>
        <w:t xml:space="preserve">] [-4] [-6] </w:t>
      </w:r>
      <w:proofErr w:type="spellStart"/>
      <w:r>
        <w:t>target_name</w:t>
      </w:r>
      <w:proofErr w:type="spellEnd"/>
    </w:p>
    <w:p w14:paraId="5F4794C3" w14:textId="77777777" w:rsidR="009535AD" w:rsidRDefault="009535AD" w:rsidP="009535AD">
      <w:pPr>
        <w:pStyle w:val="CMDOutputRed"/>
      </w:pPr>
    </w:p>
    <w:p w14:paraId="5822DBFF" w14:textId="77777777" w:rsidR="009535AD" w:rsidRDefault="009535AD" w:rsidP="009535AD">
      <w:pPr>
        <w:pStyle w:val="CMDOutputRed"/>
      </w:pPr>
      <w:r>
        <w:lastRenderedPageBreak/>
        <w:t>Options:</w:t>
      </w:r>
    </w:p>
    <w:p w14:paraId="4C5EB9B3" w14:textId="77777777" w:rsidR="009535AD" w:rsidRDefault="009535AD" w:rsidP="009535AD">
      <w:pPr>
        <w:pStyle w:val="CMDOutputRed"/>
      </w:pPr>
      <w:r>
        <w:t xml:space="preserve">    -t             Ping the specified host until stopped.</w:t>
      </w:r>
    </w:p>
    <w:p w14:paraId="6906EFBA" w14:textId="77777777" w:rsidR="009535AD" w:rsidRDefault="009535AD" w:rsidP="009535AD">
      <w:pPr>
        <w:pStyle w:val="CMDOutputRed"/>
      </w:pPr>
      <w:r>
        <w:t xml:space="preserve">                   To see statistics and continue - type Control-Break;</w:t>
      </w:r>
    </w:p>
    <w:p w14:paraId="4A279B65" w14:textId="77777777" w:rsidR="009535AD" w:rsidRDefault="009535AD" w:rsidP="009535AD">
      <w:pPr>
        <w:pStyle w:val="CMDOutputRed"/>
      </w:pPr>
      <w:r>
        <w:t xml:space="preserve">                   To stop - type Control-C.</w:t>
      </w:r>
    </w:p>
    <w:p w14:paraId="6C814FF3" w14:textId="77777777" w:rsidR="009535AD" w:rsidRDefault="009535AD" w:rsidP="009535AD">
      <w:pPr>
        <w:pStyle w:val="CMDOutputRed"/>
      </w:pPr>
      <w:r>
        <w:t xml:space="preserve">    -a             Resolve addresses to hostnames.</w:t>
      </w:r>
    </w:p>
    <w:p w14:paraId="37E50A73" w14:textId="77777777" w:rsidR="009535AD" w:rsidRDefault="009535AD" w:rsidP="009535AD">
      <w:pPr>
        <w:pStyle w:val="CMDOutputRed"/>
      </w:pPr>
      <w:r>
        <w:t xml:space="preserve">    -n count       Number of echo requests to send.</w:t>
      </w:r>
    </w:p>
    <w:p w14:paraId="68CEAA47" w14:textId="77777777" w:rsidR="009535AD" w:rsidRDefault="009535AD" w:rsidP="009535AD">
      <w:pPr>
        <w:pStyle w:val="CMDOutputRed"/>
      </w:pPr>
      <w:r>
        <w:t xml:space="preserve">    -l size        Send buffer size.</w:t>
      </w:r>
    </w:p>
    <w:p w14:paraId="5B675117" w14:textId="77777777" w:rsidR="009535AD" w:rsidRDefault="009535AD" w:rsidP="009535AD">
      <w:pPr>
        <w:pStyle w:val="CMDOutputRed"/>
      </w:pPr>
      <w:r>
        <w:t xml:space="preserve">    -f             Set Don't Fragment flag in packet (IPv4-only).</w:t>
      </w:r>
    </w:p>
    <w:p w14:paraId="259EBD64" w14:textId="77777777" w:rsidR="009535AD" w:rsidRDefault="009535AD" w:rsidP="009535AD">
      <w:pPr>
        <w:pStyle w:val="CMDOutputRed"/>
      </w:pPr>
      <w:r>
        <w:t xml:space="preserve">    -</w:t>
      </w:r>
      <w:proofErr w:type="spellStart"/>
      <w:r>
        <w:t>i</w:t>
      </w:r>
      <w:proofErr w:type="spellEnd"/>
      <w:r>
        <w:t xml:space="preserve"> TTL         Time To Live.</w:t>
      </w:r>
    </w:p>
    <w:p w14:paraId="55D47D98" w14:textId="77777777" w:rsidR="009535AD" w:rsidRDefault="009535AD" w:rsidP="009535AD">
      <w:pPr>
        <w:pStyle w:val="CMDOutputRed"/>
      </w:pPr>
      <w:r>
        <w:t xml:space="preserve">    -v TOS         Type Of Service (IPv4-only. This setting has been deprecated</w:t>
      </w:r>
    </w:p>
    <w:p w14:paraId="53E30902" w14:textId="77777777" w:rsidR="009535AD" w:rsidRDefault="009535AD" w:rsidP="009535AD">
      <w:pPr>
        <w:pStyle w:val="CMDOutputRed"/>
      </w:pPr>
      <w:r>
        <w:t xml:space="preserve">                   and has no effect on the type of service field in the IP Header).</w:t>
      </w:r>
    </w:p>
    <w:p w14:paraId="47DD74EE" w14:textId="77777777" w:rsidR="009535AD" w:rsidRDefault="009535AD" w:rsidP="009535AD">
      <w:pPr>
        <w:pStyle w:val="CMDOutputRed"/>
      </w:pPr>
      <w:r>
        <w:t xml:space="preserve">    -r count       Record route for count hops (IPv4-only).</w:t>
      </w:r>
    </w:p>
    <w:p w14:paraId="15DBBB2F" w14:textId="77777777" w:rsidR="009535AD" w:rsidRDefault="009535AD" w:rsidP="009535AD">
      <w:pPr>
        <w:pStyle w:val="CMDOutputRed"/>
      </w:pPr>
      <w:r>
        <w:t xml:space="preserve">    -s count       Timestamp for count hops (IPv4-only).</w:t>
      </w:r>
    </w:p>
    <w:p w14:paraId="29A8C30E" w14:textId="77777777" w:rsidR="009535AD" w:rsidRDefault="009535AD" w:rsidP="009535AD">
      <w:pPr>
        <w:pStyle w:val="CMDOutputRed"/>
      </w:pPr>
      <w:r>
        <w:t xml:space="preserve">    -j host-list   Loose source route along host-list (IPv4-only).</w:t>
      </w:r>
    </w:p>
    <w:p w14:paraId="4A4FC6C7" w14:textId="77777777" w:rsidR="009535AD" w:rsidRDefault="009535AD" w:rsidP="009535AD">
      <w:pPr>
        <w:pStyle w:val="CMDOutputRed"/>
      </w:pPr>
      <w:r>
        <w:t xml:space="preserve">    -k host-list   Strict source route along host-list (IPv4-only).</w:t>
      </w:r>
    </w:p>
    <w:p w14:paraId="7189A033" w14:textId="77777777" w:rsidR="009535AD" w:rsidRDefault="009535AD" w:rsidP="009535AD">
      <w:pPr>
        <w:pStyle w:val="CMDOutputRed"/>
      </w:pPr>
      <w:r>
        <w:t xml:space="preserve">    -w timeout     </w:t>
      </w:r>
      <w:proofErr w:type="spellStart"/>
      <w:r>
        <w:t>Timeout</w:t>
      </w:r>
      <w:proofErr w:type="spellEnd"/>
      <w:r>
        <w:t xml:space="preserve"> in milliseconds to wait for each reply.</w:t>
      </w:r>
    </w:p>
    <w:p w14:paraId="47D3B18C" w14:textId="77777777" w:rsidR="009535AD" w:rsidRDefault="009535AD" w:rsidP="009535AD">
      <w:pPr>
        <w:pStyle w:val="CMDOutputRed"/>
      </w:pPr>
      <w:r>
        <w:t xml:space="preserve">    -R             Use routing header to test reverse route also (IPv6-only).</w:t>
      </w:r>
    </w:p>
    <w:p w14:paraId="1F4F2CCA" w14:textId="77777777" w:rsidR="009535AD" w:rsidRDefault="009535AD" w:rsidP="009535AD">
      <w:pPr>
        <w:pStyle w:val="CMDOutputRed"/>
      </w:pPr>
      <w:r>
        <w:t xml:space="preserve">    -S </w:t>
      </w:r>
      <w:proofErr w:type="spellStart"/>
      <w:r>
        <w:t>srcaddr</w:t>
      </w:r>
      <w:proofErr w:type="spellEnd"/>
      <w:r>
        <w:t xml:space="preserve">     Source address to use.</w:t>
      </w:r>
    </w:p>
    <w:p w14:paraId="3B760E8F" w14:textId="77777777" w:rsidR="009535AD" w:rsidRDefault="009535AD" w:rsidP="009535AD">
      <w:pPr>
        <w:pStyle w:val="CMDOutputRed"/>
      </w:pPr>
      <w:r>
        <w:t xml:space="preserve">    -4             Force using IPv4.</w:t>
      </w:r>
    </w:p>
    <w:p w14:paraId="3B19613C" w14:textId="77777777" w:rsidR="009535AD" w:rsidRDefault="009535AD" w:rsidP="009535AD">
      <w:pPr>
        <w:pStyle w:val="CMDOutputRed"/>
      </w:pPr>
      <w:r>
        <w:t xml:space="preserve">    -6             Force using IPv6.</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486BE06" w14:textId="77777777" w:rsidR="00AE222F" w:rsidRPr="00B50BBC" w:rsidRDefault="00AE222F" w:rsidP="007A58EE">
      <w:pPr>
        <w:pStyle w:val="CMDOutputRed"/>
      </w:pPr>
      <w:r w:rsidRPr="00B50BBC">
        <w:t xml:space="preserve">Pinging </w:t>
      </w:r>
      <w:r>
        <w:t>209.165.200.226</w:t>
      </w:r>
      <w:r w:rsidRPr="00B50BBC">
        <w:t xml:space="preserve"> with 32 bytes of data:</w:t>
      </w:r>
    </w:p>
    <w:p w14:paraId="13868087" w14:textId="29ED43B2" w:rsidR="00FA057B" w:rsidRPr="00B50BBC" w:rsidRDefault="00FA057B" w:rsidP="007A58EE">
      <w:pPr>
        <w:pStyle w:val="CMDOutputRed"/>
      </w:pPr>
      <w:r w:rsidRPr="00B50BBC">
        <w:t xml:space="preserve">Reply from </w:t>
      </w:r>
      <w:r w:rsidR="00AE222F">
        <w:t>209.165.200.226</w:t>
      </w:r>
      <w:r w:rsidRPr="00B50BBC">
        <w:t>: bytes=32 time</w:t>
      </w:r>
      <w:r w:rsidR="00AE222F">
        <w:t>&lt;1ms</w:t>
      </w:r>
      <w:r>
        <w:t xml:space="preserve"> TTL=</w:t>
      </w:r>
      <w:r w:rsidR="0071215C">
        <w:t>126</w:t>
      </w:r>
    </w:p>
    <w:p w14:paraId="29FD68AD" w14:textId="40AA5FFA" w:rsidR="00FA057B" w:rsidRDefault="00FA057B" w:rsidP="007A58EE">
      <w:pPr>
        <w:pStyle w:val="CMDOutputRed"/>
      </w:pPr>
      <w:r w:rsidRPr="00B50BBC">
        <w:t xml:space="preserve">Reply from </w:t>
      </w:r>
      <w:r w:rsidR="00AE222F">
        <w:t>209.165.200.226</w:t>
      </w:r>
      <w:r w:rsidRPr="00B50BBC">
        <w:t>: bytes=32 time</w:t>
      </w:r>
      <w:r w:rsidR="00AE222F">
        <w:t>&lt;1ms</w:t>
      </w:r>
      <w:r>
        <w:t xml:space="preserve"> TTL=</w:t>
      </w:r>
      <w:r w:rsidR="0071215C">
        <w:t>126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CA8F979" w14:textId="1CF00554" w:rsidR="00FA057B" w:rsidRPr="00181D5D" w:rsidRDefault="00AE222F" w:rsidP="007A58EE">
      <w:pPr>
        <w:pStyle w:val="CMDOutputRed"/>
      </w:pPr>
      <w:r w:rsidRPr="00B50BBC">
        <w:t xml:space="preserve">Reply from </w:t>
      </w:r>
      <w:r>
        <w:t>209.165.200.226</w:t>
      </w:r>
      <w:r w:rsidRPr="00B50BBC">
        <w:t>: bytes=32 time</w:t>
      </w:r>
      <w:r>
        <w:t>&lt;1ms TTL=</w:t>
      </w:r>
      <w:r w:rsidR="0071215C">
        <w:t>126</w:t>
      </w:r>
    </w:p>
    <w:p w14:paraId="19776722" w14:textId="5EA1CE4F" w:rsidR="00FA057B" w:rsidRDefault="00FA057B" w:rsidP="007A58EE">
      <w:pPr>
        <w:pStyle w:val="CMDOutputRed"/>
      </w:pPr>
      <w:r>
        <w:t xml:space="preserve">Reply from </w:t>
      </w:r>
      <w:r w:rsidR="00786D24">
        <w:t>64.100.0.1</w:t>
      </w:r>
      <w:r>
        <w:t>: Destination host unreachable.</w:t>
      </w:r>
    </w:p>
    <w:p w14:paraId="14BC4478" w14:textId="158A5D92" w:rsidR="00FA057B" w:rsidRDefault="00FA057B" w:rsidP="007A58EE">
      <w:pPr>
        <w:pStyle w:val="CMDOutputRed"/>
      </w:pPr>
      <w:r>
        <w:t xml:space="preserve">Reply from </w:t>
      </w:r>
      <w:r w:rsidR="00786D24">
        <w:t>64.100.0.1</w:t>
      </w:r>
      <w:r>
        <w:t>: Destination host unreachable.</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22E57AEF" w14:textId="77777777" w:rsidR="00786D24" w:rsidRDefault="00786D24" w:rsidP="007A58EE">
      <w:pPr>
        <w:pStyle w:val="CMDOutputRed"/>
      </w:pPr>
      <w:r>
        <w:t>Reply from 64.100.0.1: Destination host unreachable.</w:t>
      </w:r>
    </w:p>
    <w:p w14:paraId="0BA53F10" w14:textId="77777777" w:rsidR="00FA057B" w:rsidRPr="00181D5D" w:rsidRDefault="00FA057B" w:rsidP="007A58EE">
      <w:pPr>
        <w:pStyle w:val="CMDOutputRed"/>
      </w:pPr>
      <w:r>
        <w:t>Request timed out.</w:t>
      </w:r>
    </w:p>
    <w:p w14:paraId="5D7108CD" w14:textId="77777777" w:rsidR="008018BD" w:rsidRPr="00181D5D" w:rsidRDefault="008018BD" w:rsidP="007A58EE">
      <w:pPr>
        <w:pStyle w:val="CMDOutputRed"/>
      </w:pPr>
      <w:r>
        <w:t>Request timed out.</w:t>
      </w:r>
    </w:p>
    <w:p w14:paraId="7E424AE7" w14:textId="013DE387" w:rsidR="00FA057B" w:rsidRPr="00B50BBC" w:rsidRDefault="00FA057B" w:rsidP="007A58EE">
      <w:pPr>
        <w:pStyle w:val="CMDOutputRed"/>
      </w:pPr>
      <w:r w:rsidRPr="00B50BBC">
        <w:t xml:space="preserve">Reply from </w:t>
      </w:r>
      <w:r w:rsidR="00AE222F">
        <w:t>209.165.200.226</w:t>
      </w:r>
      <w:r w:rsidRPr="00B50BBC">
        <w:t xml:space="preserve">: </w:t>
      </w:r>
      <w:r w:rsidR="00AE222F" w:rsidRPr="00B50BBC">
        <w:t>bytes=32 time</w:t>
      </w:r>
      <w:r w:rsidR="00AE222F">
        <w:t>&lt;1ms TTL=</w:t>
      </w:r>
      <w:r w:rsidR="009B58E7">
        <w:t>126</w:t>
      </w:r>
    </w:p>
    <w:p w14:paraId="50408BBC" w14:textId="64B89412" w:rsidR="00FA057B" w:rsidRDefault="00FA057B" w:rsidP="007A58EE">
      <w:pPr>
        <w:pStyle w:val="CMDOutputRed"/>
      </w:pPr>
      <w:r w:rsidRPr="00B50BBC">
        <w:t xml:space="preserve">Reply from </w:t>
      </w:r>
      <w:r w:rsidR="00AE222F">
        <w:t>209.165.200.226</w:t>
      </w:r>
      <w:r w:rsidRPr="00B50BBC">
        <w:t xml:space="preserve">: </w:t>
      </w:r>
      <w:r w:rsidR="00AE222F" w:rsidRPr="00B50BBC">
        <w:t>bytes=32 time</w:t>
      </w:r>
      <w:r w:rsidR="00AE222F">
        <w:t>&lt;1ms TTL=</w:t>
      </w:r>
      <w:r w:rsidR="009B58E7">
        <w:t>126</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7A58EE">
      <w:pPr>
        <w:pStyle w:val="AnswerLineL50"/>
      </w:pPr>
      <w:r>
        <w:t>Type your answers here.</w:t>
      </w:r>
    </w:p>
    <w:p w14:paraId="3071200C" w14:textId="758C1D6D" w:rsidR="00B1441C" w:rsidRDefault="00B1441C" w:rsidP="007A58EE">
      <w:pPr>
        <w:pStyle w:val="SubStepAlpha"/>
        <w:numPr>
          <w:ilvl w:val="0"/>
          <w:numId w:val="0"/>
        </w:numPr>
        <w:ind w:left="720"/>
      </w:pPr>
      <w:r w:rsidRPr="007A58EE">
        <w:rPr>
          <w:rStyle w:val="AnswerGray"/>
        </w:rPr>
        <w:t>Destination net unreachable, request timed out.</w:t>
      </w:r>
    </w:p>
    <w:p w14:paraId="1D790FF2" w14:textId="77777777" w:rsidR="00FA19AB" w:rsidRDefault="00FA19AB" w:rsidP="007A58EE">
      <w:pPr>
        <w:pStyle w:val="SubStepAlpha"/>
      </w:pPr>
      <w:r>
        <w:lastRenderedPageBreak/>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 xml:space="preserve">Success rate is 100 percent (5/5), round-trip min/avg/max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2BFA6C0" w14:textId="5C45778E" w:rsidR="00FA057B" w:rsidRPr="007A58EE" w:rsidRDefault="003571EA" w:rsidP="00FA057B">
      <w:pPr>
        <w:pStyle w:val="CMDOutput"/>
        <w:rPr>
          <w:rStyle w:val="AnswerGray"/>
        </w:rPr>
      </w:pPr>
      <w:r>
        <w:rPr>
          <w:rStyle w:val="AnswerGray"/>
        </w:rPr>
        <w:t>209.165.200.</w:t>
      </w:r>
      <w:r w:rsidR="00CC7EA2" w:rsidRPr="007A58EE">
        <w:rPr>
          <w:rStyle w:val="AnswerGray"/>
        </w:rPr>
        <w:t>226</w:t>
      </w:r>
    </w:p>
    <w:p w14:paraId="2D6CE0A1" w14:textId="6FEB023C"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w:t>
      </w:r>
      <w:r w:rsidR="0047005E">
        <w:rPr>
          <w:b/>
        </w:rPr>
        <w:t>db</w:t>
      </w:r>
      <w:r w:rsidR="009D5273">
        <w:rPr>
          <w:b/>
        </w:rPr>
        <w:t>8:</w:t>
      </w:r>
      <w:r w:rsidR="0047005E">
        <w:rPr>
          <w:b/>
        </w:rPr>
        <w:t>acad</w:t>
      </w:r>
      <w:r w:rsidR="009D5273">
        <w:rPr>
          <w:b/>
        </w:rPr>
        <w:t>:</w:t>
      </w:r>
      <w:r w:rsidR="00CC7EA2">
        <w:rPr>
          <w:b/>
        </w:rPr>
        <w:t>200</w:t>
      </w:r>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2001:db8:acad:200::226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t>Timeout in seconds [2]:</w:t>
      </w:r>
    </w:p>
    <w:p w14:paraId="4EA63BE0" w14:textId="77777777" w:rsidR="009D5273" w:rsidRPr="009D5273" w:rsidRDefault="009D5273" w:rsidP="009D5273">
      <w:pPr>
        <w:pStyle w:val="CMD"/>
        <w:rPr>
          <w:sz w:val="18"/>
        </w:rPr>
      </w:pPr>
      <w:r w:rsidRPr="009D5273">
        <w:rPr>
          <w:sz w:val="18"/>
        </w:rPr>
        <w:t>Extended commands? [no]:</w:t>
      </w:r>
    </w:p>
    <w:p w14:paraId="5A53EDC5" w14:textId="77777777" w:rsidR="009D5273" w:rsidRPr="009D5273" w:rsidRDefault="009D5273" w:rsidP="009D5273">
      <w:pPr>
        <w:pStyle w:val="CMD"/>
        <w:rPr>
          <w:sz w:val="18"/>
        </w:rPr>
      </w:pPr>
      <w:r w:rsidRPr="009D5273">
        <w:rPr>
          <w:sz w:val="18"/>
        </w:rPr>
        <w:t>Sweep range of sizes? [no]:</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2001:DB8:ACAD:200::226,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 xml:space="preserve">Success rate is 100 percent (5/5), round-trip min/avg/max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lastRenderedPageBreak/>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&lt;output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&lt;output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xml:space="preserve">), round-trip min/avg/max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r>
        <w:t>or</w:t>
      </w:r>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2001:db8:acad:200::226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r>
        <w:t>C:</w:t>
      </w:r>
      <w:r w:rsidR="00C910CC">
        <w:t>\</w:t>
      </w:r>
      <w:r>
        <w:t xml:space="preserve">&gt; </w:t>
      </w:r>
      <w:r w:rsidRPr="00AE4FBA">
        <w:rPr>
          <w:b/>
        </w:rPr>
        <w:t xml:space="preserve">tracert </w:t>
      </w:r>
      <w:r w:rsidR="001F32B1">
        <w:rPr>
          <w:b/>
        </w:rPr>
        <w:t>209.165.200.226</w:t>
      </w:r>
    </w:p>
    <w:p w14:paraId="646C6C8C" w14:textId="51DEBC7A" w:rsidR="00FA057B" w:rsidRDefault="00FA057B" w:rsidP="007A58EE">
      <w:pPr>
        <w:pStyle w:val="CMDOutputRed"/>
      </w:pPr>
      <w:r>
        <w:t xml:space="preserve">Tracing route to </w:t>
      </w:r>
      <w:r w:rsidR="006D3599">
        <w:t>EXTERNAL</w:t>
      </w:r>
      <w:r>
        <w:t xml:space="preserve"> [</w:t>
      </w:r>
      <w:r w:rsidR="001F32B1">
        <w:t>209.165.200.226</w:t>
      </w:r>
      <w:r>
        <w:t>]</w:t>
      </w:r>
    </w:p>
    <w:p w14:paraId="2E8D2561" w14:textId="77777777" w:rsidR="00FA057B" w:rsidRDefault="00FA057B" w:rsidP="007A58EE">
      <w:pPr>
        <w:pStyle w:val="CMDOutputRed"/>
      </w:pPr>
      <w:r>
        <w:t>Over a maximum of 30 hops:</w:t>
      </w:r>
    </w:p>
    <w:p w14:paraId="77DFD101" w14:textId="77777777" w:rsidR="00FA057B" w:rsidRDefault="00FA057B" w:rsidP="007A58EE">
      <w:pPr>
        <w:pStyle w:val="CMDOutputRed"/>
      </w:pPr>
    </w:p>
    <w:p w14:paraId="6061FA3D" w14:textId="77777777" w:rsidR="00FA057B" w:rsidRPr="00F35645" w:rsidRDefault="00FA057B" w:rsidP="007A58EE">
      <w:pPr>
        <w:pStyle w:val="CMDOutputRed"/>
      </w:pPr>
      <w:r>
        <w:t xml:space="preserve">  </w:t>
      </w:r>
      <w:r w:rsidRPr="00F35645">
        <w:t xml:space="preserve">1    &lt;1 </w:t>
      </w:r>
      <w:proofErr w:type="spellStart"/>
      <w:r w:rsidRPr="00F35645">
        <w:t>ms</w:t>
      </w:r>
      <w:proofErr w:type="spellEnd"/>
      <w:r w:rsidRPr="00F35645">
        <w:t xml:space="preserve">    &lt;1 </w:t>
      </w:r>
      <w:proofErr w:type="spellStart"/>
      <w:r w:rsidRPr="00F35645">
        <w:t>ms</w:t>
      </w:r>
      <w:proofErr w:type="spellEnd"/>
      <w:r w:rsidRPr="00F35645">
        <w:t xml:space="preserve">    &lt;1 </w:t>
      </w:r>
      <w:proofErr w:type="spellStart"/>
      <w:r w:rsidRPr="00F35645">
        <w:t>ms</w:t>
      </w:r>
      <w:proofErr w:type="spellEnd"/>
      <w:r w:rsidRPr="00F35645">
        <w:t xml:space="preserve">    192.168.1.1</w:t>
      </w:r>
    </w:p>
    <w:p w14:paraId="29C9DF23" w14:textId="0F1FC796" w:rsidR="00FA057B" w:rsidRPr="00F35645" w:rsidRDefault="00FA057B" w:rsidP="007A58EE">
      <w:pPr>
        <w:pStyle w:val="CMDOutputRed"/>
      </w:pPr>
      <w:r w:rsidRPr="00F35645">
        <w:t xml:space="preserve">  2    </w:t>
      </w:r>
      <w:r w:rsidR="00613663">
        <w:t xml:space="preserve"> 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64.100.0.1</w:t>
      </w:r>
    </w:p>
    <w:p w14:paraId="57686AC9" w14:textId="3FB99D0F" w:rsidR="00FA057B" w:rsidRDefault="00FA057B" w:rsidP="007A58EE">
      <w:pPr>
        <w:pStyle w:val="CMDOutputRed"/>
      </w:pPr>
      <w:r w:rsidRPr="00F35645">
        <w:lastRenderedPageBreak/>
        <w:t xml:space="preserve">  3    </w:t>
      </w:r>
      <w:r w:rsidR="00613663">
        <w:t xml:space="preserve"> 1</w:t>
      </w:r>
      <w:r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&lt;1</w:t>
      </w:r>
      <w:r w:rsidR="00613663" w:rsidRPr="00F35645">
        <w:t xml:space="preserve"> </w:t>
      </w:r>
      <w:proofErr w:type="spellStart"/>
      <w:r w:rsidRPr="00F35645">
        <w:t>ms</w:t>
      </w:r>
      <w:proofErr w:type="spellEnd"/>
      <w:r w:rsidRPr="00F35645">
        <w:t xml:space="preserve">    [</w:t>
      </w:r>
      <w:r w:rsidR="00613663">
        <w:t>209.165.200.226</w:t>
      </w:r>
      <w:r w:rsidRPr="00F35645">
        <w:t>]</w:t>
      </w:r>
    </w:p>
    <w:p w14:paraId="5BD5948F" w14:textId="77777777" w:rsidR="00FA057B" w:rsidRDefault="00FA057B" w:rsidP="007A58EE">
      <w:pPr>
        <w:pStyle w:val="CMDOutputRed"/>
      </w:pPr>
    </w:p>
    <w:p w14:paraId="2BB10F3D" w14:textId="4ECB0F08" w:rsidR="00FA057B" w:rsidRDefault="00FA057B" w:rsidP="007A58EE">
      <w:pPr>
        <w:pStyle w:val="CMDOutputRed"/>
      </w:pPr>
      <w:r>
        <w:t>Trace complete.</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r>
        <w:t xml:space="preserve">C:\&gt; </w:t>
      </w:r>
      <w:r w:rsidRPr="00792047">
        <w:rPr>
          <w:b/>
        </w:rPr>
        <w:t>tracert</w:t>
      </w:r>
    </w:p>
    <w:p w14:paraId="49C416AE" w14:textId="77777777" w:rsidR="001D2C94" w:rsidRDefault="001D2C94" w:rsidP="001D2C94">
      <w:pPr>
        <w:pStyle w:val="CMDOutputRed"/>
      </w:pPr>
    </w:p>
    <w:p w14:paraId="02A6ED74" w14:textId="77777777" w:rsidR="001D2C94" w:rsidRDefault="001D2C94" w:rsidP="001D2C94">
      <w:pPr>
        <w:pStyle w:val="CMDOutputRed"/>
      </w:pPr>
      <w:r>
        <w:t xml:space="preserve">Usage: tracert [-d] [-h </w:t>
      </w:r>
      <w:proofErr w:type="spellStart"/>
      <w:r>
        <w:t>maximum_hops</w:t>
      </w:r>
      <w:proofErr w:type="spellEnd"/>
      <w:r>
        <w:t>] [-j host-list] [-w timeout]</w:t>
      </w:r>
    </w:p>
    <w:p w14:paraId="58F01F41" w14:textId="77777777" w:rsidR="001D2C94" w:rsidRDefault="001D2C94" w:rsidP="001D2C94">
      <w:pPr>
        <w:pStyle w:val="CMDOutputRed"/>
      </w:pPr>
      <w:r>
        <w:t xml:space="preserve">               [-R] [-S </w:t>
      </w:r>
      <w:proofErr w:type="spellStart"/>
      <w:r>
        <w:t>srcaddr</w:t>
      </w:r>
      <w:proofErr w:type="spellEnd"/>
      <w:r>
        <w:t xml:space="preserve">] [-4] [-6] </w:t>
      </w:r>
      <w:proofErr w:type="spellStart"/>
      <w:r>
        <w:t>target_name</w:t>
      </w:r>
      <w:proofErr w:type="spellEnd"/>
    </w:p>
    <w:p w14:paraId="0EEBEF96" w14:textId="77777777" w:rsidR="001D2C94" w:rsidRDefault="001D2C94" w:rsidP="001D2C94">
      <w:pPr>
        <w:pStyle w:val="CMDOutputRed"/>
      </w:pPr>
    </w:p>
    <w:p w14:paraId="0C531859" w14:textId="77777777" w:rsidR="001D2C94" w:rsidRDefault="001D2C94" w:rsidP="001D2C94">
      <w:pPr>
        <w:pStyle w:val="CMDOutputRed"/>
      </w:pPr>
      <w:r>
        <w:t>Options:</w:t>
      </w:r>
    </w:p>
    <w:p w14:paraId="6AD9D36A" w14:textId="77777777" w:rsidR="001D2C94" w:rsidRDefault="001D2C94" w:rsidP="001D2C94">
      <w:pPr>
        <w:pStyle w:val="CMDOutputRed"/>
      </w:pPr>
      <w:r>
        <w:t xml:space="preserve">    -d                 Do not resolve addresses to hostnames.</w:t>
      </w:r>
    </w:p>
    <w:p w14:paraId="4190757B" w14:textId="77777777" w:rsidR="001D2C94" w:rsidRDefault="001D2C94" w:rsidP="001D2C94">
      <w:pPr>
        <w:pStyle w:val="CMDOutputRed"/>
      </w:pPr>
      <w:r>
        <w:t xml:space="preserve">    -h </w:t>
      </w:r>
      <w:proofErr w:type="spellStart"/>
      <w:r>
        <w:t>maximum_hops</w:t>
      </w:r>
      <w:proofErr w:type="spellEnd"/>
      <w:r>
        <w:t xml:space="preserve">    Maximum number of hops to search for target.</w:t>
      </w:r>
    </w:p>
    <w:p w14:paraId="5DF7BFC8" w14:textId="77777777" w:rsidR="001D2C94" w:rsidRDefault="001D2C94" w:rsidP="001D2C94">
      <w:pPr>
        <w:pStyle w:val="CMDOutputRed"/>
      </w:pPr>
      <w:r>
        <w:t xml:space="preserve">    -j host-list       Loose source route along host-list (IPv4-only).</w:t>
      </w:r>
    </w:p>
    <w:p w14:paraId="04853C2B" w14:textId="77777777" w:rsidR="001D2C94" w:rsidRDefault="001D2C94" w:rsidP="001D2C94">
      <w:pPr>
        <w:pStyle w:val="CMDOutputRed"/>
      </w:pPr>
      <w:r>
        <w:t xml:space="preserve">    -w timeout         Wait timeout milliseconds for each reply.</w:t>
      </w:r>
    </w:p>
    <w:p w14:paraId="0661EF4D" w14:textId="77777777" w:rsidR="001D2C94" w:rsidRDefault="001D2C94" w:rsidP="001D2C94">
      <w:pPr>
        <w:pStyle w:val="CMDOutputRed"/>
      </w:pPr>
      <w:r>
        <w:t xml:space="preserve">    -R                 Trace round-trip path (IPv6-only).</w:t>
      </w:r>
    </w:p>
    <w:p w14:paraId="762620DB" w14:textId="77777777" w:rsidR="001D2C94" w:rsidRDefault="001D2C94" w:rsidP="001D2C94">
      <w:pPr>
        <w:pStyle w:val="CMDOutputRed"/>
      </w:pPr>
      <w:r>
        <w:t xml:space="preserve">    -S </w:t>
      </w:r>
      <w:proofErr w:type="spellStart"/>
      <w:r>
        <w:t>srcaddr</w:t>
      </w:r>
      <w:proofErr w:type="spellEnd"/>
      <w:r>
        <w:t xml:space="preserve">         Source address to use (IPv6-only).</w:t>
      </w:r>
    </w:p>
    <w:p w14:paraId="2FC76121" w14:textId="77777777" w:rsidR="001D2C94" w:rsidRDefault="001D2C94" w:rsidP="001D2C94">
      <w:pPr>
        <w:pStyle w:val="CMDOutputRed"/>
      </w:pPr>
      <w:r>
        <w:t xml:space="preserve">    -4                 Force using IPv4.</w:t>
      </w:r>
    </w:p>
    <w:p w14:paraId="0EE5F44D" w14:textId="77777777" w:rsidR="001D2C94" w:rsidRDefault="001D2C94" w:rsidP="001D2C94">
      <w:pPr>
        <w:pStyle w:val="CMDOutputRed"/>
      </w:pPr>
      <w:r>
        <w:t xml:space="preserve">    -6                 Force using IPv6.</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r>
        <w:t xml:space="preserve">C:\&gt; </w:t>
      </w:r>
      <w:r w:rsidRPr="00AE4FBA">
        <w:rPr>
          <w:b/>
        </w:rPr>
        <w:t xml:space="preserve">tracert –d </w:t>
      </w:r>
      <w:r>
        <w:rPr>
          <w:b/>
        </w:rPr>
        <w:t>209.165.200.226</w:t>
      </w:r>
    </w:p>
    <w:p w14:paraId="069F3030" w14:textId="77777777" w:rsidR="001D2C94" w:rsidRDefault="001D2C94" w:rsidP="001D2C94">
      <w:pPr>
        <w:pStyle w:val="CMDOutputRed"/>
      </w:pPr>
      <w:r>
        <w:t>Tracing route to 209.165.200.226 over a maximum of 30 hops:</w:t>
      </w:r>
    </w:p>
    <w:p w14:paraId="24084CAC" w14:textId="77777777" w:rsidR="001D2C94" w:rsidRDefault="001D2C94" w:rsidP="001D2C94">
      <w:pPr>
        <w:pStyle w:val="CMDOutputRed"/>
      </w:pPr>
    </w:p>
    <w:p w14:paraId="6D7234E7" w14:textId="77777777" w:rsidR="001D2C94" w:rsidRDefault="001D2C94" w:rsidP="001D2C94">
      <w:pPr>
        <w:pStyle w:val="CMDOutputRed"/>
      </w:pPr>
      <w:r>
        <w:t xml:space="preserve">  1    &lt;1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192.168.1.1</w:t>
      </w:r>
    </w:p>
    <w:p w14:paraId="51647AA0" w14:textId="77777777" w:rsidR="001D2C94" w:rsidRDefault="001D2C94" w:rsidP="001D2C94">
      <w:pPr>
        <w:pStyle w:val="CMDOutputRed"/>
      </w:pPr>
      <w:r>
        <w:t xml:space="preserve">  2     1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64.100.0.1</w:t>
      </w:r>
    </w:p>
    <w:p w14:paraId="16C13DF2" w14:textId="77777777" w:rsidR="001D2C94" w:rsidRDefault="001D2C94" w:rsidP="001D2C94">
      <w:pPr>
        <w:pStyle w:val="CMDOutputRed"/>
      </w:pPr>
      <w:r>
        <w:t xml:space="preserve">  3     1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209.165.200.226</w:t>
      </w:r>
    </w:p>
    <w:p w14:paraId="0E721D05" w14:textId="77777777" w:rsidR="001D2C94" w:rsidRDefault="001D2C94" w:rsidP="001D2C94">
      <w:pPr>
        <w:pStyle w:val="CMDOutputRed"/>
      </w:pPr>
    </w:p>
    <w:p w14:paraId="4AD013D2" w14:textId="77777777" w:rsidR="001D2C94" w:rsidRDefault="001D2C94" w:rsidP="001D2C94">
      <w:pPr>
        <w:pStyle w:val="CMDOutputRed"/>
      </w:pPr>
      <w:r>
        <w:t>Trace complete.</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2001:db8:acad:200::226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4D78F594" w14:textId="77777777" w:rsidR="001D2C94" w:rsidRPr="00613663" w:rsidRDefault="001D2C94" w:rsidP="001D2C94">
      <w:pPr>
        <w:pStyle w:val="CMDOutputRed"/>
      </w:pPr>
      <w:r w:rsidRPr="00613663">
        <w:t>Type escape sequence to abort.</w:t>
      </w:r>
    </w:p>
    <w:p w14:paraId="34720502" w14:textId="77777777" w:rsidR="001D2C94" w:rsidRPr="00613663" w:rsidRDefault="001D2C94" w:rsidP="001D2C94">
      <w:pPr>
        <w:pStyle w:val="CMDOutputRed"/>
      </w:pPr>
      <w:r w:rsidRPr="00613663">
        <w:t xml:space="preserve">Tracing the route to </w:t>
      </w:r>
      <w:r>
        <w:t>Externalv4</w:t>
      </w:r>
      <w:r w:rsidRPr="00613663">
        <w:t xml:space="preserve"> (209.165.200.226)</w:t>
      </w:r>
    </w:p>
    <w:p w14:paraId="1536FA31" w14:textId="77777777" w:rsidR="001D2C94" w:rsidRPr="00613663" w:rsidRDefault="001D2C94" w:rsidP="001D2C94">
      <w:pPr>
        <w:pStyle w:val="CMDOutputRed"/>
      </w:pPr>
      <w:r w:rsidRPr="00613663">
        <w:t>VRF info: (</w:t>
      </w:r>
      <w:proofErr w:type="spellStart"/>
      <w:r w:rsidRPr="00613663">
        <w:t>vrf</w:t>
      </w:r>
      <w:proofErr w:type="spellEnd"/>
      <w:r w:rsidRPr="00613663">
        <w:t xml:space="preserve"> in name/id, </w:t>
      </w:r>
      <w:proofErr w:type="spellStart"/>
      <w:r w:rsidRPr="00613663">
        <w:t>vrf</w:t>
      </w:r>
      <w:proofErr w:type="spellEnd"/>
      <w:r w:rsidRPr="00613663">
        <w:t xml:space="preserve"> out name/id)</w:t>
      </w:r>
    </w:p>
    <w:p w14:paraId="7928E2D1" w14:textId="77777777" w:rsidR="001D2C94" w:rsidRPr="00613663" w:rsidRDefault="001D2C94" w:rsidP="001D2C94">
      <w:pPr>
        <w:pStyle w:val="CMDOutputRed"/>
      </w:pPr>
      <w:r w:rsidRPr="00613663">
        <w:t xml:space="preserve">  1 ISP</w:t>
      </w:r>
      <w:r>
        <w:t>v4</w:t>
      </w:r>
      <w:r w:rsidRPr="00613663">
        <w:t xml:space="preserve"> (64.100.0.1) 1 msec 1 msec 1 msec</w:t>
      </w:r>
    </w:p>
    <w:p w14:paraId="309274E5" w14:textId="77777777" w:rsidR="001D2C94" w:rsidRDefault="001D2C94" w:rsidP="001D2C94">
      <w:pPr>
        <w:pStyle w:val="CMDOutputRed"/>
      </w:pPr>
      <w:r w:rsidRPr="00613663">
        <w:t xml:space="preserve">  2 </w:t>
      </w:r>
      <w:r>
        <w:t>Externalv4</w:t>
      </w:r>
      <w:r w:rsidRPr="00613663">
        <w:t xml:space="preserve"> (209.165.200.226) 1 msec 1 msec 1 msec</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2001:db8:acad:200::226</w:t>
      </w:r>
    </w:p>
    <w:p w14:paraId="5A96C81E" w14:textId="77777777" w:rsidR="001D2C94" w:rsidRPr="009E305D" w:rsidRDefault="001D2C94" w:rsidP="001D2C94">
      <w:pPr>
        <w:pStyle w:val="CMDOutputRed"/>
      </w:pPr>
      <w:r w:rsidRPr="009E305D">
        <w:t>Type escape sequence to abort.</w:t>
      </w:r>
    </w:p>
    <w:p w14:paraId="65880A8D" w14:textId="77777777" w:rsidR="001D2C94" w:rsidRPr="009E305D" w:rsidRDefault="001D2C94" w:rsidP="001D2C94">
      <w:pPr>
        <w:pStyle w:val="CMDOutputRed"/>
      </w:pPr>
      <w:r>
        <w:t>Tracing the route to EXTERNAL</w:t>
      </w:r>
      <w:r w:rsidRPr="009E305D">
        <w:t xml:space="preserve"> (2001:DB8:ACAD:200::226)</w:t>
      </w:r>
    </w:p>
    <w:p w14:paraId="2F09B364" w14:textId="77777777" w:rsidR="001D2C94" w:rsidRPr="009E305D" w:rsidRDefault="001D2C94" w:rsidP="001D2C94">
      <w:pPr>
        <w:pStyle w:val="CMDOutputRed"/>
      </w:pPr>
    </w:p>
    <w:p w14:paraId="2233D9F3" w14:textId="77777777" w:rsidR="001D2C94" w:rsidRPr="009E305D" w:rsidRDefault="001D2C94" w:rsidP="001D2C94">
      <w:pPr>
        <w:pStyle w:val="CMDOutputRed"/>
      </w:pPr>
      <w:r w:rsidRPr="009E305D">
        <w:t xml:space="preserve">  1 ISP</w:t>
      </w:r>
      <w:r>
        <w:t>v6</w:t>
      </w:r>
      <w:r w:rsidRPr="009E305D">
        <w:t xml:space="preserve"> (2001:DB8:ACAD::1) 8 msec 1 msec 1 msec</w:t>
      </w:r>
    </w:p>
    <w:p w14:paraId="3A3CF1DB" w14:textId="77777777" w:rsidR="001D2C94" w:rsidRDefault="001D2C94" w:rsidP="001D2C94">
      <w:pPr>
        <w:pStyle w:val="CMDOutputRed"/>
      </w:pPr>
      <w:r>
        <w:lastRenderedPageBreak/>
        <w:t xml:space="preserve">  2 Externalv6</w:t>
      </w:r>
      <w:r w:rsidRPr="009E305D">
        <w:t xml:space="preserve"> (2001:DB8:ACAD:200::226) 0 msec 0 msec 0 msec</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2001:db8:acad:200::226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477A0A5B" w14:textId="77777777" w:rsidR="001D2C94" w:rsidRDefault="001D2C94" w:rsidP="001D2C94">
      <w:pPr>
        <w:pStyle w:val="CMDOutputRed"/>
      </w:pPr>
      <w:r>
        <w:t>Type escape sequence to abort.</w:t>
      </w:r>
    </w:p>
    <w:p w14:paraId="2FEC2CFD" w14:textId="77777777" w:rsidR="001D2C94" w:rsidRDefault="001D2C94" w:rsidP="001D2C94">
      <w:pPr>
        <w:pStyle w:val="CMDOutputRed"/>
      </w:pPr>
      <w:r>
        <w:t>Tracing the route to 209.165.200.226</w:t>
      </w:r>
    </w:p>
    <w:p w14:paraId="1286ADEB" w14:textId="77777777" w:rsidR="001D2C94" w:rsidRDefault="001D2C94" w:rsidP="001D2C94">
      <w:pPr>
        <w:pStyle w:val="CMDOutputRed"/>
      </w:pPr>
    </w:p>
    <w:p w14:paraId="53CAD933" w14:textId="77777777" w:rsidR="001D2C94" w:rsidRDefault="001D2C94" w:rsidP="001D2C94">
      <w:pPr>
        <w:pStyle w:val="CMDOutputRed"/>
      </w:pPr>
      <w:r>
        <w:t xml:space="preserve">  1 192.168.1.1 0 msec 0 msec 0 msec</w:t>
      </w:r>
    </w:p>
    <w:p w14:paraId="27FB68A6" w14:textId="77777777" w:rsidR="001D2C94" w:rsidRDefault="001D2C94" w:rsidP="001D2C94">
      <w:pPr>
        <w:pStyle w:val="CMDOutputRed"/>
      </w:pPr>
      <w:r>
        <w:t xml:space="preserve">  2 64.100.0.1 8 msec 0 msec 0 msec</w:t>
      </w:r>
    </w:p>
    <w:p w14:paraId="72EA6A17" w14:textId="77777777" w:rsidR="001D2C94" w:rsidRDefault="001D2C94" w:rsidP="001D2C94">
      <w:pPr>
        <w:pStyle w:val="CMDOutputRed"/>
      </w:pPr>
      <w:r>
        <w:t xml:space="preserve">  3 209.165.200.226 0 msec *  0 msec</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2001:db8:acad:200::226</w:t>
      </w:r>
    </w:p>
    <w:p w14:paraId="283FFD1B" w14:textId="77777777" w:rsidR="001D2C94" w:rsidRDefault="001D2C94" w:rsidP="001D2C94">
      <w:pPr>
        <w:pStyle w:val="CMDOutputRed"/>
      </w:pPr>
      <w:r>
        <w:t>Type escape sequence to abort.</w:t>
      </w:r>
    </w:p>
    <w:p w14:paraId="39DDCE59" w14:textId="77777777" w:rsidR="001D2C94" w:rsidRDefault="001D2C94" w:rsidP="001D2C94">
      <w:pPr>
        <w:pStyle w:val="CMDOutputRed"/>
      </w:pPr>
      <w:r>
        <w:t>Tracing the route to 2001:DB8:ACAD:200::226</w:t>
      </w:r>
    </w:p>
    <w:p w14:paraId="0D42087F" w14:textId="77777777" w:rsidR="001D2C94" w:rsidRDefault="001D2C94" w:rsidP="001D2C94">
      <w:pPr>
        <w:pStyle w:val="CMDOutputRed"/>
      </w:pPr>
    </w:p>
    <w:p w14:paraId="394CB3A6" w14:textId="77777777" w:rsidR="001D2C94" w:rsidRDefault="001D2C94" w:rsidP="001D2C94">
      <w:pPr>
        <w:pStyle w:val="CMDOutputRed"/>
      </w:pPr>
      <w:r>
        <w:t xml:space="preserve">  1 2001:DB8:ACAD:1::1 0 msec 0 msec 0 msec</w:t>
      </w:r>
    </w:p>
    <w:p w14:paraId="4E94B408" w14:textId="77777777" w:rsidR="001D2C94" w:rsidRDefault="001D2C94" w:rsidP="001D2C94">
      <w:pPr>
        <w:pStyle w:val="CMDOutputRed"/>
      </w:pPr>
      <w:r>
        <w:t xml:space="preserve">  2 2001:DB8:ACAD::1 8 msec 0 msec 0 msec</w:t>
      </w:r>
    </w:p>
    <w:p w14:paraId="39CB70BF" w14:textId="77777777" w:rsidR="001D2C94" w:rsidRDefault="001D2C94" w:rsidP="001D2C94">
      <w:pPr>
        <w:pStyle w:val="CMDOutputRed"/>
      </w:pPr>
      <w:r>
        <w:t xml:space="preserve">  3 2001:DB8:ACAD:200::226 0 msec 0 msec 0 msec</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the </w:t>
      </w:r>
      <w:r w:rsidRPr="00406183">
        <w:rPr>
          <w:b/>
        </w:rPr>
        <w:t>?</w:t>
      </w:r>
      <w:r>
        <w:t xml:space="preserve"> or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31459C" w:rsidP="001D2C94">
      <w:pPr>
        <w:pStyle w:val="BodyTextL25"/>
      </w:pPr>
      <w:hyperlink r:id="rId10"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r>
        <w:t>hostname ISP</w:t>
      </w:r>
    </w:p>
    <w:p w14:paraId="6B829066" w14:textId="77777777" w:rsidR="001D2C94" w:rsidRDefault="001D2C94" w:rsidP="001D2C94">
      <w:pPr>
        <w:pStyle w:val="CMD"/>
      </w:pPr>
      <w:r>
        <w:t>interface g0/0/0</w:t>
      </w:r>
    </w:p>
    <w:p w14:paraId="0AEA966A" w14:textId="77777777" w:rsidR="001D2C94" w:rsidRDefault="001D2C94" w:rsidP="001D2C94">
      <w:pPr>
        <w:pStyle w:val="CMD"/>
      </w:pPr>
      <w:r>
        <w:t xml:space="preserve"> </w:t>
      </w:r>
      <w:proofErr w:type="spellStart"/>
      <w:r>
        <w:t>ip</w:t>
      </w:r>
      <w:proofErr w:type="spellEnd"/>
      <w:r>
        <w:t xml:space="preserve"> address 64.100.0.1 255.255.255.252</w:t>
      </w:r>
    </w:p>
    <w:p w14:paraId="64990FA3" w14:textId="77777777" w:rsidR="001D2C94" w:rsidRDefault="001D2C94" w:rsidP="001D2C94">
      <w:pPr>
        <w:pStyle w:val="CMD"/>
      </w:pPr>
      <w:r>
        <w:t xml:space="preserve"> ipv6 address 2001:db8:acad::1/64</w:t>
      </w:r>
    </w:p>
    <w:p w14:paraId="5EF9C3B8" w14:textId="77777777" w:rsidR="001D2C94" w:rsidRDefault="001D2C94" w:rsidP="001D2C94">
      <w:pPr>
        <w:pStyle w:val="CMD"/>
      </w:pPr>
      <w:r>
        <w:t xml:space="preserve"> no shutdown</w:t>
      </w:r>
    </w:p>
    <w:p w14:paraId="2ED64C13" w14:textId="77777777" w:rsidR="001D2C94" w:rsidRDefault="001D2C94" w:rsidP="001D2C94">
      <w:pPr>
        <w:pStyle w:val="CMD"/>
      </w:pPr>
      <w:r>
        <w:t>interface g0/0/1</w:t>
      </w:r>
    </w:p>
    <w:p w14:paraId="6E3153C2" w14:textId="77777777" w:rsidR="001D2C94" w:rsidRDefault="001D2C94" w:rsidP="001D2C94">
      <w:pPr>
        <w:pStyle w:val="CMD"/>
      </w:pPr>
      <w:r>
        <w:t xml:space="preserve"> </w:t>
      </w:r>
      <w:proofErr w:type="spellStart"/>
      <w:r>
        <w:t>ip</w:t>
      </w:r>
      <w:proofErr w:type="spellEnd"/>
      <w:r>
        <w:t xml:space="preserve"> address 192.168.8.1 255.255.255.0</w:t>
      </w:r>
    </w:p>
    <w:p w14:paraId="75673807" w14:textId="77777777" w:rsidR="001D2C94" w:rsidRDefault="001D2C94" w:rsidP="001D2C94">
      <w:pPr>
        <w:pStyle w:val="CMD"/>
      </w:pPr>
      <w:r>
        <w:t xml:space="preserve"> no ipv6 address 2001:db8:acad:200::225/64</w:t>
      </w:r>
    </w:p>
    <w:p w14:paraId="13DD5CCE" w14:textId="77777777" w:rsidR="001D2C94" w:rsidRDefault="001D2C94" w:rsidP="001D2C94">
      <w:pPr>
        <w:pStyle w:val="CMD"/>
      </w:pPr>
      <w:r>
        <w:t xml:space="preserve"> ipv6 address 2001:db8:acad:201::225/64</w:t>
      </w:r>
    </w:p>
    <w:p w14:paraId="2E3E12D8" w14:textId="77777777" w:rsidR="001D2C94" w:rsidRDefault="001D2C94" w:rsidP="001D2C94">
      <w:pPr>
        <w:pStyle w:val="CMD"/>
      </w:pPr>
      <w:r>
        <w:t xml:space="preserve"> no shutdown</w:t>
      </w:r>
    </w:p>
    <w:p w14:paraId="1E65B14D" w14:textId="77777777" w:rsidR="001D2C94" w:rsidRDefault="001D2C94" w:rsidP="001D2C94">
      <w:pPr>
        <w:pStyle w:val="CMD"/>
      </w:pPr>
      <w:r>
        <w:t>end</w:t>
      </w:r>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lastRenderedPageBreak/>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123EE113" w14:textId="6EDF10CD" w:rsidR="00FA057B" w:rsidRDefault="00FA057B" w:rsidP="007A58EE">
      <w:pPr>
        <w:pStyle w:val="CMDRed"/>
      </w:pPr>
      <w:r>
        <w:t xml:space="preserve">C:\&gt; </w:t>
      </w:r>
      <w:r w:rsidRPr="007A58EE">
        <w:rPr>
          <w:b/>
        </w:rPr>
        <w:t xml:space="preserve">tracert </w:t>
      </w:r>
      <w:r w:rsidR="005574EA" w:rsidRPr="007A58EE">
        <w:rPr>
          <w:b/>
        </w:rPr>
        <w:t>209.165.200.226</w:t>
      </w:r>
    </w:p>
    <w:p w14:paraId="114D640E" w14:textId="77777777" w:rsidR="00FA057B" w:rsidRDefault="00FA057B" w:rsidP="00FA057B">
      <w:pPr>
        <w:pStyle w:val="CMDOutput"/>
      </w:pPr>
    </w:p>
    <w:p w14:paraId="610431DE" w14:textId="7E94732B" w:rsidR="00FA057B" w:rsidRDefault="00FA057B" w:rsidP="007A58EE">
      <w:pPr>
        <w:pStyle w:val="CMDOutputRed"/>
      </w:pPr>
      <w:r>
        <w:t xml:space="preserve">Tracing route to </w:t>
      </w:r>
      <w:r w:rsidR="005574EA">
        <w:t>209.165.200.226</w:t>
      </w:r>
      <w:r>
        <w:t xml:space="preserve"> over a maximum of 30 hops</w:t>
      </w:r>
    </w:p>
    <w:p w14:paraId="78FA081B" w14:textId="77777777" w:rsidR="00FA057B" w:rsidRDefault="00FA057B" w:rsidP="007A58EE">
      <w:pPr>
        <w:pStyle w:val="CMDOutputRed"/>
      </w:pPr>
      <w:r>
        <w:t xml:space="preserve">  1    &lt;1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192.168.1.1</w:t>
      </w:r>
    </w:p>
    <w:p w14:paraId="2B15FAAE" w14:textId="77777777" w:rsidR="005574EA" w:rsidRDefault="005574EA" w:rsidP="007A58EE">
      <w:pPr>
        <w:pStyle w:val="CMDOutputRed"/>
      </w:pPr>
      <w:r>
        <w:t xml:space="preserve">  2    &lt;1 </w:t>
      </w:r>
      <w:proofErr w:type="spellStart"/>
      <w:r>
        <w:t>ms</w:t>
      </w:r>
      <w:proofErr w:type="spellEnd"/>
      <w:r>
        <w:t xml:space="preserve">    &lt;1 </w:t>
      </w:r>
      <w:proofErr w:type="spellStart"/>
      <w:r>
        <w:t>ms</w:t>
      </w:r>
      <w:proofErr w:type="spellEnd"/>
      <w:r>
        <w:t xml:space="preserve">    &lt;1 </w:t>
      </w:r>
      <w:proofErr w:type="spellStart"/>
      <w:r>
        <w:t>ms</w:t>
      </w:r>
      <w:proofErr w:type="spellEnd"/>
      <w:r>
        <w:t xml:space="preserve">  64.100.0.1</w:t>
      </w:r>
    </w:p>
    <w:p w14:paraId="053EBD41" w14:textId="1A7DDF2A" w:rsidR="00FA057B" w:rsidRDefault="00FA057B" w:rsidP="007A58EE">
      <w:pPr>
        <w:pStyle w:val="CMDOutputRed"/>
      </w:pPr>
      <w:r>
        <w:t xml:space="preserve">  </w:t>
      </w:r>
      <w:r w:rsidR="005574EA">
        <w:t>3</w:t>
      </w:r>
      <w:r>
        <w:t xml:space="preserve">  </w:t>
      </w:r>
      <w:r w:rsidR="005574EA">
        <w:t>64.100.0.1</w:t>
      </w:r>
      <w:r>
        <w:t xml:space="preserve">  reports: Destination host unreachable.</w:t>
      </w:r>
    </w:p>
    <w:p w14:paraId="52EF2A7F" w14:textId="77777777" w:rsidR="00FA057B" w:rsidRDefault="00FA057B" w:rsidP="007A58EE">
      <w:pPr>
        <w:pStyle w:val="CMDOutputRed"/>
      </w:pPr>
    </w:p>
    <w:p w14:paraId="3C3E39B5" w14:textId="77777777" w:rsidR="00FA057B" w:rsidRDefault="00FA057B" w:rsidP="007A58EE">
      <w:pPr>
        <w:pStyle w:val="CMDOutputRed"/>
      </w:pPr>
      <w:r>
        <w:t>Trace complete.</w:t>
      </w:r>
    </w:p>
    <w:p w14:paraId="3A3899FD" w14:textId="1F9F5C2F" w:rsidR="00FA057B" w:rsidRDefault="00FA057B" w:rsidP="0047005E">
      <w:pPr>
        <w:pStyle w:val="BodyTextL50"/>
        <w:spacing w:before="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28785275" w14:textId="7EDAD166" w:rsidR="00FA057B" w:rsidRDefault="00FA057B" w:rsidP="007A58EE">
      <w:pPr>
        <w:pStyle w:val="CMDRed"/>
      </w:pPr>
      <w:r>
        <w:t xml:space="preserve">C:\&gt; </w:t>
      </w:r>
      <w:r w:rsidRPr="007A58EE">
        <w:rPr>
          <w:b/>
        </w:rPr>
        <w:t xml:space="preserve">ping </w:t>
      </w:r>
      <w:r w:rsidR="00A66A9E" w:rsidRPr="007A58EE">
        <w:rPr>
          <w:b/>
        </w:rPr>
        <w:t>64.100.0.1</w:t>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7A0A8E8F" w14:textId="20ECD2B9" w:rsidR="00FA057B" w:rsidRDefault="00FA057B" w:rsidP="007A58EE">
      <w:pPr>
        <w:pStyle w:val="CMDRed"/>
      </w:pPr>
      <w:r>
        <w:t xml:space="preserve">C:\&gt; </w:t>
      </w:r>
      <w:r w:rsidRPr="007A58EE">
        <w:rPr>
          <w:b/>
        </w:rPr>
        <w:t xml:space="preserve">ping </w:t>
      </w:r>
      <w:r w:rsidR="00827213" w:rsidRPr="007A58EE">
        <w:rPr>
          <w:b/>
        </w:rPr>
        <w:t>209.165.200.225</w:t>
      </w:r>
    </w:p>
    <w:p w14:paraId="020BF29F" w14:textId="77777777" w:rsidR="00FA057B" w:rsidRDefault="00FA057B" w:rsidP="007A58EE">
      <w:pPr>
        <w:pStyle w:val="CMDOutputRed"/>
      </w:pPr>
    </w:p>
    <w:p w14:paraId="1F677C2E" w14:textId="385CC9DD" w:rsidR="00FA057B" w:rsidRDefault="00FA057B" w:rsidP="007A58EE">
      <w:pPr>
        <w:pStyle w:val="CMDOutputRed"/>
      </w:pPr>
      <w:r>
        <w:t xml:space="preserve">Pinging </w:t>
      </w:r>
      <w:r w:rsidR="00827213">
        <w:t>209.165.200.225</w:t>
      </w:r>
      <w:r>
        <w:t xml:space="preserve"> with 32 bytes of data:</w:t>
      </w:r>
    </w:p>
    <w:p w14:paraId="6013AFF3" w14:textId="5AB90823" w:rsidR="00FA057B" w:rsidRDefault="00FA057B" w:rsidP="007A58EE">
      <w:pPr>
        <w:pStyle w:val="CMDOutputRed"/>
      </w:pPr>
      <w:r>
        <w:t xml:space="preserve">Reply from </w:t>
      </w:r>
      <w:r w:rsidR="00827213">
        <w:t>209.165.200.225</w:t>
      </w:r>
      <w:r>
        <w:t>: Destination host unreachable.</w:t>
      </w:r>
    </w:p>
    <w:p w14:paraId="6E51F9CE" w14:textId="077A134A" w:rsidR="00FA057B" w:rsidRDefault="00FA057B" w:rsidP="007A58EE">
      <w:pPr>
        <w:pStyle w:val="CMDOutputRed"/>
      </w:pPr>
      <w:r>
        <w:t xml:space="preserve">Reply from </w:t>
      </w:r>
      <w:r w:rsidR="00827213">
        <w:t>209.165.200.225</w:t>
      </w:r>
      <w:r>
        <w:t>: Destination host unreachable.</w:t>
      </w:r>
    </w:p>
    <w:p w14:paraId="59E94FB1" w14:textId="7142B8EC" w:rsidR="00FA057B" w:rsidRDefault="00FA057B" w:rsidP="007A58EE">
      <w:pPr>
        <w:pStyle w:val="CMDOutputRed"/>
      </w:pPr>
      <w:r>
        <w:t xml:space="preserve">Reply from </w:t>
      </w:r>
      <w:r w:rsidR="00827213">
        <w:t>209.165.200.225</w:t>
      </w:r>
      <w:r>
        <w:t>: Destination host unreachable.</w:t>
      </w:r>
    </w:p>
    <w:p w14:paraId="66A31CE1" w14:textId="27BD3B09" w:rsidR="00FA057B" w:rsidRDefault="00FA057B" w:rsidP="007A58EE">
      <w:pPr>
        <w:pStyle w:val="CMDOutputRed"/>
      </w:pPr>
      <w:r>
        <w:t xml:space="preserve">Reply from </w:t>
      </w:r>
      <w:r w:rsidR="00827213">
        <w:t>209.165.200.225</w:t>
      </w:r>
      <w:r>
        <w:t>: Destination host unreachable.</w:t>
      </w:r>
    </w:p>
    <w:p w14:paraId="1A97CCF1" w14:textId="77777777" w:rsidR="00FA057B" w:rsidRDefault="00FA057B" w:rsidP="007A58EE">
      <w:pPr>
        <w:pStyle w:val="CMDOutputRed"/>
      </w:pPr>
    </w:p>
    <w:p w14:paraId="4C9DEDED" w14:textId="218E8124" w:rsidR="00FA057B" w:rsidRDefault="00FA057B" w:rsidP="007A58EE">
      <w:pPr>
        <w:pStyle w:val="CMDOutputRed"/>
      </w:pPr>
      <w:r>
        <w:t xml:space="preserve">Ping statistics for </w:t>
      </w:r>
      <w:r w:rsidR="00827213">
        <w:t>209.165.200.225</w:t>
      </w:r>
      <w:r>
        <w:t>:</w:t>
      </w:r>
    </w:p>
    <w:p w14:paraId="61BD75A9" w14:textId="77777777" w:rsidR="00FA057B" w:rsidRDefault="00FA057B" w:rsidP="007A58EE">
      <w:pPr>
        <w:pStyle w:val="CMDOutputRed"/>
      </w:pPr>
      <w:r>
        <w:t xml:space="preserve">    Packets: Sent = 4, Received = 4, Lost = 0 (0% loss),</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rsidP="0047005E">
      <w:pPr>
        <w:pStyle w:val="SubStepAlpha"/>
        <w:spacing w:before="0" w:after="0"/>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284B0142" w14:textId="77777777" w:rsidR="00F35645" w:rsidRPr="00F35645" w:rsidRDefault="00F35645" w:rsidP="007A58EE">
      <w:pPr>
        <w:pStyle w:val="CMDRed"/>
      </w:pPr>
      <w:r w:rsidRPr="00F35645">
        <w:t>ISP#</w:t>
      </w:r>
      <w:r>
        <w:t xml:space="preserve"> </w:t>
      </w:r>
      <w:r w:rsidRPr="007A58EE">
        <w:rPr>
          <w:b/>
        </w:rPr>
        <w:t xml:space="preserve">show </w:t>
      </w:r>
      <w:proofErr w:type="spellStart"/>
      <w:r w:rsidRPr="007A58EE">
        <w:rPr>
          <w:b/>
        </w:rPr>
        <w:t>ip</w:t>
      </w:r>
      <w:proofErr w:type="spellEnd"/>
      <w:r w:rsidRPr="007A58EE">
        <w:rPr>
          <w:b/>
        </w:rPr>
        <w:t xml:space="preserve"> interface brief</w:t>
      </w:r>
    </w:p>
    <w:p w14:paraId="607C0C9D" w14:textId="77777777" w:rsidR="00F35645" w:rsidRPr="00F35645" w:rsidRDefault="00F35645" w:rsidP="007A58EE">
      <w:pPr>
        <w:pStyle w:val="CMDOutputRed"/>
      </w:pPr>
      <w:r w:rsidRPr="00F35645">
        <w:t>Interface              IP-Address      OK? Method Status                Protocol</w:t>
      </w:r>
    </w:p>
    <w:p w14:paraId="11FCDE1C" w14:textId="77777777" w:rsidR="00F35645" w:rsidRPr="00F35645" w:rsidRDefault="00F35645" w:rsidP="007A58EE">
      <w:pPr>
        <w:pStyle w:val="CMDOutputRed"/>
      </w:pPr>
      <w:r w:rsidRPr="00F35645">
        <w:t xml:space="preserve">GigabitEthernet0/0/0   64.100.0.1      YES manual up                    </w:t>
      </w:r>
      <w:proofErr w:type="spellStart"/>
      <w:r w:rsidRPr="00F35645">
        <w:t>up</w:t>
      </w:r>
      <w:proofErr w:type="spellEnd"/>
    </w:p>
    <w:p w14:paraId="2CE185BB" w14:textId="77777777" w:rsidR="00F35645" w:rsidRPr="00F35645" w:rsidRDefault="00F35645" w:rsidP="007A58EE">
      <w:pPr>
        <w:pStyle w:val="CMDOutputRed"/>
      </w:pPr>
      <w:r w:rsidRPr="00F35645">
        <w:t xml:space="preserve">GigabitEthernet0/0/1   192.168.8.1     YES manual up                    </w:t>
      </w:r>
      <w:proofErr w:type="spellStart"/>
      <w:r w:rsidRPr="00F35645">
        <w:t>up</w:t>
      </w:r>
      <w:proofErr w:type="spellEnd"/>
    </w:p>
    <w:p w14:paraId="62D41B31" w14:textId="77777777" w:rsidR="00F35645" w:rsidRPr="00F35645" w:rsidRDefault="00F35645" w:rsidP="007A58EE">
      <w:pPr>
        <w:pStyle w:val="CMDOutputRed"/>
      </w:pPr>
      <w:r w:rsidRPr="00F35645">
        <w:t xml:space="preserve">Serial0/1/0            unassigned      YES unset  up                    </w:t>
      </w:r>
      <w:proofErr w:type="spellStart"/>
      <w:r w:rsidRPr="00F35645">
        <w:t>up</w:t>
      </w:r>
      <w:proofErr w:type="spellEnd"/>
    </w:p>
    <w:p w14:paraId="7E2412D8" w14:textId="77777777" w:rsidR="00F35645" w:rsidRPr="00F35645" w:rsidRDefault="00F35645" w:rsidP="007A58EE">
      <w:pPr>
        <w:pStyle w:val="CMDOutputRed"/>
      </w:pPr>
      <w:r w:rsidRPr="00F35645">
        <w:t xml:space="preserve">Serial0/1/1            unassigned      YES unset  up                    </w:t>
      </w:r>
      <w:proofErr w:type="spellStart"/>
      <w:r w:rsidRPr="00F35645">
        <w:t>up</w:t>
      </w:r>
      <w:proofErr w:type="spellEnd"/>
    </w:p>
    <w:p w14:paraId="6D5E3E14" w14:textId="271959F1" w:rsidR="00FA057B" w:rsidRDefault="00F35645" w:rsidP="007A58EE">
      <w:pPr>
        <w:pStyle w:val="CMDOutputRed"/>
      </w:pPr>
      <w:r w:rsidRPr="00F35645">
        <w:t xml:space="preserve">GigabitEthernet0       unassigned      YES unset  down                  </w:t>
      </w:r>
      <w:proofErr w:type="spellStart"/>
      <w:r w:rsidRPr="00F35645">
        <w:t>down</w:t>
      </w:r>
      <w:proofErr w:type="spellEnd"/>
    </w:p>
    <w:p w14:paraId="53806C97" w14:textId="77777777" w:rsidR="00FA057B" w:rsidRDefault="00FA057B" w:rsidP="007A58EE">
      <w:pPr>
        <w:pStyle w:val="CMDOutputRed"/>
      </w:pPr>
    </w:p>
    <w:p w14:paraId="00D2C948" w14:textId="129C39F6" w:rsidR="00FA057B" w:rsidRPr="00A42375" w:rsidRDefault="00F35645" w:rsidP="007A58EE">
      <w:pPr>
        <w:pStyle w:val="CMDRed"/>
      </w:pPr>
      <w:r>
        <w:t>ISP</w:t>
      </w:r>
      <w:r w:rsidR="00FA057B">
        <w:t xml:space="preserve"># </w:t>
      </w:r>
      <w:r w:rsidR="00FA057B" w:rsidRPr="007A58EE">
        <w:rPr>
          <w:b/>
        </w:rPr>
        <w:t>show run</w:t>
      </w:r>
    </w:p>
    <w:p w14:paraId="31807C44" w14:textId="77777777" w:rsidR="00FA057B" w:rsidRPr="00BC099B" w:rsidRDefault="00FA057B" w:rsidP="007A58EE">
      <w:pPr>
        <w:pStyle w:val="CMDOutputRed"/>
      </w:pPr>
      <w:r w:rsidRPr="00BC099B">
        <w:t>&lt;output omitted&gt;</w:t>
      </w:r>
    </w:p>
    <w:p w14:paraId="292BFD85" w14:textId="77777777" w:rsidR="00F35645" w:rsidRDefault="00F35645" w:rsidP="007A58EE">
      <w:pPr>
        <w:pStyle w:val="CMDOutputRed"/>
      </w:pPr>
      <w:r>
        <w:t>interface GigabitEthernet0/0/0</w:t>
      </w:r>
    </w:p>
    <w:p w14:paraId="17A99ADE" w14:textId="77777777" w:rsidR="00F35645" w:rsidRDefault="00F35645" w:rsidP="007A58EE">
      <w:pPr>
        <w:pStyle w:val="CMDOutputRed"/>
      </w:pPr>
      <w:r>
        <w:t xml:space="preserve"> </w:t>
      </w:r>
      <w:proofErr w:type="spellStart"/>
      <w:r>
        <w:t>ip</w:t>
      </w:r>
      <w:proofErr w:type="spellEnd"/>
      <w:r>
        <w:t xml:space="preserve"> address 64.100.0.1 255.255.255.252</w:t>
      </w:r>
    </w:p>
    <w:p w14:paraId="60A6F3AD" w14:textId="77777777" w:rsidR="00F35645" w:rsidRDefault="00F35645" w:rsidP="007A58EE">
      <w:pPr>
        <w:pStyle w:val="CMDOutputRed"/>
      </w:pPr>
      <w:r>
        <w:t xml:space="preserve"> negotiation auto</w:t>
      </w:r>
    </w:p>
    <w:p w14:paraId="7FDF1ECE" w14:textId="77777777" w:rsidR="00764965" w:rsidRDefault="00764965" w:rsidP="007A58EE">
      <w:pPr>
        <w:pStyle w:val="CMDOutputRed"/>
      </w:pPr>
      <w:r>
        <w:t xml:space="preserve"> ipv6 address FE80::1 link-local</w:t>
      </w:r>
    </w:p>
    <w:p w14:paraId="2DADBD06" w14:textId="77777777" w:rsidR="00764965" w:rsidRDefault="00764965" w:rsidP="007A58EE">
      <w:pPr>
        <w:pStyle w:val="CMDOutputRed"/>
      </w:pPr>
      <w:r>
        <w:lastRenderedPageBreak/>
        <w:t xml:space="preserve"> ipv6 address 2001:DB8:ACAD::1/64</w:t>
      </w:r>
    </w:p>
    <w:p w14:paraId="7D395024" w14:textId="77777777" w:rsidR="00F35645" w:rsidRDefault="00F35645" w:rsidP="007A58EE">
      <w:pPr>
        <w:pStyle w:val="CMDOutputRed"/>
      </w:pPr>
      <w:r>
        <w:t>!</w:t>
      </w:r>
    </w:p>
    <w:p w14:paraId="1AC4616D" w14:textId="77777777" w:rsidR="00F35645" w:rsidRDefault="00F35645" w:rsidP="007A58EE">
      <w:pPr>
        <w:pStyle w:val="CMDOutputRed"/>
      </w:pPr>
      <w:r>
        <w:t>interface GigabitEthernet0/0/1</w:t>
      </w:r>
    </w:p>
    <w:p w14:paraId="7ADA5F3F" w14:textId="77777777" w:rsidR="00764965" w:rsidRDefault="00F35645" w:rsidP="007A58EE">
      <w:pPr>
        <w:pStyle w:val="CMDOutputRed"/>
      </w:pPr>
      <w:r>
        <w:t xml:space="preserve"> </w:t>
      </w:r>
      <w:proofErr w:type="spellStart"/>
      <w:r w:rsidRPr="007A58EE">
        <w:rPr>
          <w:highlight w:val="yellow"/>
        </w:rPr>
        <w:t>ip</w:t>
      </w:r>
      <w:proofErr w:type="spellEnd"/>
      <w:r w:rsidRPr="007A58EE">
        <w:rPr>
          <w:highlight w:val="yellow"/>
        </w:rPr>
        <w:t xml:space="preserve"> address 192.168.8.1 255.255.255.0</w:t>
      </w:r>
    </w:p>
    <w:p w14:paraId="2684ED1F" w14:textId="77777777" w:rsidR="00F35645" w:rsidRDefault="00F35645" w:rsidP="007A58EE">
      <w:pPr>
        <w:pStyle w:val="CMDOutputRed"/>
      </w:pPr>
      <w:r>
        <w:t xml:space="preserve"> negotiation auto</w:t>
      </w:r>
    </w:p>
    <w:p w14:paraId="54899434" w14:textId="77777777" w:rsidR="00764965" w:rsidRDefault="00764965" w:rsidP="007A58EE">
      <w:pPr>
        <w:pStyle w:val="CMDOutputRed"/>
      </w:pPr>
      <w:r>
        <w:t xml:space="preserve"> ipv6 address FE80::225 link-local</w:t>
      </w:r>
    </w:p>
    <w:p w14:paraId="3D0775D8" w14:textId="77777777" w:rsidR="00764965" w:rsidRDefault="00764965" w:rsidP="007A58EE">
      <w:pPr>
        <w:pStyle w:val="CMDOutputRed"/>
      </w:pPr>
      <w:r>
        <w:t xml:space="preserve"> ipv6 address 2001:DB8:ACAD:201::225/64</w:t>
      </w:r>
    </w:p>
    <w:p w14:paraId="6240A8F9" w14:textId="77777777" w:rsidR="00F35645" w:rsidRDefault="00F35645" w:rsidP="007A58EE">
      <w:pPr>
        <w:pStyle w:val="CMDOutputRed"/>
      </w:pPr>
      <w:r>
        <w:t>!</w:t>
      </w:r>
    </w:p>
    <w:p w14:paraId="659F3990" w14:textId="77777777" w:rsidR="00F35645" w:rsidRDefault="00F35645" w:rsidP="007A58EE">
      <w:pPr>
        <w:pStyle w:val="CMDOutputRed"/>
      </w:pPr>
      <w:r>
        <w:t>interface Serial0/1/0</w:t>
      </w:r>
    </w:p>
    <w:p w14:paraId="287032BD" w14:textId="77777777" w:rsidR="00F35645" w:rsidRDefault="00F35645" w:rsidP="007A58EE">
      <w:pPr>
        <w:pStyle w:val="CMDOutputRed"/>
      </w:pPr>
      <w:r>
        <w:t xml:space="preserve"> no </w:t>
      </w:r>
      <w:proofErr w:type="spellStart"/>
      <w:r>
        <w:t>ip</w:t>
      </w:r>
      <w:proofErr w:type="spellEnd"/>
      <w:r>
        <w:t xml:space="preserve"> address</w:t>
      </w:r>
    </w:p>
    <w:p w14:paraId="735745F0" w14:textId="77777777" w:rsidR="00F35645" w:rsidRDefault="00F35645" w:rsidP="007A58EE">
      <w:pPr>
        <w:pStyle w:val="CMDOutputRed"/>
      </w:pPr>
      <w:r>
        <w:t>!</w:t>
      </w:r>
    </w:p>
    <w:p w14:paraId="7622FAC0" w14:textId="77777777" w:rsidR="00F35645" w:rsidRDefault="00F35645" w:rsidP="007A58EE">
      <w:pPr>
        <w:pStyle w:val="CMDOutputRed"/>
      </w:pPr>
      <w:r>
        <w:t>interface Serial0/1/1</w:t>
      </w:r>
    </w:p>
    <w:p w14:paraId="36FA8D9D" w14:textId="77777777" w:rsidR="00F35645" w:rsidRDefault="00F35645" w:rsidP="007A58EE">
      <w:pPr>
        <w:pStyle w:val="CMDOutputRed"/>
      </w:pPr>
      <w:r>
        <w:t xml:space="preserve"> no </w:t>
      </w:r>
      <w:proofErr w:type="spellStart"/>
      <w:r>
        <w:t>ip</w:t>
      </w:r>
      <w:proofErr w:type="spellEnd"/>
      <w:r>
        <w:t xml:space="preserve"> address</w:t>
      </w:r>
    </w:p>
    <w:p w14:paraId="3C72A5FC" w14:textId="77777777" w:rsidR="00FA057B" w:rsidRDefault="00FA057B" w:rsidP="007A58EE">
      <w:pPr>
        <w:pStyle w:val="CMDOutputRed"/>
      </w:pPr>
      <w:r w:rsidRPr="00BC099B">
        <w:t>&lt;output omitted&gt;</w:t>
      </w:r>
    </w:p>
    <w:p w14:paraId="155685EC" w14:textId="77777777" w:rsidR="00FA057B" w:rsidRDefault="00FA057B" w:rsidP="0047005E">
      <w:pPr>
        <w:pStyle w:val="BodyTextL50"/>
        <w:spacing w:before="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up/up, but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7BB1B1F5" w14:textId="67ED2215" w:rsidR="00FA057B" w:rsidRPr="00FF0208" w:rsidRDefault="00764965" w:rsidP="007A58EE">
      <w:pPr>
        <w:pStyle w:val="CMDRed"/>
      </w:pPr>
      <w:r>
        <w:t>ISP</w:t>
      </w:r>
      <w:r w:rsidR="00FA057B">
        <w:t xml:space="preserve"># </w:t>
      </w:r>
      <w:r w:rsidR="00FA057B" w:rsidRPr="007A58EE">
        <w:rPr>
          <w:b/>
        </w:rPr>
        <w:t>configure terminal</w:t>
      </w:r>
    </w:p>
    <w:p w14:paraId="6B04F49E" w14:textId="77777777" w:rsidR="00FA057B" w:rsidRDefault="00FA057B" w:rsidP="007A58EE">
      <w:pPr>
        <w:pStyle w:val="CMDOutputRed"/>
      </w:pPr>
      <w:r>
        <w:t>Enter configuration commands, one per line.  End with CNTL/Z.</w:t>
      </w:r>
    </w:p>
    <w:p w14:paraId="382951E7" w14:textId="0F416A55" w:rsidR="00FA057B" w:rsidRDefault="00764965" w:rsidP="007A58EE">
      <w:pPr>
        <w:pStyle w:val="CMDRed"/>
      </w:pPr>
      <w:r>
        <w:t>ISP</w:t>
      </w:r>
      <w:r w:rsidR="00FA057B">
        <w:t xml:space="preserve">(config)# </w:t>
      </w:r>
      <w:r w:rsidR="00FA057B" w:rsidRPr="007A58EE">
        <w:rPr>
          <w:b/>
        </w:rPr>
        <w:t xml:space="preserve">interface </w:t>
      </w:r>
      <w:proofErr w:type="spellStart"/>
      <w:r w:rsidR="00FA057B" w:rsidRPr="007A58EE">
        <w:rPr>
          <w:b/>
        </w:rPr>
        <w:t>GigabitEthernet</w:t>
      </w:r>
      <w:proofErr w:type="spellEnd"/>
      <w:r w:rsidR="00FA057B" w:rsidRPr="007A58EE">
        <w:rPr>
          <w:b/>
        </w:rPr>
        <w:t xml:space="preserve"> 0</w:t>
      </w:r>
      <w:r w:rsidR="00F35645" w:rsidRPr="007A58EE">
        <w:rPr>
          <w:b/>
        </w:rPr>
        <w:t>/0</w:t>
      </w:r>
      <w:r w:rsidR="00FA057B" w:rsidRPr="007A58EE">
        <w:rPr>
          <w:b/>
        </w:rPr>
        <w:t>/1</w:t>
      </w:r>
    </w:p>
    <w:p w14:paraId="2437D22D" w14:textId="77777777" w:rsidR="00684D11" w:rsidRPr="0000051D" w:rsidRDefault="00684D11" w:rsidP="007A58EE">
      <w:pPr>
        <w:pStyle w:val="CMDRed"/>
      </w:pPr>
      <w:r>
        <w:t xml:space="preserve">ISP(config-if)# </w:t>
      </w:r>
      <w:r w:rsidRPr="007A58EE">
        <w:rPr>
          <w:b/>
        </w:rPr>
        <w:t xml:space="preserve">no </w:t>
      </w:r>
      <w:proofErr w:type="spellStart"/>
      <w:r w:rsidRPr="007A58EE">
        <w:rPr>
          <w:b/>
        </w:rPr>
        <w:t>ip</w:t>
      </w:r>
      <w:proofErr w:type="spellEnd"/>
      <w:r w:rsidRPr="007A58EE">
        <w:rPr>
          <w:b/>
        </w:rPr>
        <w:t xml:space="preserve"> address 192.168.8.1 255.255.255.0</w:t>
      </w:r>
    </w:p>
    <w:p w14:paraId="0C86D83A" w14:textId="74543890" w:rsidR="00FA057B" w:rsidRDefault="00764965" w:rsidP="007A58EE">
      <w:pPr>
        <w:pStyle w:val="CMDRed"/>
      </w:pPr>
      <w:r>
        <w:t>ISP</w:t>
      </w:r>
      <w:r w:rsidR="00FA057B">
        <w:t xml:space="preserve">(config-if)# </w:t>
      </w:r>
      <w:proofErr w:type="spellStart"/>
      <w:r w:rsidR="00FA057B" w:rsidRPr="007A58EE">
        <w:rPr>
          <w:b/>
        </w:rPr>
        <w:t>ip</w:t>
      </w:r>
      <w:proofErr w:type="spellEnd"/>
      <w:r w:rsidR="00FA057B" w:rsidRPr="007A58EE">
        <w:rPr>
          <w:b/>
        </w:rPr>
        <w:t xml:space="preserve"> address </w:t>
      </w:r>
      <w:r w:rsidR="00F35645" w:rsidRPr="007A58EE">
        <w:rPr>
          <w:b/>
        </w:rPr>
        <w:t>209.165.200.225</w:t>
      </w:r>
      <w:r w:rsidR="00FA057B" w:rsidRPr="007A58EE">
        <w:rPr>
          <w:b/>
        </w:rPr>
        <w:t xml:space="preserve"> 255.255.255.</w:t>
      </w:r>
      <w:r w:rsidR="0000051D" w:rsidRPr="007A58EE">
        <w:rPr>
          <w:b/>
        </w:rPr>
        <w:t>224</w:t>
      </w:r>
    </w:p>
    <w:p w14:paraId="2C21CE50" w14:textId="77777777" w:rsidR="003F4247" w:rsidRDefault="003F4247" w:rsidP="007A58EE">
      <w:pPr>
        <w:pStyle w:val="ConfigWindow"/>
      </w:pPr>
      <w:r>
        <w:t>Close configuration window</w:t>
      </w:r>
    </w:p>
    <w:p w14:paraId="27F4911B" w14:textId="6400B70C" w:rsidR="00FA057B" w:rsidRDefault="00FA057B" w:rsidP="0047005E">
      <w:pPr>
        <w:pStyle w:val="SubStepAlpha"/>
        <w:spacing w:before="0"/>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0BE463D0" w14:textId="31AF87F3" w:rsidR="00FA057B" w:rsidRDefault="00FA057B" w:rsidP="0047005E">
      <w:pPr>
        <w:pStyle w:val="CMDRed"/>
        <w:spacing w:before="0"/>
      </w:pPr>
      <w:r>
        <w:t xml:space="preserve">C:\&gt; </w:t>
      </w:r>
      <w:r w:rsidRPr="007A58EE">
        <w:rPr>
          <w:b/>
        </w:rPr>
        <w:t xml:space="preserve">ping </w:t>
      </w:r>
      <w:r w:rsidR="00F35645" w:rsidRPr="007A58EE">
        <w:rPr>
          <w:b/>
        </w:rPr>
        <w:t>209.165.200.226</w:t>
      </w:r>
    </w:p>
    <w:p w14:paraId="53D5D909" w14:textId="35FF4168" w:rsidR="00A617B5" w:rsidRDefault="00A617B5" w:rsidP="007A58EE">
      <w:pPr>
        <w:pStyle w:val="CMDOutputRed"/>
      </w:pPr>
    </w:p>
    <w:p w14:paraId="4DF40A22" w14:textId="7C1C7EE6" w:rsidR="00FA057B" w:rsidRPr="00FF0208" w:rsidRDefault="00FA057B" w:rsidP="007A58EE">
      <w:pPr>
        <w:pStyle w:val="CMDOutputRed"/>
      </w:pPr>
      <w:r w:rsidRPr="00FF0208">
        <w:t xml:space="preserve">Pinging </w:t>
      </w:r>
      <w:r w:rsidR="00764965">
        <w:t>209.165.200.226</w:t>
      </w:r>
      <w:r w:rsidRPr="00FF0208">
        <w:t xml:space="preserve"> with 32 bytes of data:</w:t>
      </w:r>
    </w:p>
    <w:p w14:paraId="2635885B" w14:textId="048E0C31" w:rsidR="00FA057B" w:rsidRPr="00FF0208" w:rsidRDefault="00FA057B" w:rsidP="007A58EE">
      <w:pPr>
        <w:pStyle w:val="CMDOutputRed"/>
      </w:pPr>
      <w:r w:rsidRPr="00FF0208">
        <w:t xml:space="preserve">Reply from </w:t>
      </w:r>
      <w:r w:rsidR="00764965">
        <w:t>209.165.200.226</w:t>
      </w:r>
      <w:r w:rsidRPr="00FF0208">
        <w:t>: bytes=32 time=4</w:t>
      </w:r>
      <w:r>
        <w:t>4</w:t>
      </w:r>
      <w:r w:rsidRPr="00FF0208">
        <w:t>ms TTL=</w:t>
      </w:r>
      <w:r w:rsidR="00764965" w:rsidRPr="00FF0208">
        <w:t>12</w:t>
      </w:r>
      <w:r w:rsidR="00764965">
        <w:t>6</w:t>
      </w:r>
    </w:p>
    <w:p w14:paraId="6EBCC1E7" w14:textId="5330CBC6" w:rsidR="00FA057B" w:rsidRPr="00FF0208" w:rsidRDefault="00FA057B" w:rsidP="007A58EE">
      <w:pPr>
        <w:pStyle w:val="CMDOutputRed"/>
      </w:pPr>
      <w:r w:rsidRPr="00FF0208">
        <w:t xml:space="preserve">Reply from </w:t>
      </w:r>
      <w:r w:rsidR="00764965">
        <w:t>209.165.200.226</w:t>
      </w:r>
      <w:r w:rsidRPr="00FF0208">
        <w:t>: bytes=32 time=41ms TTL=</w:t>
      </w:r>
      <w:r w:rsidR="00764965" w:rsidRPr="00FF0208">
        <w:t>12</w:t>
      </w:r>
      <w:r w:rsidR="00764965">
        <w:t>6</w:t>
      </w:r>
    </w:p>
    <w:p w14:paraId="5A67B99F" w14:textId="1463D86F" w:rsidR="00FA057B" w:rsidRPr="00FF0208" w:rsidRDefault="00FA057B" w:rsidP="007A58EE">
      <w:pPr>
        <w:pStyle w:val="CMDOutputRed"/>
      </w:pPr>
      <w:r w:rsidRPr="00FF0208">
        <w:t xml:space="preserve">Reply from </w:t>
      </w:r>
      <w:r w:rsidR="00764965">
        <w:t>209.165.200.226</w:t>
      </w:r>
      <w:r w:rsidRPr="00FF0208">
        <w:t>: bytes=32 time=40ms TTL=</w:t>
      </w:r>
      <w:r w:rsidR="00764965" w:rsidRPr="00FF0208">
        <w:t>12</w:t>
      </w:r>
      <w:r w:rsidR="00764965">
        <w:t>6</w:t>
      </w:r>
    </w:p>
    <w:p w14:paraId="5848E898" w14:textId="2FFD86C4" w:rsidR="00FA057B" w:rsidRPr="00FF0208" w:rsidRDefault="00FA057B" w:rsidP="007A58EE">
      <w:pPr>
        <w:pStyle w:val="CMDOutputRed"/>
      </w:pPr>
      <w:r w:rsidRPr="00FF0208">
        <w:t xml:space="preserve">Reply from </w:t>
      </w:r>
      <w:r w:rsidR="00764965">
        <w:t>209.165.200.226</w:t>
      </w:r>
      <w:r w:rsidRPr="00FF0208">
        <w:t>: bytes=32 time=41ms TTL=</w:t>
      </w:r>
      <w:r w:rsidR="00764965" w:rsidRPr="00FF0208">
        <w:t>12</w:t>
      </w:r>
      <w:r w:rsidR="00764965">
        <w:t>6</w:t>
      </w:r>
    </w:p>
    <w:p w14:paraId="000FF546" w14:textId="77777777" w:rsidR="00FA057B" w:rsidRPr="00FF0208" w:rsidRDefault="00FA057B" w:rsidP="007A58EE">
      <w:pPr>
        <w:pStyle w:val="CMDOutputRed"/>
      </w:pPr>
    </w:p>
    <w:p w14:paraId="7F41410A" w14:textId="2C27E6E5" w:rsidR="00FA057B" w:rsidRPr="00FF0208" w:rsidRDefault="00FA057B" w:rsidP="007A58EE">
      <w:pPr>
        <w:pStyle w:val="CMDOutputRed"/>
      </w:pPr>
      <w:r w:rsidRPr="00FF0208">
        <w:t xml:space="preserve">Ping statistics for </w:t>
      </w:r>
      <w:r w:rsidR="00764965">
        <w:t>209.165.200.226</w:t>
      </w:r>
      <w:r w:rsidRPr="00FF0208">
        <w:t>:</w:t>
      </w:r>
    </w:p>
    <w:p w14:paraId="056908D6" w14:textId="77777777" w:rsidR="00FA057B" w:rsidRPr="00FF0208" w:rsidRDefault="00FA057B" w:rsidP="007A58EE">
      <w:pPr>
        <w:pStyle w:val="CMDOutputRed"/>
      </w:pPr>
      <w:r w:rsidRPr="00FF0208">
        <w:t xml:space="preserve">    Packets: Sent = 4, Received = 4, Lost = 0 (0% loss),</w:t>
      </w:r>
    </w:p>
    <w:p w14:paraId="29849FBC" w14:textId="77777777" w:rsidR="00FA057B" w:rsidRPr="00FF0208" w:rsidRDefault="00FA057B" w:rsidP="007A58EE">
      <w:pPr>
        <w:pStyle w:val="CMDOutputRed"/>
      </w:pPr>
      <w:r w:rsidRPr="00FF0208">
        <w:t>Approximate round trip times in milli-seconds:</w:t>
      </w:r>
    </w:p>
    <w:p w14:paraId="5FF0A64B" w14:textId="4FA66860" w:rsidR="00FA057B" w:rsidRDefault="00FA057B" w:rsidP="007A58EE">
      <w:pPr>
        <w:pStyle w:val="CMDOutputRed"/>
      </w:pPr>
      <w:r w:rsidRPr="00FF0208">
        <w:t xml:space="preserve">    Minimum = 0ms, Maximum = </w:t>
      </w:r>
      <w:r w:rsidR="00764965">
        <w:t>1</w:t>
      </w:r>
      <w:r w:rsidRPr="00FF0208">
        <w:t>ms, Average =</w:t>
      </w:r>
      <w:r w:rsidR="00764965">
        <w:t xml:space="preserve"> 0</w:t>
      </w:r>
      <w:r w:rsidRPr="00FF0208">
        <w:t>ms</w:t>
      </w:r>
    </w:p>
    <w:p w14:paraId="2E287186" w14:textId="77777777" w:rsidR="00FA057B" w:rsidRDefault="00FA057B" w:rsidP="007A58EE">
      <w:pPr>
        <w:pStyle w:val="CMDOutputRed"/>
      </w:pPr>
    </w:p>
    <w:p w14:paraId="6097F932" w14:textId="4FCA142C" w:rsidR="00FA057B" w:rsidRDefault="00FA057B" w:rsidP="007A58EE">
      <w:pPr>
        <w:pStyle w:val="CMDRed"/>
      </w:pPr>
      <w:r>
        <w:t xml:space="preserve">C:\&gt; </w:t>
      </w:r>
      <w:r w:rsidRPr="007A58EE">
        <w:rPr>
          <w:b/>
        </w:rPr>
        <w:t xml:space="preserve">tracert </w:t>
      </w:r>
      <w:r w:rsidR="00F35645" w:rsidRPr="007A58EE">
        <w:rPr>
          <w:b/>
        </w:rPr>
        <w:t>209.165.200.226</w:t>
      </w:r>
    </w:p>
    <w:p w14:paraId="413FD2FF" w14:textId="77777777" w:rsidR="00FA057B" w:rsidRPr="00FF0208" w:rsidRDefault="00FA057B" w:rsidP="007A58EE">
      <w:pPr>
        <w:pStyle w:val="CMDOutputRed"/>
      </w:pPr>
    </w:p>
    <w:p w14:paraId="488E66B0" w14:textId="1525A033" w:rsidR="00FA057B" w:rsidRPr="00FF0208" w:rsidRDefault="00FA057B" w:rsidP="007A58EE">
      <w:pPr>
        <w:pStyle w:val="CMDOutputRed"/>
      </w:pPr>
      <w:r w:rsidRPr="00FF0208">
        <w:t xml:space="preserve">Tracing route to </w:t>
      </w:r>
      <w:r w:rsidR="00BC390A">
        <w:t>EXTERNAL</w:t>
      </w:r>
      <w:r w:rsidRPr="00FF0208">
        <w:t xml:space="preserve"> [</w:t>
      </w:r>
      <w:r w:rsidR="00F35645" w:rsidRPr="007A58EE">
        <w:t>209.165.200.226</w:t>
      </w:r>
      <w:r w:rsidRPr="00F35645">
        <w:t>]</w:t>
      </w:r>
    </w:p>
    <w:p w14:paraId="1A0656EA" w14:textId="77777777" w:rsidR="00FA057B" w:rsidRPr="00FF0208" w:rsidRDefault="00FA057B" w:rsidP="007A58EE">
      <w:pPr>
        <w:pStyle w:val="CMDOutputRed"/>
      </w:pPr>
      <w:r w:rsidRPr="00FF0208">
        <w:t>Over a maximum of 30 hops:</w:t>
      </w:r>
    </w:p>
    <w:p w14:paraId="004114D8" w14:textId="77777777" w:rsidR="00FA057B" w:rsidRPr="00FF0208" w:rsidRDefault="00FA057B" w:rsidP="007A58EE">
      <w:pPr>
        <w:pStyle w:val="CMDOutputRed"/>
      </w:pPr>
    </w:p>
    <w:p w14:paraId="5BC96108" w14:textId="77777777" w:rsidR="00FA057B" w:rsidRPr="00FF0208" w:rsidRDefault="00FA057B" w:rsidP="007A58EE">
      <w:pPr>
        <w:pStyle w:val="CMDOutputRed"/>
      </w:pPr>
      <w:r w:rsidRPr="00FF0208">
        <w:t xml:space="preserve">  1    &lt;1 </w:t>
      </w:r>
      <w:proofErr w:type="spellStart"/>
      <w:r w:rsidRPr="00FF0208">
        <w:t>ms</w:t>
      </w:r>
      <w:proofErr w:type="spellEnd"/>
      <w:r w:rsidRPr="00FF0208">
        <w:t xml:space="preserve">    &lt;1 </w:t>
      </w:r>
      <w:proofErr w:type="spellStart"/>
      <w:r w:rsidRPr="00FF0208">
        <w:t>ms</w:t>
      </w:r>
      <w:proofErr w:type="spellEnd"/>
      <w:r w:rsidRPr="00FF0208">
        <w:t xml:space="preserve">    &lt;1 </w:t>
      </w:r>
      <w:proofErr w:type="spellStart"/>
      <w:r w:rsidRPr="00FF0208">
        <w:t>ms</w:t>
      </w:r>
      <w:proofErr w:type="spellEnd"/>
      <w:r w:rsidRPr="00FF0208">
        <w:t xml:space="preserve">    192.168.1.1</w:t>
      </w:r>
    </w:p>
    <w:p w14:paraId="579C6372" w14:textId="7F692F1A" w:rsidR="00FA057B" w:rsidRPr="00FF0208" w:rsidRDefault="00FA057B" w:rsidP="007A58EE">
      <w:pPr>
        <w:pStyle w:val="CMDOutputRed"/>
      </w:pPr>
      <w:r w:rsidRPr="00FF0208">
        <w:t xml:space="preserve">  2    </w:t>
      </w:r>
      <w:r w:rsidR="00F35645">
        <w:t xml:space="preserve"> 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64.100.0.1</w:t>
      </w:r>
    </w:p>
    <w:p w14:paraId="04FD3E82" w14:textId="2D3AED6D" w:rsidR="00FA057B" w:rsidRPr="00FF0208" w:rsidRDefault="00FA057B" w:rsidP="007A58EE">
      <w:pPr>
        <w:pStyle w:val="CMDOutputRed"/>
      </w:pPr>
      <w:r w:rsidRPr="00FF0208">
        <w:t xml:space="preserve">  </w:t>
      </w:r>
      <w:r w:rsidR="00F35645">
        <w:t>3</w:t>
      </w:r>
      <w:r w:rsidRPr="00FF0208">
        <w:t xml:space="preserve">    </w:t>
      </w:r>
      <w:r w:rsidR="00F35645">
        <w:t xml:space="preserve"> 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t>&lt;1</w:t>
      </w:r>
      <w:r w:rsidR="00F35645" w:rsidRPr="00FF0208">
        <w:t xml:space="preserve"> </w:t>
      </w:r>
      <w:proofErr w:type="spellStart"/>
      <w:r w:rsidRPr="00FF0208">
        <w:t>ms</w:t>
      </w:r>
      <w:proofErr w:type="spellEnd"/>
      <w:r w:rsidRPr="00FF0208">
        <w:t xml:space="preserve">     [</w:t>
      </w:r>
      <w:r w:rsidR="00F35645" w:rsidRPr="007A58EE">
        <w:t>209.165.200.226</w:t>
      </w:r>
      <w:r w:rsidRPr="00FF0208">
        <w:t>]</w:t>
      </w:r>
    </w:p>
    <w:p w14:paraId="0253C4E4" w14:textId="77777777" w:rsidR="00FA057B" w:rsidRPr="00FF0208" w:rsidRDefault="00FA057B" w:rsidP="007A58EE">
      <w:pPr>
        <w:pStyle w:val="CMDOutputRed"/>
      </w:pPr>
    </w:p>
    <w:p w14:paraId="62B51320" w14:textId="77777777" w:rsidR="00FA057B" w:rsidRDefault="00FA057B" w:rsidP="007A58EE">
      <w:pPr>
        <w:pStyle w:val="CMDOutputRed"/>
      </w:pPr>
      <w:r w:rsidRPr="00FF0208">
        <w:t>Trace complete.</w:t>
      </w:r>
    </w:p>
    <w:p w14:paraId="57ABAA96" w14:textId="77777777" w:rsidR="003F4247" w:rsidRDefault="003F4247" w:rsidP="007A58EE">
      <w:pPr>
        <w:pStyle w:val="ConfigWindow"/>
      </w:pPr>
      <w:r>
        <w:t>Close command prompt</w:t>
      </w:r>
    </w:p>
    <w:p w14:paraId="6FBC25EA" w14:textId="48B32B4A" w:rsidR="00FA057B" w:rsidRDefault="00FA057B" w:rsidP="0047005E">
      <w:pPr>
        <w:pStyle w:val="BodyTextL50"/>
        <w:spacing w:before="0"/>
      </w:pPr>
      <w:r>
        <w:rPr>
          <w:b/>
        </w:rPr>
        <w:lastRenderedPageBreak/>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EE650E">
      <w:pPr>
        <w:pStyle w:val="AnswerLineL25"/>
      </w:pPr>
      <w:r>
        <w:t>Type your answers here.</w:t>
      </w:r>
    </w:p>
    <w:p w14:paraId="0B580AA5" w14:textId="77777777" w:rsidR="00FA057B" w:rsidRPr="00596998" w:rsidRDefault="00FA057B" w:rsidP="00FA057B">
      <w:pPr>
        <w:pStyle w:val="BodyTextL25"/>
        <w:rPr>
          <w:rStyle w:val="AnswerGray"/>
        </w:rPr>
      </w:pPr>
      <w:r>
        <w:rPr>
          <w:rStyle w:val="AnswerGray"/>
        </w:rPr>
        <w:t>Firewall on the PCs, access lists command, routing issues, interface is down, network delay</w:t>
      </w:r>
    </w:p>
    <w:p w14:paraId="4B9D1569" w14:textId="1C9094AB" w:rsidR="00FA057B" w:rsidRDefault="00FA057B" w:rsidP="00FA057B">
      <w:pPr>
        <w:pStyle w:val="ReflectionQ"/>
        <w:keepNext w:val="0"/>
      </w:pPr>
      <w:r>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EE650E">
      <w:pPr>
        <w:pStyle w:val="AnswerLineL25"/>
      </w:pPr>
      <w:r>
        <w:t>Type your answers here.</w:t>
      </w:r>
    </w:p>
    <w:p w14:paraId="365DBE24" w14:textId="77777777" w:rsidR="00FA057B" w:rsidRDefault="00FA057B" w:rsidP="00FA057B">
      <w:pPr>
        <w:pStyle w:val="BodyTextL25"/>
        <w:rPr>
          <w:rStyle w:val="AnswerGray"/>
        </w:rPr>
      </w:pPr>
      <w:r w:rsidRPr="00AD7BAB">
        <w:rPr>
          <w:rStyle w:val="AnswerGray"/>
        </w:rPr>
        <w:t>Request timed out</w:t>
      </w:r>
      <w:r>
        <w:rPr>
          <w:rStyle w:val="AnswerGray"/>
        </w:rPr>
        <w:t xml:space="preserve"> or periods (.)</w:t>
      </w:r>
      <w:r w:rsidRPr="00AD7BAB">
        <w:rPr>
          <w:rStyle w:val="AnswerGray"/>
        </w:rPr>
        <w:t>.</w:t>
      </w:r>
      <w:r>
        <w:rPr>
          <w:rStyle w:val="AnswerGray"/>
        </w:rPr>
        <w:t xml:space="preserve"> This means that there was no response in the default time period. Some of the items you may check: router is down, destination host is down, return route to your device and latency of the response is not more than the default time period</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EE650E">
      <w:pPr>
        <w:pStyle w:val="AnswerLineL25"/>
      </w:pPr>
      <w:r>
        <w:t>Type your answers here.</w:t>
      </w:r>
    </w:p>
    <w:p w14:paraId="7AC4B793" w14:textId="77777777" w:rsidR="00FA057B" w:rsidRDefault="00FA057B" w:rsidP="00FA057B">
      <w:pPr>
        <w:pStyle w:val="BodyTextL25"/>
        <w:rPr>
          <w:rStyle w:val="AnswerGray"/>
        </w:rPr>
      </w:pPr>
      <w:r>
        <w:rPr>
          <w:rStyle w:val="AnswerGray"/>
        </w:rPr>
        <w:t>Destination host unreachable. This message indicates that there is no route to the destination as the network is not listed by the routing table.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A617B5">
      <w:pPr>
        <w:pStyle w:val="AnswerLineL25"/>
      </w:pPr>
      <w:r>
        <w:t>Type your answers here.</w:t>
      </w:r>
    </w:p>
    <w:p w14:paraId="6F116E69" w14:textId="77777777" w:rsidR="00A617B5" w:rsidRDefault="00A617B5" w:rsidP="00A617B5">
      <w:pPr>
        <w:pStyle w:val="BodyTextL25"/>
        <w:rPr>
          <w:rStyle w:val="AnswerGray"/>
        </w:rPr>
      </w:pPr>
      <w:r>
        <w:rPr>
          <w:rStyle w:val="AnswerGray"/>
        </w:rPr>
        <w:t>Windows sets the TTL value to 128 and the Cisco device will set the TTL value to 255.</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A617B5">
      <w:pPr>
        <w:pStyle w:val="AnswerLineL25"/>
      </w:pPr>
      <w:r>
        <w:t>Type your answers here.</w:t>
      </w:r>
    </w:p>
    <w:p w14:paraId="2AA36F70" w14:textId="77777777" w:rsidR="00A617B5" w:rsidRPr="00024EE5" w:rsidRDefault="00A617B5" w:rsidP="00A617B5">
      <w:pPr>
        <w:pStyle w:val="BodyTextL25"/>
        <w:rPr>
          <w:rStyle w:val="AnswerGray"/>
        </w:rPr>
      </w:pPr>
      <w:r>
        <w:rPr>
          <w:rStyle w:val="AnswerGray"/>
        </w:rPr>
        <w:t>Windows sets the TTL value to 128</w:t>
      </w:r>
      <w:r w:rsidR="006E1724">
        <w:rPr>
          <w:rStyle w:val="AnswerGray"/>
        </w:rPr>
        <w:t xml:space="preserve">, which is the same as IPv4 TTL value </w:t>
      </w:r>
      <w:r>
        <w:rPr>
          <w:rStyle w:val="AnswerGray"/>
        </w:rPr>
        <w:t>and the Cisco device will set the TTL value to 64.</w:t>
      </w:r>
    </w:p>
    <w:p w14:paraId="5AF6ED48" w14:textId="77777777" w:rsidR="00F35645" w:rsidRPr="004C0909" w:rsidRDefault="00F35645" w:rsidP="00F3564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lastRenderedPageBreak/>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p w14:paraId="10F39876" w14:textId="77777777" w:rsidR="00FA057B" w:rsidRPr="00F27963" w:rsidRDefault="00FA057B" w:rsidP="00FA057B">
      <w:pPr>
        <w:pStyle w:val="Heading1"/>
        <w:numPr>
          <w:ilvl w:val="0"/>
          <w:numId w:val="3"/>
        </w:numPr>
        <w:rPr>
          <w:rStyle w:val="LabSectionGray"/>
        </w:rPr>
      </w:pPr>
      <w:r w:rsidRPr="00F27963">
        <w:rPr>
          <w:rStyle w:val="LabSectionGray"/>
        </w:rPr>
        <w:t>Device Con</w:t>
      </w:r>
      <w:r>
        <w:rPr>
          <w:rStyle w:val="LabSectionGray"/>
        </w:rPr>
        <w:t>figs</w:t>
      </w:r>
    </w:p>
    <w:p w14:paraId="6C2C92C6" w14:textId="71A43557" w:rsidR="00FA057B" w:rsidRDefault="00FA057B" w:rsidP="00FA057B">
      <w:pPr>
        <w:pStyle w:val="Heading1"/>
        <w:numPr>
          <w:ilvl w:val="0"/>
          <w:numId w:val="3"/>
        </w:numPr>
        <w:rPr>
          <w:rStyle w:val="LabSectionGray"/>
        </w:rPr>
      </w:pPr>
      <w:r w:rsidRPr="003B7605">
        <w:rPr>
          <w:rStyle w:val="LabSectionGray"/>
        </w:rPr>
        <w:t xml:space="preserve">Router </w:t>
      </w:r>
      <w:r w:rsidR="00A647C3">
        <w:rPr>
          <w:rStyle w:val="LabSectionGray"/>
        </w:rPr>
        <w:t>R1</w:t>
      </w:r>
    </w:p>
    <w:p w14:paraId="1079151E" w14:textId="77777777" w:rsidR="00E23835" w:rsidRPr="007A58EE" w:rsidRDefault="00E23835" w:rsidP="007A58EE">
      <w:pPr>
        <w:pStyle w:val="DevConfigs"/>
        <w:rPr>
          <w:rStyle w:val="DevConfigGray"/>
        </w:rPr>
      </w:pPr>
      <w:r w:rsidRPr="007A58EE">
        <w:rPr>
          <w:rStyle w:val="DevConfigGray"/>
        </w:rPr>
        <w:t>R1#</w:t>
      </w:r>
      <w:r w:rsidR="00A647C3" w:rsidRPr="007A58EE">
        <w:rPr>
          <w:rStyle w:val="DevConfigGray"/>
        </w:rPr>
        <w:t xml:space="preserve"> </w:t>
      </w:r>
      <w:r w:rsidRPr="007A58EE">
        <w:rPr>
          <w:rStyle w:val="DevConfigGray"/>
        </w:rPr>
        <w:t>show run</w:t>
      </w:r>
    </w:p>
    <w:p w14:paraId="102BCD75" w14:textId="77777777" w:rsidR="00E23835" w:rsidRPr="007A58EE" w:rsidRDefault="00E23835" w:rsidP="007A58EE">
      <w:pPr>
        <w:pStyle w:val="DevConfigs"/>
        <w:rPr>
          <w:rStyle w:val="DevConfigGray"/>
        </w:rPr>
      </w:pPr>
      <w:r w:rsidRPr="007A58EE">
        <w:rPr>
          <w:rStyle w:val="DevConfigGray"/>
        </w:rPr>
        <w:t>Building configuration...</w:t>
      </w:r>
    </w:p>
    <w:p w14:paraId="7B75C5C3" w14:textId="77777777" w:rsidR="00E23835" w:rsidRPr="007A58EE" w:rsidRDefault="00E23835" w:rsidP="007A58EE">
      <w:pPr>
        <w:pStyle w:val="DevConfigs"/>
        <w:rPr>
          <w:rStyle w:val="DevConfigGray"/>
        </w:rPr>
      </w:pPr>
    </w:p>
    <w:p w14:paraId="7030B5E2" w14:textId="77777777" w:rsidR="00E23835" w:rsidRPr="007A58EE" w:rsidRDefault="00E23835" w:rsidP="007A58EE">
      <w:pPr>
        <w:pStyle w:val="DevConfigs"/>
        <w:rPr>
          <w:rStyle w:val="DevConfigGray"/>
        </w:rPr>
      </w:pPr>
      <w:r w:rsidRPr="007A58EE">
        <w:rPr>
          <w:rStyle w:val="DevConfigGray"/>
        </w:rPr>
        <w:t>Current configuration : 1806 bytes</w:t>
      </w:r>
    </w:p>
    <w:p w14:paraId="17BE9C9C" w14:textId="77777777" w:rsidR="00E23835" w:rsidRPr="007A58EE" w:rsidRDefault="00E23835" w:rsidP="007A58EE">
      <w:pPr>
        <w:pStyle w:val="DevConfigs"/>
        <w:rPr>
          <w:rStyle w:val="DevConfigGray"/>
        </w:rPr>
      </w:pPr>
      <w:r w:rsidRPr="007A58EE">
        <w:rPr>
          <w:rStyle w:val="DevConfigGray"/>
        </w:rPr>
        <w:t>!</w:t>
      </w:r>
    </w:p>
    <w:p w14:paraId="068AC9BE" w14:textId="77777777" w:rsidR="00E23835" w:rsidRPr="007A58EE" w:rsidRDefault="00E23835" w:rsidP="007A58EE">
      <w:pPr>
        <w:pStyle w:val="DevConfigs"/>
        <w:rPr>
          <w:rStyle w:val="DevConfigGray"/>
        </w:rPr>
      </w:pPr>
      <w:r w:rsidRPr="007A58EE">
        <w:rPr>
          <w:rStyle w:val="DevConfigGray"/>
        </w:rPr>
        <w:t>version 16.9</w:t>
      </w:r>
    </w:p>
    <w:p w14:paraId="156A32ED" w14:textId="77777777" w:rsidR="00E23835" w:rsidRPr="007A58EE" w:rsidRDefault="00E23835" w:rsidP="007A58EE">
      <w:pPr>
        <w:pStyle w:val="DevConfigs"/>
        <w:rPr>
          <w:rStyle w:val="DevConfigGray"/>
        </w:rPr>
      </w:pPr>
      <w:r w:rsidRPr="007A58EE">
        <w:rPr>
          <w:rStyle w:val="DevConfigGray"/>
        </w:rPr>
        <w:t>service timestamps debug datetime msec</w:t>
      </w:r>
    </w:p>
    <w:p w14:paraId="26306AB7" w14:textId="77777777" w:rsidR="00E23835" w:rsidRPr="007A58EE" w:rsidRDefault="00E23835" w:rsidP="007A58EE">
      <w:pPr>
        <w:pStyle w:val="DevConfigs"/>
        <w:rPr>
          <w:rStyle w:val="DevConfigGray"/>
        </w:rPr>
      </w:pPr>
      <w:r w:rsidRPr="007A58EE">
        <w:rPr>
          <w:rStyle w:val="DevConfigGray"/>
        </w:rPr>
        <w:t>service timestamps log datetime msec</w:t>
      </w:r>
    </w:p>
    <w:p w14:paraId="2A7AC64C" w14:textId="77777777" w:rsidR="00E23835" w:rsidRPr="007A58EE" w:rsidRDefault="00E23835" w:rsidP="007A58EE">
      <w:pPr>
        <w:pStyle w:val="DevConfigs"/>
        <w:rPr>
          <w:rStyle w:val="DevConfigGray"/>
        </w:rPr>
      </w:pPr>
      <w:r w:rsidRPr="007A58EE">
        <w:rPr>
          <w:rStyle w:val="DevConfigGray"/>
        </w:rPr>
        <w:t xml:space="preserve">platform </w:t>
      </w:r>
      <w:proofErr w:type="spellStart"/>
      <w:r w:rsidRPr="007A58EE">
        <w:rPr>
          <w:rStyle w:val="DevConfigGray"/>
        </w:rPr>
        <w:t>qfp</w:t>
      </w:r>
      <w:proofErr w:type="spellEnd"/>
      <w:r w:rsidRPr="007A58EE">
        <w:rPr>
          <w:rStyle w:val="DevConfigGray"/>
        </w:rPr>
        <w:t xml:space="preserve"> utilization monitor load 80</w:t>
      </w:r>
    </w:p>
    <w:p w14:paraId="431626F4" w14:textId="77777777" w:rsidR="00E23835" w:rsidRPr="007A58EE" w:rsidRDefault="00E23835" w:rsidP="007A58EE">
      <w:pPr>
        <w:pStyle w:val="DevConfigs"/>
        <w:rPr>
          <w:rStyle w:val="DevConfigGray"/>
        </w:rPr>
      </w:pPr>
      <w:r w:rsidRPr="007A58EE">
        <w:rPr>
          <w:rStyle w:val="DevConfigGray"/>
        </w:rPr>
        <w:t>no platform punt-keepalive disable-kernel-core</w:t>
      </w:r>
    </w:p>
    <w:p w14:paraId="43E13435" w14:textId="77777777" w:rsidR="00E23835" w:rsidRPr="007A58EE" w:rsidRDefault="00E23835" w:rsidP="007A58EE">
      <w:pPr>
        <w:pStyle w:val="DevConfigs"/>
        <w:rPr>
          <w:rStyle w:val="DevConfigGray"/>
        </w:rPr>
      </w:pPr>
      <w:r w:rsidRPr="007A58EE">
        <w:rPr>
          <w:rStyle w:val="DevConfigGray"/>
        </w:rPr>
        <w:t>!</w:t>
      </w:r>
    </w:p>
    <w:p w14:paraId="319CBFBA" w14:textId="77777777" w:rsidR="00E23835" w:rsidRPr="007A58EE" w:rsidRDefault="00E23835" w:rsidP="007A58EE">
      <w:pPr>
        <w:pStyle w:val="DevConfigs"/>
        <w:rPr>
          <w:rStyle w:val="DevConfigGray"/>
        </w:rPr>
      </w:pPr>
      <w:r w:rsidRPr="007A58EE">
        <w:rPr>
          <w:rStyle w:val="DevConfigGray"/>
        </w:rPr>
        <w:t>hostname R1</w:t>
      </w:r>
    </w:p>
    <w:p w14:paraId="657420AE" w14:textId="77777777" w:rsidR="00E23835" w:rsidRPr="007A58EE" w:rsidRDefault="00E23835" w:rsidP="007A58EE">
      <w:pPr>
        <w:pStyle w:val="DevConfigs"/>
        <w:rPr>
          <w:rStyle w:val="DevConfigGray"/>
        </w:rPr>
      </w:pPr>
      <w:r w:rsidRPr="007A58EE">
        <w:rPr>
          <w:rStyle w:val="DevConfigGray"/>
        </w:rPr>
        <w:t>!</w:t>
      </w:r>
    </w:p>
    <w:p w14:paraId="33169272" w14:textId="77777777" w:rsidR="00E23835" w:rsidRPr="007A58EE" w:rsidRDefault="00E23835" w:rsidP="007A58EE">
      <w:pPr>
        <w:pStyle w:val="DevConfigs"/>
        <w:rPr>
          <w:rStyle w:val="DevConfigGray"/>
        </w:rPr>
      </w:pPr>
      <w:r w:rsidRPr="007A58EE">
        <w:rPr>
          <w:rStyle w:val="DevConfigGray"/>
        </w:rPr>
        <w:t>boot-start-marker</w:t>
      </w:r>
    </w:p>
    <w:p w14:paraId="03FCF416" w14:textId="77777777" w:rsidR="00E23835" w:rsidRPr="007A58EE" w:rsidRDefault="00E23835" w:rsidP="007A58EE">
      <w:pPr>
        <w:pStyle w:val="DevConfigs"/>
        <w:rPr>
          <w:rStyle w:val="DevConfigGray"/>
        </w:rPr>
      </w:pPr>
      <w:r w:rsidRPr="007A58EE">
        <w:rPr>
          <w:rStyle w:val="DevConfigGray"/>
        </w:rPr>
        <w:t>boot-end-marker</w:t>
      </w:r>
    </w:p>
    <w:p w14:paraId="1A2CAD36" w14:textId="77777777" w:rsidR="00E23835" w:rsidRPr="007A58EE" w:rsidRDefault="00E23835" w:rsidP="007A58EE">
      <w:pPr>
        <w:pStyle w:val="DevConfigs"/>
        <w:rPr>
          <w:rStyle w:val="DevConfigGray"/>
        </w:rPr>
      </w:pPr>
      <w:r w:rsidRPr="007A58EE">
        <w:rPr>
          <w:rStyle w:val="DevConfigGray"/>
        </w:rPr>
        <w:t>!</w:t>
      </w:r>
    </w:p>
    <w:p w14:paraId="3EFDB374"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25DA43E1" w14:textId="77777777" w:rsidR="00E23835" w:rsidRDefault="00E23835" w:rsidP="007A58EE">
      <w:pPr>
        <w:pStyle w:val="DevConfigs"/>
        <w:rPr>
          <w:rStyle w:val="DevConfigGray"/>
        </w:rPr>
      </w:pPr>
      <w:r w:rsidRPr="007A58EE">
        <w:rPr>
          <w:rStyle w:val="DevConfigGray"/>
        </w:rPr>
        <w:t>!</w:t>
      </w:r>
    </w:p>
    <w:p w14:paraId="416AE74E"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Externalv4 209.165.200.226</w:t>
      </w:r>
    </w:p>
    <w:p w14:paraId="3D3869A3"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Externalv6 2001:DB8:ACAD:200::226</w:t>
      </w:r>
    </w:p>
    <w:p w14:paraId="383964F0"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ISPv4 64.100.0.1</w:t>
      </w:r>
    </w:p>
    <w:p w14:paraId="0CE2130C"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ISPv6 2001:DB8:ACAD::1</w:t>
      </w:r>
    </w:p>
    <w:p w14:paraId="58016E40"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PC-Av4 192.168.1.10</w:t>
      </w:r>
    </w:p>
    <w:p w14:paraId="49EF849C"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PC-Av6 2001:DB8:ACAD:1::10</w:t>
      </w:r>
    </w:p>
    <w:p w14:paraId="04BF3C14" w14:textId="77777777" w:rsidR="005159CF" w:rsidRPr="005159CF" w:rsidRDefault="005159CF" w:rsidP="005159CF">
      <w:pPr>
        <w:pStyle w:val="DevConfigs"/>
        <w:rPr>
          <w:rStyle w:val="DevConfigGray"/>
        </w:rPr>
      </w:pPr>
      <w:proofErr w:type="spellStart"/>
      <w:r w:rsidRPr="005159CF">
        <w:rPr>
          <w:rStyle w:val="DevConfigGray"/>
        </w:rPr>
        <w:t>ip</w:t>
      </w:r>
      <w:proofErr w:type="spellEnd"/>
      <w:r w:rsidRPr="005159CF">
        <w:rPr>
          <w:rStyle w:val="DevConfigGray"/>
        </w:rPr>
        <w:t xml:space="preserve"> host S1v4 192.168.1.2</w:t>
      </w:r>
    </w:p>
    <w:p w14:paraId="377071DB" w14:textId="77777777" w:rsidR="005159CF" w:rsidRPr="007A58EE" w:rsidRDefault="005159CF" w:rsidP="007A58EE">
      <w:pPr>
        <w:pStyle w:val="DevConfigs"/>
        <w:rPr>
          <w:rStyle w:val="DevConfigGray"/>
        </w:rPr>
      </w:pPr>
      <w:proofErr w:type="spellStart"/>
      <w:r w:rsidRPr="005159CF">
        <w:rPr>
          <w:rStyle w:val="DevConfigGray"/>
        </w:rPr>
        <w:t>ip</w:t>
      </w:r>
      <w:proofErr w:type="spellEnd"/>
      <w:r w:rsidRPr="005159CF">
        <w:rPr>
          <w:rStyle w:val="DevConfigGray"/>
        </w:rPr>
        <w:t xml:space="preserve"> host S1v6 2001:DB8:ACAD:1::2</w:t>
      </w:r>
    </w:p>
    <w:p w14:paraId="6C88C912"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domain lookup</w:t>
      </w:r>
    </w:p>
    <w:p w14:paraId="5696B80A" w14:textId="77777777" w:rsidR="00E23835" w:rsidRPr="007A58EE" w:rsidRDefault="00E23835" w:rsidP="007A58EE">
      <w:pPr>
        <w:pStyle w:val="DevConfigs"/>
        <w:rPr>
          <w:rStyle w:val="DevConfigGray"/>
        </w:rPr>
      </w:pPr>
      <w:r w:rsidRPr="007A58EE">
        <w:rPr>
          <w:rStyle w:val="DevConfigGray"/>
        </w:rPr>
        <w:t>!</w:t>
      </w:r>
    </w:p>
    <w:p w14:paraId="6F1F4540" w14:textId="77777777" w:rsidR="00E23835" w:rsidRPr="007A58EE" w:rsidRDefault="00E23835" w:rsidP="007A58EE">
      <w:pPr>
        <w:pStyle w:val="DevConfigs"/>
        <w:rPr>
          <w:rStyle w:val="DevConfigGray"/>
        </w:rPr>
      </w:pPr>
      <w:r w:rsidRPr="007A58EE">
        <w:rPr>
          <w:rStyle w:val="DevConfigGray"/>
        </w:rPr>
        <w:t>login on-success log</w:t>
      </w:r>
    </w:p>
    <w:p w14:paraId="1DB09E7D" w14:textId="77777777" w:rsidR="00E23835" w:rsidRPr="007A58EE" w:rsidRDefault="00E23835" w:rsidP="007A58EE">
      <w:pPr>
        <w:pStyle w:val="DevConfigs"/>
        <w:rPr>
          <w:rStyle w:val="DevConfigGray"/>
        </w:rPr>
      </w:pPr>
      <w:r w:rsidRPr="007A58EE">
        <w:rPr>
          <w:rStyle w:val="DevConfigGray"/>
        </w:rPr>
        <w:t>!</w:t>
      </w:r>
    </w:p>
    <w:p w14:paraId="1BBCED2A" w14:textId="77777777" w:rsidR="00E23835" w:rsidRPr="007A58EE" w:rsidRDefault="00E23835" w:rsidP="007A58EE">
      <w:pPr>
        <w:pStyle w:val="DevConfigs"/>
        <w:rPr>
          <w:rStyle w:val="DevConfigGray"/>
        </w:rPr>
      </w:pPr>
      <w:r w:rsidRPr="007A58EE">
        <w:rPr>
          <w:rStyle w:val="DevConfigGray"/>
        </w:rPr>
        <w:lastRenderedPageBreak/>
        <w:t>subscriber templating</w:t>
      </w:r>
    </w:p>
    <w:p w14:paraId="39E3303C" w14:textId="77777777" w:rsidR="00E23835" w:rsidRPr="007A58EE" w:rsidRDefault="00E23835" w:rsidP="007A58EE">
      <w:pPr>
        <w:pStyle w:val="DevConfigs"/>
        <w:rPr>
          <w:rStyle w:val="DevConfigGray"/>
        </w:rPr>
      </w:pPr>
      <w:r w:rsidRPr="007A58EE">
        <w:rPr>
          <w:rStyle w:val="DevConfigGray"/>
        </w:rPr>
        <w:t>!</w:t>
      </w:r>
    </w:p>
    <w:p w14:paraId="5BBE4EAE" w14:textId="77777777" w:rsidR="00E23835" w:rsidRPr="007A58EE" w:rsidRDefault="00E23835" w:rsidP="007A58EE">
      <w:pPr>
        <w:pStyle w:val="DevConfigs"/>
        <w:rPr>
          <w:rStyle w:val="DevConfigGray"/>
        </w:rPr>
      </w:pPr>
      <w:r w:rsidRPr="007A58EE">
        <w:rPr>
          <w:rStyle w:val="DevConfigGray"/>
        </w:rPr>
        <w:t>ipv6 unicast-routing</w:t>
      </w:r>
    </w:p>
    <w:p w14:paraId="2EDD3DBB" w14:textId="77777777" w:rsidR="00E23835" w:rsidRPr="007A58EE" w:rsidRDefault="00E23835" w:rsidP="007A58EE">
      <w:pPr>
        <w:pStyle w:val="DevConfigs"/>
        <w:rPr>
          <w:rStyle w:val="DevConfigGray"/>
        </w:rPr>
      </w:pPr>
      <w:r w:rsidRPr="007A58EE">
        <w:rPr>
          <w:rStyle w:val="DevConfigGray"/>
        </w:rPr>
        <w:t>multilink bundle-name authenticated</w:t>
      </w:r>
    </w:p>
    <w:p w14:paraId="78960493" w14:textId="77777777" w:rsidR="00E23835" w:rsidRPr="007A58EE" w:rsidRDefault="00E23835" w:rsidP="007A58EE">
      <w:pPr>
        <w:pStyle w:val="DevConfigs"/>
        <w:rPr>
          <w:rStyle w:val="DevConfigGray"/>
        </w:rPr>
      </w:pPr>
      <w:r w:rsidRPr="007A58EE">
        <w:rPr>
          <w:rStyle w:val="DevConfigGray"/>
        </w:rPr>
        <w:t>!</w:t>
      </w:r>
    </w:p>
    <w:p w14:paraId="126E749C" w14:textId="77777777" w:rsidR="00E23835" w:rsidRPr="007A58EE" w:rsidRDefault="00E23835" w:rsidP="007A58EE">
      <w:pPr>
        <w:pStyle w:val="DevConfigs"/>
        <w:rPr>
          <w:rStyle w:val="DevConfigGray"/>
        </w:rPr>
      </w:pPr>
      <w:r w:rsidRPr="007A58EE">
        <w:rPr>
          <w:rStyle w:val="DevConfigGray"/>
        </w:rPr>
        <w:t>no license smart enable</w:t>
      </w:r>
    </w:p>
    <w:p w14:paraId="327C4BDB" w14:textId="77777777" w:rsidR="00E23835" w:rsidRPr="007A58EE" w:rsidRDefault="00E23835" w:rsidP="007A58EE">
      <w:pPr>
        <w:pStyle w:val="DevConfigs"/>
        <w:rPr>
          <w:rStyle w:val="DevConfigGray"/>
        </w:rPr>
      </w:pPr>
      <w:r w:rsidRPr="007A58EE">
        <w:rPr>
          <w:rStyle w:val="DevConfigGray"/>
        </w:rPr>
        <w:t>diagnostic bootup level minimal</w:t>
      </w:r>
    </w:p>
    <w:p w14:paraId="6576D976" w14:textId="77777777" w:rsidR="00E23835" w:rsidRPr="007A58EE" w:rsidRDefault="00E23835" w:rsidP="007A58EE">
      <w:pPr>
        <w:pStyle w:val="DevConfigs"/>
        <w:rPr>
          <w:rStyle w:val="DevConfigGray"/>
        </w:rPr>
      </w:pPr>
      <w:r w:rsidRPr="007A58EE">
        <w:rPr>
          <w:rStyle w:val="DevConfigGray"/>
        </w:rPr>
        <w:t>!</w:t>
      </w:r>
    </w:p>
    <w:p w14:paraId="1B8179F5" w14:textId="77777777" w:rsidR="00E23835" w:rsidRPr="007A58EE" w:rsidRDefault="00E23835" w:rsidP="007A58EE">
      <w:pPr>
        <w:pStyle w:val="DevConfigs"/>
        <w:rPr>
          <w:rStyle w:val="DevConfigGray"/>
        </w:rPr>
      </w:pPr>
      <w:r w:rsidRPr="007A58EE">
        <w:rPr>
          <w:rStyle w:val="DevConfigGray"/>
        </w:rPr>
        <w:t>spanning-tree extend system-id</w:t>
      </w:r>
    </w:p>
    <w:p w14:paraId="513069AB" w14:textId="77777777" w:rsidR="00E23835" w:rsidRPr="007A58EE" w:rsidRDefault="00E23835" w:rsidP="007A58EE">
      <w:pPr>
        <w:pStyle w:val="DevConfigs"/>
        <w:rPr>
          <w:rStyle w:val="DevConfigGray"/>
        </w:rPr>
      </w:pPr>
      <w:r w:rsidRPr="007A58EE">
        <w:rPr>
          <w:rStyle w:val="DevConfigGray"/>
        </w:rPr>
        <w:t>!</w:t>
      </w:r>
    </w:p>
    <w:p w14:paraId="4952B1C4" w14:textId="77777777" w:rsidR="00E23835" w:rsidRPr="007A58EE" w:rsidRDefault="00E23835" w:rsidP="007A58EE">
      <w:pPr>
        <w:pStyle w:val="DevConfigs"/>
        <w:rPr>
          <w:rStyle w:val="DevConfigGray"/>
        </w:rPr>
      </w:pPr>
      <w:r w:rsidRPr="007A58EE">
        <w:rPr>
          <w:rStyle w:val="DevConfigGray"/>
        </w:rPr>
        <w:t>redundancy</w:t>
      </w:r>
    </w:p>
    <w:p w14:paraId="047A9495" w14:textId="77777777" w:rsidR="00E23835" w:rsidRPr="007A58EE" w:rsidRDefault="00E23835" w:rsidP="007A58EE">
      <w:pPr>
        <w:pStyle w:val="DevConfigs"/>
        <w:rPr>
          <w:rStyle w:val="DevConfigGray"/>
        </w:rPr>
      </w:pPr>
      <w:r w:rsidRPr="007A58EE">
        <w:rPr>
          <w:rStyle w:val="DevConfigGray"/>
        </w:rPr>
        <w:t xml:space="preserve"> mode none</w:t>
      </w:r>
    </w:p>
    <w:p w14:paraId="6DA2CC94" w14:textId="77777777" w:rsidR="00E23835" w:rsidRPr="007A58EE" w:rsidRDefault="00E23835" w:rsidP="007A58EE">
      <w:pPr>
        <w:pStyle w:val="DevConfigs"/>
        <w:rPr>
          <w:rStyle w:val="DevConfigGray"/>
        </w:rPr>
      </w:pPr>
      <w:r w:rsidRPr="007A58EE">
        <w:rPr>
          <w:rStyle w:val="DevConfigGray"/>
        </w:rPr>
        <w:t>!</w:t>
      </w:r>
    </w:p>
    <w:p w14:paraId="198F294D" w14:textId="77777777" w:rsidR="00E23835" w:rsidRPr="007A58EE" w:rsidRDefault="00E23835" w:rsidP="007A58EE">
      <w:pPr>
        <w:pStyle w:val="DevConfigs"/>
        <w:rPr>
          <w:rStyle w:val="DevConfigGray"/>
        </w:rPr>
      </w:pPr>
      <w:r w:rsidRPr="007A58EE">
        <w:rPr>
          <w:rStyle w:val="DevConfigGray"/>
        </w:rPr>
        <w:t>interface GigabitEthernet0/0/0</w:t>
      </w:r>
    </w:p>
    <w:p w14:paraId="2430393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64.100.0.2 255.255.255.252</w:t>
      </w:r>
    </w:p>
    <w:p w14:paraId="69104022"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outside</w:t>
      </w:r>
    </w:p>
    <w:p w14:paraId="2F793EEE" w14:textId="77777777" w:rsidR="00E23835" w:rsidRPr="007A58EE" w:rsidRDefault="00E23835" w:rsidP="007A58EE">
      <w:pPr>
        <w:pStyle w:val="DevConfigs"/>
        <w:rPr>
          <w:rStyle w:val="DevConfigGray"/>
        </w:rPr>
      </w:pPr>
      <w:r w:rsidRPr="007A58EE">
        <w:rPr>
          <w:rStyle w:val="DevConfigGray"/>
        </w:rPr>
        <w:t xml:space="preserve"> negotiation auto</w:t>
      </w:r>
    </w:p>
    <w:p w14:paraId="596FFD7C" w14:textId="77777777" w:rsidR="00E23835" w:rsidRPr="007A58EE" w:rsidRDefault="00E23835" w:rsidP="007A58EE">
      <w:pPr>
        <w:pStyle w:val="DevConfigs"/>
        <w:rPr>
          <w:rStyle w:val="DevConfigGray"/>
        </w:rPr>
      </w:pPr>
      <w:r w:rsidRPr="007A58EE">
        <w:rPr>
          <w:rStyle w:val="DevConfigGray"/>
        </w:rPr>
        <w:t xml:space="preserve"> ipv6 address FE80::2 link-local</w:t>
      </w:r>
    </w:p>
    <w:p w14:paraId="385C73C3" w14:textId="77777777" w:rsidR="00E23835" w:rsidRPr="007A58EE" w:rsidRDefault="00E23835" w:rsidP="007A58EE">
      <w:pPr>
        <w:pStyle w:val="DevConfigs"/>
        <w:rPr>
          <w:rStyle w:val="DevConfigGray"/>
        </w:rPr>
      </w:pPr>
      <w:r w:rsidRPr="007A58EE">
        <w:rPr>
          <w:rStyle w:val="DevConfigGray"/>
        </w:rPr>
        <w:t xml:space="preserve"> ipv6 address 2001:DB8:ACAD::2/64</w:t>
      </w:r>
    </w:p>
    <w:p w14:paraId="4DD1C107" w14:textId="77777777" w:rsidR="00E23835" w:rsidRPr="007A58EE" w:rsidRDefault="00E23835" w:rsidP="007A58EE">
      <w:pPr>
        <w:pStyle w:val="DevConfigs"/>
        <w:rPr>
          <w:rStyle w:val="DevConfigGray"/>
        </w:rPr>
      </w:pPr>
      <w:r w:rsidRPr="007A58EE">
        <w:rPr>
          <w:rStyle w:val="DevConfigGray"/>
        </w:rPr>
        <w:t>!</w:t>
      </w:r>
    </w:p>
    <w:p w14:paraId="02E7046F" w14:textId="77777777" w:rsidR="00E23835" w:rsidRPr="007A58EE" w:rsidRDefault="00E23835" w:rsidP="007A58EE">
      <w:pPr>
        <w:pStyle w:val="DevConfigs"/>
        <w:rPr>
          <w:rStyle w:val="DevConfigGray"/>
        </w:rPr>
      </w:pPr>
      <w:r w:rsidRPr="007A58EE">
        <w:rPr>
          <w:rStyle w:val="DevConfigGray"/>
        </w:rPr>
        <w:t>interface GigabitEthernet0/0/1</w:t>
      </w:r>
    </w:p>
    <w:p w14:paraId="73A1D676"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192.168.1.1 255.255.255.0</w:t>
      </w:r>
    </w:p>
    <w:p w14:paraId="22AD594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inside</w:t>
      </w:r>
    </w:p>
    <w:p w14:paraId="6F47565A" w14:textId="77777777" w:rsidR="00E23835" w:rsidRPr="007A58EE" w:rsidRDefault="00E23835" w:rsidP="007A58EE">
      <w:pPr>
        <w:pStyle w:val="DevConfigs"/>
        <w:rPr>
          <w:rStyle w:val="DevConfigGray"/>
        </w:rPr>
      </w:pPr>
      <w:r w:rsidRPr="007A58EE">
        <w:rPr>
          <w:rStyle w:val="DevConfigGray"/>
        </w:rPr>
        <w:t xml:space="preserve"> negotiation auto</w:t>
      </w:r>
    </w:p>
    <w:p w14:paraId="1EC8BF2C" w14:textId="77777777" w:rsidR="00E23835" w:rsidRPr="007A58EE" w:rsidRDefault="00E23835" w:rsidP="007A58EE">
      <w:pPr>
        <w:pStyle w:val="DevConfigs"/>
        <w:rPr>
          <w:rStyle w:val="DevConfigGray"/>
        </w:rPr>
      </w:pPr>
      <w:r w:rsidRPr="007A58EE">
        <w:rPr>
          <w:rStyle w:val="DevConfigGray"/>
        </w:rPr>
        <w:t xml:space="preserve"> ipv6 address FE80::1 link-local</w:t>
      </w:r>
    </w:p>
    <w:p w14:paraId="165AB3DC" w14:textId="77777777" w:rsidR="00E23835" w:rsidRPr="007A58EE" w:rsidRDefault="00E23835" w:rsidP="007A58EE">
      <w:pPr>
        <w:pStyle w:val="DevConfigs"/>
        <w:rPr>
          <w:rStyle w:val="DevConfigGray"/>
        </w:rPr>
      </w:pPr>
      <w:r w:rsidRPr="007A58EE">
        <w:rPr>
          <w:rStyle w:val="DevConfigGray"/>
        </w:rPr>
        <w:t xml:space="preserve"> ipv6 address 2001:DB8:ACAD:1::1/64</w:t>
      </w:r>
    </w:p>
    <w:p w14:paraId="30B2AD3B" w14:textId="77777777" w:rsidR="00E23835" w:rsidRPr="007A58EE" w:rsidRDefault="00E23835" w:rsidP="007A58EE">
      <w:pPr>
        <w:pStyle w:val="DevConfigs"/>
        <w:rPr>
          <w:rStyle w:val="DevConfigGray"/>
        </w:rPr>
      </w:pPr>
      <w:r w:rsidRPr="007A58EE">
        <w:rPr>
          <w:rStyle w:val="DevConfigGray"/>
        </w:rPr>
        <w:t>!</w:t>
      </w:r>
    </w:p>
    <w:p w14:paraId="51AC6DA6" w14:textId="77777777" w:rsidR="00E23835" w:rsidRPr="007A58EE" w:rsidRDefault="00E23835" w:rsidP="007A58EE">
      <w:pPr>
        <w:pStyle w:val="DevConfigs"/>
        <w:rPr>
          <w:rStyle w:val="DevConfigGray"/>
        </w:rPr>
      </w:pPr>
      <w:r w:rsidRPr="007A58EE">
        <w:rPr>
          <w:rStyle w:val="DevConfigGray"/>
        </w:rPr>
        <w:t>interface Serial0/1/0</w:t>
      </w:r>
    </w:p>
    <w:p w14:paraId="5EF76281"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538AC99A" w14:textId="77777777" w:rsidR="00E23835" w:rsidRPr="007A58EE" w:rsidRDefault="00E23835" w:rsidP="007A58EE">
      <w:pPr>
        <w:pStyle w:val="DevConfigs"/>
        <w:rPr>
          <w:rStyle w:val="DevConfigGray"/>
        </w:rPr>
      </w:pPr>
      <w:r w:rsidRPr="007A58EE">
        <w:rPr>
          <w:rStyle w:val="DevConfigGray"/>
        </w:rPr>
        <w:t>!</w:t>
      </w:r>
    </w:p>
    <w:p w14:paraId="0E64F184" w14:textId="77777777" w:rsidR="00E23835" w:rsidRPr="007A58EE" w:rsidRDefault="00E23835" w:rsidP="007A58EE">
      <w:pPr>
        <w:pStyle w:val="DevConfigs"/>
        <w:rPr>
          <w:rStyle w:val="DevConfigGray"/>
        </w:rPr>
      </w:pPr>
      <w:r w:rsidRPr="007A58EE">
        <w:rPr>
          <w:rStyle w:val="DevConfigGray"/>
        </w:rPr>
        <w:t>interface Serial0/1/1</w:t>
      </w:r>
    </w:p>
    <w:p w14:paraId="5191FCE4"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689F898C" w14:textId="77777777" w:rsidR="00E23835" w:rsidRPr="007A58EE" w:rsidRDefault="00E23835" w:rsidP="007A58EE">
      <w:pPr>
        <w:pStyle w:val="DevConfigs"/>
        <w:rPr>
          <w:rStyle w:val="DevConfigGray"/>
        </w:rPr>
      </w:pPr>
      <w:r w:rsidRPr="007A58EE">
        <w:rPr>
          <w:rStyle w:val="DevConfigGray"/>
        </w:rPr>
        <w:t>!</w:t>
      </w:r>
    </w:p>
    <w:p w14:paraId="4B6CAE14"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w:t>
      </w:r>
      <w:proofErr w:type="spellStart"/>
      <w:r w:rsidRPr="007A58EE">
        <w:rPr>
          <w:rStyle w:val="DevConfigGray"/>
        </w:rPr>
        <w:t>nat</w:t>
      </w:r>
      <w:proofErr w:type="spellEnd"/>
      <w:r w:rsidRPr="007A58EE">
        <w:rPr>
          <w:rStyle w:val="DevConfigGray"/>
        </w:rPr>
        <w:t xml:space="preserve"> inside source list 1 interface GigabitEthernet0/0/0 overload</w:t>
      </w:r>
    </w:p>
    <w:p w14:paraId="235F1686"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forward-protocol </w:t>
      </w:r>
      <w:proofErr w:type="spellStart"/>
      <w:r w:rsidRPr="007A58EE">
        <w:rPr>
          <w:rStyle w:val="DevConfigGray"/>
        </w:rPr>
        <w:t>nd</w:t>
      </w:r>
      <w:proofErr w:type="spellEnd"/>
    </w:p>
    <w:p w14:paraId="11EFE3AE"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http server</w:t>
      </w:r>
    </w:p>
    <w:p w14:paraId="3AFE4B40"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secure-server</w:t>
      </w:r>
    </w:p>
    <w:p w14:paraId="4899A333"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route 0.0.0.0 0.0.0.0 64.100.0.1</w:t>
      </w:r>
    </w:p>
    <w:p w14:paraId="4916CA45" w14:textId="77777777" w:rsidR="00E23835" w:rsidRPr="007A58EE" w:rsidRDefault="00E23835" w:rsidP="007A58EE">
      <w:pPr>
        <w:pStyle w:val="DevConfigs"/>
        <w:rPr>
          <w:rStyle w:val="DevConfigGray"/>
        </w:rPr>
      </w:pPr>
      <w:r w:rsidRPr="007A58EE">
        <w:rPr>
          <w:rStyle w:val="DevConfigGray"/>
        </w:rPr>
        <w:t>!</w:t>
      </w:r>
    </w:p>
    <w:p w14:paraId="0A5AA4BE" w14:textId="77777777" w:rsidR="00E23835" w:rsidRPr="007A58EE" w:rsidRDefault="00E23835" w:rsidP="007A58EE">
      <w:pPr>
        <w:pStyle w:val="DevConfigs"/>
        <w:rPr>
          <w:rStyle w:val="DevConfigGray"/>
        </w:rPr>
      </w:pPr>
      <w:r w:rsidRPr="007A58EE">
        <w:rPr>
          <w:rStyle w:val="DevConfigGray"/>
        </w:rPr>
        <w:t>access-list 1 permit 192.168.1.0 0.0.0.255</w:t>
      </w:r>
    </w:p>
    <w:p w14:paraId="526EC12C" w14:textId="77777777" w:rsidR="00E23835" w:rsidRPr="007A58EE" w:rsidRDefault="00E23835" w:rsidP="007A58EE">
      <w:pPr>
        <w:pStyle w:val="DevConfigs"/>
        <w:rPr>
          <w:rStyle w:val="DevConfigGray"/>
        </w:rPr>
      </w:pPr>
      <w:r w:rsidRPr="007A58EE">
        <w:rPr>
          <w:rStyle w:val="DevConfigGray"/>
        </w:rPr>
        <w:t>ipv6 route ::/0 2001:DB8:ACAD::1</w:t>
      </w:r>
    </w:p>
    <w:p w14:paraId="7DF59F01" w14:textId="77777777" w:rsidR="00E23835" w:rsidRPr="007A58EE" w:rsidRDefault="00E23835" w:rsidP="007A58EE">
      <w:pPr>
        <w:pStyle w:val="DevConfigs"/>
        <w:rPr>
          <w:rStyle w:val="DevConfigGray"/>
        </w:rPr>
      </w:pPr>
      <w:r w:rsidRPr="007A58EE">
        <w:rPr>
          <w:rStyle w:val="DevConfigGray"/>
        </w:rPr>
        <w:t>!</w:t>
      </w:r>
    </w:p>
    <w:p w14:paraId="52E1EA64" w14:textId="77777777" w:rsidR="00E23835" w:rsidRPr="007A58EE" w:rsidRDefault="00E23835" w:rsidP="007A58EE">
      <w:pPr>
        <w:pStyle w:val="DevConfigs"/>
        <w:rPr>
          <w:rStyle w:val="DevConfigGray"/>
        </w:rPr>
      </w:pPr>
      <w:r w:rsidRPr="007A58EE">
        <w:rPr>
          <w:rStyle w:val="DevConfigGray"/>
        </w:rPr>
        <w:t>control-plane</w:t>
      </w:r>
    </w:p>
    <w:p w14:paraId="3FE9D013" w14:textId="77777777" w:rsidR="00E23835" w:rsidRPr="007A58EE" w:rsidRDefault="00E23835" w:rsidP="007A58EE">
      <w:pPr>
        <w:pStyle w:val="DevConfigs"/>
        <w:rPr>
          <w:rStyle w:val="DevConfigGray"/>
        </w:rPr>
      </w:pPr>
      <w:r w:rsidRPr="007A58EE">
        <w:rPr>
          <w:rStyle w:val="DevConfigGray"/>
        </w:rPr>
        <w:t>!</w:t>
      </w:r>
    </w:p>
    <w:p w14:paraId="07E04944" w14:textId="77777777" w:rsidR="00E23835" w:rsidRPr="007A58EE" w:rsidRDefault="00E23835" w:rsidP="007A58EE">
      <w:pPr>
        <w:pStyle w:val="DevConfigs"/>
        <w:rPr>
          <w:rStyle w:val="DevConfigGray"/>
        </w:rPr>
      </w:pPr>
      <w:r w:rsidRPr="007A58EE">
        <w:rPr>
          <w:rStyle w:val="DevConfigGray"/>
        </w:rPr>
        <w:t>line con 0</w:t>
      </w:r>
    </w:p>
    <w:p w14:paraId="42675972" w14:textId="77777777" w:rsidR="00E23835" w:rsidRPr="007A58EE" w:rsidRDefault="00E23835" w:rsidP="007A58EE">
      <w:pPr>
        <w:pStyle w:val="DevConfigs"/>
        <w:rPr>
          <w:rStyle w:val="DevConfigGray"/>
        </w:rPr>
      </w:pPr>
      <w:r w:rsidRPr="007A58EE">
        <w:rPr>
          <w:rStyle w:val="DevConfigGray"/>
        </w:rPr>
        <w:t xml:space="preserve"> transport input none</w:t>
      </w:r>
    </w:p>
    <w:p w14:paraId="11DF368B"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3B3C3AF4" w14:textId="77777777" w:rsidR="00E23835" w:rsidRPr="007A58EE" w:rsidRDefault="00E23835" w:rsidP="007A58EE">
      <w:pPr>
        <w:pStyle w:val="DevConfigs"/>
        <w:rPr>
          <w:rStyle w:val="DevConfigGray"/>
        </w:rPr>
      </w:pPr>
      <w:r w:rsidRPr="007A58EE">
        <w:rPr>
          <w:rStyle w:val="DevConfigGray"/>
        </w:rPr>
        <w:t>line aux 0</w:t>
      </w:r>
    </w:p>
    <w:p w14:paraId="10AE6EEC"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0EE203C4" w14:textId="77777777" w:rsidR="00E23835" w:rsidRPr="007A58EE" w:rsidRDefault="00E23835"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0FB73A3E" w14:textId="77777777" w:rsidR="00E23835" w:rsidRPr="007A58EE" w:rsidRDefault="00E23835" w:rsidP="007A58EE">
      <w:pPr>
        <w:pStyle w:val="DevConfigs"/>
        <w:rPr>
          <w:rStyle w:val="DevConfigGray"/>
        </w:rPr>
      </w:pPr>
      <w:r w:rsidRPr="007A58EE">
        <w:rPr>
          <w:rStyle w:val="DevConfigGray"/>
        </w:rPr>
        <w:lastRenderedPageBreak/>
        <w:t xml:space="preserve"> login</w:t>
      </w:r>
    </w:p>
    <w:p w14:paraId="03420D4E" w14:textId="77777777" w:rsidR="00E23835" w:rsidRPr="007A58EE" w:rsidRDefault="00E23835" w:rsidP="007A58EE">
      <w:pPr>
        <w:pStyle w:val="DevConfigs"/>
        <w:rPr>
          <w:rStyle w:val="DevConfigGray"/>
        </w:rPr>
      </w:pPr>
      <w:r w:rsidRPr="007A58EE">
        <w:rPr>
          <w:rStyle w:val="DevConfigGray"/>
        </w:rPr>
        <w:t>!</w:t>
      </w:r>
    </w:p>
    <w:p w14:paraId="18052655" w14:textId="77777777" w:rsidR="00E23835" w:rsidRPr="007A58EE" w:rsidRDefault="00A647C3" w:rsidP="007A58EE">
      <w:pPr>
        <w:pStyle w:val="DevConfigs"/>
        <w:rPr>
          <w:rStyle w:val="DevConfigGray"/>
        </w:rPr>
      </w:pPr>
      <w:r>
        <w:rPr>
          <w:rStyle w:val="DevConfigGray"/>
        </w:rPr>
        <w:t>e</w:t>
      </w:r>
      <w:r w:rsidR="00E23835" w:rsidRPr="007A58EE">
        <w:rPr>
          <w:rStyle w:val="DevConfigGray"/>
        </w:rPr>
        <w:t>nd</w:t>
      </w:r>
    </w:p>
    <w:p w14:paraId="189C38D1" w14:textId="77777777" w:rsidR="00A647C3" w:rsidRPr="007A58EE" w:rsidRDefault="00A647C3" w:rsidP="007A58EE">
      <w:pPr>
        <w:pStyle w:val="Heading1"/>
        <w:rPr>
          <w:rStyle w:val="LabSectionGray"/>
        </w:rPr>
      </w:pPr>
      <w:r w:rsidRPr="007A58EE">
        <w:rPr>
          <w:rStyle w:val="LabSectionGray"/>
        </w:rPr>
        <w:t>Router ISP</w:t>
      </w:r>
    </w:p>
    <w:p w14:paraId="3C3C5B4E" w14:textId="77777777" w:rsidR="00E23835" w:rsidRPr="007A58EE" w:rsidRDefault="00E23835" w:rsidP="007A58EE">
      <w:pPr>
        <w:pStyle w:val="DevConfigs"/>
        <w:rPr>
          <w:rStyle w:val="DevConfigGray"/>
        </w:rPr>
      </w:pPr>
      <w:r w:rsidRPr="007A58EE">
        <w:rPr>
          <w:rStyle w:val="DevConfigGray"/>
        </w:rPr>
        <w:t>ISP#</w:t>
      </w:r>
      <w:r w:rsidR="00A647C3" w:rsidRPr="007A58EE">
        <w:rPr>
          <w:rStyle w:val="DevConfigGray"/>
        </w:rPr>
        <w:t xml:space="preserve"> </w:t>
      </w:r>
      <w:r w:rsidRPr="007A58EE">
        <w:rPr>
          <w:rStyle w:val="DevConfigGray"/>
        </w:rPr>
        <w:t>show run</w:t>
      </w:r>
    </w:p>
    <w:p w14:paraId="72878DB5" w14:textId="77777777" w:rsidR="00E23835" w:rsidRPr="007A58EE" w:rsidRDefault="00E23835" w:rsidP="007A58EE">
      <w:pPr>
        <w:pStyle w:val="DevConfigs"/>
        <w:rPr>
          <w:rStyle w:val="DevConfigGray"/>
        </w:rPr>
      </w:pPr>
      <w:r w:rsidRPr="007A58EE">
        <w:rPr>
          <w:rStyle w:val="DevConfigGray"/>
        </w:rPr>
        <w:t>Building configuration...</w:t>
      </w:r>
    </w:p>
    <w:p w14:paraId="555458CE" w14:textId="77777777" w:rsidR="00E23835" w:rsidRPr="007A58EE" w:rsidRDefault="00E23835" w:rsidP="007A58EE">
      <w:pPr>
        <w:pStyle w:val="DevConfigs"/>
        <w:rPr>
          <w:rStyle w:val="DevConfigGray"/>
        </w:rPr>
      </w:pPr>
    </w:p>
    <w:p w14:paraId="1FDFC103" w14:textId="77777777" w:rsidR="00E23835" w:rsidRPr="007A58EE" w:rsidRDefault="00E23835" w:rsidP="007A58EE">
      <w:pPr>
        <w:pStyle w:val="DevConfigs"/>
        <w:rPr>
          <w:rStyle w:val="DevConfigGray"/>
        </w:rPr>
      </w:pPr>
      <w:r w:rsidRPr="007A58EE">
        <w:rPr>
          <w:rStyle w:val="DevConfigGray"/>
        </w:rPr>
        <w:t>Current configuration : 1337 bytes</w:t>
      </w:r>
    </w:p>
    <w:p w14:paraId="65FC5253" w14:textId="77777777" w:rsidR="00E23835" w:rsidRPr="007A58EE" w:rsidRDefault="00E23835" w:rsidP="007A58EE">
      <w:pPr>
        <w:pStyle w:val="DevConfigs"/>
        <w:rPr>
          <w:rStyle w:val="DevConfigGray"/>
        </w:rPr>
      </w:pPr>
      <w:r w:rsidRPr="007A58EE">
        <w:rPr>
          <w:rStyle w:val="DevConfigGray"/>
        </w:rPr>
        <w:t>!</w:t>
      </w:r>
    </w:p>
    <w:p w14:paraId="1BEF29DF" w14:textId="77777777" w:rsidR="00E23835" w:rsidRPr="007A58EE" w:rsidRDefault="00E23835" w:rsidP="007A58EE">
      <w:pPr>
        <w:pStyle w:val="DevConfigs"/>
        <w:rPr>
          <w:rStyle w:val="DevConfigGray"/>
        </w:rPr>
      </w:pPr>
      <w:r w:rsidRPr="007A58EE">
        <w:rPr>
          <w:rStyle w:val="DevConfigGray"/>
        </w:rPr>
        <w:t>version 16.9</w:t>
      </w:r>
    </w:p>
    <w:p w14:paraId="4126232F" w14:textId="77777777" w:rsidR="00E23835" w:rsidRPr="007A58EE" w:rsidRDefault="00E23835" w:rsidP="007A58EE">
      <w:pPr>
        <w:pStyle w:val="DevConfigs"/>
        <w:rPr>
          <w:rStyle w:val="DevConfigGray"/>
        </w:rPr>
      </w:pPr>
      <w:r w:rsidRPr="007A58EE">
        <w:rPr>
          <w:rStyle w:val="DevConfigGray"/>
        </w:rPr>
        <w:t>service timestamps debug datetime msec</w:t>
      </w:r>
    </w:p>
    <w:p w14:paraId="6F208D60" w14:textId="77777777" w:rsidR="00E23835" w:rsidRPr="007A58EE" w:rsidRDefault="00E23835" w:rsidP="007A58EE">
      <w:pPr>
        <w:pStyle w:val="DevConfigs"/>
        <w:rPr>
          <w:rStyle w:val="DevConfigGray"/>
        </w:rPr>
      </w:pPr>
      <w:r w:rsidRPr="007A58EE">
        <w:rPr>
          <w:rStyle w:val="DevConfigGray"/>
        </w:rPr>
        <w:t>service timestamps log datetime msec</w:t>
      </w:r>
    </w:p>
    <w:p w14:paraId="4EDC8AC5" w14:textId="77777777" w:rsidR="00E23835" w:rsidRPr="007A58EE" w:rsidRDefault="00E23835" w:rsidP="007A58EE">
      <w:pPr>
        <w:pStyle w:val="DevConfigs"/>
        <w:rPr>
          <w:rStyle w:val="DevConfigGray"/>
        </w:rPr>
      </w:pPr>
      <w:r w:rsidRPr="007A58EE">
        <w:rPr>
          <w:rStyle w:val="DevConfigGray"/>
        </w:rPr>
        <w:t xml:space="preserve">platform </w:t>
      </w:r>
      <w:proofErr w:type="spellStart"/>
      <w:r w:rsidRPr="007A58EE">
        <w:rPr>
          <w:rStyle w:val="DevConfigGray"/>
        </w:rPr>
        <w:t>qfp</w:t>
      </w:r>
      <w:proofErr w:type="spellEnd"/>
      <w:r w:rsidRPr="007A58EE">
        <w:rPr>
          <w:rStyle w:val="DevConfigGray"/>
        </w:rPr>
        <w:t xml:space="preserve"> utilization monitor load 80</w:t>
      </w:r>
    </w:p>
    <w:p w14:paraId="7DC47ACF" w14:textId="77777777" w:rsidR="00E23835" w:rsidRPr="007A58EE" w:rsidRDefault="00E23835" w:rsidP="007A58EE">
      <w:pPr>
        <w:pStyle w:val="DevConfigs"/>
        <w:rPr>
          <w:rStyle w:val="DevConfigGray"/>
        </w:rPr>
      </w:pPr>
      <w:r w:rsidRPr="007A58EE">
        <w:rPr>
          <w:rStyle w:val="DevConfigGray"/>
        </w:rPr>
        <w:t>no platform punt-keepalive disable-kernel-core</w:t>
      </w:r>
    </w:p>
    <w:p w14:paraId="75A84FD5" w14:textId="77777777" w:rsidR="00E23835" w:rsidRPr="007A58EE" w:rsidRDefault="00E23835" w:rsidP="007A58EE">
      <w:pPr>
        <w:pStyle w:val="DevConfigs"/>
        <w:rPr>
          <w:rStyle w:val="DevConfigGray"/>
        </w:rPr>
      </w:pPr>
      <w:r w:rsidRPr="007A58EE">
        <w:rPr>
          <w:rStyle w:val="DevConfigGray"/>
        </w:rPr>
        <w:t>!</w:t>
      </w:r>
    </w:p>
    <w:p w14:paraId="550B894D" w14:textId="77777777" w:rsidR="00E23835" w:rsidRPr="007A58EE" w:rsidRDefault="00E23835" w:rsidP="007A58EE">
      <w:pPr>
        <w:pStyle w:val="DevConfigs"/>
        <w:rPr>
          <w:rStyle w:val="DevConfigGray"/>
        </w:rPr>
      </w:pPr>
      <w:r w:rsidRPr="007A58EE">
        <w:rPr>
          <w:rStyle w:val="DevConfigGray"/>
        </w:rPr>
        <w:t>hostname ISP</w:t>
      </w:r>
    </w:p>
    <w:p w14:paraId="369F309B" w14:textId="77777777" w:rsidR="00E23835" w:rsidRPr="007A58EE" w:rsidRDefault="00E23835" w:rsidP="007A58EE">
      <w:pPr>
        <w:pStyle w:val="DevConfigs"/>
        <w:rPr>
          <w:rStyle w:val="DevConfigGray"/>
        </w:rPr>
      </w:pPr>
      <w:r w:rsidRPr="007A58EE">
        <w:rPr>
          <w:rStyle w:val="DevConfigGray"/>
        </w:rPr>
        <w:t>!</w:t>
      </w:r>
    </w:p>
    <w:p w14:paraId="141877CA" w14:textId="77777777" w:rsidR="00E23835" w:rsidRPr="007A58EE" w:rsidRDefault="00E23835" w:rsidP="007A58EE">
      <w:pPr>
        <w:pStyle w:val="DevConfigs"/>
        <w:rPr>
          <w:rStyle w:val="DevConfigGray"/>
        </w:rPr>
      </w:pPr>
      <w:r w:rsidRPr="007A58EE">
        <w:rPr>
          <w:rStyle w:val="DevConfigGray"/>
        </w:rPr>
        <w:t>boot-start-marker</w:t>
      </w:r>
    </w:p>
    <w:p w14:paraId="09B82CD2" w14:textId="77777777" w:rsidR="00E23835" w:rsidRPr="007A58EE" w:rsidRDefault="00E23835" w:rsidP="007A58EE">
      <w:pPr>
        <w:pStyle w:val="DevConfigs"/>
        <w:rPr>
          <w:rStyle w:val="DevConfigGray"/>
        </w:rPr>
      </w:pPr>
      <w:r w:rsidRPr="007A58EE">
        <w:rPr>
          <w:rStyle w:val="DevConfigGray"/>
        </w:rPr>
        <w:t>boot-end-marker</w:t>
      </w:r>
    </w:p>
    <w:p w14:paraId="799C1CBF" w14:textId="77777777" w:rsidR="00E23835" w:rsidRPr="007A58EE" w:rsidRDefault="00E23835" w:rsidP="007A58EE">
      <w:pPr>
        <w:pStyle w:val="DevConfigs"/>
        <w:rPr>
          <w:rStyle w:val="DevConfigGray"/>
        </w:rPr>
      </w:pPr>
      <w:r w:rsidRPr="007A58EE">
        <w:rPr>
          <w:rStyle w:val="DevConfigGray"/>
        </w:rPr>
        <w:t>!</w:t>
      </w:r>
    </w:p>
    <w:p w14:paraId="7507CEE2"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4798ABE9" w14:textId="77777777" w:rsidR="00E23835" w:rsidRPr="007A58EE" w:rsidRDefault="00E23835" w:rsidP="007A58EE">
      <w:pPr>
        <w:pStyle w:val="DevConfigs"/>
        <w:rPr>
          <w:rStyle w:val="DevConfigGray"/>
        </w:rPr>
      </w:pPr>
      <w:r w:rsidRPr="007A58EE">
        <w:rPr>
          <w:rStyle w:val="DevConfigGray"/>
        </w:rPr>
        <w:t>!</w:t>
      </w:r>
    </w:p>
    <w:p w14:paraId="4707F491"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domain lookup</w:t>
      </w:r>
    </w:p>
    <w:p w14:paraId="173E403C" w14:textId="77777777" w:rsidR="00E23835" w:rsidRPr="007A58EE" w:rsidRDefault="00E23835" w:rsidP="007A58EE">
      <w:pPr>
        <w:pStyle w:val="DevConfigs"/>
        <w:rPr>
          <w:rStyle w:val="DevConfigGray"/>
        </w:rPr>
      </w:pPr>
      <w:r w:rsidRPr="007A58EE">
        <w:rPr>
          <w:rStyle w:val="DevConfigGray"/>
        </w:rPr>
        <w:t>!</w:t>
      </w:r>
    </w:p>
    <w:p w14:paraId="4A33044E" w14:textId="77777777" w:rsidR="00E23835" w:rsidRPr="007A58EE" w:rsidRDefault="00E23835" w:rsidP="007A58EE">
      <w:pPr>
        <w:pStyle w:val="DevConfigs"/>
        <w:rPr>
          <w:rStyle w:val="DevConfigGray"/>
        </w:rPr>
      </w:pPr>
      <w:r w:rsidRPr="007A58EE">
        <w:rPr>
          <w:rStyle w:val="DevConfigGray"/>
        </w:rPr>
        <w:t>login on-success log</w:t>
      </w:r>
    </w:p>
    <w:p w14:paraId="2238FB41" w14:textId="77777777" w:rsidR="00E23835" w:rsidRPr="007A58EE" w:rsidRDefault="00E23835" w:rsidP="007A58EE">
      <w:pPr>
        <w:pStyle w:val="DevConfigs"/>
        <w:rPr>
          <w:rStyle w:val="DevConfigGray"/>
        </w:rPr>
      </w:pPr>
      <w:r w:rsidRPr="007A58EE">
        <w:rPr>
          <w:rStyle w:val="DevConfigGray"/>
        </w:rPr>
        <w:t>!</w:t>
      </w:r>
    </w:p>
    <w:p w14:paraId="7F0BBB0F" w14:textId="77777777" w:rsidR="00E23835" w:rsidRPr="007A58EE" w:rsidRDefault="00E23835" w:rsidP="007A58EE">
      <w:pPr>
        <w:pStyle w:val="DevConfigs"/>
        <w:rPr>
          <w:rStyle w:val="DevConfigGray"/>
        </w:rPr>
      </w:pPr>
      <w:r w:rsidRPr="007A58EE">
        <w:rPr>
          <w:rStyle w:val="DevConfigGray"/>
        </w:rPr>
        <w:t>subscriber templating</w:t>
      </w:r>
    </w:p>
    <w:p w14:paraId="00143579" w14:textId="77777777" w:rsidR="00E23835" w:rsidRPr="007A58EE" w:rsidRDefault="00E23835" w:rsidP="007A58EE">
      <w:pPr>
        <w:pStyle w:val="DevConfigs"/>
        <w:rPr>
          <w:rStyle w:val="DevConfigGray"/>
        </w:rPr>
      </w:pPr>
      <w:r w:rsidRPr="007A58EE">
        <w:rPr>
          <w:rStyle w:val="DevConfigGray"/>
        </w:rPr>
        <w:t>!</w:t>
      </w:r>
    </w:p>
    <w:p w14:paraId="225422B9" w14:textId="77777777" w:rsidR="00E23835" w:rsidRPr="007A58EE" w:rsidRDefault="00E23835" w:rsidP="007A58EE">
      <w:pPr>
        <w:pStyle w:val="DevConfigs"/>
        <w:rPr>
          <w:rStyle w:val="DevConfigGray"/>
        </w:rPr>
      </w:pPr>
      <w:r w:rsidRPr="007A58EE">
        <w:rPr>
          <w:rStyle w:val="DevConfigGray"/>
        </w:rPr>
        <w:t>ipv6 unicast-routing</w:t>
      </w:r>
    </w:p>
    <w:p w14:paraId="10C4DCCB" w14:textId="77777777" w:rsidR="00E23835" w:rsidRPr="007A58EE" w:rsidRDefault="00E23835" w:rsidP="007A58EE">
      <w:pPr>
        <w:pStyle w:val="DevConfigs"/>
        <w:rPr>
          <w:rStyle w:val="DevConfigGray"/>
        </w:rPr>
      </w:pPr>
      <w:r w:rsidRPr="007A58EE">
        <w:rPr>
          <w:rStyle w:val="DevConfigGray"/>
        </w:rPr>
        <w:t>multilink bundle-name authenticated</w:t>
      </w:r>
    </w:p>
    <w:p w14:paraId="6B5700BB" w14:textId="77777777" w:rsidR="00E23835" w:rsidRPr="007A58EE" w:rsidRDefault="00E23835" w:rsidP="007A58EE">
      <w:pPr>
        <w:pStyle w:val="DevConfigs"/>
        <w:rPr>
          <w:rStyle w:val="DevConfigGray"/>
        </w:rPr>
      </w:pPr>
      <w:r w:rsidRPr="007A58EE">
        <w:rPr>
          <w:rStyle w:val="DevConfigGray"/>
        </w:rPr>
        <w:t>!</w:t>
      </w:r>
    </w:p>
    <w:p w14:paraId="0E7A8917" w14:textId="77777777" w:rsidR="00E23835" w:rsidRPr="007A58EE" w:rsidRDefault="00E23835" w:rsidP="007A58EE">
      <w:pPr>
        <w:pStyle w:val="DevConfigs"/>
        <w:rPr>
          <w:rStyle w:val="DevConfigGray"/>
        </w:rPr>
      </w:pPr>
      <w:r w:rsidRPr="007A58EE">
        <w:rPr>
          <w:rStyle w:val="DevConfigGray"/>
        </w:rPr>
        <w:t>no license smart enable</w:t>
      </w:r>
    </w:p>
    <w:p w14:paraId="0DE9DF12" w14:textId="77777777" w:rsidR="00E23835" w:rsidRPr="007A58EE" w:rsidRDefault="00E23835" w:rsidP="007A58EE">
      <w:pPr>
        <w:pStyle w:val="DevConfigs"/>
        <w:rPr>
          <w:rStyle w:val="DevConfigGray"/>
        </w:rPr>
      </w:pPr>
      <w:r w:rsidRPr="007A58EE">
        <w:rPr>
          <w:rStyle w:val="DevConfigGray"/>
        </w:rPr>
        <w:t>diagnostic bootup level minimal</w:t>
      </w:r>
    </w:p>
    <w:p w14:paraId="601F735A" w14:textId="77777777" w:rsidR="00E23835" w:rsidRPr="007A58EE" w:rsidRDefault="00E23835" w:rsidP="007A58EE">
      <w:pPr>
        <w:pStyle w:val="DevConfigs"/>
        <w:rPr>
          <w:rStyle w:val="DevConfigGray"/>
        </w:rPr>
      </w:pPr>
      <w:r w:rsidRPr="007A58EE">
        <w:rPr>
          <w:rStyle w:val="DevConfigGray"/>
        </w:rPr>
        <w:t>!</w:t>
      </w:r>
    </w:p>
    <w:p w14:paraId="31993E47" w14:textId="77777777" w:rsidR="00E23835" w:rsidRPr="007A58EE" w:rsidRDefault="00E23835" w:rsidP="007A58EE">
      <w:pPr>
        <w:pStyle w:val="DevConfigs"/>
        <w:rPr>
          <w:rStyle w:val="DevConfigGray"/>
        </w:rPr>
      </w:pPr>
      <w:r w:rsidRPr="007A58EE">
        <w:rPr>
          <w:rStyle w:val="DevConfigGray"/>
        </w:rPr>
        <w:t>spanning-tree extend system-id</w:t>
      </w:r>
    </w:p>
    <w:p w14:paraId="5EF709ED" w14:textId="77777777" w:rsidR="00E23835" w:rsidRPr="007A58EE" w:rsidRDefault="00835647" w:rsidP="007A58EE">
      <w:pPr>
        <w:pStyle w:val="DevConfigs"/>
        <w:rPr>
          <w:rStyle w:val="DevConfigGray"/>
        </w:rPr>
      </w:pPr>
      <w:r>
        <w:rPr>
          <w:rStyle w:val="DevConfigGray"/>
        </w:rPr>
        <w:t>!</w:t>
      </w:r>
    </w:p>
    <w:p w14:paraId="4644A4A9" w14:textId="77777777" w:rsidR="00E23835" w:rsidRPr="007A58EE" w:rsidRDefault="00E23835" w:rsidP="007A58EE">
      <w:pPr>
        <w:pStyle w:val="DevConfigs"/>
        <w:rPr>
          <w:rStyle w:val="DevConfigGray"/>
        </w:rPr>
      </w:pPr>
      <w:r w:rsidRPr="007A58EE">
        <w:rPr>
          <w:rStyle w:val="DevConfigGray"/>
        </w:rPr>
        <w:t>redundancy</w:t>
      </w:r>
    </w:p>
    <w:p w14:paraId="526DBFE2" w14:textId="77777777" w:rsidR="00E23835" w:rsidRPr="007A58EE" w:rsidRDefault="00E23835" w:rsidP="007A58EE">
      <w:pPr>
        <w:pStyle w:val="DevConfigs"/>
        <w:rPr>
          <w:rStyle w:val="DevConfigGray"/>
        </w:rPr>
      </w:pPr>
      <w:r w:rsidRPr="007A58EE">
        <w:rPr>
          <w:rStyle w:val="DevConfigGray"/>
        </w:rPr>
        <w:t xml:space="preserve"> mode none</w:t>
      </w:r>
    </w:p>
    <w:p w14:paraId="57672ECC" w14:textId="77777777" w:rsidR="00E23835" w:rsidRPr="007A58EE" w:rsidRDefault="00E23835" w:rsidP="007A58EE">
      <w:pPr>
        <w:pStyle w:val="DevConfigs"/>
        <w:rPr>
          <w:rStyle w:val="DevConfigGray"/>
        </w:rPr>
      </w:pPr>
      <w:r w:rsidRPr="007A58EE">
        <w:rPr>
          <w:rStyle w:val="DevConfigGray"/>
        </w:rPr>
        <w:t>!</w:t>
      </w:r>
    </w:p>
    <w:p w14:paraId="2C7B1EF4" w14:textId="77777777" w:rsidR="00E23835" w:rsidRPr="007A58EE" w:rsidRDefault="00E23835" w:rsidP="007A58EE">
      <w:pPr>
        <w:pStyle w:val="DevConfigs"/>
        <w:rPr>
          <w:rStyle w:val="DevConfigGray"/>
        </w:rPr>
      </w:pPr>
      <w:r w:rsidRPr="007A58EE">
        <w:rPr>
          <w:rStyle w:val="DevConfigGray"/>
        </w:rPr>
        <w:t>interface GigabitEthernet0/0/0</w:t>
      </w:r>
    </w:p>
    <w:p w14:paraId="0A5F3E20"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64.100.0.1 255.255.255.252</w:t>
      </w:r>
    </w:p>
    <w:p w14:paraId="02DF100B" w14:textId="77777777" w:rsidR="00E23835" w:rsidRPr="007A58EE" w:rsidRDefault="00E23835" w:rsidP="007A58EE">
      <w:pPr>
        <w:pStyle w:val="DevConfigs"/>
        <w:rPr>
          <w:rStyle w:val="DevConfigGray"/>
        </w:rPr>
      </w:pPr>
      <w:r w:rsidRPr="007A58EE">
        <w:rPr>
          <w:rStyle w:val="DevConfigGray"/>
        </w:rPr>
        <w:t xml:space="preserve"> negotiation auto</w:t>
      </w:r>
    </w:p>
    <w:p w14:paraId="4277353C" w14:textId="77777777" w:rsidR="00E23835" w:rsidRPr="007A58EE" w:rsidRDefault="00E23835" w:rsidP="007A58EE">
      <w:pPr>
        <w:pStyle w:val="DevConfigs"/>
        <w:rPr>
          <w:rStyle w:val="DevConfigGray"/>
        </w:rPr>
      </w:pPr>
      <w:r w:rsidRPr="007A58EE">
        <w:rPr>
          <w:rStyle w:val="DevConfigGray"/>
        </w:rPr>
        <w:t xml:space="preserve"> ipv6 address FE80::1 link-local</w:t>
      </w:r>
    </w:p>
    <w:p w14:paraId="72422453" w14:textId="77777777" w:rsidR="00E23835" w:rsidRPr="007A58EE" w:rsidRDefault="00E23835" w:rsidP="007A58EE">
      <w:pPr>
        <w:pStyle w:val="DevConfigs"/>
        <w:rPr>
          <w:rStyle w:val="DevConfigGray"/>
        </w:rPr>
      </w:pPr>
      <w:r w:rsidRPr="007A58EE">
        <w:rPr>
          <w:rStyle w:val="DevConfigGray"/>
        </w:rPr>
        <w:t xml:space="preserve"> ipv6 address 2001:DB8:ACAD::1/64</w:t>
      </w:r>
    </w:p>
    <w:p w14:paraId="6E7879B6" w14:textId="77777777" w:rsidR="00E23835" w:rsidRPr="007A58EE" w:rsidRDefault="00E23835" w:rsidP="007A58EE">
      <w:pPr>
        <w:pStyle w:val="DevConfigs"/>
        <w:rPr>
          <w:rStyle w:val="DevConfigGray"/>
        </w:rPr>
      </w:pPr>
      <w:r w:rsidRPr="007A58EE">
        <w:rPr>
          <w:rStyle w:val="DevConfigGray"/>
        </w:rPr>
        <w:t>!</w:t>
      </w:r>
    </w:p>
    <w:p w14:paraId="1EE23B2C" w14:textId="77777777" w:rsidR="00E23835" w:rsidRPr="007A58EE" w:rsidRDefault="00E23835" w:rsidP="007A58EE">
      <w:pPr>
        <w:pStyle w:val="DevConfigs"/>
        <w:rPr>
          <w:rStyle w:val="DevConfigGray"/>
        </w:rPr>
      </w:pPr>
      <w:r w:rsidRPr="007A58EE">
        <w:rPr>
          <w:rStyle w:val="DevConfigGray"/>
        </w:rPr>
        <w:t>interface GigabitEthernet0/0/1</w:t>
      </w:r>
    </w:p>
    <w:p w14:paraId="6804CACB" w14:textId="5A8D1BB9"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209.165.200.225 255.255.255.</w:t>
      </w:r>
      <w:r w:rsidR="00923285">
        <w:rPr>
          <w:rStyle w:val="DevConfigGray"/>
        </w:rPr>
        <w:t>224</w:t>
      </w:r>
    </w:p>
    <w:p w14:paraId="1AE4B659" w14:textId="77777777" w:rsidR="00E23835" w:rsidRPr="007A58EE" w:rsidRDefault="00E23835" w:rsidP="007A58EE">
      <w:pPr>
        <w:pStyle w:val="DevConfigs"/>
        <w:rPr>
          <w:rStyle w:val="DevConfigGray"/>
        </w:rPr>
      </w:pPr>
      <w:r w:rsidRPr="007A58EE">
        <w:rPr>
          <w:rStyle w:val="DevConfigGray"/>
        </w:rPr>
        <w:t xml:space="preserve"> negotiation auto</w:t>
      </w:r>
    </w:p>
    <w:p w14:paraId="53343DB0" w14:textId="77777777" w:rsidR="00E23835" w:rsidRPr="007A58EE" w:rsidRDefault="00E23835" w:rsidP="007A58EE">
      <w:pPr>
        <w:pStyle w:val="DevConfigs"/>
        <w:rPr>
          <w:rStyle w:val="DevConfigGray"/>
        </w:rPr>
      </w:pPr>
      <w:r w:rsidRPr="007A58EE">
        <w:rPr>
          <w:rStyle w:val="DevConfigGray"/>
        </w:rPr>
        <w:lastRenderedPageBreak/>
        <w:t xml:space="preserve"> ipv6 address FE80::225 link-local</w:t>
      </w:r>
    </w:p>
    <w:p w14:paraId="162F5C1C" w14:textId="77777777" w:rsidR="00E23835" w:rsidRPr="007A58EE" w:rsidRDefault="00E23835" w:rsidP="007A58EE">
      <w:pPr>
        <w:pStyle w:val="DevConfigs"/>
        <w:rPr>
          <w:rStyle w:val="DevConfigGray"/>
        </w:rPr>
      </w:pPr>
      <w:r w:rsidRPr="007A58EE">
        <w:rPr>
          <w:rStyle w:val="DevConfigGray"/>
        </w:rPr>
        <w:t xml:space="preserve"> ipv6 address 2001:DB8:ACAD:200::225/64</w:t>
      </w:r>
    </w:p>
    <w:p w14:paraId="31ED697A" w14:textId="77777777" w:rsidR="00E23835" w:rsidRPr="007A58EE" w:rsidRDefault="00E23835" w:rsidP="007A58EE">
      <w:pPr>
        <w:pStyle w:val="DevConfigs"/>
        <w:rPr>
          <w:rStyle w:val="DevConfigGray"/>
        </w:rPr>
      </w:pPr>
      <w:r w:rsidRPr="007A58EE">
        <w:rPr>
          <w:rStyle w:val="DevConfigGray"/>
        </w:rPr>
        <w:t>!</w:t>
      </w:r>
    </w:p>
    <w:p w14:paraId="7BF435D9" w14:textId="77777777" w:rsidR="00E23835" w:rsidRPr="007A58EE" w:rsidRDefault="00E23835" w:rsidP="007A58EE">
      <w:pPr>
        <w:pStyle w:val="DevConfigs"/>
        <w:rPr>
          <w:rStyle w:val="DevConfigGray"/>
        </w:rPr>
      </w:pPr>
      <w:r w:rsidRPr="007A58EE">
        <w:rPr>
          <w:rStyle w:val="DevConfigGray"/>
        </w:rPr>
        <w:t>interface Serial0/1/0</w:t>
      </w:r>
    </w:p>
    <w:p w14:paraId="62C2BF70"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64372465" w14:textId="77777777" w:rsidR="00E23835" w:rsidRPr="007A58EE" w:rsidRDefault="00E23835" w:rsidP="007A58EE">
      <w:pPr>
        <w:pStyle w:val="DevConfigs"/>
        <w:rPr>
          <w:rStyle w:val="DevConfigGray"/>
        </w:rPr>
      </w:pPr>
      <w:r w:rsidRPr="007A58EE">
        <w:rPr>
          <w:rStyle w:val="DevConfigGray"/>
        </w:rPr>
        <w:t>!</w:t>
      </w:r>
    </w:p>
    <w:p w14:paraId="327C286F" w14:textId="77777777" w:rsidR="00E23835" w:rsidRPr="007A58EE" w:rsidRDefault="00E23835" w:rsidP="007A58EE">
      <w:pPr>
        <w:pStyle w:val="DevConfigs"/>
        <w:rPr>
          <w:rStyle w:val="DevConfigGray"/>
        </w:rPr>
      </w:pPr>
      <w:r w:rsidRPr="007A58EE">
        <w:rPr>
          <w:rStyle w:val="DevConfigGray"/>
        </w:rPr>
        <w:t>interface Serial0/1/1</w:t>
      </w:r>
    </w:p>
    <w:p w14:paraId="6027F9D2" w14:textId="77777777" w:rsidR="00E23835" w:rsidRPr="007A58EE" w:rsidRDefault="00E23835" w:rsidP="007A58EE">
      <w:pPr>
        <w:pStyle w:val="DevConfigs"/>
        <w:rPr>
          <w:rStyle w:val="DevConfigGray"/>
        </w:rPr>
      </w:pPr>
      <w:r w:rsidRPr="007A58EE">
        <w:rPr>
          <w:rStyle w:val="DevConfigGray"/>
        </w:rPr>
        <w:t xml:space="preserve"> no </w:t>
      </w:r>
      <w:proofErr w:type="spellStart"/>
      <w:r w:rsidRPr="007A58EE">
        <w:rPr>
          <w:rStyle w:val="DevConfigGray"/>
        </w:rPr>
        <w:t>ip</w:t>
      </w:r>
      <w:proofErr w:type="spellEnd"/>
      <w:r w:rsidRPr="007A58EE">
        <w:rPr>
          <w:rStyle w:val="DevConfigGray"/>
        </w:rPr>
        <w:t xml:space="preserve"> address</w:t>
      </w:r>
    </w:p>
    <w:p w14:paraId="78A7E2C6" w14:textId="77777777" w:rsidR="00E23835" w:rsidRPr="007A58EE" w:rsidRDefault="00E23835" w:rsidP="007A58EE">
      <w:pPr>
        <w:pStyle w:val="DevConfigs"/>
        <w:rPr>
          <w:rStyle w:val="DevConfigGray"/>
        </w:rPr>
      </w:pPr>
      <w:r w:rsidRPr="007A58EE">
        <w:rPr>
          <w:rStyle w:val="DevConfigGray"/>
        </w:rPr>
        <w:t>!</w:t>
      </w:r>
    </w:p>
    <w:p w14:paraId="5BB3BEF0" w14:textId="77777777" w:rsidR="00E23835" w:rsidRPr="007A58EE" w:rsidRDefault="00E23835" w:rsidP="007A58EE">
      <w:pPr>
        <w:pStyle w:val="DevConfigs"/>
        <w:rPr>
          <w:rStyle w:val="DevConfigGray"/>
        </w:rPr>
      </w:pPr>
      <w:proofErr w:type="spellStart"/>
      <w:r w:rsidRPr="007A58EE">
        <w:rPr>
          <w:rStyle w:val="DevConfigGray"/>
        </w:rPr>
        <w:t>ip</w:t>
      </w:r>
      <w:proofErr w:type="spellEnd"/>
      <w:r w:rsidRPr="007A58EE">
        <w:rPr>
          <w:rStyle w:val="DevConfigGray"/>
        </w:rPr>
        <w:t xml:space="preserve"> forward-protocol </w:t>
      </w:r>
      <w:proofErr w:type="spellStart"/>
      <w:r w:rsidRPr="007A58EE">
        <w:rPr>
          <w:rStyle w:val="DevConfigGray"/>
        </w:rPr>
        <w:t>nd</w:t>
      </w:r>
      <w:proofErr w:type="spellEnd"/>
    </w:p>
    <w:p w14:paraId="19B0E484" w14:textId="77777777" w:rsidR="00E23835" w:rsidRPr="007A58EE" w:rsidRDefault="00E23835"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http server</w:t>
      </w:r>
    </w:p>
    <w:p w14:paraId="323B61F0" w14:textId="77777777" w:rsidR="00E23835" w:rsidRPr="007A58EE" w:rsidRDefault="00835647" w:rsidP="007A58EE">
      <w:pPr>
        <w:pStyle w:val="DevConfigs"/>
        <w:rPr>
          <w:rStyle w:val="DevConfigGray"/>
        </w:rPr>
      </w:pPr>
      <w:proofErr w:type="spellStart"/>
      <w:r>
        <w:rPr>
          <w:rStyle w:val="DevConfigGray"/>
        </w:rPr>
        <w:t>ip</w:t>
      </w:r>
      <w:proofErr w:type="spellEnd"/>
      <w:r>
        <w:rPr>
          <w:rStyle w:val="DevConfigGray"/>
        </w:rPr>
        <w:t xml:space="preserve"> http secure-server</w:t>
      </w:r>
    </w:p>
    <w:p w14:paraId="2B2900B1" w14:textId="77777777" w:rsidR="00E23835" w:rsidRPr="007A58EE" w:rsidRDefault="00E23835" w:rsidP="007A58EE">
      <w:pPr>
        <w:pStyle w:val="DevConfigs"/>
        <w:rPr>
          <w:rStyle w:val="DevConfigGray"/>
        </w:rPr>
      </w:pPr>
      <w:r w:rsidRPr="007A58EE">
        <w:rPr>
          <w:rStyle w:val="DevConfigGray"/>
        </w:rPr>
        <w:t>!</w:t>
      </w:r>
    </w:p>
    <w:p w14:paraId="2CA89543" w14:textId="188C41BC" w:rsidR="00923285" w:rsidRPr="007A58EE" w:rsidRDefault="00923285" w:rsidP="007A58EE">
      <w:pPr>
        <w:pStyle w:val="DevConfigs"/>
        <w:rPr>
          <w:rStyle w:val="DevConfigGray"/>
        </w:rPr>
      </w:pPr>
      <w:r w:rsidRPr="007A58EE">
        <w:rPr>
          <w:rStyle w:val="DevConfigGray"/>
        </w:rPr>
        <w:t>ipv6 route 2001:db8:acad:1::/64 2001:db8:acad::2</w:t>
      </w:r>
    </w:p>
    <w:p w14:paraId="75AF1AD4" w14:textId="77777777" w:rsidR="00E23835" w:rsidRPr="007A58EE" w:rsidRDefault="00835647" w:rsidP="007A58EE">
      <w:pPr>
        <w:pStyle w:val="DevConfigs"/>
        <w:rPr>
          <w:rStyle w:val="DevConfigGray"/>
        </w:rPr>
      </w:pPr>
      <w:r>
        <w:rPr>
          <w:rStyle w:val="DevConfigGray"/>
        </w:rPr>
        <w:t>!</w:t>
      </w:r>
    </w:p>
    <w:p w14:paraId="59A535A5" w14:textId="77777777" w:rsidR="00E23835" w:rsidRPr="007A58EE" w:rsidRDefault="00E23835" w:rsidP="007A58EE">
      <w:pPr>
        <w:pStyle w:val="DevConfigs"/>
        <w:rPr>
          <w:rStyle w:val="DevConfigGray"/>
        </w:rPr>
      </w:pPr>
      <w:r w:rsidRPr="007A58EE">
        <w:rPr>
          <w:rStyle w:val="DevConfigGray"/>
        </w:rPr>
        <w:t>control-plane</w:t>
      </w:r>
    </w:p>
    <w:p w14:paraId="3207D3E2" w14:textId="77777777" w:rsidR="00E23835" w:rsidRPr="007A58EE" w:rsidRDefault="00E23835" w:rsidP="007A58EE">
      <w:pPr>
        <w:pStyle w:val="DevConfigs"/>
        <w:rPr>
          <w:rStyle w:val="DevConfigGray"/>
        </w:rPr>
      </w:pPr>
      <w:r w:rsidRPr="007A58EE">
        <w:rPr>
          <w:rStyle w:val="DevConfigGray"/>
        </w:rPr>
        <w:t>!</w:t>
      </w:r>
    </w:p>
    <w:p w14:paraId="71584FE1" w14:textId="77777777" w:rsidR="00E23835" w:rsidRPr="007A58EE" w:rsidRDefault="00E23835" w:rsidP="007A58EE">
      <w:pPr>
        <w:pStyle w:val="DevConfigs"/>
        <w:rPr>
          <w:rStyle w:val="DevConfigGray"/>
        </w:rPr>
      </w:pPr>
      <w:r w:rsidRPr="007A58EE">
        <w:rPr>
          <w:rStyle w:val="DevConfigGray"/>
        </w:rPr>
        <w:t>line con 0</w:t>
      </w:r>
    </w:p>
    <w:p w14:paraId="63FD4F37" w14:textId="77777777" w:rsidR="00E23835" w:rsidRPr="007A58EE" w:rsidRDefault="00E23835" w:rsidP="007A58EE">
      <w:pPr>
        <w:pStyle w:val="DevConfigs"/>
        <w:rPr>
          <w:rStyle w:val="DevConfigGray"/>
        </w:rPr>
      </w:pPr>
      <w:r w:rsidRPr="007A58EE">
        <w:rPr>
          <w:rStyle w:val="DevConfigGray"/>
        </w:rPr>
        <w:t xml:space="preserve"> transport input none</w:t>
      </w:r>
    </w:p>
    <w:p w14:paraId="07D4E127"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0CCE456D" w14:textId="77777777" w:rsidR="00E23835" w:rsidRPr="007A58EE" w:rsidRDefault="00E23835" w:rsidP="007A58EE">
      <w:pPr>
        <w:pStyle w:val="DevConfigs"/>
        <w:rPr>
          <w:rStyle w:val="DevConfigGray"/>
        </w:rPr>
      </w:pPr>
      <w:r w:rsidRPr="007A58EE">
        <w:rPr>
          <w:rStyle w:val="DevConfigGray"/>
        </w:rPr>
        <w:t>line aux 0</w:t>
      </w:r>
    </w:p>
    <w:p w14:paraId="604A192C" w14:textId="77777777" w:rsidR="00E23835" w:rsidRPr="007A58EE" w:rsidRDefault="00E23835" w:rsidP="007A58EE">
      <w:pPr>
        <w:pStyle w:val="DevConfigs"/>
        <w:rPr>
          <w:rStyle w:val="DevConfigGray"/>
        </w:rPr>
      </w:pPr>
      <w:r w:rsidRPr="007A58EE">
        <w:rPr>
          <w:rStyle w:val="DevConfigGray"/>
        </w:rPr>
        <w:t xml:space="preserve"> </w:t>
      </w:r>
      <w:proofErr w:type="spellStart"/>
      <w:r w:rsidRPr="007A58EE">
        <w:rPr>
          <w:rStyle w:val="DevConfigGray"/>
        </w:rPr>
        <w:t>stopbits</w:t>
      </w:r>
      <w:proofErr w:type="spellEnd"/>
      <w:r w:rsidRPr="007A58EE">
        <w:rPr>
          <w:rStyle w:val="DevConfigGray"/>
        </w:rPr>
        <w:t xml:space="preserve"> 1</w:t>
      </w:r>
    </w:p>
    <w:p w14:paraId="15B49E21" w14:textId="77777777" w:rsidR="00E23835" w:rsidRPr="007A58EE" w:rsidRDefault="00E23835"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4D23161A" w14:textId="77777777" w:rsidR="00E23835" w:rsidRPr="007A58EE" w:rsidRDefault="00E23835" w:rsidP="007A58EE">
      <w:pPr>
        <w:pStyle w:val="DevConfigs"/>
        <w:rPr>
          <w:rStyle w:val="DevConfigGray"/>
        </w:rPr>
      </w:pPr>
      <w:r w:rsidRPr="007A58EE">
        <w:rPr>
          <w:rStyle w:val="DevConfigGray"/>
        </w:rPr>
        <w:t xml:space="preserve"> login</w:t>
      </w:r>
    </w:p>
    <w:p w14:paraId="5613D389" w14:textId="77777777" w:rsidR="00E23835" w:rsidRPr="007A58EE" w:rsidRDefault="00E23835" w:rsidP="007A58EE">
      <w:pPr>
        <w:pStyle w:val="DevConfigs"/>
        <w:rPr>
          <w:rStyle w:val="DevConfigGray"/>
        </w:rPr>
      </w:pPr>
      <w:r w:rsidRPr="007A58EE">
        <w:rPr>
          <w:rStyle w:val="DevConfigGray"/>
        </w:rPr>
        <w:t>!</w:t>
      </w:r>
    </w:p>
    <w:p w14:paraId="51A724C8" w14:textId="77777777" w:rsidR="00E23835" w:rsidRPr="007A58EE" w:rsidRDefault="00835647" w:rsidP="007A58EE">
      <w:pPr>
        <w:pStyle w:val="DevConfigs"/>
        <w:rPr>
          <w:rStyle w:val="DevConfigGray"/>
        </w:rPr>
      </w:pPr>
      <w:r>
        <w:rPr>
          <w:rStyle w:val="DevConfigGray"/>
        </w:rPr>
        <w:t>e</w:t>
      </w:r>
      <w:r w:rsidR="00E23835" w:rsidRPr="007A58EE">
        <w:rPr>
          <w:rStyle w:val="DevConfigGray"/>
        </w:rPr>
        <w:t>nd</w:t>
      </w:r>
    </w:p>
    <w:p w14:paraId="143AE9B8" w14:textId="77777777" w:rsidR="00E23835" w:rsidRPr="007A58EE" w:rsidRDefault="00835647" w:rsidP="007A58EE">
      <w:pPr>
        <w:pStyle w:val="Heading1"/>
        <w:rPr>
          <w:rStyle w:val="LabSectionGray"/>
        </w:rPr>
      </w:pPr>
      <w:r w:rsidRPr="007A58EE">
        <w:rPr>
          <w:rStyle w:val="LabSectionGray"/>
        </w:rPr>
        <w:t>Switch S1</w:t>
      </w:r>
    </w:p>
    <w:p w14:paraId="33250240" w14:textId="77777777" w:rsidR="00835647" w:rsidRPr="007A58EE" w:rsidRDefault="00835647" w:rsidP="007A58EE">
      <w:pPr>
        <w:pStyle w:val="DevConfigs"/>
        <w:rPr>
          <w:rStyle w:val="DevConfigGray"/>
        </w:rPr>
      </w:pPr>
      <w:r w:rsidRPr="007A58EE">
        <w:rPr>
          <w:rStyle w:val="DevConfigGray"/>
        </w:rPr>
        <w:t>S1# show run brief</w:t>
      </w:r>
    </w:p>
    <w:p w14:paraId="2DD412E3" w14:textId="77777777" w:rsidR="00835647" w:rsidRPr="007A58EE" w:rsidRDefault="00835647" w:rsidP="007A58EE">
      <w:pPr>
        <w:pStyle w:val="DevConfigs"/>
        <w:rPr>
          <w:rStyle w:val="DevConfigGray"/>
        </w:rPr>
      </w:pPr>
      <w:r w:rsidRPr="007A58EE">
        <w:rPr>
          <w:rStyle w:val="DevConfigGray"/>
        </w:rPr>
        <w:t>Building configuration...</w:t>
      </w:r>
    </w:p>
    <w:p w14:paraId="3BE56CCD" w14:textId="77777777" w:rsidR="00835647" w:rsidRPr="007A58EE" w:rsidRDefault="00835647" w:rsidP="007A58EE">
      <w:pPr>
        <w:pStyle w:val="DevConfigs"/>
        <w:rPr>
          <w:rStyle w:val="DevConfigGray"/>
        </w:rPr>
      </w:pPr>
    </w:p>
    <w:p w14:paraId="6B8BC23F" w14:textId="77777777" w:rsidR="00835647" w:rsidRPr="007A58EE" w:rsidRDefault="00835647" w:rsidP="007A58EE">
      <w:pPr>
        <w:pStyle w:val="DevConfigs"/>
        <w:rPr>
          <w:rStyle w:val="DevConfigGray"/>
        </w:rPr>
      </w:pPr>
      <w:r w:rsidRPr="007A58EE">
        <w:rPr>
          <w:rStyle w:val="DevConfigGray"/>
        </w:rPr>
        <w:t>Current configuration : 1699 bytes</w:t>
      </w:r>
    </w:p>
    <w:p w14:paraId="6BA7D98E" w14:textId="77777777" w:rsidR="00835647" w:rsidRPr="007A58EE" w:rsidRDefault="00835647" w:rsidP="007A58EE">
      <w:pPr>
        <w:pStyle w:val="DevConfigs"/>
        <w:rPr>
          <w:rStyle w:val="DevConfigGray"/>
        </w:rPr>
      </w:pPr>
      <w:r w:rsidRPr="007A58EE">
        <w:rPr>
          <w:rStyle w:val="DevConfigGray"/>
        </w:rPr>
        <w:t>!</w:t>
      </w:r>
    </w:p>
    <w:p w14:paraId="2152015E" w14:textId="77777777" w:rsidR="00835647" w:rsidRPr="007A58EE" w:rsidRDefault="00835647" w:rsidP="007A58EE">
      <w:pPr>
        <w:pStyle w:val="DevConfigs"/>
        <w:rPr>
          <w:rStyle w:val="DevConfigGray"/>
        </w:rPr>
      </w:pPr>
      <w:r w:rsidRPr="007A58EE">
        <w:rPr>
          <w:rStyle w:val="DevConfigGray"/>
        </w:rPr>
        <w:t>version 12.2</w:t>
      </w:r>
    </w:p>
    <w:p w14:paraId="620B3276" w14:textId="77777777" w:rsidR="00835647" w:rsidRPr="007A58EE" w:rsidRDefault="00835647" w:rsidP="007A58EE">
      <w:pPr>
        <w:pStyle w:val="DevConfigs"/>
        <w:rPr>
          <w:rStyle w:val="DevConfigGray"/>
        </w:rPr>
      </w:pPr>
      <w:r w:rsidRPr="007A58EE">
        <w:rPr>
          <w:rStyle w:val="DevConfigGray"/>
        </w:rPr>
        <w:t>no service pad</w:t>
      </w:r>
    </w:p>
    <w:p w14:paraId="629BC55D" w14:textId="77777777" w:rsidR="00835647" w:rsidRPr="007A58EE" w:rsidRDefault="00835647" w:rsidP="007A58EE">
      <w:pPr>
        <w:pStyle w:val="DevConfigs"/>
        <w:rPr>
          <w:rStyle w:val="DevConfigGray"/>
        </w:rPr>
      </w:pPr>
      <w:r w:rsidRPr="007A58EE">
        <w:rPr>
          <w:rStyle w:val="DevConfigGray"/>
        </w:rPr>
        <w:t>service timestamps debug datetime msec</w:t>
      </w:r>
    </w:p>
    <w:p w14:paraId="0CEF5B3A" w14:textId="77777777" w:rsidR="00835647" w:rsidRPr="007A58EE" w:rsidRDefault="00835647" w:rsidP="007A58EE">
      <w:pPr>
        <w:pStyle w:val="DevConfigs"/>
        <w:rPr>
          <w:rStyle w:val="DevConfigGray"/>
        </w:rPr>
      </w:pPr>
      <w:r w:rsidRPr="007A58EE">
        <w:rPr>
          <w:rStyle w:val="DevConfigGray"/>
        </w:rPr>
        <w:t>service timestamps log datetime msec</w:t>
      </w:r>
    </w:p>
    <w:p w14:paraId="558B7CC3" w14:textId="77777777" w:rsidR="00835647" w:rsidRPr="007A58EE" w:rsidRDefault="00835647" w:rsidP="007A58EE">
      <w:pPr>
        <w:pStyle w:val="DevConfigs"/>
        <w:rPr>
          <w:rStyle w:val="DevConfigGray"/>
        </w:rPr>
      </w:pPr>
      <w:r w:rsidRPr="007A58EE">
        <w:rPr>
          <w:rStyle w:val="DevConfigGray"/>
        </w:rPr>
        <w:t>no service password-encryption</w:t>
      </w:r>
    </w:p>
    <w:p w14:paraId="633E239F" w14:textId="77777777" w:rsidR="00835647" w:rsidRPr="007A58EE" w:rsidRDefault="00835647" w:rsidP="007A58EE">
      <w:pPr>
        <w:pStyle w:val="DevConfigs"/>
        <w:rPr>
          <w:rStyle w:val="DevConfigGray"/>
        </w:rPr>
      </w:pPr>
      <w:r w:rsidRPr="007A58EE">
        <w:rPr>
          <w:rStyle w:val="DevConfigGray"/>
        </w:rPr>
        <w:t>!</w:t>
      </w:r>
    </w:p>
    <w:p w14:paraId="61E98258" w14:textId="77777777" w:rsidR="00835647" w:rsidRPr="007A58EE" w:rsidRDefault="00835647" w:rsidP="007A58EE">
      <w:pPr>
        <w:pStyle w:val="DevConfigs"/>
        <w:rPr>
          <w:rStyle w:val="DevConfigGray"/>
        </w:rPr>
      </w:pPr>
      <w:r w:rsidRPr="007A58EE">
        <w:rPr>
          <w:rStyle w:val="DevConfigGray"/>
        </w:rPr>
        <w:t>hostname S1</w:t>
      </w:r>
    </w:p>
    <w:p w14:paraId="563A6646" w14:textId="77777777" w:rsidR="00835647" w:rsidRPr="007A58EE" w:rsidRDefault="00835647" w:rsidP="007A58EE">
      <w:pPr>
        <w:pStyle w:val="DevConfigs"/>
        <w:rPr>
          <w:rStyle w:val="DevConfigGray"/>
        </w:rPr>
      </w:pPr>
      <w:r w:rsidRPr="007A58EE">
        <w:rPr>
          <w:rStyle w:val="DevConfigGray"/>
        </w:rPr>
        <w:t>!</w:t>
      </w:r>
    </w:p>
    <w:p w14:paraId="19727262" w14:textId="77777777" w:rsidR="00835647" w:rsidRPr="007A58EE" w:rsidRDefault="00835647" w:rsidP="007A58EE">
      <w:pPr>
        <w:pStyle w:val="DevConfigs"/>
        <w:rPr>
          <w:rStyle w:val="DevConfigGray"/>
        </w:rPr>
      </w:pPr>
      <w:r w:rsidRPr="007A58EE">
        <w:rPr>
          <w:rStyle w:val="DevConfigGray"/>
        </w:rPr>
        <w:t>boot-start-marker</w:t>
      </w:r>
    </w:p>
    <w:p w14:paraId="569AE31B" w14:textId="77777777" w:rsidR="00835647" w:rsidRPr="007A58EE" w:rsidRDefault="00835647" w:rsidP="007A58EE">
      <w:pPr>
        <w:pStyle w:val="DevConfigs"/>
        <w:rPr>
          <w:rStyle w:val="DevConfigGray"/>
        </w:rPr>
      </w:pPr>
      <w:r w:rsidRPr="007A58EE">
        <w:rPr>
          <w:rStyle w:val="DevConfigGray"/>
        </w:rPr>
        <w:t>boot-end-marker</w:t>
      </w:r>
    </w:p>
    <w:p w14:paraId="0F0763EB" w14:textId="77777777" w:rsidR="00835647" w:rsidRPr="007A58EE" w:rsidRDefault="00835647" w:rsidP="007A58EE">
      <w:pPr>
        <w:pStyle w:val="DevConfigs"/>
        <w:rPr>
          <w:rStyle w:val="DevConfigGray"/>
        </w:rPr>
      </w:pPr>
      <w:r w:rsidRPr="007A58EE">
        <w:rPr>
          <w:rStyle w:val="DevConfigGray"/>
        </w:rPr>
        <w:t>!</w:t>
      </w:r>
    </w:p>
    <w:p w14:paraId="2990F16F" w14:textId="77777777" w:rsidR="00835647" w:rsidRPr="007A58EE" w:rsidRDefault="00835647" w:rsidP="007A58EE">
      <w:pPr>
        <w:pStyle w:val="DevConfigs"/>
        <w:rPr>
          <w:rStyle w:val="DevConfigGray"/>
        </w:rPr>
      </w:pPr>
      <w:r w:rsidRPr="007A58EE">
        <w:rPr>
          <w:rStyle w:val="DevConfigGray"/>
        </w:rPr>
        <w:t xml:space="preserve">no </w:t>
      </w:r>
      <w:proofErr w:type="spellStart"/>
      <w:r w:rsidRPr="007A58EE">
        <w:rPr>
          <w:rStyle w:val="DevConfigGray"/>
        </w:rPr>
        <w:t>aaa</w:t>
      </w:r>
      <w:proofErr w:type="spellEnd"/>
      <w:r w:rsidRPr="007A58EE">
        <w:rPr>
          <w:rStyle w:val="DevConfigGray"/>
        </w:rPr>
        <w:t xml:space="preserve"> new-model</w:t>
      </w:r>
    </w:p>
    <w:p w14:paraId="388AF89B" w14:textId="77777777" w:rsidR="00835647" w:rsidRPr="007A58EE" w:rsidRDefault="00835647" w:rsidP="007A58EE">
      <w:pPr>
        <w:pStyle w:val="DevConfigs"/>
        <w:rPr>
          <w:rStyle w:val="DevConfigGray"/>
        </w:rPr>
      </w:pPr>
      <w:r w:rsidRPr="007A58EE">
        <w:rPr>
          <w:rStyle w:val="DevConfigGray"/>
        </w:rPr>
        <w:t xml:space="preserve">system </w:t>
      </w:r>
      <w:proofErr w:type="spellStart"/>
      <w:r w:rsidRPr="007A58EE">
        <w:rPr>
          <w:rStyle w:val="DevConfigGray"/>
        </w:rPr>
        <w:t>mtu</w:t>
      </w:r>
      <w:proofErr w:type="spellEnd"/>
      <w:r w:rsidRPr="007A58EE">
        <w:rPr>
          <w:rStyle w:val="DevConfigGray"/>
        </w:rPr>
        <w:t xml:space="preserve"> routing 1500</w:t>
      </w:r>
    </w:p>
    <w:p w14:paraId="46701E83" w14:textId="77777777" w:rsidR="00835647" w:rsidRPr="007A58EE" w:rsidRDefault="00835647" w:rsidP="007A58EE">
      <w:pPr>
        <w:pStyle w:val="DevConfigs"/>
        <w:rPr>
          <w:rStyle w:val="DevConfigGray"/>
        </w:rPr>
      </w:pPr>
      <w:r w:rsidRPr="007A58EE">
        <w:rPr>
          <w:rStyle w:val="DevConfigGray"/>
        </w:rPr>
        <w:t xml:space="preserve">no </w:t>
      </w:r>
      <w:proofErr w:type="spellStart"/>
      <w:r w:rsidRPr="007A58EE">
        <w:rPr>
          <w:rStyle w:val="DevConfigGray"/>
        </w:rPr>
        <w:t>ip</w:t>
      </w:r>
      <w:proofErr w:type="spellEnd"/>
      <w:r w:rsidRPr="007A58EE">
        <w:rPr>
          <w:rStyle w:val="DevConfigGray"/>
        </w:rPr>
        <w:t xml:space="preserve"> domain-lookup</w:t>
      </w:r>
    </w:p>
    <w:p w14:paraId="564F5703" w14:textId="77777777" w:rsidR="00835647" w:rsidRPr="007A58EE" w:rsidRDefault="00835647" w:rsidP="007A58EE">
      <w:pPr>
        <w:pStyle w:val="DevConfigs"/>
        <w:rPr>
          <w:rStyle w:val="DevConfigGray"/>
        </w:rPr>
      </w:pPr>
      <w:r w:rsidRPr="007A58EE">
        <w:rPr>
          <w:rStyle w:val="DevConfigGray"/>
        </w:rPr>
        <w:t>!</w:t>
      </w:r>
    </w:p>
    <w:p w14:paraId="3CC9FC9C" w14:textId="77777777" w:rsidR="00835647" w:rsidRPr="007A58EE" w:rsidRDefault="00835647" w:rsidP="007A58EE">
      <w:pPr>
        <w:pStyle w:val="DevConfigs"/>
        <w:rPr>
          <w:rStyle w:val="DevConfigGray"/>
        </w:rPr>
      </w:pPr>
      <w:r w:rsidRPr="007A58EE">
        <w:rPr>
          <w:rStyle w:val="DevConfigGray"/>
        </w:rPr>
        <w:t xml:space="preserve">crypto </w:t>
      </w:r>
      <w:proofErr w:type="spellStart"/>
      <w:r w:rsidRPr="007A58EE">
        <w:rPr>
          <w:rStyle w:val="DevConfigGray"/>
        </w:rPr>
        <w:t>pki</w:t>
      </w:r>
      <w:proofErr w:type="spellEnd"/>
      <w:r w:rsidRPr="007A58EE">
        <w:rPr>
          <w:rStyle w:val="DevConfigGray"/>
        </w:rPr>
        <w:t xml:space="preserve"> </w:t>
      </w:r>
      <w:proofErr w:type="spellStart"/>
      <w:r w:rsidRPr="007A58EE">
        <w:rPr>
          <w:rStyle w:val="DevConfigGray"/>
        </w:rPr>
        <w:t>trustpoint</w:t>
      </w:r>
      <w:proofErr w:type="spellEnd"/>
      <w:r w:rsidRPr="007A58EE">
        <w:rPr>
          <w:rStyle w:val="DevConfigGray"/>
        </w:rPr>
        <w:t xml:space="preserve"> TP-self-signed-3822041216</w:t>
      </w:r>
    </w:p>
    <w:p w14:paraId="2BECC371" w14:textId="77777777" w:rsidR="00835647" w:rsidRPr="007A58EE" w:rsidRDefault="00835647" w:rsidP="007A58EE">
      <w:pPr>
        <w:pStyle w:val="DevConfigs"/>
        <w:rPr>
          <w:rStyle w:val="DevConfigGray"/>
        </w:rPr>
      </w:pPr>
      <w:r w:rsidRPr="007A58EE">
        <w:rPr>
          <w:rStyle w:val="DevConfigGray"/>
        </w:rPr>
        <w:lastRenderedPageBreak/>
        <w:t xml:space="preserve"> enrollment </w:t>
      </w:r>
      <w:proofErr w:type="spellStart"/>
      <w:r w:rsidRPr="007A58EE">
        <w:rPr>
          <w:rStyle w:val="DevConfigGray"/>
        </w:rPr>
        <w:t>selfsigned</w:t>
      </w:r>
      <w:proofErr w:type="spellEnd"/>
    </w:p>
    <w:p w14:paraId="35128691" w14:textId="77777777" w:rsidR="00835647" w:rsidRPr="007A58EE" w:rsidRDefault="00835647" w:rsidP="007A58EE">
      <w:pPr>
        <w:pStyle w:val="DevConfigs"/>
        <w:rPr>
          <w:rStyle w:val="DevConfigGray"/>
        </w:rPr>
      </w:pPr>
      <w:r w:rsidRPr="007A58EE">
        <w:rPr>
          <w:rStyle w:val="DevConfigGray"/>
        </w:rPr>
        <w:t xml:space="preserve"> subject-name </w:t>
      </w:r>
      <w:proofErr w:type="spellStart"/>
      <w:r w:rsidRPr="007A58EE">
        <w:rPr>
          <w:rStyle w:val="DevConfigGray"/>
        </w:rPr>
        <w:t>cn</w:t>
      </w:r>
      <w:proofErr w:type="spellEnd"/>
      <w:r w:rsidRPr="007A58EE">
        <w:rPr>
          <w:rStyle w:val="DevConfigGray"/>
        </w:rPr>
        <w:t>=IOS-Self-Signed-Certificate-3822041216</w:t>
      </w:r>
    </w:p>
    <w:p w14:paraId="22C12B37" w14:textId="77777777" w:rsidR="00835647" w:rsidRPr="007A58EE" w:rsidRDefault="00835647" w:rsidP="007A58EE">
      <w:pPr>
        <w:pStyle w:val="DevConfigs"/>
        <w:rPr>
          <w:rStyle w:val="DevConfigGray"/>
        </w:rPr>
      </w:pPr>
      <w:r w:rsidRPr="007A58EE">
        <w:rPr>
          <w:rStyle w:val="DevConfigGray"/>
        </w:rPr>
        <w:t xml:space="preserve"> revocation-check none</w:t>
      </w:r>
    </w:p>
    <w:p w14:paraId="67A39BD8" w14:textId="77777777" w:rsidR="00835647" w:rsidRPr="007A58EE" w:rsidRDefault="00835647" w:rsidP="007A58EE">
      <w:pPr>
        <w:pStyle w:val="DevConfigs"/>
        <w:rPr>
          <w:rStyle w:val="DevConfigGray"/>
        </w:rPr>
      </w:pPr>
      <w:r w:rsidRPr="007A58EE">
        <w:rPr>
          <w:rStyle w:val="DevConfigGray"/>
        </w:rPr>
        <w:t xml:space="preserve"> </w:t>
      </w:r>
      <w:proofErr w:type="spellStart"/>
      <w:r w:rsidRPr="007A58EE">
        <w:rPr>
          <w:rStyle w:val="DevConfigGray"/>
        </w:rPr>
        <w:t>rsakeypair</w:t>
      </w:r>
      <w:proofErr w:type="spellEnd"/>
      <w:r w:rsidRPr="007A58EE">
        <w:rPr>
          <w:rStyle w:val="DevConfigGray"/>
        </w:rPr>
        <w:t xml:space="preserve"> TP-self-signed-3822041216</w:t>
      </w:r>
    </w:p>
    <w:p w14:paraId="0A9E9686" w14:textId="77777777" w:rsidR="00835647" w:rsidRPr="007A58EE" w:rsidRDefault="00835647" w:rsidP="007A58EE">
      <w:pPr>
        <w:pStyle w:val="DevConfigs"/>
        <w:rPr>
          <w:rStyle w:val="DevConfigGray"/>
        </w:rPr>
      </w:pPr>
      <w:r w:rsidRPr="007A58EE">
        <w:rPr>
          <w:rStyle w:val="DevConfigGray"/>
        </w:rPr>
        <w:t>!</w:t>
      </w:r>
    </w:p>
    <w:p w14:paraId="0101391F" w14:textId="77777777" w:rsidR="00835647" w:rsidRPr="007A58EE" w:rsidRDefault="00835647" w:rsidP="007A58EE">
      <w:pPr>
        <w:pStyle w:val="DevConfigs"/>
        <w:rPr>
          <w:rStyle w:val="DevConfigGray"/>
        </w:rPr>
      </w:pPr>
      <w:r w:rsidRPr="007A58EE">
        <w:rPr>
          <w:rStyle w:val="DevConfigGray"/>
        </w:rPr>
        <w:t xml:space="preserve">crypto </w:t>
      </w:r>
      <w:proofErr w:type="spellStart"/>
      <w:r w:rsidRPr="007A58EE">
        <w:rPr>
          <w:rStyle w:val="DevConfigGray"/>
        </w:rPr>
        <w:t>pki</w:t>
      </w:r>
      <w:proofErr w:type="spellEnd"/>
      <w:r w:rsidRPr="007A58EE">
        <w:rPr>
          <w:rStyle w:val="DevConfigGray"/>
        </w:rPr>
        <w:t xml:space="preserve"> certificate chain TP-self-signed-3822041216</w:t>
      </w:r>
    </w:p>
    <w:p w14:paraId="26F914B5" w14:textId="77777777" w:rsidR="00835647" w:rsidRPr="007A58EE" w:rsidRDefault="00835647" w:rsidP="007A58EE">
      <w:pPr>
        <w:pStyle w:val="DevConfigs"/>
        <w:rPr>
          <w:rStyle w:val="DevConfigGray"/>
        </w:rPr>
      </w:pPr>
      <w:r w:rsidRPr="007A58EE">
        <w:rPr>
          <w:rStyle w:val="DevConfigGray"/>
        </w:rPr>
        <w:t xml:space="preserve"> certificate self-signed 01</w:t>
      </w:r>
    </w:p>
    <w:p w14:paraId="3C9C314E" w14:textId="77777777" w:rsidR="00835647" w:rsidRPr="007A58EE" w:rsidRDefault="00835647" w:rsidP="007A58EE">
      <w:pPr>
        <w:pStyle w:val="DevConfigs"/>
        <w:rPr>
          <w:rStyle w:val="DevConfigGray"/>
        </w:rPr>
      </w:pPr>
      <w:r w:rsidRPr="007A58EE">
        <w:rPr>
          <w:rStyle w:val="DevConfigGray"/>
        </w:rPr>
        <w:t>!</w:t>
      </w:r>
    </w:p>
    <w:p w14:paraId="4F1C629A" w14:textId="77777777" w:rsidR="00835647" w:rsidRPr="007A58EE" w:rsidRDefault="00835647" w:rsidP="007A58EE">
      <w:pPr>
        <w:pStyle w:val="DevConfigs"/>
        <w:rPr>
          <w:rStyle w:val="DevConfigGray"/>
        </w:rPr>
      </w:pPr>
      <w:r w:rsidRPr="007A58EE">
        <w:rPr>
          <w:rStyle w:val="DevConfigGray"/>
        </w:rPr>
        <w:t xml:space="preserve">spanning-tree mode </w:t>
      </w:r>
      <w:proofErr w:type="spellStart"/>
      <w:r w:rsidRPr="007A58EE">
        <w:rPr>
          <w:rStyle w:val="DevConfigGray"/>
        </w:rPr>
        <w:t>pvst</w:t>
      </w:r>
      <w:proofErr w:type="spellEnd"/>
    </w:p>
    <w:p w14:paraId="0EFF8743" w14:textId="77777777" w:rsidR="00835647" w:rsidRPr="007A58EE" w:rsidRDefault="00835647" w:rsidP="007A58EE">
      <w:pPr>
        <w:pStyle w:val="DevConfigs"/>
        <w:rPr>
          <w:rStyle w:val="DevConfigGray"/>
        </w:rPr>
      </w:pPr>
      <w:r w:rsidRPr="007A58EE">
        <w:rPr>
          <w:rStyle w:val="DevConfigGray"/>
        </w:rPr>
        <w:t>spanning-tree extend system-id</w:t>
      </w:r>
    </w:p>
    <w:p w14:paraId="7BF4DC98" w14:textId="77777777" w:rsidR="00835647" w:rsidRPr="007A58EE" w:rsidRDefault="00835647" w:rsidP="007A58EE">
      <w:pPr>
        <w:pStyle w:val="DevConfigs"/>
        <w:rPr>
          <w:rStyle w:val="DevConfigGray"/>
        </w:rPr>
      </w:pPr>
      <w:r w:rsidRPr="007A58EE">
        <w:rPr>
          <w:rStyle w:val="DevConfigGray"/>
        </w:rPr>
        <w:t>!</w:t>
      </w:r>
    </w:p>
    <w:p w14:paraId="7BBFA974" w14:textId="77777777" w:rsidR="00835647" w:rsidRPr="007A58EE" w:rsidRDefault="00835647" w:rsidP="007A58EE">
      <w:pPr>
        <w:pStyle w:val="DevConfigs"/>
        <w:rPr>
          <w:rStyle w:val="DevConfigGray"/>
        </w:rPr>
      </w:pPr>
      <w:proofErr w:type="spellStart"/>
      <w:r w:rsidRPr="007A58EE">
        <w:rPr>
          <w:rStyle w:val="DevConfigGray"/>
        </w:rPr>
        <w:t>vlan</w:t>
      </w:r>
      <w:proofErr w:type="spellEnd"/>
      <w:r w:rsidRPr="007A58EE">
        <w:rPr>
          <w:rStyle w:val="DevConfigGray"/>
        </w:rPr>
        <w:t xml:space="preserve"> internal allocation policy ascending</w:t>
      </w:r>
    </w:p>
    <w:p w14:paraId="02D4B943" w14:textId="77777777" w:rsidR="00835647" w:rsidRPr="007A58EE" w:rsidRDefault="00835647" w:rsidP="007A58EE">
      <w:pPr>
        <w:pStyle w:val="DevConfigs"/>
        <w:rPr>
          <w:rStyle w:val="DevConfigGray"/>
        </w:rPr>
      </w:pPr>
      <w:r w:rsidRPr="007A58EE">
        <w:rPr>
          <w:rStyle w:val="DevConfigGray"/>
        </w:rPr>
        <w:t>!</w:t>
      </w:r>
    </w:p>
    <w:p w14:paraId="35D3E508" w14:textId="77777777" w:rsidR="00835647" w:rsidRPr="007A58EE" w:rsidRDefault="00835647" w:rsidP="007A58EE">
      <w:pPr>
        <w:pStyle w:val="DevConfigs"/>
        <w:rPr>
          <w:rStyle w:val="DevConfigGray"/>
        </w:rPr>
      </w:pPr>
      <w:r w:rsidRPr="007A58EE">
        <w:rPr>
          <w:rStyle w:val="DevConfigGray"/>
        </w:rPr>
        <w:t>interface FastEthernet0/1</w:t>
      </w:r>
    </w:p>
    <w:p w14:paraId="1D062566" w14:textId="77777777" w:rsidR="00835647" w:rsidRPr="007A58EE" w:rsidRDefault="00835647" w:rsidP="007A58EE">
      <w:pPr>
        <w:pStyle w:val="DevConfigs"/>
        <w:rPr>
          <w:rStyle w:val="DevConfigGray"/>
        </w:rPr>
      </w:pPr>
      <w:r w:rsidRPr="007A58EE">
        <w:rPr>
          <w:rStyle w:val="DevConfigGray"/>
        </w:rPr>
        <w:t>!</w:t>
      </w:r>
    </w:p>
    <w:p w14:paraId="0FD57B19" w14:textId="77777777" w:rsidR="00835647" w:rsidRPr="007A58EE" w:rsidRDefault="00835647" w:rsidP="007A58EE">
      <w:pPr>
        <w:pStyle w:val="DevConfigs"/>
        <w:rPr>
          <w:rStyle w:val="DevConfigGray"/>
        </w:rPr>
      </w:pPr>
      <w:r w:rsidRPr="007A58EE">
        <w:rPr>
          <w:rStyle w:val="DevConfigGray"/>
        </w:rPr>
        <w:t>interface FastEthernet0/2</w:t>
      </w:r>
    </w:p>
    <w:p w14:paraId="0BE014AC" w14:textId="77777777" w:rsidR="00835647" w:rsidRPr="007A58EE" w:rsidRDefault="00835647" w:rsidP="007A58EE">
      <w:pPr>
        <w:pStyle w:val="DevConfigs"/>
        <w:rPr>
          <w:rStyle w:val="DevConfigGray"/>
        </w:rPr>
      </w:pPr>
      <w:r w:rsidRPr="007A58EE">
        <w:rPr>
          <w:rStyle w:val="DevConfigGray"/>
        </w:rPr>
        <w:t>!</w:t>
      </w:r>
    </w:p>
    <w:p w14:paraId="2E85D2DE" w14:textId="77777777" w:rsidR="00835647" w:rsidRPr="007A58EE" w:rsidRDefault="00835647" w:rsidP="007A58EE">
      <w:pPr>
        <w:pStyle w:val="DevConfigs"/>
        <w:rPr>
          <w:rStyle w:val="DevConfigGray"/>
        </w:rPr>
      </w:pPr>
      <w:r w:rsidRPr="007A58EE">
        <w:rPr>
          <w:rStyle w:val="DevConfigGray"/>
        </w:rPr>
        <w:t>interface FastEthernet0/3</w:t>
      </w:r>
    </w:p>
    <w:p w14:paraId="5EF753F5" w14:textId="77777777" w:rsidR="00835647" w:rsidRPr="007A58EE" w:rsidRDefault="00835647" w:rsidP="007A58EE">
      <w:pPr>
        <w:pStyle w:val="DevConfigs"/>
        <w:rPr>
          <w:rStyle w:val="DevConfigGray"/>
        </w:rPr>
      </w:pPr>
      <w:r w:rsidRPr="007A58EE">
        <w:rPr>
          <w:rStyle w:val="DevConfigGray"/>
        </w:rPr>
        <w:t>!</w:t>
      </w:r>
    </w:p>
    <w:p w14:paraId="515CB884" w14:textId="77777777" w:rsidR="00835647" w:rsidRPr="007A58EE" w:rsidRDefault="00835647" w:rsidP="007A58EE">
      <w:pPr>
        <w:pStyle w:val="DevConfigs"/>
        <w:rPr>
          <w:rStyle w:val="DevConfigGray"/>
        </w:rPr>
      </w:pPr>
      <w:r w:rsidRPr="007A58EE">
        <w:rPr>
          <w:rStyle w:val="DevConfigGray"/>
        </w:rPr>
        <w:t>interface FastEthernet0/4</w:t>
      </w:r>
    </w:p>
    <w:p w14:paraId="6D1F89F9" w14:textId="77777777" w:rsidR="00835647" w:rsidRPr="007A58EE" w:rsidRDefault="00835647" w:rsidP="007A58EE">
      <w:pPr>
        <w:pStyle w:val="DevConfigs"/>
        <w:rPr>
          <w:rStyle w:val="DevConfigGray"/>
        </w:rPr>
      </w:pPr>
      <w:r w:rsidRPr="007A58EE">
        <w:rPr>
          <w:rStyle w:val="DevConfigGray"/>
        </w:rPr>
        <w:t>!</w:t>
      </w:r>
    </w:p>
    <w:p w14:paraId="6DFD167B" w14:textId="77777777" w:rsidR="00835647" w:rsidRPr="007A58EE" w:rsidRDefault="00835647" w:rsidP="007A58EE">
      <w:pPr>
        <w:pStyle w:val="DevConfigs"/>
        <w:rPr>
          <w:rStyle w:val="DevConfigGray"/>
        </w:rPr>
      </w:pPr>
      <w:r w:rsidRPr="007A58EE">
        <w:rPr>
          <w:rStyle w:val="DevConfigGray"/>
        </w:rPr>
        <w:t>interface FastEthernet0/5</w:t>
      </w:r>
    </w:p>
    <w:p w14:paraId="215464CC" w14:textId="77777777" w:rsidR="00835647" w:rsidRPr="007A58EE" w:rsidRDefault="00835647" w:rsidP="007A58EE">
      <w:pPr>
        <w:pStyle w:val="DevConfigs"/>
        <w:rPr>
          <w:rStyle w:val="DevConfigGray"/>
        </w:rPr>
      </w:pPr>
      <w:r w:rsidRPr="007A58EE">
        <w:rPr>
          <w:rStyle w:val="DevConfigGray"/>
        </w:rPr>
        <w:t>!</w:t>
      </w:r>
    </w:p>
    <w:p w14:paraId="3DABA02E" w14:textId="77777777" w:rsidR="00835647" w:rsidRPr="007A58EE" w:rsidRDefault="00835647" w:rsidP="007A58EE">
      <w:pPr>
        <w:pStyle w:val="DevConfigs"/>
        <w:rPr>
          <w:rStyle w:val="DevConfigGray"/>
        </w:rPr>
      </w:pPr>
      <w:r w:rsidRPr="007A58EE">
        <w:rPr>
          <w:rStyle w:val="DevConfigGray"/>
        </w:rPr>
        <w:t>interface FastEthernet0/6</w:t>
      </w:r>
    </w:p>
    <w:p w14:paraId="7C2CD5C8" w14:textId="77777777" w:rsidR="00835647" w:rsidRPr="007A58EE" w:rsidRDefault="00835647" w:rsidP="007A58EE">
      <w:pPr>
        <w:pStyle w:val="DevConfigs"/>
        <w:rPr>
          <w:rStyle w:val="DevConfigGray"/>
        </w:rPr>
      </w:pPr>
      <w:r w:rsidRPr="007A58EE">
        <w:rPr>
          <w:rStyle w:val="DevConfigGray"/>
        </w:rPr>
        <w:t>!</w:t>
      </w:r>
    </w:p>
    <w:p w14:paraId="5F124806" w14:textId="77777777" w:rsidR="00835647" w:rsidRPr="007A58EE" w:rsidRDefault="00835647" w:rsidP="007A58EE">
      <w:pPr>
        <w:pStyle w:val="DevConfigs"/>
        <w:rPr>
          <w:rStyle w:val="DevConfigGray"/>
        </w:rPr>
      </w:pPr>
      <w:r w:rsidRPr="007A58EE">
        <w:rPr>
          <w:rStyle w:val="DevConfigGray"/>
        </w:rPr>
        <w:t>interface FastEthernet0/7</w:t>
      </w:r>
    </w:p>
    <w:p w14:paraId="5B61FD72" w14:textId="77777777" w:rsidR="00835647" w:rsidRPr="007A58EE" w:rsidRDefault="00835647" w:rsidP="007A58EE">
      <w:pPr>
        <w:pStyle w:val="DevConfigs"/>
        <w:rPr>
          <w:rStyle w:val="DevConfigGray"/>
        </w:rPr>
      </w:pPr>
      <w:r w:rsidRPr="007A58EE">
        <w:rPr>
          <w:rStyle w:val="DevConfigGray"/>
        </w:rPr>
        <w:t>!</w:t>
      </w:r>
    </w:p>
    <w:p w14:paraId="5944F480" w14:textId="77777777" w:rsidR="00835647" w:rsidRPr="007A58EE" w:rsidRDefault="00835647" w:rsidP="007A58EE">
      <w:pPr>
        <w:pStyle w:val="DevConfigs"/>
        <w:rPr>
          <w:rStyle w:val="DevConfigGray"/>
        </w:rPr>
      </w:pPr>
      <w:r w:rsidRPr="007A58EE">
        <w:rPr>
          <w:rStyle w:val="DevConfigGray"/>
        </w:rPr>
        <w:t>interface FastEthernet0/8</w:t>
      </w:r>
    </w:p>
    <w:p w14:paraId="4564B687" w14:textId="77777777" w:rsidR="00835647" w:rsidRPr="007A58EE" w:rsidRDefault="00835647" w:rsidP="007A58EE">
      <w:pPr>
        <w:pStyle w:val="DevConfigs"/>
        <w:rPr>
          <w:rStyle w:val="DevConfigGray"/>
        </w:rPr>
      </w:pPr>
      <w:r w:rsidRPr="007A58EE">
        <w:rPr>
          <w:rStyle w:val="DevConfigGray"/>
        </w:rPr>
        <w:t>!</w:t>
      </w:r>
    </w:p>
    <w:p w14:paraId="43BB45B0" w14:textId="77777777" w:rsidR="00835647" w:rsidRPr="007A58EE" w:rsidRDefault="00835647" w:rsidP="007A58EE">
      <w:pPr>
        <w:pStyle w:val="DevConfigs"/>
        <w:rPr>
          <w:rStyle w:val="DevConfigGray"/>
        </w:rPr>
      </w:pPr>
      <w:r w:rsidRPr="007A58EE">
        <w:rPr>
          <w:rStyle w:val="DevConfigGray"/>
        </w:rPr>
        <w:t>interface FastEthernet0/9</w:t>
      </w:r>
    </w:p>
    <w:p w14:paraId="026D5951" w14:textId="77777777" w:rsidR="00835647" w:rsidRPr="007A58EE" w:rsidRDefault="00835647" w:rsidP="007A58EE">
      <w:pPr>
        <w:pStyle w:val="DevConfigs"/>
        <w:rPr>
          <w:rStyle w:val="DevConfigGray"/>
        </w:rPr>
      </w:pPr>
      <w:r w:rsidRPr="007A58EE">
        <w:rPr>
          <w:rStyle w:val="DevConfigGray"/>
        </w:rPr>
        <w:t>!</w:t>
      </w:r>
    </w:p>
    <w:p w14:paraId="38082CE0" w14:textId="77777777" w:rsidR="00835647" w:rsidRPr="007A58EE" w:rsidRDefault="00835647" w:rsidP="007A58EE">
      <w:pPr>
        <w:pStyle w:val="DevConfigs"/>
        <w:rPr>
          <w:rStyle w:val="DevConfigGray"/>
        </w:rPr>
      </w:pPr>
      <w:r w:rsidRPr="007A58EE">
        <w:rPr>
          <w:rStyle w:val="DevConfigGray"/>
        </w:rPr>
        <w:t>interface FastEthernet0/10</w:t>
      </w:r>
    </w:p>
    <w:p w14:paraId="2CAE6CEA" w14:textId="77777777" w:rsidR="00835647" w:rsidRPr="007A58EE" w:rsidRDefault="00835647" w:rsidP="007A58EE">
      <w:pPr>
        <w:pStyle w:val="DevConfigs"/>
        <w:rPr>
          <w:rStyle w:val="DevConfigGray"/>
        </w:rPr>
      </w:pPr>
      <w:r w:rsidRPr="007A58EE">
        <w:rPr>
          <w:rStyle w:val="DevConfigGray"/>
        </w:rPr>
        <w:t>!</w:t>
      </w:r>
    </w:p>
    <w:p w14:paraId="3A9507D4" w14:textId="77777777" w:rsidR="00835647" w:rsidRPr="007A58EE" w:rsidRDefault="00835647" w:rsidP="007A58EE">
      <w:pPr>
        <w:pStyle w:val="DevConfigs"/>
        <w:rPr>
          <w:rStyle w:val="DevConfigGray"/>
        </w:rPr>
      </w:pPr>
      <w:r w:rsidRPr="007A58EE">
        <w:rPr>
          <w:rStyle w:val="DevConfigGray"/>
        </w:rPr>
        <w:t>interface FastEthernet0/11</w:t>
      </w:r>
    </w:p>
    <w:p w14:paraId="025A1A0D" w14:textId="77777777" w:rsidR="00835647" w:rsidRPr="007A58EE" w:rsidRDefault="00835647" w:rsidP="007A58EE">
      <w:pPr>
        <w:pStyle w:val="DevConfigs"/>
        <w:rPr>
          <w:rStyle w:val="DevConfigGray"/>
        </w:rPr>
      </w:pPr>
      <w:r w:rsidRPr="007A58EE">
        <w:rPr>
          <w:rStyle w:val="DevConfigGray"/>
        </w:rPr>
        <w:t>!</w:t>
      </w:r>
    </w:p>
    <w:p w14:paraId="55A60384" w14:textId="77777777" w:rsidR="00835647" w:rsidRPr="007A58EE" w:rsidRDefault="00835647" w:rsidP="007A58EE">
      <w:pPr>
        <w:pStyle w:val="DevConfigs"/>
        <w:rPr>
          <w:rStyle w:val="DevConfigGray"/>
        </w:rPr>
      </w:pPr>
      <w:r w:rsidRPr="007A58EE">
        <w:rPr>
          <w:rStyle w:val="DevConfigGray"/>
        </w:rPr>
        <w:t>interface FastEthernet0/12</w:t>
      </w:r>
    </w:p>
    <w:p w14:paraId="5CE1D1E5" w14:textId="77777777" w:rsidR="00835647" w:rsidRPr="007A58EE" w:rsidRDefault="00835647" w:rsidP="007A58EE">
      <w:pPr>
        <w:pStyle w:val="DevConfigs"/>
        <w:rPr>
          <w:rStyle w:val="DevConfigGray"/>
        </w:rPr>
      </w:pPr>
      <w:r w:rsidRPr="007A58EE">
        <w:rPr>
          <w:rStyle w:val="DevConfigGray"/>
        </w:rPr>
        <w:t>!</w:t>
      </w:r>
    </w:p>
    <w:p w14:paraId="5E3E2118" w14:textId="77777777" w:rsidR="00835647" w:rsidRPr="007A58EE" w:rsidRDefault="00835647" w:rsidP="007A58EE">
      <w:pPr>
        <w:pStyle w:val="DevConfigs"/>
        <w:rPr>
          <w:rStyle w:val="DevConfigGray"/>
        </w:rPr>
      </w:pPr>
      <w:r w:rsidRPr="007A58EE">
        <w:rPr>
          <w:rStyle w:val="DevConfigGray"/>
        </w:rPr>
        <w:t>interface FastEthernet0/13</w:t>
      </w:r>
    </w:p>
    <w:p w14:paraId="10888CEF" w14:textId="77777777" w:rsidR="00835647" w:rsidRPr="007A58EE" w:rsidRDefault="00835647" w:rsidP="007A58EE">
      <w:pPr>
        <w:pStyle w:val="DevConfigs"/>
        <w:rPr>
          <w:rStyle w:val="DevConfigGray"/>
        </w:rPr>
      </w:pPr>
      <w:r w:rsidRPr="007A58EE">
        <w:rPr>
          <w:rStyle w:val="DevConfigGray"/>
        </w:rPr>
        <w:t>!</w:t>
      </w:r>
    </w:p>
    <w:p w14:paraId="61935FEC" w14:textId="77777777" w:rsidR="00835647" w:rsidRPr="007A58EE" w:rsidRDefault="00835647" w:rsidP="007A58EE">
      <w:pPr>
        <w:pStyle w:val="DevConfigs"/>
        <w:rPr>
          <w:rStyle w:val="DevConfigGray"/>
        </w:rPr>
      </w:pPr>
      <w:r w:rsidRPr="007A58EE">
        <w:rPr>
          <w:rStyle w:val="DevConfigGray"/>
        </w:rPr>
        <w:t>interface FastEthernet0/14</w:t>
      </w:r>
    </w:p>
    <w:p w14:paraId="6DD3DC4A" w14:textId="77777777" w:rsidR="00835647" w:rsidRPr="007A58EE" w:rsidRDefault="00835647" w:rsidP="007A58EE">
      <w:pPr>
        <w:pStyle w:val="DevConfigs"/>
        <w:rPr>
          <w:rStyle w:val="DevConfigGray"/>
        </w:rPr>
      </w:pPr>
      <w:r w:rsidRPr="007A58EE">
        <w:rPr>
          <w:rStyle w:val="DevConfigGray"/>
        </w:rPr>
        <w:t>!</w:t>
      </w:r>
    </w:p>
    <w:p w14:paraId="73B6F0E0" w14:textId="77777777" w:rsidR="00835647" w:rsidRPr="007A58EE" w:rsidRDefault="00835647" w:rsidP="007A58EE">
      <w:pPr>
        <w:pStyle w:val="DevConfigs"/>
        <w:rPr>
          <w:rStyle w:val="DevConfigGray"/>
        </w:rPr>
      </w:pPr>
      <w:r w:rsidRPr="007A58EE">
        <w:rPr>
          <w:rStyle w:val="DevConfigGray"/>
        </w:rPr>
        <w:t>interface FastEthernet0/15</w:t>
      </w:r>
    </w:p>
    <w:p w14:paraId="4C43B417" w14:textId="77777777" w:rsidR="00835647" w:rsidRPr="007A58EE" w:rsidRDefault="00835647" w:rsidP="007A58EE">
      <w:pPr>
        <w:pStyle w:val="DevConfigs"/>
        <w:rPr>
          <w:rStyle w:val="DevConfigGray"/>
        </w:rPr>
      </w:pPr>
      <w:r w:rsidRPr="007A58EE">
        <w:rPr>
          <w:rStyle w:val="DevConfigGray"/>
        </w:rPr>
        <w:t>!</w:t>
      </w:r>
    </w:p>
    <w:p w14:paraId="5C60B3CA" w14:textId="77777777" w:rsidR="00835647" w:rsidRPr="007A58EE" w:rsidRDefault="00835647" w:rsidP="007A58EE">
      <w:pPr>
        <w:pStyle w:val="DevConfigs"/>
        <w:rPr>
          <w:rStyle w:val="DevConfigGray"/>
        </w:rPr>
      </w:pPr>
      <w:r w:rsidRPr="007A58EE">
        <w:rPr>
          <w:rStyle w:val="DevConfigGray"/>
        </w:rPr>
        <w:t>interface FastEthernet0/16</w:t>
      </w:r>
    </w:p>
    <w:p w14:paraId="04DE39A2" w14:textId="77777777" w:rsidR="00835647" w:rsidRPr="007A58EE" w:rsidRDefault="00835647" w:rsidP="007A58EE">
      <w:pPr>
        <w:pStyle w:val="DevConfigs"/>
        <w:rPr>
          <w:rStyle w:val="DevConfigGray"/>
        </w:rPr>
      </w:pPr>
      <w:r w:rsidRPr="007A58EE">
        <w:rPr>
          <w:rStyle w:val="DevConfigGray"/>
        </w:rPr>
        <w:t>!</w:t>
      </w:r>
    </w:p>
    <w:p w14:paraId="5C55A8E2" w14:textId="77777777" w:rsidR="00835647" w:rsidRPr="007A58EE" w:rsidRDefault="00835647" w:rsidP="007A58EE">
      <w:pPr>
        <w:pStyle w:val="DevConfigs"/>
        <w:rPr>
          <w:rStyle w:val="DevConfigGray"/>
        </w:rPr>
      </w:pPr>
      <w:r w:rsidRPr="007A58EE">
        <w:rPr>
          <w:rStyle w:val="DevConfigGray"/>
        </w:rPr>
        <w:t>interface FastEthernet0/17</w:t>
      </w:r>
    </w:p>
    <w:p w14:paraId="5D3CC64F" w14:textId="77777777" w:rsidR="00835647" w:rsidRPr="007A58EE" w:rsidRDefault="00835647" w:rsidP="007A58EE">
      <w:pPr>
        <w:pStyle w:val="DevConfigs"/>
        <w:rPr>
          <w:rStyle w:val="DevConfigGray"/>
        </w:rPr>
      </w:pPr>
      <w:r w:rsidRPr="007A58EE">
        <w:rPr>
          <w:rStyle w:val="DevConfigGray"/>
        </w:rPr>
        <w:t>!</w:t>
      </w:r>
    </w:p>
    <w:p w14:paraId="7F90A73A" w14:textId="77777777" w:rsidR="00835647" w:rsidRPr="007A58EE" w:rsidRDefault="00835647" w:rsidP="007A58EE">
      <w:pPr>
        <w:pStyle w:val="DevConfigs"/>
        <w:rPr>
          <w:rStyle w:val="DevConfigGray"/>
        </w:rPr>
      </w:pPr>
      <w:r w:rsidRPr="007A58EE">
        <w:rPr>
          <w:rStyle w:val="DevConfigGray"/>
        </w:rPr>
        <w:t>interface FastEthernet0/18</w:t>
      </w:r>
    </w:p>
    <w:p w14:paraId="6B6C56CD" w14:textId="77777777" w:rsidR="00835647" w:rsidRPr="007A58EE" w:rsidRDefault="00835647" w:rsidP="007A58EE">
      <w:pPr>
        <w:pStyle w:val="DevConfigs"/>
        <w:rPr>
          <w:rStyle w:val="DevConfigGray"/>
        </w:rPr>
      </w:pPr>
      <w:r w:rsidRPr="007A58EE">
        <w:rPr>
          <w:rStyle w:val="DevConfigGray"/>
        </w:rPr>
        <w:t>!</w:t>
      </w:r>
    </w:p>
    <w:p w14:paraId="364AE4B1" w14:textId="77777777" w:rsidR="00835647" w:rsidRPr="007A58EE" w:rsidRDefault="00835647" w:rsidP="007A58EE">
      <w:pPr>
        <w:pStyle w:val="DevConfigs"/>
        <w:rPr>
          <w:rStyle w:val="DevConfigGray"/>
        </w:rPr>
      </w:pPr>
      <w:r w:rsidRPr="007A58EE">
        <w:rPr>
          <w:rStyle w:val="DevConfigGray"/>
        </w:rPr>
        <w:t>interface FastEthernet0/19</w:t>
      </w:r>
    </w:p>
    <w:p w14:paraId="72343BA1" w14:textId="77777777" w:rsidR="00835647" w:rsidRPr="007A58EE" w:rsidRDefault="00835647" w:rsidP="007A58EE">
      <w:pPr>
        <w:pStyle w:val="DevConfigs"/>
        <w:rPr>
          <w:rStyle w:val="DevConfigGray"/>
        </w:rPr>
      </w:pPr>
      <w:r w:rsidRPr="007A58EE">
        <w:rPr>
          <w:rStyle w:val="DevConfigGray"/>
        </w:rPr>
        <w:lastRenderedPageBreak/>
        <w:t>!</w:t>
      </w:r>
    </w:p>
    <w:p w14:paraId="58E08DD1" w14:textId="77777777" w:rsidR="00835647" w:rsidRPr="007A58EE" w:rsidRDefault="00835647" w:rsidP="007A58EE">
      <w:pPr>
        <w:pStyle w:val="DevConfigs"/>
        <w:rPr>
          <w:rStyle w:val="DevConfigGray"/>
        </w:rPr>
      </w:pPr>
      <w:r w:rsidRPr="007A58EE">
        <w:rPr>
          <w:rStyle w:val="DevConfigGray"/>
        </w:rPr>
        <w:t>interface FastEthernet0/20</w:t>
      </w:r>
    </w:p>
    <w:p w14:paraId="39AD6E5B" w14:textId="77777777" w:rsidR="00835647" w:rsidRPr="007A58EE" w:rsidRDefault="00835647" w:rsidP="007A58EE">
      <w:pPr>
        <w:pStyle w:val="DevConfigs"/>
        <w:rPr>
          <w:rStyle w:val="DevConfigGray"/>
        </w:rPr>
      </w:pPr>
      <w:r w:rsidRPr="007A58EE">
        <w:rPr>
          <w:rStyle w:val="DevConfigGray"/>
        </w:rPr>
        <w:t>!</w:t>
      </w:r>
    </w:p>
    <w:p w14:paraId="4D6F7452" w14:textId="77777777" w:rsidR="00835647" w:rsidRPr="007A58EE" w:rsidRDefault="00835647" w:rsidP="007A58EE">
      <w:pPr>
        <w:pStyle w:val="DevConfigs"/>
        <w:rPr>
          <w:rStyle w:val="DevConfigGray"/>
        </w:rPr>
      </w:pPr>
      <w:r w:rsidRPr="007A58EE">
        <w:rPr>
          <w:rStyle w:val="DevConfigGray"/>
        </w:rPr>
        <w:t>interface FastEthernet0/21</w:t>
      </w:r>
    </w:p>
    <w:p w14:paraId="47CE50C5" w14:textId="77777777" w:rsidR="00835647" w:rsidRPr="007A58EE" w:rsidRDefault="00835647" w:rsidP="007A58EE">
      <w:pPr>
        <w:pStyle w:val="DevConfigs"/>
        <w:rPr>
          <w:rStyle w:val="DevConfigGray"/>
        </w:rPr>
      </w:pPr>
      <w:r w:rsidRPr="007A58EE">
        <w:rPr>
          <w:rStyle w:val="DevConfigGray"/>
        </w:rPr>
        <w:t>!</w:t>
      </w:r>
    </w:p>
    <w:p w14:paraId="50FD6D62" w14:textId="77777777" w:rsidR="00835647" w:rsidRPr="007A58EE" w:rsidRDefault="00835647" w:rsidP="007A58EE">
      <w:pPr>
        <w:pStyle w:val="DevConfigs"/>
        <w:rPr>
          <w:rStyle w:val="DevConfigGray"/>
        </w:rPr>
      </w:pPr>
      <w:r w:rsidRPr="007A58EE">
        <w:rPr>
          <w:rStyle w:val="DevConfigGray"/>
        </w:rPr>
        <w:t>interface FastEthernet0/22</w:t>
      </w:r>
    </w:p>
    <w:p w14:paraId="255A1DF2" w14:textId="77777777" w:rsidR="00835647" w:rsidRPr="007A58EE" w:rsidRDefault="00835647" w:rsidP="007A58EE">
      <w:pPr>
        <w:pStyle w:val="DevConfigs"/>
        <w:rPr>
          <w:rStyle w:val="DevConfigGray"/>
        </w:rPr>
      </w:pPr>
      <w:r w:rsidRPr="007A58EE">
        <w:rPr>
          <w:rStyle w:val="DevConfigGray"/>
        </w:rPr>
        <w:t>!</w:t>
      </w:r>
    </w:p>
    <w:p w14:paraId="0D3BA27C" w14:textId="77777777" w:rsidR="00835647" w:rsidRPr="007A58EE" w:rsidRDefault="00835647" w:rsidP="007A58EE">
      <w:pPr>
        <w:pStyle w:val="DevConfigs"/>
        <w:rPr>
          <w:rStyle w:val="DevConfigGray"/>
        </w:rPr>
      </w:pPr>
      <w:r w:rsidRPr="007A58EE">
        <w:rPr>
          <w:rStyle w:val="DevConfigGray"/>
        </w:rPr>
        <w:t>interface FastEthernet0/23</w:t>
      </w:r>
    </w:p>
    <w:p w14:paraId="43D53328" w14:textId="77777777" w:rsidR="00835647" w:rsidRPr="007A58EE" w:rsidRDefault="00835647" w:rsidP="007A58EE">
      <w:pPr>
        <w:pStyle w:val="DevConfigs"/>
        <w:rPr>
          <w:rStyle w:val="DevConfigGray"/>
        </w:rPr>
      </w:pPr>
      <w:r w:rsidRPr="007A58EE">
        <w:rPr>
          <w:rStyle w:val="DevConfigGray"/>
        </w:rPr>
        <w:t>!</w:t>
      </w:r>
    </w:p>
    <w:p w14:paraId="651863A4" w14:textId="77777777" w:rsidR="00835647" w:rsidRPr="007A58EE" w:rsidRDefault="00835647" w:rsidP="007A58EE">
      <w:pPr>
        <w:pStyle w:val="DevConfigs"/>
        <w:rPr>
          <w:rStyle w:val="DevConfigGray"/>
        </w:rPr>
      </w:pPr>
      <w:r w:rsidRPr="007A58EE">
        <w:rPr>
          <w:rStyle w:val="DevConfigGray"/>
        </w:rPr>
        <w:t>interface FastEthernet0/24</w:t>
      </w:r>
    </w:p>
    <w:p w14:paraId="73B369CF" w14:textId="77777777" w:rsidR="00835647" w:rsidRPr="007A58EE" w:rsidRDefault="00835647" w:rsidP="007A58EE">
      <w:pPr>
        <w:pStyle w:val="DevConfigs"/>
        <w:rPr>
          <w:rStyle w:val="DevConfigGray"/>
        </w:rPr>
      </w:pPr>
      <w:r w:rsidRPr="007A58EE">
        <w:rPr>
          <w:rStyle w:val="DevConfigGray"/>
        </w:rPr>
        <w:t>!</w:t>
      </w:r>
    </w:p>
    <w:p w14:paraId="44EF253B" w14:textId="77777777" w:rsidR="00835647" w:rsidRPr="007A58EE" w:rsidRDefault="00835647" w:rsidP="007A58EE">
      <w:pPr>
        <w:pStyle w:val="DevConfigs"/>
        <w:rPr>
          <w:rStyle w:val="DevConfigGray"/>
        </w:rPr>
      </w:pPr>
      <w:r w:rsidRPr="007A58EE">
        <w:rPr>
          <w:rStyle w:val="DevConfigGray"/>
        </w:rPr>
        <w:t>interface GigabitEthernet0/1</w:t>
      </w:r>
    </w:p>
    <w:p w14:paraId="25742C2A" w14:textId="77777777" w:rsidR="00835647" w:rsidRPr="007A58EE" w:rsidRDefault="00835647" w:rsidP="007A58EE">
      <w:pPr>
        <w:pStyle w:val="DevConfigs"/>
        <w:rPr>
          <w:rStyle w:val="DevConfigGray"/>
        </w:rPr>
      </w:pPr>
      <w:r w:rsidRPr="007A58EE">
        <w:rPr>
          <w:rStyle w:val="DevConfigGray"/>
        </w:rPr>
        <w:t>!</w:t>
      </w:r>
    </w:p>
    <w:p w14:paraId="74CF1807" w14:textId="77777777" w:rsidR="00835647" w:rsidRPr="007A58EE" w:rsidRDefault="00835647" w:rsidP="007A58EE">
      <w:pPr>
        <w:pStyle w:val="DevConfigs"/>
        <w:rPr>
          <w:rStyle w:val="DevConfigGray"/>
        </w:rPr>
      </w:pPr>
      <w:r w:rsidRPr="007A58EE">
        <w:rPr>
          <w:rStyle w:val="DevConfigGray"/>
        </w:rPr>
        <w:t>interface GigabitEthernet0/2</w:t>
      </w:r>
    </w:p>
    <w:p w14:paraId="47D9BD67" w14:textId="77777777" w:rsidR="00835647" w:rsidRPr="007A58EE" w:rsidRDefault="00835647" w:rsidP="007A58EE">
      <w:pPr>
        <w:pStyle w:val="DevConfigs"/>
        <w:rPr>
          <w:rStyle w:val="DevConfigGray"/>
        </w:rPr>
      </w:pPr>
      <w:r w:rsidRPr="007A58EE">
        <w:rPr>
          <w:rStyle w:val="DevConfigGray"/>
        </w:rPr>
        <w:t>!</w:t>
      </w:r>
    </w:p>
    <w:p w14:paraId="0743F1D0" w14:textId="77777777" w:rsidR="00835647" w:rsidRPr="007A58EE" w:rsidRDefault="00835647" w:rsidP="007A58EE">
      <w:pPr>
        <w:pStyle w:val="DevConfigs"/>
        <w:rPr>
          <w:rStyle w:val="DevConfigGray"/>
        </w:rPr>
      </w:pPr>
      <w:r w:rsidRPr="007A58EE">
        <w:rPr>
          <w:rStyle w:val="DevConfigGray"/>
        </w:rPr>
        <w:t>interface Vlan1</w:t>
      </w:r>
    </w:p>
    <w:p w14:paraId="54A0606C" w14:textId="77777777" w:rsidR="00835647" w:rsidRPr="007A58EE" w:rsidRDefault="00835647" w:rsidP="007A58EE">
      <w:pPr>
        <w:pStyle w:val="DevConfigs"/>
        <w:rPr>
          <w:rStyle w:val="DevConfigGray"/>
        </w:rPr>
      </w:pPr>
      <w:r w:rsidRPr="007A58EE">
        <w:rPr>
          <w:rStyle w:val="DevConfigGray"/>
        </w:rPr>
        <w:t xml:space="preserve"> </w:t>
      </w:r>
      <w:proofErr w:type="spellStart"/>
      <w:r w:rsidRPr="007A58EE">
        <w:rPr>
          <w:rStyle w:val="DevConfigGray"/>
        </w:rPr>
        <w:t>ip</w:t>
      </w:r>
      <w:proofErr w:type="spellEnd"/>
      <w:r w:rsidRPr="007A58EE">
        <w:rPr>
          <w:rStyle w:val="DevConfigGray"/>
        </w:rPr>
        <w:t xml:space="preserve"> address 192.168.1.2 255.255.255.0</w:t>
      </w:r>
    </w:p>
    <w:p w14:paraId="27A0015A" w14:textId="77777777" w:rsidR="00835647" w:rsidRPr="007A58EE" w:rsidRDefault="00835647" w:rsidP="007A58EE">
      <w:pPr>
        <w:pStyle w:val="DevConfigs"/>
        <w:rPr>
          <w:rStyle w:val="DevConfigGray"/>
        </w:rPr>
      </w:pPr>
      <w:r w:rsidRPr="007A58EE">
        <w:rPr>
          <w:rStyle w:val="DevConfigGray"/>
        </w:rPr>
        <w:t xml:space="preserve"> ipv6 address FE80::2 link-local</w:t>
      </w:r>
    </w:p>
    <w:p w14:paraId="4060A5AC" w14:textId="77777777" w:rsidR="00835647" w:rsidRPr="007A58EE" w:rsidRDefault="00835647" w:rsidP="007A58EE">
      <w:pPr>
        <w:pStyle w:val="DevConfigs"/>
        <w:rPr>
          <w:rStyle w:val="DevConfigGray"/>
        </w:rPr>
      </w:pPr>
      <w:r w:rsidRPr="007A58EE">
        <w:rPr>
          <w:rStyle w:val="DevConfigGray"/>
        </w:rPr>
        <w:t xml:space="preserve"> ipv6 address 2001:DB8:ACAD:1::2/64</w:t>
      </w:r>
    </w:p>
    <w:p w14:paraId="56C0985E" w14:textId="77777777" w:rsidR="00835647" w:rsidRPr="007A58EE" w:rsidRDefault="00835647" w:rsidP="007A58EE">
      <w:pPr>
        <w:pStyle w:val="DevConfigs"/>
        <w:rPr>
          <w:rStyle w:val="DevConfigGray"/>
        </w:rPr>
      </w:pPr>
      <w:r w:rsidRPr="007A58EE">
        <w:rPr>
          <w:rStyle w:val="DevConfigGray"/>
        </w:rPr>
        <w:t>!</w:t>
      </w:r>
    </w:p>
    <w:p w14:paraId="35A222AB"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default-gateway 192.168.1.1</w:t>
      </w:r>
    </w:p>
    <w:p w14:paraId="2818CFC4"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classless</w:t>
      </w:r>
    </w:p>
    <w:p w14:paraId="5AE75D48"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server</w:t>
      </w:r>
    </w:p>
    <w:p w14:paraId="78F26D24" w14:textId="77777777" w:rsidR="00835647" w:rsidRPr="007A58EE" w:rsidRDefault="00835647" w:rsidP="007A58EE">
      <w:pPr>
        <w:pStyle w:val="DevConfigs"/>
        <w:rPr>
          <w:rStyle w:val="DevConfigGray"/>
        </w:rPr>
      </w:pPr>
      <w:proofErr w:type="spellStart"/>
      <w:r w:rsidRPr="007A58EE">
        <w:rPr>
          <w:rStyle w:val="DevConfigGray"/>
        </w:rPr>
        <w:t>ip</w:t>
      </w:r>
      <w:proofErr w:type="spellEnd"/>
      <w:r w:rsidRPr="007A58EE">
        <w:rPr>
          <w:rStyle w:val="DevConfigGray"/>
        </w:rPr>
        <w:t xml:space="preserve"> http secure-server</w:t>
      </w:r>
    </w:p>
    <w:p w14:paraId="0752040E" w14:textId="77777777" w:rsidR="00835647" w:rsidRPr="007A58EE" w:rsidRDefault="00835647" w:rsidP="007A58EE">
      <w:pPr>
        <w:pStyle w:val="DevConfigs"/>
        <w:rPr>
          <w:rStyle w:val="DevConfigGray"/>
        </w:rPr>
      </w:pPr>
      <w:r w:rsidRPr="007A58EE">
        <w:rPr>
          <w:rStyle w:val="DevConfigGray"/>
        </w:rPr>
        <w:t>!</w:t>
      </w:r>
    </w:p>
    <w:p w14:paraId="707237DE" w14:textId="77777777" w:rsidR="00835647" w:rsidRPr="007A58EE" w:rsidRDefault="00835647" w:rsidP="007A58EE">
      <w:pPr>
        <w:pStyle w:val="DevConfigs"/>
        <w:rPr>
          <w:rStyle w:val="DevConfigGray"/>
        </w:rPr>
      </w:pPr>
      <w:r w:rsidRPr="007A58EE">
        <w:rPr>
          <w:rStyle w:val="DevConfigGray"/>
        </w:rPr>
        <w:t>line con 0</w:t>
      </w:r>
    </w:p>
    <w:p w14:paraId="68D634FC" w14:textId="77777777" w:rsidR="00835647" w:rsidRPr="007A58EE" w:rsidRDefault="00835647" w:rsidP="007A58EE">
      <w:pPr>
        <w:pStyle w:val="DevConfigs"/>
        <w:rPr>
          <w:rStyle w:val="DevConfigGray"/>
        </w:rPr>
      </w:pPr>
      <w:r w:rsidRPr="007A58EE">
        <w:rPr>
          <w:rStyle w:val="DevConfigGray"/>
        </w:rPr>
        <w:t xml:space="preserve"> logging synchronous</w:t>
      </w:r>
    </w:p>
    <w:p w14:paraId="7CBB92C4" w14:textId="77777777" w:rsidR="00835647" w:rsidRPr="007A58EE" w:rsidRDefault="00835647"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0 4</w:t>
      </w:r>
    </w:p>
    <w:p w14:paraId="42FA66A2" w14:textId="77777777" w:rsidR="00835647" w:rsidRPr="007A58EE" w:rsidRDefault="00835647" w:rsidP="007A58EE">
      <w:pPr>
        <w:pStyle w:val="DevConfigs"/>
        <w:rPr>
          <w:rStyle w:val="DevConfigGray"/>
        </w:rPr>
      </w:pPr>
      <w:r w:rsidRPr="007A58EE">
        <w:rPr>
          <w:rStyle w:val="DevConfigGray"/>
        </w:rPr>
        <w:t xml:space="preserve"> login</w:t>
      </w:r>
    </w:p>
    <w:p w14:paraId="1B403164" w14:textId="77777777" w:rsidR="00835647" w:rsidRPr="007A58EE" w:rsidRDefault="00835647" w:rsidP="007A58EE">
      <w:pPr>
        <w:pStyle w:val="DevConfigs"/>
        <w:rPr>
          <w:rStyle w:val="DevConfigGray"/>
        </w:rPr>
      </w:pPr>
      <w:r w:rsidRPr="007A58EE">
        <w:rPr>
          <w:rStyle w:val="DevConfigGray"/>
        </w:rPr>
        <w:t xml:space="preserve">line </w:t>
      </w:r>
      <w:proofErr w:type="spellStart"/>
      <w:r w:rsidRPr="007A58EE">
        <w:rPr>
          <w:rStyle w:val="DevConfigGray"/>
        </w:rPr>
        <w:t>vty</w:t>
      </w:r>
      <w:proofErr w:type="spellEnd"/>
      <w:r w:rsidRPr="007A58EE">
        <w:rPr>
          <w:rStyle w:val="DevConfigGray"/>
        </w:rPr>
        <w:t xml:space="preserve"> 5 15</w:t>
      </w:r>
    </w:p>
    <w:p w14:paraId="08B38952" w14:textId="77777777" w:rsidR="00835647" w:rsidRPr="007A58EE" w:rsidRDefault="00835647" w:rsidP="007A58EE">
      <w:pPr>
        <w:pStyle w:val="DevConfigs"/>
        <w:rPr>
          <w:rStyle w:val="DevConfigGray"/>
        </w:rPr>
      </w:pPr>
      <w:r w:rsidRPr="007A58EE">
        <w:rPr>
          <w:rStyle w:val="DevConfigGray"/>
        </w:rPr>
        <w:t xml:space="preserve"> login</w:t>
      </w:r>
    </w:p>
    <w:p w14:paraId="6AA7C6E8" w14:textId="77777777" w:rsidR="00835647" w:rsidRPr="007A58EE" w:rsidRDefault="00835647" w:rsidP="007A58EE">
      <w:pPr>
        <w:pStyle w:val="DevConfigs"/>
        <w:rPr>
          <w:rStyle w:val="DevConfigGray"/>
        </w:rPr>
      </w:pPr>
      <w:r w:rsidRPr="007A58EE">
        <w:rPr>
          <w:rStyle w:val="DevConfigGray"/>
        </w:rPr>
        <w:t>!</w:t>
      </w:r>
    </w:p>
    <w:p w14:paraId="3F2FE06E" w14:textId="440FF155" w:rsidR="00C162C0" w:rsidRPr="00C77B29" w:rsidRDefault="00835647" w:rsidP="007A58EE">
      <w:pPr>
        <w:pStyle w:val="DevConfigs"/>
        <w:rPr>
          <w:rStyle w:val="DevConfigGray"/>
          <w:rFonts w:ascii="Arial" w:hAnsi="Arial"/>
          <w:shd w:val="clear" w:color="auto" w:fill="auto"/>
        </w:rPr>
      </w:pPr>
      <w:r w:rsidRPr="007A58EE">
        <w:rPr>
          <w:rStyle w:val="DevConfigGray"/>
        </w:rPr>
        <w:t>end</w:t>
      </w:r>
    </w:p>
    <w:sectPr w:rsidR="00C162C0" w:rsidRPr="00C77B29"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C05C" w14:textId="77777777" w:rsidR="0031459C" w:rsidRDefault="0031459C" w:rsidP="00710659">
      <w:pPr>
        <w:spacing w:after="0" w:line="240" w:lineRule="auto"/>
      </w:pPr>
      <w:r>
        <w:separator/>
      </w:r>
    </w:p>
    <w:p w14:paraId="40487C96" w14:textId="77777777" w:rsidR="0031459C" w:rsidRDefault="0031459C"/>
  </w:endnote>
  <w:endnote w:type="continuationSeparator" w:id="0">
    <w:p w14:paraId="36E7C286" w14:textId="77777777" w:rsidR="0031459C" w:rsidRDefault="0031459C" w:rsidP="00710659">
      <w:pPr>
        <w:spacing w:after="0" w:line="240" w:lineRule="auto"/>
      </w:pPr>
      <w:r>
        <w:continuationSeparator/>
      </w:r>
    </w:p>
    <w:p w14:paraId="741E6871" w14:textId="77777777" w:rsidR="0031459C" w:rsidRDefault="00314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712D6" w14:textId="77777777" w:rsidR="004A2CFA" w:rsidRDefault="004A2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7B54752A" w:rsidR="004A2CFA" w:rsidRPr="00882B63" w:rsidRDefault="004A2CF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D5B1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756A92F6" w:rsidR="004A2CFA" w:rsidRPr="00882B63" w:rsidRDefault="004A2CF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6D5B1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A8F3" w14:textId="77777777" w:rsidR="0031459C" w:rsidRDefault="0031459C" w:rsidP="00710659">
      <w:pPr>
        <w:spacing w:after="0" w:line="240" w:lineRule="auto"/>
      </w:pPr>
      <w:r>
        <w:separator/>
      </w:r>
    </w:p>
    <w:p w14:paraId="3D0B49F2" w14:textId="77777777" w:rsidR="0031459C" w:rsidRDefault="0031459C"/>
  </w:footnote>
  <w:footnote w:type="continuationSeparator" w:id="0">
    <w:p w14:paraId="7D4D7799" w14:textId="77777777" w:rsidR="0031459C" w:rsidRDefault="0031459C" w:rsidP="00710659">
      <w:pPr>
        <w:spacing w:after="0" w:line="240" w:lineRule="auto"/>
      </w:pPr>
      <w:r>
        <w:continuationSeparator/>
      </w:r>
    </w:p>
    <w:p w14:paraId="1FF2124F" w14:textId="77777777" w:rsidR="0031459C" w:rsidRDefault="00314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EC9" w14:textId="77777777" w:rsidR="004A2CFA" w:rsidRDefault="004A2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4A2CFA" w:rsidRDefault="004A2CFA"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4A2CFA" w:rsidRDefault="004A2CFA"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lvlOverride w:ilvl="1">
      <w:lvl w:ilvl="1">
        <w:start w:val="1"/>
        <w:numFmt w:val="decimal"/>
        <w:lvlText w:val="Step %2:"/>
        <w:lvlJc w:val="left"/>
        <w:pPr>
          <w:tabs>
            <w:tab w:val="num" w:pos="936"/>
          </w:tabs>
          <w:ind w:left="936" w:hanging="936"/>
        </w:pPr>
        <w:rPr>
          <w:rFonts w:hint="default"/>
        </w:rPr>
      </w:lvl>
    </w:lvlOverride>
    <w:lvlOverride w:ilvl="0"/>
  </w:num>
  <w:num w:numId="11">
    <w:abstractNumId w:val="7"/>
  </w:num>
  <w:num w:numId="12">
    <w:abstractNumId w:val="1"/>
  </w:num>
  <w:num w:numId="13">
    <w:abstractNumId w:val="8"/>
  </w:num>
  <w:num w:numId="14">
    <w:abstractNumId w:val="4"/>
    <w:lvlOverride w:ilvl="0">
      <w:lvl w:ilvl="0">
        <w:start w:val="1"/>
        <w:numFmt w:val="decimal"/>
        <w:lvlText w:val="Part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459C"/>
    <w:rsid w:val="0031789F"/>
    <w:rsid w:val="00320788"/>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9EE"/>
    <w:rsid w:val="0047005E"/>
    <w:rsid w:val="0047236E"/>
    <w:rsid w:val="00473E34"/>
    <w:rsid w:val="00476BA9"/>
    <w:rsid w:val="00481650"/>
    <w:rsid w:val="0049015A"/>
    <w:rsid w:val="004936C2"/>
    <w:rsid w:val="0049379C"/>
    <w:rsid w:val="00495A24"/>
    <w:rsid w:val="004A1CA0"/>
    <w:rsid w:val="004A22E9"/>
    <w:rsid w:val="004A2CFA"/>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5B16"/>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6859"/>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1F0B41"/>
    <w:rsid w:val="003664ED"/>
    <w:rsid w:val="00390756"/>
    <w:rsid w:val="0043130D"/>
    <w:rsid w:val="004C53C1"/>
    <w:rsid w:val="00510898"/>
    <w:rsid w:val="006256AE"/>
    <w:rsid w:val="00713FFB"/>
    <w:rsid w:val="00915813"/>
    <w:rsid w:val="00991AD3"/>
    <w:rsid w:val="009A6644"/>
    <w:rsid w:val="00AB2CB0"/>
    <w:rsid w:val="00AD5555"/>
    <w:rsid w:val="00C00F27"/>
    <w:rsid w:val="00C67558"/>
    <w:rsid w:val="00D43D64"/>
    <w:rsid w:val="00D63F42"/>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2E9EB-C080-4E83-A293-A80816B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20</Pages>
  <Words>5244</Words>
  <Characters>29896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DH</cp:lastModifiedBy>
  <cp:revision>4</cp:revision>
  <cp:lastPrinted>2019-09-17T01:10:00Z</cp:lastPrinted>
  <dcterms:created xsi:type="dcterms:W3CDTF">2020-08-25T18:37:00Z</dcterms:created>
  <dcterms:modified xsi:type="dcterms:W3CDTF">2021-04-30T23:48:00Z</dcterms:modified>
</cp:coreProperties>
</file>