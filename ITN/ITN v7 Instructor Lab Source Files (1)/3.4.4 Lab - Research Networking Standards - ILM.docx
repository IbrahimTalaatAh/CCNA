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94392" w:rsidP="004A2CB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DB86804FC9F4324A8584DFE081CE9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002C3E">
            <w:t>Lab - Research Networking Standards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3D771E" w:rsidRPr="00BB73FF" w:rsidRDefault="003D771E" w:rsidP="003D771E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3D771E" w:rsidRPr="003D771E" w:rsidRDefault="003D771E" w:rsidP="003D771E">
      <w:pPr>
        <w:pStyle w:val="Bulletlevel1"/>
        <w:rPr>
          <w:b/>
        </w:rPr>
      </w:pPr>
      <w:r w:rsidRPr="003D771E">
        <w:rPr>
          <w:b/>
        </w:rPr>
        <w:t>Research Networking Standards Organizations</w:t>
      </w:r>
    </w:p>
    <w:p w:rsidR="003D771E" w:rsidRPr="003D771E" w:rsidRDefault="003D771E" w:rsidP="003D771E">
      <w:pPr>
        <w:pStyle w:val="Bulletlevel1"/>
        <w:rPr>
          <w:b/>
        </w:rPr>
      </w:pPr>
      <w:r w:rsidRPr="003D771E">
        <w:rPr>
          <w:b/>
        </w:rPr>
        <w:t>Reflect on Internet and Computer Networking Experiences</w:t>
      </w:r>
    </w:p>
    <w:p w:rsidR="003D771E" w:rsidRPr="00C07FD9" w:rsidRDefault="003D771E" w:rsidP="003D771E">
      <w:pPr>
        <w:pStyle w:val="Heading1"/>
        <w:numPr>
          <w:ilvl w:val="0"/>
          <w:numId w:val="3"/>
        </w:numPr>
      </w:pPr>
      <w:r>
        <w:t>Background / Scenario</w:t>
      </w:r>
    </w:p>
    <w:p w:rsidR="003D771E" w:rsidRDefault="003D771E" w:rsidP="003D771E">
      <w:pPr>
        <w:pStyle w:val="BodyTextL25"/>
      </w:pPr>
      <w:r>
        <w:t>Using web search engines like Google, research the non-profit organizations that are responsible for establishing international standards for the internet and the development of internet technologies.</w:t>
      </w:r>
    </w:p>
    <w:p w:rsidR="003D771E" w:rsidRDefault="003D771E" w:rsidP="003D771E">
      <w:pPr>
        <w:pStyle w:val="Heading1"/>
        <w:numPr>
          <w:ilvl w:val="0"/>
          <w:numId w:val="3"/>
        </w:numPr>
      </w:pPr>
      <w:r>
        <w:t>Required Resources</w:t>
      </w:r>
    </w:p>
    <w:p w:rsidR="003D771E" w:rsidRDefault="003D771E" w:rsidP="003D771E">
      <w:pPr>
        <w:pStyle w:val="BodyTextL25"/>
      </w:pPr>
      <w:r>
        <w:t xml:space="preserve">Device with </w:t>
      </w:r>
      <w:r w:rsidR="00465B52">
        <w:t>i</w:t>
      </w:r>
      <w:r>
        <w:t>nternet access</w:t>
      </w:r>
    </w:p>
    <w:p w:rsidR="00EE6CEE" w:rsidRDefault="00EE6CEE" w:rsidP="00EE6CEE">
      <w:pPr>
        <w:pStyle w:val="Heading1"/>
      </w:pPr>
      <w:r>
        <w:t>Instructions</w:t>
      </w:r>
    </w:p>
    <w:p w:rsidR="003D771E" w:rsidRDefault="003D771E" w:rsidP="003D771E">
      <w:pPr>
        <w:pStyle w:val="Heading2"/>
      </w:pPr>
      <w:r>
        <w:t>Research Networking Standards Organizations</w:t>
      </w:r>
    </w:p>
    <w:p w:rsidR="003D771E" w:rsidRDefault="003D771E" w:rsidP="003D771E">
      <w:pPr>
        <w:pStyle w:val="BodyTextL25"/>
        <w:rPr>
          <w:szCs w:val="16"/>
        </w:rPr>
      </w:pPr>
      <w:r>
        <w:rPr>
          <w:lang w:val="en-CA"/>
        </w:rPr>
        <w:t xml:space="preserve">In this step, you will identify some of the major standards organizations and </w:t>
      </w:r>
      <w:r>
        <w:t xml:space="preserve">important characteristics, such as the </w:t>
      </w:r>
      <w:r>
        <w:rPr>
          <w:szCs w:val="16"/>
        </w:rPr>
        <w:t>number of years in existence, the size of their membership, the important historical figures, some of the responsibilities and duties, organizational oversight role, and the location of the organization’s headquarters.</w:t>
      </w:r>
    </w:p>
    <w:p w:rsidR="003D771E" w:rsidRDefault="003D771E" w:rsidP="003D771E">
      <w:pPr>
        <w:pStyle w:val="BodyTextL25"/>
      </w:pPr>
      <w:r>
        <w:t>Use a web browser or websites for various organizations to research information about the following organizations and the people who have been instrumental in maintaining them.</w:t>
      </w:r>
    </w:p>
    <w:p w:rsidR="003D771E" w:rsidRDefault="003D771E" w:rsidP="003D771E">
      <w:pPr>
        <w:pStyle w:val="BodyTextL25"/>
      </w:pPr>
      <w:r>
        <w:t>You can find answers to the questions below by searching the following organizational acronyms and terms: ISO, ITU, ICANN, IANA, IEEE, EIA, TIA, ISOC, IAB, IETF, W3C, RFC, and Wi-Fi Alliance.</w:t>
      </w:r>
    </w:p>
    <w:p w:rsidR="008A5A8D" w:rsidRPr="001D2C09" w:rsidRDefault="008A5A8D" w:rsidP="008A5A8D">
      <w:pPr>
        <w:pStyle w:val="Heading3"/>
      </w:pPr>
      <w:r>
        <w:t>Questions:</w:t>
      </w:r>
    </w:p>
    <w:p w:rsidR="003D771E" w:rsidRDefault="003D771E" w:rsidP="00C51146">
      <w:pPr>
        <w:pStyle w:val="ReflectionQ"/>
        <w:spacing w:before="0"/>
      </w:pPr>
      <w:r>
        <w:t xml:space="preserve">Who is Jonathan B. Postel and what is he known for? </w:t>
      </w:r>
      <w:r w:rsidRPr="000906A5">
        <w:rPr>
          <w:color w:val="FF0000"/>
        </w:rPr>
        <w:t xml:space="preserve">(Search hint: Jon </w:t>
      </w:r>
      <w:proofErr w:type="spellStart"/>
      <w:r w:rsidRPr="000906A5">
        <w:rPr>
          <w:color w:val="FF0000"/>
        </w:rPr>
        <w:t>Postel</w:t>
      </w:r>
      <w:proofErr w:type="spellEnd"/>
      <w:r w:rsidRPr="000906A5">
        <w:rPr>
          <w:color w:val="FF0000"/>
        </w:rPr>
        <w:t>)</w:t>
      </w:r>
    </w:p>
    <w:p w:rsidR="003D771E" w:rsidRPr="00076AD3" w:rsidRDefault="003D771E" w:rsidP="003D771E">
      <w:pPr>
        <w:pStyle w:val="AnswerLineL25"/>
      </w:pPr>
      <w:r>
        <w:t>Type you</w:t>
      </w:r>
      <w:bookmarkStart w:id="0" w:name="_GoBack"/>
      <w:bookmarkEnd w:id="0"/>
      <w:r>
        <w:t>r answers here.</w:t>
      </w:r>
    </w:p>
    <w:p w:rsidR="003D771E" w:rsidRPr="00596998" w:rsidRDefault="003D771E" w:rsidP="003D771E">
      <w:pPr>
        <w:pStyle w:val="BodyTextL25"/>
        <w:rPr>
          <w:rStyle w:val="AnswerGray"/>
        </w:rPr>
      </w:pPr>
      <w:r w:rsidRPr="00286233">
        <w:rPr>
          <w:rStyle w:val="AnswerGray"/>
        </w:rPr>
        <w:t xml:space="preserve">Jonathan </w:t>
      </w:r>
      <w:proofErr w:type="spellStart"/>
      <w:r w:rsidRPr="00286233">
        <w:rPr>
          <w:rStyle w:val="AnswerGray"/>
        </w:rPr>
        <w:t>Postel</w:t>
      </w:r>
      <w:proofErr w:type="spellEnd"/>
      <w:r w:rsidRPr="00286233">
        <w:rPr>
          <w:rStyle w:val="AnswerGray"/>
        </w:rPr>
        <w:t xml:space="preserve"> was an American computer scientist who made significant contribution</w:t>
      </w:r>
      <w:r>
        <w:rPr>
          <w:rStyle w:val="AnswerGray"/>
        </w:rPr>
        <w:t>s</w:t>
      </w:r>
      <w:r w:rsidRPr="00286233">
        <w:rPr>
          <w:rStyle w:val="AnswerGray"/>
        </w:rPr>
        <w:t xml:space="preserve"> to the development of the </w:t>
      </w:r>
      <w:r w:rsidR="00331FEA">
        <w:rPr>
          <w:rStyle w:val="AnswerGray"/>
        </w:rPr>
        <w:t>i</w:t>
      </w:r>
      <w:r w:rsidRPr="00286233">
        <w:rPr>
          <w:rStyle w:val="AnswerGray"/>
        </w:rPr>
        <w:t xml:space="preserve">nternet standards, </w:t>
      </w:r>
      <w:r>
        <w:rPr>
          <w:rStyle w:val="AnswerGray"/>
        </w:rPr>
        <w:t>to the creation</w:t>
      </w:r>
      <w:r w:rsidRPr="00286233">
        <w:rPr>
          <w:rStyle w:val="AnswerGray"/>
        </w:rPr>
        <w:t xml:space="preserve"> of </w:t>
      </w:r>
      <w:r>
        <w:rPr>
          <w:rStyle w:val="AnswerGray"/>
        </w:rPr>
        <w:t>Internet Assigned Numbers Authority (</w:t>
      </w:r>
      <w:r w:rsidRPr="00286233">
        <w:rPr>
          <w:rStyle w:val="AnswerGray"/>
        </w:rPr>
        <w:t>IANA</w:t>
      </w:r>
      <w:r>
        <w:rPr>
          <w:rStyle w:val="AnswerGray"/>
        </w:rPr>
        <w:t>)</w:t>
      </w:r>
      <w:r w:rsidRPr="00286233">
        <w:rPr>
          <w:rStyle w:val="AnswerGray"/>
        </w:rPr>
        <w:t xml:space="preserve"> and </w:t>
      </w:r>
      <w:r>
        <w:rPr>
          <w:rStyle w:val="AnswerGray"/>
        </w:rPr>
        <w:t>as the RFC Editor.</w:t>
      </w:r>
    </w:p>
    <w:p w:rsidR="003D771E" w:rsidRDefault="003D771E" w:rsidP="00C51146">
      <w:pPr>
        <w:pStyle w:val="ReflectionQ"/>
      </w:pPr>
      <w:r>
        <w:t xml:space="preserve">Which two related organizations are responsible for managing the top-level domain name space and the root </w:t>
      </w:r>
      <w:r w:rsidRPr="00411BA1">
        <w:t>Domain Name System</w:t>
      </w:r>
      <w:r>
        <w:t xml:space="preserve"> (DNS) name servers on the </w:t>
      </w:r>
      <w:r w:rsidR="00331FEA">
        <w:t>i</w:t>
      </w:r>
      <w:r>
        <w:t xml:space="preserve">nternet? </w:t>
      </w:r>
      <w:r w:rsidRPr="000906A5">
        <w:rPr>
          <w:color w:val="FF0000"/>
        </w:rPr>
        <w:t>(Search hint: ICANN, IANA)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International Corporation for Assigned Names and Numbers (ICANN) and Internet Assigned Numbers Authority (IANA)</w:t>
      </w:r>
    </w:p>
    <w:p w:rsidR="003D771E" w:rsidRDefault="003D771E" w:rsidP="00C51146">
      <w:pPr>
        <w:pStyle w:val="ReflectionQ"/>
      </w:pPr>
      <w:r>
        <w:t xml:space="preserve">Vinton Cerf has been called one of main fathers of the </w:t>
      </w:r>
      <w:r w:rsidR="00331FEA">
        <w:t>i</w:t>
      </w:r>
      <w:r>
        <w:t xml:space="preserve">nternet. What </w:t>
      </w:r>
      <w:r w:rsidR="00331FEA">
        <w:t>i</w:t>
      </w:r>
      <w:r>
        <w:t xml:space="preserve">nternet organizations did he chair or help found? What </w:t>
      </w:r>
      <w:r w:rsidR="00331FEA">
        <w:t>i</w:t>
      </w:r>
      <w:r>
        <w:t xml:space="preserve">nternet technologies did he help to develop? </w:t>
      </w:r>
      <w:r w:rsidRPr="000906A5">
        <w:rPr>
          <w:color w:val="FF0000"/>
        </w:rPr>
        <w:t xml:space="preserve">(Search hint: </w:t>
      </w:r>
      <w:proofErr w:type="spellStart"/>
      <w:r w:rsidRPr="000906A5">
        <w:rPr>
          <w:color w:val="FF0000"/>
        </w:rPr>
        <w:t>Vint</w:t>
      </w:r>
      <w:proofErr w:type="spellEnd"/>
      <w:r w:rsidRPr="000906A5">
        <w:rPr>
          <w:color w:val="FF0000"/>
        </w:rPr>
        <w:t xml:space="preserve"> Cerf, IAB, ISOC, ICANN)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Vinton Cerf co-founded Internet Society (ISOC) with Bob Kahn in 1992, helped with the creation of ICANN, and served as the chair of Internet Architecture Board (IAB) from 1989 – 1991.</w:t>
      </w:r>
    </w:p>
    <w:p w:rsidR="003D771E" w:rsidRDefault="003D771E" w:rsidP="00C51146">
      <w:pPr>
        <w:pStyle w:val="ReflectionQ"/>
      </w:pPr>
      <w:r>
        <w:t xml:space="preserve">What organization is responsible for publishing Request for Comments (RFC)? </w:t>
      </w:r>
      <w:r w:rsidRPr="000906A5">
        <w:rPr>
          <w:color w:val="FF0000"/>
        </w:rPr>
        <w:t>(Search hint: IETF)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lastRenderedPageBreak/>
        <w:t>Internet Engineering Task Force (IETF)</w:t>
      </w:r>
    </w:p>
    <w:p w:rsidR="003D771E" w:rsidRDefault="003D771E" w:rsidP="00C51146">
      <w:pPr>
        <w:pStyle w:val="ReflectionQ"/>
      </w:pPr>
      <w:r>
        <w:t xml:space="preserve">What do RFC 349 and RFC 1700 have in common? </w:t>
      </w:r>
      <w:r w:rsidRPr="000906A5">
        <w:rPr>
          <w:color w:val="FF0000"/>
        </w:rPr>
        <w:t>(Search hint: Request for Comments, Google – RFC 349, RFC 1700)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420A58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 xml:space="preserve">Port Numbers. The current list can be found at </w:t>
      </w:r>
      <w:hyperlink r:id="rId8" w:history="1">
        <w:r w:rsidRPr="0039341B">
          <w:rPr>
            <w:rStyle w:val="Hyperlink"/>
            <w:shd w:val="clear" w:color="auto" w:fill="BFBFBF"/>
          </w:rPr>
          <w:t>http://www.iana.org/assignments/service-names-port-numbers/service-names-port-numbers.xml</w:t>
        </w:r>
      </w:hyperlink>
    </w:p>
    <w:p w:rsidR="003D771E" w:rsidRDefault="003D771E" w:rsidP="00C51146">
      <w:pPr>
        <w:pStyle w:val="ReflectionQ"/>
      </w:pPr>
      <w:r>
        <w:t xml:space="preserve">What RFC number is the ARPAWOCKY? What is it? </w:t>
      </w:r>
      <w:r w:rsidRPr="000906A5">
        <w:rPr>
          <w:color w:val="FF0000"/>
        </w:rPr>
        <w:t>(Search hint: Request for Comments, Google – ARPAWOCKY)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B276D1" w:rsidRDefault="003D771E" w:rsidP="003D771E">
      <w:pPr>
        <w:pStyle w:val="BodyTextL25"/>
        <w:ind w:left="720" w:hanging="360"/>
        <w:rPr>
          <w:rStyle w:val="AnswerGray"/>
        </w:rPr>
      </w:pPr>
      <w:r>
        <w:rPr>
          <w:rStyle w:val="AnswerGray"/>
        </w:rPr>
        <w:t>RFC 527</w:t>
      </w:r>
      <w:r w:rsidRPr="00B276D1">
        <w:rPr>
          <w:rStyle w:val="AnswerGray"/>
        </w:rPr>
        <w:t>. The first humorous RFC which then led to IETF launching April fool’s day RFC in 1989</w:t>
      </w:r>
      <w:r>
        <w:rPr>
          <w:rStyle w:val="AnswerGray"/>
        </w:rPr>
        <w:t>.</w:t>
      </w:r>
    </w:p>
    <w:p w:rsidR="003D771E" w:rsidRDefault="003D771E" w:rsidP="00C51146">
      <w:pPr>
        <w:pStyle w:val="ReflectionQ"/>
      </w:pPr>
      <w:r>
        <w:t xml:space="preserve">Who founded the World Wide Web Consortium (W3C)? </w:t>
      </w:r>
      <w:r w:rsidRPr="000906A5">
        <w:rPr>
          <w:color w:val="FF0000"/>
        </w:rPr>
        <w:t>(Search hint: W3C)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Founded by Tim Berners-Lee at MIT</w:t>
      </w:r>
    </w:p>
    <w:p w:rsidR="003D771E" w:rsidRDefault="003D771E" w:rsidP="00C51146">
      <w:pPr>
        <w:pStyle w:val="ReflectionQ"/>
      </w:pPr>
      <w:r>
        <w:t xml:space="preserve">Name 10 World Wide Web (WWW) standards that the W3C develops and maintains? </w:t>
      </w:r>
      <w:r w:rsidRPr="000906A5">
        <w:rPr>
          <w:color w:val="FF0000"/>
        </w:rPr>
        <w:t>(Search hint: W3C)</w:t>
      </w:r>
    </w:p>
    <w:p w:rsidR="003D771E" w:rsidRPr="003D771E" w:rsidRDefault="003D771E" w:rsidP="003D771E">
      <w:pPr>
        <w:pStyle w:val="AnswerLineL25"/>
      </w:pPr>
      <w:r>
        <w:t>Type your answers here.</w:t>
      </w:r>
    </w:p>
    <w:p w:rsidR="003D771E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 xml:space="preserve">Some samples: Common Gateway Interface (CGI), Document Object Model (DOM), </w:t>
      </w:r>
      <w:proofErr w:type="spellStart"/>
      <w:r>
        <w:rPr>
          <w:rStyle w:val="AnswerGray"/>
        </w:rPr>
        <w:t>HyperText</w:t>
      </w:r>
      <w:proofErr w:type="spellEnd"/>
      <w:r>
        <w:rPr>
          <w:rStyle w:val="AnswerGray"/>
        </w:rPr>
        <w:t xml:space="preserve"> Markup Language (HTML), Extensible Markup Language (XML)</w:t>
      </w:r>
    </w:p>
    <w:p w:rsidR="003D771E" w:rsidRDefault="003D771E" w:rsidP="00C51146">
      <w:pPr>
        <w:pStyle w:val="ReflectionQ"/>
      </w:pPr>
      <w:r>
        <w:t xml:space="preserve">Where is the Institute of Electrical and Electronics Engineers (IEEE) headquarters located and what is the significance of its logo? </w:t>
      </w:r>
      <w:r w:rsidRPr="000906A5">
        <w:rPr>
          <w:color w:val="FF0000"/>
        </w:rPr>
        <w:t>(Search hint: IEEE)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 xml:space="preserve">Institute of Electrical and Electronics Engineers (IEEE) is headquartered in New York City, New York, United States. </w:t>
      </w:r>
      <w:r w:rsidRPr="000111C9">
        <w:rPr>
          <w:rStyle w:val="AnswerGray"/>
        </w:rPr>
        <w:t>The IEEE logo is a diamond-shaped design which illustrates the right hand grip rule embedded in Benjamin Franklin's kite</w:t>
      </w:r>
      <w:r>
        <w:rPr>
          <w:rStyle w:val="AnswerGray"/>
        </w:rPr>
        <w:t>.</w:t>
      </w:r>
    </w:p>
    <w:p w:rsidR="003D771E" w:rsidRDefault="003D771E" w:rsidP="00C51146">
      <w:pPr>
        <w:pStyle w:val="ReflectionQ"/>
      </w:pPr>
      <w:r>
        <w:t xml:space="preserve">What is the IEEE standard for the </w:t>
      </w:r>
      <w:r>
        <w:rPr>
          <w:rFonts w:cs="Arial"/>
          <w:color w:val="212121"/>
          <w:shd w:val="clear" w:color="auto" w:fill="FFFFFF"/>
        </w:rPr>
        <w:t>Wi-Fi Protected Access</w:t>
      </w:r>
      <w:r>
        <w:t xml:space="preserve"> 2 (WPA2) security protocol? </w:t>
      </w:r>
      <w:r w:rsidRPr="000906A5">
        <w:rPr>
          <w:color w:val="FF0000"/>
        </w:rPr>
        <w:t>(Search hint: WPA2)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WPA2 is based on IEEE 802.11i standard. It is commonly used on Wi-Fi wireless network.</w:t>
      </w:r>
    </w:p>
    <w:p w:rsidR="003D771E" w:rsidRDefault="003D771E" w:rsidP="00C51146">
      <w:pPr>
        <w:pStyle w:val="ReflectionQ"/>
      </w:pPr>
      <w:r>
        <w:t xml:space="preserve">Is the Wi-Fi Alliance a non-profit standards organization? What is their goal? </w:t>
      </w:r>
      <w:r w:rsidRPr="000906A5">
        <w:rPr>
          <w:color w:val="FF0000"/>
        </w:rPr>
        <w:t xml:space="preserve">(Search hint: </w:t>
      </w:r>
      <w:proofErr w:type="spellStart"/>
      <w:r w:rsidRPr="000906A5">
        <w:rPr>
          <w:color w:val="FF0000"/>
        </w:rPr>
        <w:t>WiFi</w:t>
      </w:r>
      <w:proofErr w:type="spellEnd"/>
      <w:r w:rsidRPr="000906A5">
        <w:rPr>
          <w:color w:val="FF0000"/>
        </w:rPr>
        <w:t xml:space="preserve"> Alliance)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011DF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Yes, Wi-Fi Alliance is a non-profit trade association, and its goals are to ensure interoperability and backward compatibility and provide innovation support.</w:t>
      </w:r>
    </w:p>
    <w:p w:rsidR="003D771E" w:rsidRDefault="003D771E" w:rsidP="00C51146">
      <w:pPr>
        <w:pStyle w:val="ReflectionQ"/>
      </w:pPr>
      <w:r>
        <w:t xml:space="preserve">Who is </w:t>
      </w:r>
      <w:proofErr w:type="spellStart"/>
      <w:r>
        <w:t>Hamadoun</w:t>
      </w:r>
      <w:proofErr w:type="spellEnd"/>
      <w:r>
        <w:t xml:space="preserve"> Tour</w:t>
      </w:r>
      <w:r>
        <w:rPr>
          <w:rFonts w:cs="Arial"/>
        </w:rPr>
        <w:t>é</w:t>
      </w:r>
      <w:r>
        <w:t xml:space="preserve">? </w:t>
      </w:r>
      <w:r w:rsidRPr="000906A5">
        <w:rPr>
          <w:color w:val="FF0000"/>
        </w:rPr>
        <w:t>(Search hint: ITU)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proofErr w:type="spellStart"/>
      <w:r w:rsidRPr="00AE0057">
        <w:rPr>
          <w:rStyle w:val="AnswerGray"/>
        </w:rPr>
        <w:t>Hamadoun</w:t>
      </w:r>
      <w:proofErr w:type="spellEnd"/>
      <w:r w:rsidRPr="00AE0057">
        <w:rPr>
          <w:rStyle w:val="AnswerGray"/>
        </w:rPr>
        <w:t xml:space="preserve"> Touré</w:t>
      </w:r>
      <w:r>
        <w:rPr>
          <w:rStyle w:val="AnswerGray"/>
        </w:rPr>
        <w:t xml:space="preserve"> of Mali is the Secretary General of the Inte</w:t>
      </w:r>
      <w:r w:rsidR="00C51146">
        <w:rPr>
          <w:rStyle w:val="AnswerGray"/>
        </w:rPr>
        <w:t>rnational Telecommunication Uni</w:t>
      </w:r>
      <w:r>
        <w:rPr>
          <w:rStyle w:val="AnswerGray"/>
        </w:rPr>
        <w:t>on (ITU).</w:t>
      </w:r>
    </w:p>
    <w:p w:rsidR="003D771E" w:rsidRDefault="003D771E" w:rsidP="00C51146">
      <w:pPr>
        <w:pStyle w:val="ReflectionQ"/>
      </w:pPr>
      <w:r>
        <w:t xml:space="preserve">What is the </w:t>
      </w:r>
      <w:r>
        <w:rPr>
          <w:rFonts w:cs="Arial"/>
          <w:color w:val="212121"/>
          <w:shd w:val="clear" w:color="auto" w:fill="FFFFFF"/>
        </w:rPr>
        <w:t>International Telecommunication Union</w:t>
      </w:r>
      <w:r>
        <w:t xml:space="preserve"> (ITU) and where is it headquartered? </w:t>
      </w:r>
      <w:r w:rsidRPr="000906A5">
        <w:rPr>
          <w:color w:val="FF0000"/>
        </w:rPr>
        <w:t>(Search hint: ITU)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ITU is an agency of the United Nations dedicated to the information and communication technologies. ITU’s headquarters are located in Geneva, Switzerland.</w:t>
      </w:r>
    </w:p>
    <w:p w:rsidR="003D771E" w:rsidRDefault="003D771E" w:rsidP="00C51146">
      <w:pPr>
        <w:pStyle w:val="ReflectionQ"/>
      </w:pPr>
      <w:r>
        <w:t xml:space="preserve">Name the three ITU sectors. </w:t>
      </w:r>
      <w:r w:rsidRPr="000906A5">
        <w:rPr>
          <w:color w:val="FF0000"/>
        </w:rPr>
        <w:t>(Search hint: ITU)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The three ITU sectors are: Radio communication, Standardization and Development.</w:t>
      </w:r>
    </w:p>
    <w:p w:rsidR="003D771E" w:rsidRDefault="003D771E" w:rsidP="00C51146">
      <w:pPr>
        <w:pStyle w:val="ReflectionQ"/>
      </w:pPr>
      <w:r>
        <w:lastRenderedPageBreak/>
        <w:t xml:space="preserve">What does the RS in RS-232 stand for and which organization introduced it? </w:t>
      </w:r>
      <w:r w:rsidRPr="000906A5">
        <w:rPr>
          <w:color w:val="FF0000"/>
        </w:rPr>
        <w:t>(Search hint: EIA)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RS stands for Recommended Standard. RS-232 was introduced by the Radio Section of Electronic Industries Alliance (EIA).</w:t>
      </w:r>
    </w:p>
    <w:p w:rsidR="003D771E" w:rsidRDefault="003D771E" w:rsidP="00C51146">
      <w:pPr>
        <w:pStyle w:val="ReflectionQ"/>
      </w:pPr>
      <w:r>
        <w:t xml:space="preserve">What is </w:t>
      </w:r>
      <w:proofErr w:type="spellStart"/>
      <w:r>
        <w:t>SpaceWire</w:t>
      </w:r>
      <w:proofErr w:type="spellEnd"/>
      <w:r>
        <w:t xml:space="preserve">? </w:t>
      </w:r>
      <w:r w:rsidRPr="000906A5">
        <w:rPr>
          <w:color w:val="FF0000"/>
        </w:rPr>
        <w:t xml:space="preserve">(Search hint: </w:t>
      </w:r>
      <w:proofErr w:type="spellStart"/>
      <w:r w:rsidRPr="000906A5">
        <w:rPr>
          <w:color w:val="FF0000"/>
        </w:rPr>
        <w:t>Spacewire</w:t>
      </w:r>
      <w:proofErr w:type="spellEnd"/>
      <w:r w:rsidRPr="000906A5">
        <w:rPr>
          <w:color w:val="FF0000"/>
        </w:rPr>
        <w:t>, IEEE)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Default="003D771E" w:rsidP="003D771E">
      <w:pPr>
        <w:pStyle w:val="BodyTextL25"/>
        <w:rPr>
          <w:rStyle w:val="AnswerGray"/>
        </w:rPr>
      </w:pPr>
      <w:proofErr w:type="spellStart"/>
      <w:r>
        <w:rPr>
          <w:rStyle w:val="AnswerGray"/>
        </w:rPr>
        <w:t>SpaceWire</w:t>
      </w:r>
      <w:proofErr w:type="spellEnd"/>
      <w:r>
        <w:rPr>
          <w:rStyle w:val="AnswerGray"/>
        </w:rPr>
        <w:t xml:space="preserve"> is a standard for high-speed links and networks for use onboard spacecraft.</w:t>
      </w:r>
    </w:p>
    <w:p w:rsidR="003D771E" w:rsidRDefault="003D771E" w:rsidP="00C51146">
      <w:pPr>
        <w:pStyle w:val="ReflectionQ"/>
      </w:pPr>
      <w:r>
        <w:t>What is the mission of the ISOC and where are its headquarters located?</w:t>
      </w:r>
      <w:r w:rsidRPr="00CE42C8">
        <w:rPr>
          <w:i/>
          <w:color w:val="FF0000"/>
        </w:rPr>
        <w:t xml:space="preserve"> </w:t>
      </w:r>
      <w:r w:rsidRPr="000906A5">
        <w:rPr>
          <w:color w:val="FF0000"/>
        </w:rPr>
        <w:t>(Search hint: ISOC)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FF663B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The Internet Society (ISOC) headquarters are located in Reston, Virginia and Geneva, Switzerland. Its mission is “</w:t>
      </w:r>
      <w:r w:rsidRPr="00FF663B">
        <w:rPr>
          <w:rStyle w:val="AnswerGray"/>
        </w:rPr>
        <w:t xml:space="preserve">to </w:t>
      </w:r>
      <w:r w:rsidRPr="00AE0057">
        <w:rPr>
          <w:rStyle w:val="AnswerGray"/>
        </w:rPr>
        <w:t xml:space="preserve">assure the open development, evolution and use of the </w:t>
      </w:r>
      <w:r w:rsidR="00331FEA">
        <w:rPr>
          <w:rStyle w:val="AnswerGray"/>
        </w:rPr>
        <w:t>i</w:t>
      </w:r>
      <w:r w:rsidRPr="00AE0057">
        <w:rPr>
          <w:rStyle w:val="AnswerGray"/>
        </w:rPr>
        <w:t>nternet for the benefit of all people throughout the world"</w:t>
      </w:r>
      <w:r>
        <w:rPr>
          <w:rStyle w:val="AnswerGray"/>
        </w:rPr>
        <w:t>.</w:t>
      </w:r>
    </w:p>
    <w:p w:rsidR="003D771E" w:rsidRDefault="003D771E" w:rsidP="00C51146">
      <w:pPr>
        <w:pStyle w:val="ReflectionQ"/>
      </w:pPr>
      <w:r>
        <w:t>What organizations does the IAB oversee?</w:t>
      </w:r>
      <w:r w:rsidRPr="00D85BD9">
        <w:rPr>
          <w:i/>
          <w:color w:val="FF0000"/>
        </w:rPr>
        <w:t xml:space="preserve"> </w:t>
      </w:r>
      <w:r w:rsidRPr="000906A5">
        <w:rPr>
          <w:color w:val="FF0000"/>
        </w:rPr>
        <w:t>(Search hint: IAB)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IAB oversees Internet Engineering Task Force (IETF) and Internet Research Task Force (IRTF).</w:t>
      </w:r>
    </w:p>
    <w:p w:rsidR="003D771E" w:rsidRDefault="003D771E" w:rsidP="00C51146">
      <w:pPr>
        <w:pStyle w:val="ReflectionQ"/>
      </w:pPr>
      <w:r>
        <w:t xml:space="preserve">What organization oversees the IAB? </w:t>
      </w:r>
      <w:r w:rsidRPr="000906A5">
        <w:rPr>
          <w:color w:val="FF0000"/>
        </w:rPr>
        <w:t>(Search hint: IAB, ISOC)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shd w:val="clear" w:color="auto" w:fill="BFBFBF"/>
        </w:rPr>
      </w:pPr>
      <w:r>
        <w:rPr>
          <w:rStyle w:val="AnswerGray"/>
        </w:rPr>
        <w:t>ISOC oversees IAB.</w:t>
      </w:r>
    </w:p>
    <w:p w:rsidR="003D771E" w:rsidRDefault="003D771E" w:rsidP="00C51146">
      <w:pPr>
        <w:pStyle w:val="ReflectionQ"/>
      </w:pPr>
      <w:r>
        <w:t xml:space="preserve">When was the ISO founded and where are its headquarters located? </w:t>
      </w:r>
      <w:r w:rsidRPr="000906A5">
        <w:rPr>
          <w:color w:val="FF0000"/>
        </w:rPr>
        <w:t>(Search hint: ISO)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>International Organization for Standardization (ISO) was founded in 1947 and its headquarters are located in Geneva, Switzerland.</w:t>
      </w:r>
    </w:p>
    <w:p w:rsidR="003D771E" w:rsidRDefault="003D771E" w:rsidP="003D771E">
      <w:pPr>
        <w:pStyle w:val="Heading2"/>
      </w:pPr>
      <w:r>
        <w:t>Reflect</w:t>
      </w:r>
      <w:r w:rsidRPr="00CA3DCD">
        <w:t xml:space="preserve"> </w:t>
      </w:r>
      <w:r>
        <w:t>on Internet and Computer Networking Experiences</w:t>
      </w:r>
    </w:p>
    <w:p w:rsidR="003D771E" w:rsidRDefault="003D771E" w:rsidP="003D771E">
      <w:pPr>
        <w:pStyle w:val="BodyTextL25"/>
      </w:pPr>
      <w:r>
        <w:t xml:space="preserve">Take a moment to think about the </w:t>
      </w:r>
      <w:r w:rsidR="00331FEA">
        <w:t>i</w:t>
      </w:r>
      <w:r>
        <w:t>nternet today in relation to the organizations and technologies you have just researched. Then answer the following questions.</w:t>
      </w:r>
    </w:p>
    <w:p w:rsidR="008A5A8D" w:rsidRDefault="008A5A8D" w:rsidP="008A5A8D">
      <w:pPr>
        <w:pStyle w:val="Heading3"/>
      </w:pPr>
      <w:r>
        <w:t>Questions:</w:t>
      </w:r>
    </w:p>
    <w:p w:rsidR="003D771E" w:rsidRDefault="003D771E" w:rsidP="008A5A8D">
      <w:pPr>
        <w:pStyle w:val="ReflectionQ"/>
        <w:keepNext w:val="0"/>
        <w:numPr>
          <w:ilvl w:val="0"/>
          <w:numId w:val="11"/>
        </w:numPr>
        <w:spacing w:before="0"/>
      </w:pPr>
      <w:r>
        <w:t xml:space="preserve">How do the </w:t>
      </w:r>
      <w:r w:rsidR="00331FEA">
        <w:t>i</w:t>
      </w:r>
      <w:r>
        <w:t>nternet standards allow for greater commerce? What potential problems could we have if we did not have the IEEE?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shd w:val="clear" w:color="auto" w:fill="BFBFBF"/>
        </w:rPr>
      </w:pPr>
      <w:r>
        <w:rPr>
          <w:rStyle w:val="AnswerGray"/>
        </w:rPr>
        <w:t>Each company would development its own protocols and products which may not work with equipment from other companies.</w:t>
      </w:r>
    </w:p>
    <w:p w:rsidR="003D771E" w:rsidRDefault="003D771E" w:rsidP="00C51146">
      <w:pPr>
        <w:pStyle w:val="ReflectionQ"/>
        <w:numPr>
          <w:ilvl w:val="0"/>
          <w:numId w:val="11"/>
        </w:numPr>
      </w:pPr>
      <w:r>
        <w:t>What potential problems could we have if we did not have the W3C?</w:t>
      </w:r>
    </w:p>
    <w:p w:rsidR="003D771E" w:rsidRPr="00076AD3" w:rsidRDefault="003D771E" w:rsidP="003D771E">
      <w:pPr>
        <w:pStyle w:val="AnswerLineL25"/>
      </w:pPr>
      <w:r>
        <w:t>Type your answers here.</w:t>
      </w:r>
    </w:p>
    <w:p w:rsidR="003D771E" w:rsidRDefault="003D771E" w:rsidP="003D771E">
      <w:pPr>
        <w:pStyle w:val="BodyTextL25"/>
        <w:rPr>
          <w:rStyle w:val="AnswerGray"/>
        </w:rPr>
      </w:pPr>
      <w:r>
        <w:rPr>
          <w:rStyle w:val="AnswerGray"/>
        </w:rPr>
        <w:t xml:space="preserve">We would not have a “common” language on the </w:t>
      </w:r>
      <w:r w:rsidR="00331FEA">
        <w:rPr>
          <w:rStyle w:val="AnswerGray"/>
        </w:rPr>
        <w:t>i</w:t>
      </w:r>
      <w:r>
        <w:rPr>
          <w:rStyle w:val="AnswerGray"/>
        </w:rPr>
        <w:t>nternet to display information and communicate with each other.</w:t>
      </w:r>
    </w:p>
    <w:p w:rsidR="003D771E" w:rsidRDefault="003D771E" w:rsidP="00C51146">
      <w:pPr>
        <w:pStyle w:val="ReflectionQ"/>
        <w:numPr>
          <w:ilvl w:val="0"/>
          <w:numId w:val="11"/>
        </w:numPr>
      </w:pPr>
      <w:r>
        <w:t>What can we learn from the example of the Wi-Fi Alliance with regard to the necessity of networking standards?</w:t>
      </w:r>
    </w:p>
    <w:p w:rsidR="003D771E" w:rsidRPr="00076AD3" w:rsidRDefault="003D771E" w:rsidP="00C51146">
      <w:pPr>
        <w:pStyle w:val="AnswerLineL25"/>
      </w:pPr>
      <w:r>
        <w:t>Type your answers here.</w:t>
      </w:r>
    </w:p>
    <w:p w:rsidR="003D771E" w:rsidRPr="00AE0057" w:rsidRDefault="003D771E" w:rsidP="003D771E">
      <w:pPr>
        <w:pStyle w:val="BodyTextL25"/>
        <w:rPr>
          <w:rStyle w:val="AnswerGray"/>
        </w:rPr>
      </w:pPr>
      <w:r w:rsidRPr="00AE0057">
        <w:rPr>
          <w:rStyle w:val="AnswerGray"/>
        </w:rPr>
        <w:t xml:space="preserve">If equipment manufacturers follow the same standards/rules, it allows for interoperability and backward compatibility. This </w:t>
      </w:r>
      <w:r>
        <w:rPr>
          <w:rStyle w:val="AnswerGray"/>
        </w:rPr>
        <w:t xml:space="preserve">encourages competition, </w:t>
      </w:r>
      <w:r w:rsidRPr="00AE0057">
        <w:rPr>
          <w:rStyle w:val="AnswerGray"/>
        </w:rPr>
        <w:t>allows for consumer choices and encourages the manufacturers to create better products.</w:t>
      </w:r>
    </w:p>
    <w:p w:rsidR="00C162C0" w:rsidRPr="003D771E" w:rsidRDefault="003D771E" w:rsidP="003D771E">
      <w:pPr>
        <w:pStyle w:val="ConfigWindow"/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</w:pPr>
      <w:r w:rsidRPr="003D771E">
        <w:rPr>
          <w:rStyle w:val="DevConfigGray"/>
          <w:rFonts w:ascii="Arial" w:hAnsi="Arial"/>
          <w:color w:val="FFFFFF" w:themeColor="background1"/>
          <w:sz w:val="6"/>
          <w:shd w:val="clear" w:color="auto" w:fill="auto"/>
        </w:rPr>
        <w:t>End of Document</w:t>
      </w:r>
    </w:p>
    <w:sectPr w:rsidR="00C162C0" w:rsidRPr="003D771E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392" w:rsidRDefault="00A94392" w:rsidP="00710659">
      <w:pPr>
        <w:spacing w:after="0" w:line="240" w:lineRule="auto"/>
      </w:pPr>
      <w:r>
        <w:separator/>
      </w:r>
    </w:p>
    <w:p w:rsidR="00A94392" w:rsidRDefault="00A94392"/>
  </w:endnote>
  <w:endnote w:type="continuationSeparator" w:id="0">
    <w:p w:rsidR="00A94392" w:rsidRDefault="00A94392" w:rsidP="00710659">
      <w:pPr>
        <w:spacing w:after="0" w:line="240" w:lineRule="auto"/>
      </w:pPr>
      <w:r>
        <w:continuationSeparator/>
      </w:r>
    </w:p>
    <w:p w:rsidR="00A94392" w:rsidRDefault="00A94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B596C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A7CC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B596C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6A7CC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A2CB0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392" w:rsidRDefault="00A94392" w:rsidP="00710659">
      <w:pPr>
        <w:spacing w:after="0" w:line="240" w:lineRule="auto"/>
      </w:pPr>
      <w:r>
        <w:separator/>
      </w:r>
    </w:p>
    <w:p w:rsidR="00A94392" w:rsidRDefault="00A94392"/>
  </w:footnote>
  <w:footnote w:type="continuationSeparator" w:id="0">
    <w:p w:rsidR="00A94392" w:rsidRDefault="00A94392" w:rsidP="00710659">
      <w:pPr>
        <w:spacing w:after="0" w:line="240" w:lineRule="auto"/>
      </w:pPr>
      <w:r>
        <w:continuationSeparator/>
      </w:r>
    </w:p>
    <w:p w:rsidR="00A94392" w:rsidRDefault="00A943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BDB86804FC9F4324A8584DFE081CE98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002C3E" w:rsidP="008402F2">
        <w:pPr>
          <w:pStyle w:val="PageHead"/>
        </w:pPr>
        <w:r>
          <w:t>Lab - Research Networking Standards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8466A94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E1B20DF"/>
    <w:multiLevelType w:val="hybridMultilevel"/>
    <w:tmpl w:val="8C92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6C"/>
    <w:rsid w:val="00001BDF"/>
    <w:rsid w:val="00002C3E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96C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38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EE7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FEA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71E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5B52"/>
    <w:rsid w:val="00473E34"/>
    <w:rsid w:val="00476BA9"/>
    <w:rsid w:val="00481650"/>
    <w:rsid w:val="004936C2"/>
    <w:rsid w:val="0049379C"/>
    <w:rsid w:val="004A1CA0"/>
    <w:rsid w:val="004A22E9"/>
    <w:rsid w:val="004A2CB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A7CC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5A8D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5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4392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55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146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5E5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CE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C2D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E980E2-25D2-4DBB-B6FD-16D6E466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D771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D771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3D771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31FEA"/>
    <w:pPr>
      <w:keepNext/>
      <w:spacing w:before="0" w:after="0" w:line="240" w:lineRule="auto"/>
      <w:outlineLvl w:val="2"/>
    </w:pPr>
    <w:rPr>
      <w:rFonts w:eastAsia="Times New Roman"/>
      <w:b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7CC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A7CC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D77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D771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D771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D771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C51146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31FEA"/>
    <w:rPr>
      <w:rFonts w:eastAsia="Times New Roman"/>
      <w:b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3D771E"/>
    <w:pPr>
      <w:numPr>
        <w:numId w:val="10"/>
      </w:numPr>
    </w:pPr>
  </w:style>
  <w:style w:type="character" w:styleId="Hyperlink">
    <w:name w:val="Hyperlink"/>
    <w:unhideWhenUsed/>
    <w:rsid w:val="003D77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ana.org/assignments/service-names-port-numbers/service-names-port-numbers.x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B86804FC9F4324A8584DFE081CE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2D4-8809-4FA4-96FB-5F0E527830A9}"/>
      </w:docPartPr>
      <w:docPartBody>
        <w:p w:rsidR="00992300" w:rsidRDefault="00F66892">
          <w:pPr>
            <w:pStyle w:val="BDB86804FC9F4324A8584DFE081CE98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92"/>
    <w:rsid w:val="00112008"/>
    <w:rsid w:val="00207F18"/>
    <w:rsid w:val="00463A75"/>
    <w:rsid w:val="00992300"/>
    <w:rsid w:val="00DB20EE"/>
    <w:rsid w:val="00F6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B86804FC9F4324A8584DFE081CE98C">
    <w:name w:val="BDB86804FC9F4324A8584DFE081CE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49900C-51B3-4A08-AF31-0F69D39D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40</TotalTime>
  <Pages>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Researching Networking Standards</vt:lpstr>
    </vt:vector>
  </TitlesOfParts>
  <Company>Cisco Systems, Inc.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Research Networking Standards</dc:title>
  <dc:creator>SP</dc:creator>
  <dc:description>2015</dc:description>
  <cp:lastModifiedBy>DH</cp:lastModifiedBy>
  <cp:revision>5</cp:revision>
  <dcterms:created xsi:type="dcterms:W3CDTF">2019-08-30T18:46:00Z</dcterms:created>
  <dcterms:modified xsi:type="dcterms:W3CDTF">2019-12-02T21:07:00Z</dcterms:modified>
</cp:coreProperties>
</file>