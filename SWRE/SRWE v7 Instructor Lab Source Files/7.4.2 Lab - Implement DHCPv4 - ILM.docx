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521" w14:textId="77777777" w:rsidR="004D36D7" w:rsidRPr="00FD4A68" w:rsidRDefault="00FD02A9" w:rsidP="00B47940">
      <w:pPr>
        <w:pStyle w:val="Title"/>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r w:rsidR="004D36D7" w:rsidRPr="00FD4A68">
        <w:t xml:space="preserve"> </w:t>
      </w:r>
      <w:r w:rsidR="00D84BDA" w:rsidRPr="00FD4A68">
        <w:rPr>
          <w:rStyle w:val="LabTitleInstVersred"/>
        </w:rPr>
        <w:t>(Instructor Version)</w:t>
      </w:r>
    </w:p>
    <w:p w14:paraId="3AE997B3"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69DCFC8" w14:textId="77777777" w:rsidR="00675A52" w:rsidRPr="000D6148" w:rsidRDefault="00675A52" w:rsidP="00675A52">
      <w:pPr>
        <w:pStyle w:val="Heading1"/>
      </w:pPr>
      <w:r>
        <w:t>Topology</w:t>
      </w:r>
    </w:p>
    <w:p w14:paraId="2111AD6B" w14:textId="40DBAA13" w:rsidR="000A17E5" w:rsidRDefault="000A17E5" w:rsidP="00675A52">
      <w:pPr>
        <w:pStyle w:val="Visual"/>
      </w:pPr>
      <w:r>
        <w:rPr>
          <w:noProof/>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Heading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4F1BF6">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4F1BF6">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4F1BF6">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4F1BF6">
            <w:pPr>
              <w:pStyle w:val="ConfigWindow"/>
            </w:pPr>
            <w:r>
              <w:t>N/A</w:t>
            </w:r>
          </w:p>
        </w:tc>
      </w:tr>
      <w:tr w:rsidR="00675A52" w14:paraId="1BFDB9F5" w14:textId="77777777" w:rsidTr="004F1BF6">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4E9008F" w:rsidR="00675A52" w:rsidRDefault="001A18F0" w:rsidP="008516C5">
            <w:pPr>
              <w:pStyle w:val="InstNoteRed"/>
            </w:pPr>
            <w:r>
              <w:t>192.168.1.1</w:t>
            </w:r>
          </w:p>
        </w:tc>
        <w:tc>
          <w:tcPr>
            <w:tcW w:w="2054" w:type="dxa"/>
            <w:shd w:val="clear" w:color="auto" w:fill="FFFFFF" w:themeFill="background1"/>
            <w:vAlign w:val="bottom"/>
          </w:tcPr>
          <w:p w14:paraId="17A7F634" w14:textId="236D3FF1" w:rsidR="00675A52" w:rsidRDefault="008516C5" w:rsidP="008516C5">
            <w:pPr>
              <w:pStyle w:val="InstNoteRed"/>
            </w:pPr>
            <w:r>
              <w:t>255.255.255.192</w:t>
            </w:r>
          </w:p>
        </w:tc>
        <w:tc>
          <w:tcPr>
            <w:tcW w:w="2054" w:type="dxa"/>
            <w:tcBorders>
              <w:top w:val="nil"/>
              <w:bottom w:val="nil"/>
            </w:tcBorders>
            <w:shd w:val="clear" w:color="auto" w:fill="FFFFFF" w:themeFill="background1"/>
            <w:vAlign w:val="bottom"/>
          </w:tcPr>
          <w:p w14:paraId="219CEB5B" w14:textId="77777777" w:rsidR="00675A52" w:rsidRDefault="00675A52" w:rsidP="004F1BF6">
            <w:pPr>
              <w:pStyle w:val="ConfigWindow"/>
            </w:pPr>
            <w:r>
              <w:t>N/A</w:t>
            </w:r>
          </w:p>
        </w:tc>
      </w:tr>
      <w:tr w:rsidR="00675A52" w14:paraId="650E5BBC" w14:textId="77777777" w:rsidTr="004F1BF6">
        <w:trPr>
          <w:cantSplit/>
          <w:jc w:val="center"/>
        </w:trPr>
        <w:tc>
          <w:tcPr>
            <w:tcW w:w="2053" w:type="dxa"/>
            <w:tcBorders>
              <w:top w:val="nil"/>
              <w:bottom w:val="nil"/>
            </w:tcBorders>
            <w:shd w:val="clear" w:color="auto" w:fill="FFFFFF" w:themeFill="background1"/>
            <w:vAlign w:val="bottom"/>
          </w:tcPr>
          <w:p w14:paraId="6FD3B2CF" w14:textId="77777777" w:rsidR="00675A52" w:rsidRDefault="00675A52" w:rsidP="00635FA4">
            <w:pPr>
              <w:pStyle w:val="ConfigWindow"/>
            </w:pPr>
            <w:r>
              <w:t>R1</w:t>
            </w:r>
          </w:p>
        </w:tc>
        <w:tc>
          <w:tcPr>
            <w:tcW w:w="2054" w:type="dxa"/>
            <w:shd w:val="clear" w:color="auto" w:fill="FFFFFF" w:themeFill="background1"/>
            <w:vAlign w:val="bottom"/>
          </w:tcPr>
          <w:p w14:paraId="277FA1FE" w14:textId="77777777" w:rsidR="00675A52" w:rsidRDefault="00675A52" w:rsidP="000A17E5">
            <w:pPr>
              <w:pStyle w:val="TableText"/>
            </w:pPr>
            <w:r>
              <w:t>G0/0/1.200</w:t>
            </w:r>
          </w:p>
        </w:tc>
        <w:tc>
          <w:tcPr>
            <w:tcW w:w="2054" w:type="dxa"/>
            <w:shd w:val="clear" w:color="auto" w:fill="FFFFFF" w:themeFill="background1"/>
            <w:vAlign w:val="bottom"/>
          </w:tcPr>
          <w:p w14:paraId="66764B3D" w14:textId="1BAFA1AD" w:rsidR="00675A52" w:rsidRDefault="008516C5" w:rsidP="008516C5">
            <w:pPr>
              <w:pStyle w:val="InstNoteRed"/>
            </w:pPr>
            <w:r>
              <w:t>192.168.1.6</w:t>
            </w:r>
            <w:r w:rsidR="00474E38">
              <w:t>5</w:t>
            </w:r>
          </w:p>
        </w:tc>
        <w:tc>
          <w:tcPr>
            <w:tcW w:w="2054" w:type="dxa"/>
            <w:shd w:val="clear" w:color="auto" w:fill="FFFFFF" w:themeFill="background1"/>
            <w:vAlign w:val="bottom"/>
          </w:tcPr>
          <w:p w14:paraId="63314550" w14:textId="1A9568F5" w:rsidR="00675A52" w:rsidRDefault="008516C5" w:rsidP="008516C5">
            <w:pPr>
              <w:pStyle w:val="InstNoteRed"/>
            </w:pPr>
            <w:r>
              <w:t>255.255.255.224</w:t>
            </w:r>
          </w:p>
        </w:tc>
        <w:tc>
          <w:tcPr>
            <w:tcW w:w="2054" w:type="dxa"/>
            <w:tcBorders>
              <w:top w:val="nil"/>
              <w:bottom w:val="nil"/>
            </w:tcBorders>
            <w:shd w:val="clear" w:color="auto" w:fill="FFFFFF" w:themeFill="background1"/>
            <w:vAlign w:val="bottom"/>
          </w:tcPr>
          <w:p w14:paraId="743D0C50" w14:textId="77777777" w:rsidR="00675A52" w:rsidRDefault="00675A52" w:rsidP="004F1BF6">
            <w:pPr>
              <w:pStyle w:val="ConfigWindow"/>
            </w:pPr>
            <w:r>
              <w:t>N/A</w:t>
            </w:r>
          </w:p>
        </w:tc>
      </w:tr>
      <w:tr w:rsidR="00675A52" w14:paraId="15A0CF6F" w14:textId="77777777" w:rsidTr="004F1BF6">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675A52" w:rsidRDefault="00675A52" w:rsidP="00635FA4">
            <w:pPr>
              <w:pStyle w:val="ConfigWindow"/>
            </w:pPr>
            <w:r>
              <w:t>R1</w:t>
            </w:r>
          </w:p>
        </w:tc>
        <w:tc>
          <w:tcPr>
            <w:tcW w:w="2054" w:type="dxa"/>
            <w:shd w:val="clear" w:color="auto" w:fill="FFFFFF" w:themeFill="background1"/>
            <w:vAlign w:val="bottom"/>
          </w:tcPr>
          <w:p w14:paraId="6ACF7DA7" w14:textId="77777777" w:rsidR="00675A52" w:rsidRDefault="00675A52" w:rsidP="000A17E5">
            <w:pPr>
              <w:pStyle w:val="TableText"/>
            </w:pPr>
            <w:r>
              <w:t>G0/0/1.1000</w:t>
            </w:r>
          </w:p>
        </w:tc>
        <w:tc>
          <w:tcPr>
            <w:tcW w:w="2054" w:type="dxa"/>
            <w:shd w:val="clear" w:color="auto" w:fill="FFFFFF" w:themeFill="background1"/>
            <w:vAlign w:val="bottom"/>
          </w:tcPr>
          <w:p w14:paraId="351470C5" w14:textId="77777777" w:rsidR="00675A52" w:rsidRDefault="00675A52" w:rsidP="000A17E5">
            <w:pPr>
              <w:pStyle w:val="TableText"/>
            </w:pPr>
            <w:r>
              <w:t>N/A</w:t>
            </w:r>
          </w:p>
        </w:tc>
        <w:tc>
          <w:tcPr>
            <w:tcW w:w="2054" w:type="dxa"/>
            <w:shd w:val="clear" w:color="auto" w:fill="FFFFFF" w:themeFill="background1"/>
            <w:vAlign w:val="bottom"/>
          </w:tcPr>
          <w:p w14:paraId="6C370E34" w14:textId="77777777" w:rsidR="00675A52" w:rsidRDefault="00675A52" w:rsidP="000A17E5">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675A52" w:rsidRDefault="00675A52" w:rsidP="004F1BF6">
            <w:pPr>
              <w:pStyle w:val="ConfigWindow"/>
            </w:pPr>
            <w:r>
              <w:t>N/A</w:t>
            </w:r>
          </w:p>
        </w:tc>
      </w:tr>
      <w:tr w:rsidR="00675A52" w14:paraId="552E5860" w14:textId="77777777" w:rsidTr="004F1BF6">
        <w:trPr>
          <w:cantSplit/>
          <w:jc w:val="center"/>
        </w:trPr>
        <w:tc>
          <w:tcPr>
            <w:tcW w:w="2053" w:type="dxa"/>
            <w:tcBorders>
              <w:bottom w:val="nil"/>
            </w:tcBorders>
            <w:shd w:val="clear" w:color="auto" w:fill="F2F2F2" w:themeFill="background1" w:themeFillShade="F2"/>
            <w:vAlign w:val="bottom"/>
          </w:tcPr>
          <w:p w14:paraId="55428521" w14:textId="77777777" w:rsidR="00675A52" w:rsidRDefault="00675A52" w:rsidP="000A17E5">
            <w:pPr>
              <w:pStyle w:val="TableText"/>
            </w:pPr>
            <w:r>
              <w:t>R2</w:t>
            </w:r>
          </w:p>
        </w:tc>
        <w:tc>
          <w:tcPr>
            <w:tcW w:w="2054" w:type="dxa"/>
            <w:shd w:val="clear" w:color="auto" w:fill="F2F2F2" w:themeFill="background1" w:themeFillShade="F2"/>
            <w:vAlign w:val="bottom"/>
          </w:tcPr>
          <w:p w14:paraId="73FA187B" w14:textId="77777777" w:rsidR="00675A52" w:rsidRDefault="00675A52" w:rsidP="000A17E5">
            <w:pPr>
              <w:pStyle w:val="TableText"/>
            </w:pPr>
            <w:r>
              <w:t>G0/0/0</w:t>
            </w:r>
          </w:p>
        </w:tc>
        <w:tc>
          <w:tcPr>
            <w:tcW w:w="2054" w:type="dxa"/>
            <w:shd w:val="clear" w:color="auto" w:fill="F2F2F2" w:themeFill="background1" w:themeFillShade="F2"/>
            <w:vAlign w:val="bottom"/>
          </w:tcPr>
          <w:p w14:paraId="5C8A0A30" w14:textId="77777777" w:rsidR="00675A52" w:rsidRDefault="00675A52" w:rsidP="000A17E5">
            <w:pPr>
              <w:pStyle w:val="TableText"/>
            </w:pPr>
            <w:r>
              <w:t>10.0.0.2</w:t>
            </w:r>
          </w:p>
        </w:tc>
        <w:tc>
          <w:tcPr>
            <w:tcW w:w="2054" w:type="dxa"/>
            <w:shd w:val="clear" w:color="auto" w:fill="F2F2F2" w:themeFill="background1" w:themeFillShade="F2"/>
            <w:vAlign w:val="bottom"/>
          </w:tcPr>
          <w:p w14:paraId="36B5B5AB" w14:textId="77777777" w:rsidR="00675A52" w:rsidRDefault="00675A52" w:rsidP="000A17E5">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675A52" w:rsidRDefault="00675A52" w:rsidP="000A17E5">
            <w:pPr>
              <w:pStyle w:val="TableText"/>
            </w:pPr>
            <w:r>
              <w:t>N/A</w:t>
            </w:r>
          </w:p>
        </w:tc>
      </w:tr>
      <w:tr w:rsidR="00675A52" w14:paraId="683A7256" w14:textId="77777777" w:rsidTr="004F1BF6">
        <w:trPr>
          <w:cantSplit/>
          <w:jc w:val="center"/>
        </w:trPr>
        <w:tc>
          <w:tcPr>
            <w:tcW w:w="2053" w:type="dxa"/>
            <w:tcBorders>
              <w:top w:val="nil"/>
            </w:tcBorders>
            <w:shd w:val="clear" w:color="auto" w:fill="F2F2F2" w:themeFill="background1" w:themeFillShade="F2"/>
            <w:vAlign w:val="bottom"/>
          </w:tcPr>
          <w:p w14:paraId="6E012CC5" w14:textId="77777777" w:rsidR="00675A52" w:rsidRPr="000000AA" w:rsidRDefault="00675A52" w:rsidP="001D3188">
            <w:pPr>
              <w:pStyle w:val="ConfigWindow"/>
              <w:rPr>
                <w:color w:val="F2F2F2" w:themeColor="background1" w:themeShade="F2"/>
              </w:rPr>
            </w:pPr>
            <w:r w:rsidRPr="000000AA">
              <w:rPr>
                <w:color w:val="F2F2F2" w:themeColor="background1" w:themeShade="F2"/>
              </w:rPr>
              <w:t>R2</w:t>
            </w:r>
          </w:p>
        </w:tc>
        <w:tc>
          <w:tcPr>
            <w:tcW w:w="2054" w:type="dxa"/>
            <w:shd w:val="clear" w:color="auto" w:fill="F2F2F2" w:themeFill="background1" w:themeFillShade="F2"/>
            <w:vAlign w:val="bottom"/>
          </w:tcPr>
          <w:p w14:paraId="3E1F6FDC" w14:textId="77777777" w:rsidR="00675A52" w:rsidRDefault="00675A52" w:rsidP="000A17E5">
            <w:pPr>
              <w:pStyle w:val="TableText"/>
            </w:pPr>
            <w:r>
              <w:t>G0/0/1</w:t>
            </w:r>
          </w:p>
        </w:tc>
        <w:tc>
          <w:tcPr>
            <w:tcW w:w="2054" w:type="dxa"/>
            <w:shd w:val="clear" w:color="auto" w:fill="F2F2F2" w:themeFill="background1" w:themeFillShade="F2"/>
            <w:vAlign w:val="bottom"/>
          </w:tcPr>
          <w:p w14:paraId="57133325" w14:textId="33EFAA5E" w:rsidR="00675A52" w:rsidRDefault="008516C5" w:rsidP="008516C5">
            <w:pPr>
              <w:pStyle w:val="InstNoteRed"/>
            </w:pPr>
            <w:r>
              <w:t>192.168.1.97</w:t>
            </w:r>
          </w:p>
        </w:tc>
        <w:tc>
          <w:tcPr>
            <w:tcW w:w="2054" w:type="dxa"/>
            <w:shd w:val="clear" w:color="auto" w:fill="F2F2F2" w:themeFill="background1" w:themeFillShade="F2"/>
            <w:vAlign w:val="bottom"/>
          </w:tcPr>
          <w:p w14:paraId="169E05AF" w14:textId="68BE7ECA" w:rsidR="00675A52" w:rsidRDefault="008516C5" w:rsidP="008516C5">
            <w:pPr>
              <w:pStyle w:val="InstNoteRed"/>
            </w:pPr>
            <w:r>
              <w:t>255.255.255.240</w:t>
            </w:r>
          </w:p>
        </w:tc>
        <w:tc>
          <w:tcPr>
            <w:tcW w:w="2054" w:type="dxa"/>
            <w:tcBorders>
              <w:top w:val="nil"/>
            </w:tcBorders>
            <w:shd w:val="clear" w:color="auto" w:fill="F2F2F2" w:themeFill="background1" w:themeFillShade="F2"/>
            <w:vAlign w:val="bottom"/>
          </w:tcPr>
          <w:p w14:paraId="474CCBFD" w14:textId="77777777" w:rsidR="00675A52" w:rsidRDefault="00675A52" w:rsidP="004F1BF6">
            <w:pPr>
              <w:pStyle w:val="ConfigWindow"/>
            </w:pPr>
            <w:r>
              <w:t>N/A</w:t>
            </w:r>
          </w:p>
        </w:tc>
      </w:tr>
      <w:tr w:rsidR="00675A52" w14:paraId="06C56B2C" w14:textId="77777777" w:rsidTr="002B5F0B">
        <w:trPr>
          <w:cantSplit/>
          <w:jc w:val="center"/>
        </w:trPr>
        <w:tc>
          <w:tcPr>
            <w:tcW w:w="2053" w:type="dxa"/>
            <w:shd w:val="clear" w:color="auto" w:fill="FFFFFF" w:themeFill="background1"/>
            <w:vAlign w:val="bottom"/>
          </w:tcPr>
          <w:p w14:paraId="25414DBF" w14:textId="77777777" w:rsidR="00675A52" w:rsidRPr="00E87D62" w:rsidRDefault="00675A52" w:rsidP="000A17E5">
            <w:pPr>
              <w:pStyle w:val="TableText"/>
            </w:pPr>
            <w:r>
              <w:t>S1</w:t>
            </w:r>
          </w:p>
        </w:tc>
        <w:tc>
          <w:tcPr>
            <w:tcW w:w="2054" w:type="dxa"/>
            <w:shd w:val="clear" w:color="auto" w:fill="FFFFFF" w:themeFill="background1"/>
            <w:vAlign w:val="bottom"/>
          </w:tcPr>
          <w:p w14:paraId="55505F91" w14:textId="3BE34D0D" w:rsidR="00675A52" w:rsidRPr="00E87D62" w:rsidRDefault="00675A52" w:rsidP="000A17E5">
            <w:pPr>
              <w:pStyle w:val="TableText"/>
            </w:pPr>
            <w:r>
              <w:t xml:space="preserve">VLAN </w:t>
            </w:r>
            <w:r w:rsidR="008516C5">
              <w:t>200</w:t>
            </w:r>
          </w:p>
        </w:tc>
        <w:tc>
          <w:tcPr>
            <w:tcW w:w="2054" w:type="dxa"/>
            <w:shd w:val="clear" w:color="auto" w:fill="FFFFFF" w:themeFill="background1"/>
            <w:vAlign w:val="bottom"/>
          </w:tcPr>
          <w:p w14:paraId="076F2CF3" w14:textId="6D297170" w:rsidR="00675A52" w:rsidRPr="00E87D62" w:rsidRDefault="008516C5" w:rsidP="008516C5">
            <w:pPr>
              <w:pStyle w:val="InstNoteRed"/>
            </w:pPr>
            <w:r>
              <w:t>192.168.1.66</w:t>
            </w:r>
          </w:p>
        </w:tc>
        <w:tc>
          <w:tcPr>
            <w:tcW w:w="2054" w:type="dxa"/>
            <w:shd w:val="clear" w:color="auto" w:fill="FFFFFF" w:themeFill="background1"/>
            <w:vAlign w:val="bottom"/>
          </w:tcPr>
          <w:p w14:paraId="4F1C0FA3" w14:textId="521014D1" w:rsidR="00675A52" w:rsidRPr="00E87D62" w:rsidRDefault="008516C5" w:rsidP="008516C5">
            <w:pPr>
              <w:pStyle w:val="InstNoteRed"/>
            </w:pPr>
            <w:r>
              <w:t>255.255.255.224</w:t>
            </w:r>
          </w:p>
        </w:tc>
        <w:tc>
          <w:tcPr>
            <w:tcW w:w="2054" w:type="dxa"/>
            <w:shd w:val="clear" w:color="auto" w:fill="FFFFFF" w:themeFill="background1"/>
            <w:vAlign w:val="bottom"/>
          </w:tcPr>
          <w:p w14:paraId="0290C440" w14:textId="4063B40A" w:rsidR="00675A52" w:rsidRPr="00E87D62" w:rsidRDefault="00467890" w:rsidP="00467890">
            <w:pPr>
              <w:pStyle w:val="InstNoteRed"/>
            </w:pPr>
            <w:r>
              <w:t>192.168.1.65</w:t>
            </w:r>
          </w:p>
        </w:tc>
      </w:tr>
      <w:tr w:rsidR="00675A52" w14:paraId="7F5F2D61" w14:textId="77777777" w:rsidTr="001D3188">
        <w:trPr>
          <w:cantSplit/>
          <w:jc w:val="center"/>
        </w:trPr>
        <w:tc>
          <w:tcPr>
            <w:tcW w:w="2053" w:type="dxa"/>
            <w:shd w:val="clear" w:color="auto" w:fill="F2F2F2" w:themeFill="background1" w:themeFillShade="F2"/>
            <w:vAlign w:val="bottom"/>
          </w:tcPr>
          <w:p w14:paraId="5EAD38FF" w14:textId="77777777" w:rsidR="00675A52" w:rsidRPr="00E87D62" w:rsidRDefault="00675A52" w:rsidP="000A17E5">
            <w:pPr>
              <w:pStyle w:val="TableText"/>
            </w:pPr>
            <w:r>
              <w:t>S2</w:t>
            </w:r>
          </w:p>
        </w:tc>
        <w:tc>
          <w:tcPr>
            <w:tcW w:w="2054" w:type="dxa"/>
            <w:shd w:val="clear" w:color="auto" w:fill="F2F2F2" w:themeFill="background1" w:themeFillShade="F2"/>
            <w:vAlign w:val="bottom"/>
          </w:tcPr>
          <w:p w14:paraId="36708072" w14:textId="77777777" w:rsidR="00675A52" w:rsidRPr="00E87D62" w:rsidRDefault="00675A52" w:rsidP="000A17E5">
            <w:pPr>
              <w:pStyle w:val="TableText"/>
            </w:pPr>
            <w:r>
              <w:t>VLAN 1</w:t>
            </w:r>
          </w:p>
        </w:tc>
        <w:tc>
          <w:tcPr>
            <w:tcW w:w="2054" w:type="dxa"/>
            <w:shd w:val="clear" w:color="auto" w:fill="F2F2F2" w:themeFill="background1" w:themeFillShade="F2"/>
            <w:vAlign w:val="bottom"/>
          </w:tcPr>
          <w:p w14:paraId="14FC5C99" w14:textId="6141301F" w:rsidR="00675A52" w:rsidRPr="00E87D62" w:rsidRDefault="008516C5" w:rsidP="008516C5">
            <w:pPr>
              <w:pStyle w:val="InstNoteRed"/>
            </w:pPr>
            <w:r>
              <w:t>192.168.1.98</w:t>
            </w:r>
          </w:p>
        </w:tc>
        <w:tc>
          <w:tcPr>
            <w:tcW w:w="2054" w:type="dxa"/>
            <w:shd w:val="clear" w:color="auto" w:fill="F2F2F2" w:themeFill="background1" w:themeFillShade="F2"/>
            <w:vAlign w:val="bottom"/>
          </w:tcPr>
          <w:p w14:paraId="3079227D" w14:textId="225A3111" w:rsidR="00675A52" w:rsidRPr="00E87D62" w:rsidRDefault="008516C5" w:rsidP="008516C5">
            <w:pPr>
              <w:pStyle w:val="InstNoteRed"/>
            </w:pPr>
            <w:r>
              <w:t>255.255.255.240</w:t>
            </w:r>
          </w:p>
        </w:tc>
        <w:tc>
          <w:tcPr>
            <w:tcW w:w="2054" w:type="dxa"/>
            <w:shd w:val="clear" w:color="auto" w:fill="F2F2F2" w:themeFill="background1" w:themeFillShade="F2"/>
            <w:vAlign w:val="bottom"/>
          </w:tcPr>
          <w:p w14:paraId="322CE523" w14:textId="52E2CCD6" w:rsidR="00675A52" w:rsidRPr="00E87D62" w:rsidRDefault="00F91896" w:rsidP="00F91896">
            <w:pPr>
              <w:pStyle w:val="InstNoteRed"/>
            </w:pPr>
            <w:r>
              <w:t>192.168.1.97</w:t>
            </w:r>
          </w:p>
        </w:tc>
      </w:tr>
      <w:tr w:rsidR="00675A52" w14:paraId="1587550D" w14:textId="77777777" w:rsidTr="002B5F0B">
        <w:trPr>
          <w:cantSplit/>
          <w:jc w:val="center"/>
        </w:trPr>
        <w:tc>
          <w:tcPr>
            <w:tcW w:w="2053" w:type="dxa"/>
            <w:shd w:val="clear" w:color="auto" w:fill="FFFFFF" w:themeFill="background1"/>
            <w:vAlign w:val="bottom"/>
          </w:tcPr>
          <w:p w14:paraId="015CCEE3" w14:textId="77777777" w:rsidR="00675A52" w:rsidRPr="00E87D62" w:rsidRDefault="00675A52" w:rsidP="000A17E5">
            <w:pPr>
              <w:pStyle w:val="TableText"/>
            </w:pPr>
            <w:r w:rsidRPr="00E87D62">
              <w:t>PC-A</w:t>
            </w:r>
          </w:p>
        </w:tc>
        <w:tc>
          <w:tcPr>
            <w:tcW w:w="2054" w:type="dxa"/>
            <w:shd w:val="clear" w:color="auto" w:fill="FFFFFF" w:themeFill="background1"/>
            <w:vAlign w:val="bottom"/>
          </w:tcPr>
          <w:p w14:paraId="60799CA0" w14:textId="77777777" w:rsidR="00675A52" w:rsidRPr="00E87D62" w:rsidRDefault="00675A52" w:rsidP="000A17E5">
            <w:pPr>
              <w:pStyle w:val="TableText"/>
            </w:pPr>
            <w:r w:rsidRPr="00E87D62">
              <w:t>NIC</w:t>
            </w:r>
          </w:p>
        </w:tc>
        <w:tc>
          <w:tcPr>
            <w:tcW w:w="2054" w:type="dxa"/>
            <w:shd w:val="clear" w:color="auto" w:fill="FFFFFF" w:themeFill="background1"/>
            <w:vAlign w:val="bottom"/>
          </w:tcPr>
          <w:p w14:paraId="347A8EE0" w14:textId="77777777" w:rsidR="00675A52" w:rsidRPr="00E87D62" w:rsidRDefault="00675A52" w:rsidP="000A17E5">
            <w:pPr>
              <w:pStyle w:val="TableText"/>
            </w:pPr>
            <w:r>
              <w:t>DHCP</w:t>
            </w:r>
          </w:p>
        </w:tc>
        <w:tc>
          <w:tcPr>
            <w:tcW w:w="2054" w:type="dxa"/>
            <w:shd w:val="clear" w:color="auto" w:fill="FFFFFF" w:themeFill="background1"/>
            <w:vAlign w:val="bottom"/>
          </w:tcPr>
          <w:p w14:paraId="5CC80A21" w14:textId="44A8D5F6" w:rsidR="00675A52" w:rsidRPr="00E87D62" w:rsidRDefault="00124194" w:rsidP="000A17E5">
            <w:pPr>
              <w:pStyle w:val="TableText"/>
            </w:pPr>
            <w:r>
              <w:t>DHCP</w:t>
            </w:r>
          </w:p>
        </w:tc>
        <w:tc>
          <w:tcPr>
            <w:tcW w:w="2054" w:type="dxa"/>
            <w:shd w:val="clear" w:color="auto" w:fill="FFFFFF" w:themeFill="background1"/>
            <w:vAlign w:val="bottom"/>
          </w:tcPr>
          <w:p w14:paraId="01397D44" w14:textId="78448D59" w:rsidR="00675A52" w:rsidRPr="00E87D62" w:rsidRDefault="00124194" w:rsidP="000A17E5">
            <w:pPr>
              <w:pStyle w:val="TableText"/>
            </w:pPr>
            <w:r>
              <w:t>DHCP</w:t>
            </w:r>
          </w:p>
        </w:tc>
      </w:tr>
      <w:tr w:rsidR="00675A52" w14:paraId="21BC1A0B" w14:textId="77777777" w:rsidTr="001D3188">
        <w:trPr>
          <w:cantSplit/>
          <w:jc w:val="center"/>
        </w:trPr>
        <w:tc>
          <w:tcPr>
            <w:tcW w:w="2053" w:type="dxa"/>
            <w:shd w:val="clear" w:color="auto" w:fill="F2F2F2" w:themeFill="background1" w:themeFillShade="F2"/>
            <w:vAlign w:val="bottom"/>
          </w:tcPr>
          <w:p w14:paraId="03D681CF" w14:textId="77777777" w:rsidR="00675A52" w:rsidRPr="00E87D62" w:rsidRDefault="00675A52" w:rsidP="000A17E5">
            <w:pPr>
              <w:pStyle w:val="TableText"/>
            </w:pPr>
            <w:r>
              <w:t>PC-B</w:t>
            </w:r>
          </w:p>
        </w:tc>
        <w:tc>
          <w:tcPr>
            <w:tcW w:w="2054" w:type="dxa"/>
            <w:shd w:val="clear" w:color="auto" w:fill="F2F2F2" w:themeFill="background1" w:themeFillShade="F2"/>
            <w:vAlign w:val="bottom"/>
          </w:tcPr>
          <w:p w14:paraId="573E9603" w14:textId="77777777" w:rsidR="00675A52" w:rsidRPr="00E87D62" w:rsidRDefault="00675A52" w:rsidP="000A17E5">
            <w:pPr>
              <w:pStyle w:val="TableText"/>
            </w:pPr>
            <w:r>
              <w:t>NIC</w:t>
            </w:r>
          </w:p>
        </w:tc>
        <w:tc>
          <w:tcPr>
            <w:tcW w:w="2054" w:type="dxa"/>
            <w:shd w:val="clear" w:color="auto" w:fill="F2F2F2" w:themeFill="background1" w:themeFillShade="F2"/>
            <w:vAlign w:val="bottom"/>
          </w:tcPr>
          <w:p w14:paraId="170DCEF1" w14:textId="77777777" w:rsidR="00675A52" w:rsidRPr="00E87D62" w:rsidRDefault="00675A52" w:rsidP="000A17E5">
            <w:pPr>
              <w:pStyle w:val="TableText"/>
            </w:pPr>
            <w:r>
              <w:t>DHCP</w:t>
            </w:r>
          </w:p>
        </w:tc>
        <w:tc>
          <w:tcPr>
            <w:tcW w:w="2054" w:type="dxa"/>
            <w:shd w:val="clear" w:color="auto" w:fill="F2F2F2" w:themeFill="background1" w:themeFillShade="F2"/>
            <w:vAlign w:val="bottom"/>
          </w:tcPr>
          <w:p w14:paraId="07C8A741" w14:textId="72E21197" w:rsidR="00675A52" w:rsidRPr="00E87D62" w:rsidRDefault="00124194" w:rsidP="000A17E5">
            <w:pPr>
              <w:pStyle w:val="TableText"/>
            </w:pPr>
            <w:r>
              <w:t>DHCP</w:t>
            </w:r>
          </w:p>
        </w:tc>
        <w:tc>
          <w:tcPr>
            <w:tcW w:w="2054" w:type="dxa"/>
            <w:shd w:val="clear" w:color="auto" w:fill="F2F2F2" w:themeFill="background1" w:themeFillShade="F2"/>
            <w:vAlign w:val="bottom"/>
          </w:tcPr>
          <w:p w14:paraId="37C528D4" w14:textId="1A868E3A" w:rsidR="00675A52" w:rsidRPr="00E87D62" w:rsidRDefault="00124194" w:rsidP="000A17E5">
            <w:pPr>
              <w:pStyle w:val="TableText"/>
            </w:pPr>
            <w:r>
              <w:t>DHCP</w:t>
            </w:r>
          </w:p>
        </w:tc>
      </w:tr>
    </w:tbl>
    <w:p w14:paraId="483FE758" w14:textId="77777777" w:rsidR="00675A52" w:rsidRPr="00BB73FF" w:rsidRDefault="00675A52" w:rsidP="00675A52">
      <w:pPr>
        <w:pStyle w:val="Heading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39C14B73" w:rsidR="00675A52" w:rsidRDefault="004F1BF6" w:rsidP="000A17E5">
            <w:pPr>
              <w:pStyle w:val="TableText"/>
            </w:pPr>
            <w:r>
              <w:t>N/A</w:t>
            </w:r>
          </w:p>
        </w:tc>
      </w:tr>
    </w:tbl>
    <w:p w14:paraId="7948EFF4" w14:textId="77777777" w:rsidR="00675A52" w:rsidRPr="00BB73FF" w:rsidRDefault="00675A52" w:rsidP="00675A52">
      <w:pPr>
        <w:pStyle w:val="Heading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 xml:space="preserve">Part 2: Configure and verify two DHCPv4 Servers </w:t>
      </w:r>
      <w:bookmarkStart w:id="0" w:name="_GoBack"/>
      <w:bookmarkEnd w:id="0"/>
      <w:r>
        <w:t>on R1</w:t>
      </w:r>
    </w:p>
    <w:p w14:paraId="31B269FB" w14:textId="77777777" w:rsidR="00675A52" w:rsidRDefault="00675A52" w:rsidP="00675A52">
      <w:pPr>
        <w:pStyle w:val="BodyTextL25Bold"/>
      </w:pPr>
      <w:r>
        <w:lastRenderedPageBreak/>
        <w:t>Part 3: Configure and verify a DHCP Relay on R2</w:t>
      </w:r>
    </w:p>
    <w:p w14:paraId="2498865F" w14:textId="77777777" w:rsidR="00675A52" w:rsidRPr="00C07FD9" w:rsidRDefault="00675A52" w:rsidP="00675A52">
      <w:pPr>
        <w:pStyle w:val="Heading1"/>
      </w:pPr>
      <w:r>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7DB46C0" w14:textId="77777777" w:rsidR="00675A52" w:rsidRDefault="00675A52" w:rsidP="00675A52">
      <w:pPr>
        <w:pStyle w:val="BodyTextL25"/>
      </w:pPr>
      <w:r>
        <w:rPr>
          <w:b/>
          <w:bCs/>
          <w:color w:val="FF0000"/>
        </w:rPr>
        <w:t>Instructor Note</w:t>
      </w:r>
      <w:r>
        <w:rPr>
          <w:color w:val="FF0000"/>
        </w:rPr>
        <w:t>: Refer to the Instructor Lab Manual for the procedures to initialize and reload devices</w:t>
      </w:r>
    </w:p>
    <w:p w14:paraId="2235F803" w14:textId="77777777" w:rsidR="00675A52" w:rsidRDefault="00675A52" w:rsidP="00675A52">
      <w:pPr>
        <w:pStyle w:val="Heading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Heading1"/>
      </w:pPr>
      <w:r>
        <w:t>Instructions</w:t>
      </w:r>
    </w:p>
    <w:p w14:paraId="040A0666" w14:textId="66F9A04E" w:rsidR="00675A52" w:rsidRPr="004C0909" w:rsidRDefault="00675A52" w:rsidP="00675A52">
      <w:pPr>
        <w:pStyle w:val="Heading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Heading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0D228F9E" w14:textId="55264EE1" w:rsidR="00675A52" w:rsidRDefault="00675A52" w:rsidP="001D3188">
      <w:pPr>
        <w:pStyle w:val="BodyTextL50"/>
        <w:rPr>
          <w:rStyle w:val="AnswerGray"/>
        </w:rPr>
      </w:pPr>
      <w:r>
        <w:rPr>
          <w:rStyle w:val="AnswerGray"/>
        </w:rPr>
        <w:t>192.168.1.0/26 (.1 -.63)</w:t>
      </w:r>
    </w:p>
    <w:p w14:paraId="39ACF238" w14:textId="13E5B737" w:rsidR="004A54EF" w:rsidRDefault="004A54EF" w:rsidP="001D3188">
      <w:pPr>
        <w:pStyle w:val="BodyTextL50"/>
      </w:pPr>
      <w:r>
        <w:t>Record the first IP address in the Addressing Table for R1 G0/0/1.100.</w:t>
      </w:r>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62718903" w14:textId="4F447BA2" w:rsidR="00675A52" w:rsidRDefault="00675A52" w:rsidP="008B02DC">
      <w:pPr>
        <w:pStyle w:val="BodyTextL50"/>
        <w:rPr>
          <w:rStyle w:val="AnswerGray"/>
        </w:rPr>
      </w:pPr>
      <w:r w:rsidRPr="00E37923">
        <w:rPr>
          <w:rStyle w:val="AnswerGray"/>
        </w:rPr>
        <w:t>192.168.1.64/2</w:t>
      </w:r>
      <w:r>
        <w:rPr>
          <w:rStyle w:val="AnswerGray"/>
        </w:rPr>
        <w:t>7</w:t>
      </w:r>
      <w:r w:rsidRPr="00E37923">
        <w:rPr>
          <w:rStyle w:val="AnswerGray"/>
        </w:rPr>
        <w:t xml:space="preserve"> (.65-</w:t>
      </w:r>
      <w:r>
        <w:rPr>
          <w:rStyle w:val="AnswerGray"/>
        </w:rPr>
        <w:t>.95</w:t>
      </w:r>
      <w:r w:rsidRPr="00E37923">
        <w:rPr>
          <w:rStyle w:val="AnswerGray"/>
        </w:rPr>
        <w:t>)</w:t>
      </w:r>
    </w:p>
    <w:p w14:paraId="1147C3A1" w14:textId="640A411B" w:rsidR="004A54EF" w:rsidRDefault="004A54EF" w:rsidP="008B02DC">
      <w:pPr>
        <w:pStyle w:val="BodyTextL50"/>
      </w:pPr>
      <w:r>
        <w:lastRenderedPageBreak/>
        <w:t xml:space="preserve">Record the first IP address in the Addressing Table for R1 G0/0/1.200. Record the second IP address in the Address Table for S1 VLAN </w:t>
      </w:r>
      <w:r w:rsidR="00A513CD">
        <w:t>200</w:t>
      </w:r>
      <w:r>
        <w:t xml:space="preserve"> and enter the associated default gateway.</w:t>
      </w: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t>Subnet C:</w:t>
      </w:r>
    </w:p>
    <w:p w14:paraId="01EBC292" w14:textId="7F033A65" w:rsidR="000D4279" w:rsidRDefault="000D4279" w:rsidP="000D4279">
      <w:pPr>
        <w:pStyle w:val="AnswerLineL50"/>
      </w:pPr>
      <w:r>
        <w:t>Type your answers here.</w:t>
      </w:r>
    </w:p>
    <w:p w14:paraId="3D54779A" w14:textId="2C5E03CE" w:rsidR="00675A52" w:rsidRDefault="00675A52" w:rsidP="000D4279">
      <w:pPr>
        <w:pStyle w:val="BodyTextL50"/>
        <w:rPr>
          <w:rStyle w:val="AnswerGray"/>
        </w:rPr>
      </w:pPr>
      <w:r w:rsidRPr="00E37923">
        <w:rPr>
          <w:rStyle w:val="AnswerGray"/>
        </w:rPr>
        <w:t>192.168.1.96/28 (.97-.111)</w:t>
      </w:r>
    </w:p>
    <w:p w14:paraId="6D69E4C9" w14:textId="56426B79" w:rsidR="00D604AA" w:rsidRDefault="004A54EF" w:rsidP="00D604AA">
      <w:pPr>
        <w:pStyle w:val="BodyTextL50"/>
      </w:pPr>
      <w:r>
        <w:t>Record the first IP address in the Addressing Table for R2 G0/0/1.</w:t>
      </w:r>
      <w:r w:rsidR="00D604AA">
        <w:t xml:space="preserve">  </w:t>
      </w:r>
      <w:r w:rsidR="00D604AA">
        <w:t>Record the second IP address in the Address Table for S</w:t>
      </w:r>
      <w:r w:rsidR="00D604AA">
        <w:t>2</w:t>
      </w:r>
      <w:r w:rsidR="00D604AA">
        <w:t xml:space="preserve"> VLAN 1 and enter the associated default gateway.</w:t>
      </w:r>
    </w:p>
    <w:p w14:paraId="6C7D1BD2" w14:textId="77777777" w:rsidR="00675A52" w:rsidRDefault="00675A52" w:rsidP="00675A52">
      <w:pPr>
        <w:pStyle w:val="Heading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Heading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4C5977F7" w14:textId="77777777" w:rsidR="00675A52" w:rsidRPr="00865888" w:rsidRDefault="00675A52" w:rsidP="003979CE">
      <w:pPr>
        <w:pStyle w:val="CMDRed"/>
        <w:spacing w:before="0"/>
      </w:pPr>
      <w:r w:rsidRPr="00865888">
        <w:t xml:space="preserve">router(config)# </w:t>
      </w:r>
      <w:r w:rsidRPr="00865888">
        <w:rPr>
          <w:b/>
        </w:rPr>
        <w:t>hostname R1</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2AB19004" w14:textId="71404EB9" w:rsidR="00675A52" w:rsidRPr="005C1E78" w:rsidRDefault="00675A52" w:rsidP="005C1E78">
      <w:pPr>
        <w:pStyle w:val="CMDRed"/>
      </w:pPr>
      <w:r w:rsidRPr="005C1E78">
        <w:t xml:space="preserve">R1(config)# </w:t>
      </w:r>
      <w:r w:rsidRPr="00BF6209">
        <w:rPr>
          <w:b/>
        </w:rPr>
        <w:t xml:space="preserve">no </w:t>
      </w:r>
      <w:proofErr w:type="spellStart"/>
      <w:r w:rsidRPr="00BF6209">
        <w:rPr>
          <w:b/>
        </w:rPr>
        <w:t>ip</w:t>
      </w:r>
      <w:proofErr w:type="spellEnd"/>
      <w:r w:rsidRPr="00BF6209">
        <w:rPr>
          <w:b/>
        </w:rPr>
        <w:t xml:space="preserve"> domain</w:t>
      </w:r>
      <w:r w:rsidR="00085509">
        <w:rPr>
          <w:b/>
        </w:rPr>
        <w:t xml:space="preserve"> </w:t>
      </w:r>
      <w:r w:rsidRPr="00BF6209">
        <w:rPr>
          <w:b/>
        </w:rPr>
        <w:t>lookup</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7748EE23" w14:textId="77777777" w:rsidR="00675A52" w:rsidRPr="00BF6209" w:rsidRDefault="00675A52" w:rsidP="00BF6209">
      <w:pPr>
        <w:pStyle w:val="CMDRed"/>
      </w:pPr>
      <w:r w:rsidRPr="00BF6209">
        <w:t xml:space="preserve">R1(config)# </w:t>
      </w:r>
      <w:r w:rsidRPr="00BF6209">
        <w:rPr>
          <w:b/>
        </w:rPr>
        <w:t>enable secret class</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48814F4" w14:textId="77777777" w:rsidR="00675A52" w:rsidRPr="00BF6209" w:rsidRDefault="00675A52" w:rsidP="00BF6209">
      <w:pPr>
        <w:pStyle w:val="CMDRed"/>
      </w:pPr>
      <w:r w:rsidRPr="00BF6209">
        <w:t xml:space="preserve">R1(config)# </w:t>
      </w:r>
      <w:r w:rsidRPr="00BF6209">
        <w:rPr>
          <w:b/>
        </w:rPr>
        <w:t>line console 0</w:t>
      </w:r>
    </w:p>
    <w:p w14:paraId="639891EE"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password cisco</w:t>
      </w:r>
    </w:p>
    <w:p w14:paraId="6F2347A0" w14:textId="77777777" w:rsidR="00675A52" w:rsidRPr="001647FC" w:rsidRDefault="00675A52" w:rsidP="00BF6209">
      <w:pPr>
        <w:pStyle w:val="CMDRed"/>
        <w:rPr>
          <w:rStyle w:val="DevConfigGray"/>
          <w:sz w:val="18"/>
          <w:szCs w:val="18"/>
        </w:rPr>
      </w:pPr>
      <w:r w:rsidRPr="00BF6209">
        <w:t>R1(config-</w:t>
      </w:r>
      <w:proofErr w:type="gramStart"/>
      <w:r w:rsidRPr="00BF6209">
        <w:t>line)#</w:t>
      </w:r>
      <w:proofErr w:type="gramEnd"/>
      <w:r w:rsidRPr="00BF6209">
        <w:t xml:space="preserve"> </w:t>
      </w:r>
      <w:r w:rsidRPr="00BF6209">
        <w:rPr>
          <w:b/>
        </w:rPr>
        <w:t>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3B465EC0" w14:textId="77777777" w:rsidR="00675A52" w:rsidRPr="00BF6209" w:rsidRDefault="00675A52" w:rsidP="00BF6209">
      <w:pPr>
        <w:pStyle w:val="CMDRed"/>
      </w:pPr>
      <w:r w:rsidRPr="00BF6209">
        <w:t xml:space="preserve">R1(config)# </w:t>
      </w:r>
      <w:r w:rsidRPr="00BF6209">
        <w:rPr>
          <w:b/>
        </w:rPr>
        <w:t xml:space="preserve">line </w:t>
      </w:r>
      <w:proofErr w:type="spellStart"/>
      <w:r w:rsidRPr="00BF6209">
        <w:rPr>
          <w:b/>
        </w:rPr>
        <w:t>vty</w:t>
      </w:r>
      <w:proofErr w:type="spellEnd"/>
      <w:r w:rsidRPr="00BF6209">
        <w:rPr>
          <w:b/>
        </w:rPr>
        <w:t xml:space="preserve"> 0 4</w:t>
      </w:r>
    </w:p>
    <w:p w14:paraId="15ADB688"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password cisco</w:t>
      </w:r>
    </w:p>
    <w:p w14:paraId="44403D86" w14:textId="77777777" w:rsidR="00675A52" w:rsidRPr="00BF6209" w:rsidRDefault="00675A52" w:rsidP="00BF6209">
      <w:pPr>
        <w:pStyle w:val="CMDRed"/>
      </w:pPr>
      <w:r w:rsidRPr="00BF6209">
        <w:t>R1(config-</w:t>
      </w:r>
      <w:proofErr w:type="gramStart"/>
      <w:r w:rsidRPr="00BF6209">
        <w:t>line)#</w:t>
      </w:r>
      <w:proofErr w:type="gramEnd"/>
      <w:r w:rsidRPr="00BF6209">
        <w:t xml:space="preserve"> </w:t>
      </w:r>
      <w:r w:rsidRPr="00BF6209">
        <w:rPr>
          <w:b/>
        </w:rPr>
        <w:t>login</w:t>
      </w:r>
    </w:p>
    <w:p w14:paraId="6F850768" w14:textId="77777777" w:rsidR="00675A52" w:rsidRDefault="00675A52" w:rsidP="003764A8">
      <w:pPr>
        <w:pStyle w:val="SubStepAlpha"/>
      </w:pPr>
      <w:r>
        <w:t>Encrypt the plaintext passwords.</w:t>
      </w:r>
    </w:p>
    <w:p w14:paraId="5D7A16CB" w14:textId="77777777" w:rsidR="00675A52" w:rsidRPr="00BF6209" w:rsidRDefault="00675A52" w:rsidP="00BF6209">
      <w:pPr>
        <w:pStyle w:val="CMDRed"/>
      </w:pPr>
      <w:r w:rsidRPr="00BF6209">
        <w:t xml:space="preserve">R1(config)# </w:t>
      </w:r>
      <w:r w:rsidRPr="00BF6209">
        <w:rPr>
          <w:b/>
        </w:rPr>
        <w:t>service password-encryption</w:t>
      </w:r>
    </w:p>
    <w:p w14:paraId="2FC946E2" w14:textId="77777777" w:rsidR="00675A52" w:rsidRDefault="00675A52" w:rsidP="003764A8">
      <w:pPr>
        <w:pStyle w:val="SubStepAlpha"/>
      </w:pPr>
      <w:r>
        <w:t>Create a banner that warns anyone accessing the device that unauthorized access is prohibited.</w:t>
      </w:r>
    </w:p>
    <w:p w14:paraId="57B11D79" w14:textId="77777777" w:rsidR="00675A52" w:rsidRPr="00BF6209" w:rsidRDefault="00675A52" w:rsidP="00BF6209">
      <w:pPr>
        <w:pStyle w:val="CMDRed"/>
      </w:pPr>
      <w:r w:rsidRPr="00BF6209">
        <w:t xml:space="preserve">R1(config)# </w:t>
      </w:r>
      <w:r w:rsidRPr="00BF6209">
        <w:rPr>
          <w:b/>
        </w:rPr>
        <w:t xml:space="preserve">banner </w:t>
      </w:r>
      <w:proofErr w:type="spellStart"/>
      <w:r w:rsidRPr="00BF6209">
        <w:rPr>
          <w:b/>
        </w:rPr>
        <w:t>motd</w:t>
      </w:r>
      <w:proofErr w:type="spellEnd"/>
      <w:r w:rsidRPr="00BF6209">
        <w:rPr>
          <w:b/>
        </w:rPr>
        <w:t xml:space="preserve"> $ Authorized Users Only! $</w:t>
      </w:r>
    </w:p>
    <w:p w14:paraId="40C48ED6" w14:textId="77777777" w:rsidR="00675A52" w:rsidRDefault="00675A52" w:rsidP="003764A8">
      <w:pPr>
        <w:pStyle w:val="SubStepAlpha"/>
      </w:pPr>
      <w:r>
        <w:t>Save the running configuration to the startup configuration file.</w:t>
      </w:r>
    </w:p>
    <w:p w14:paraId="4FA88673" w14:textId="77777777" w:rsidR="00675A52" w:rsidRPr="00BF6209" w:rsidRDefault="00675A52" w:rsidP="00BF6209">
      <w:pPr>
        <w:pStyle w:val="CMDRed"/>
      </w:pPr>
      <w:r w:rsidRPr="00BF6209">
        <w:t xml:space="preserve">R1# </w:t>
      </w:r>
      <w:r w:rsidRPr="00BF6209">
        <w:rPr>
          <w:b/>
        </w:rPr>
        <w:t>copy running-config startup-config</w:t>
      </w:r>
    </w:p>
    <w:p w14:paraId="0F3ADA66" w14:textId="77777777" w:rsidR="00675A52" w:rsidRDefault="00675A52" w:rsidP="003764A8">
      <w:pPr>
        <w:pStyle w:val="SubStepAlpha"/>
      </w:pPr>
      <w:r>
        <w:t>Set the clock on the router to today’s time and date.</w:t>
      </w:r>
    </w:p>
    <w:p w14:paraId="5FD92EC1" w14:textId="77777777" w:rsidR="00675A52" w:rsidRPr="00BF6209" w:rsidRDefault="00675A52" w:rsidP="00BF6209">
      <w:pPr>
        <w:pStyle w:val="CMDRed"/>
      </w:pPr>
      <w:r w:rsidRPr="00BF6209">
        <w:t xml:space="preserve">R1# </w:t>
      </w:r>
      <w:r w:rsidRPr="00BF6209">
        <w:rPr>
          <w:b/>
        </w:rPr>
        <w:t>clock set 15:30:00 27 Aug 2019</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Heading3"/>
      </w:pPr>
      <w:r>
        <w:t>Configure Inter-VLAN Routing on R1</w:t>
      </w:r>
    </w:p>
    <w:p w14:paraId="25C254DE" w14:textId="77777777" w:rsidR="00675A52" w:rsidRDefault="00675A52" w:rsidP="00865888">
      <w:pPr>
        <w:pStyle w:val="SubStepAlpha"/>
      </w:pPr>
      <w:r>
        <w:t>Activate interface G0/0/1 on the router.</w:t>
      </w:r>
    </w:p>
    <w:p w14:paraId="2B3E89D6" w14:textId="77777777" w:rsidR="00675A52" w:rsidRPr="00BF6209" w:rsidRDefault="00675A52" w:rsidP="00BF6209">
      <w:pPr>
        <w:pStyle w:val="CMDRed"/>
      </w:pPr>
      <w:r w:rsidRPr="00BF6209">
        <w:lastRenderedPageBreak/>
        <w:t xml:space="preserve">R1(config)# </w:t>
      </w:r>
      <w:r w:rsidRPr="00BF6209">
        <w:rPr>
          <w:b/>
        </w:rPr>
        <w:t>interface g0/0/1</w:t>
      </w:r>
    </w:p>
    <w:p w14:paraId="193AB1A2" w14:textId="77777777" w:rsidR="00675A52" w:rsidRPr="00BF6209" w:rsidRDefault="00675A52" w:rsidP="00BF6209">
      <w:pPr>
        <w:pStyle w:val="CMDRed"/>
      </w:pPr>
      <w:r w:rsidRPr="00BF6209">
        <w:t>R1(config-</w:t>
      </w:r>
      <w:proofErr w:type="gramStart"/>
      <w:r w:rsidRPr="00BF6209">
        <w:t>if)#</w:t>
      </w:r>
      <w:proofErr w:type="gramEnd"/>
      <w:r w:rsidRPr="00BF6209">
        <w:t xml:space="preserve"> </w:t>
      </w:r>
      <w:r w:rsidRPr="00BF6209">
        <w:rPr>
          <w:b/>
        </w:rPr>
        <w:t>no shutdown</w:t>
      </w:r>
    </w:p>
    <w:p w14:paraId="7BBD53FD" w14:textId="77777777" w:rsidR="00675A52" w:rsidRPr="001647FC" w:rsidRDefault="00675A52" w:rsidP="00BF6209">
      <w:pPr>
        <w:pStyle w:val="CMDRed"/>
        <w:rPr>
          <w:rStyle w:val="DevConfigGray"/>
          <w:sz w:val="18"/>
          <w:szCs w:val="18"/>
        </w:rPr>
      </w:pPr>
      <w:r w:rsidRPr="00BF6209">
        <w:t>R1(config-</w:t>
      </w:r>
      <w:proofErr w:type="gramStart"/>
      <w:r w:rsidRPr="00BF6209">
        <w:t>if)#</w:t>
      </w:r>
      <w:proofErr w:type="gramEnd"/>
      <w:r w:rsidRPr="00BF6209">
        <w:t xml:space="preserve"> </w:t>
      </w:r>
      <w:r w:rsidRPr="00BF6209">
        <w:rPr>
          <w:b/>
        </w:rPr>
        <w:t>exit</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6342796C" w14:textId="77777777" w:rsidR="00675A52" w:rsidRPr="00865888" w:rsidRDefault="00675A52" w:rsidP="00865888">
      <w:pPr>
        <w:pStyle w:val="CMDRed"/>
      </w:pPr>
      <w:r w:rsidRPr="00865888">
        <w:t xml:space="preserve">R1(config)# </w:t>
      </w:r>
      <w:r w:rsidRPr="00865888">
        <w:rPr>
          <w:b/>
        </w:rPr>
        <w:t>interface g0/0/1.100</w:t>
      </w:r>
    </w:p>
    <w:p w14:paraId="08391262"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Client Network</w:t>
      </w:r>
    </w:p>
    <w:p w14:paraId="1082ED88"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100</w:t>
      </w:r>
    </w:p>
    <w:p w14:paraId="09DF292A"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proofErr w:type="spellStart"/>
      <w:r w:rsidRPr="00865888">
        <w:rPr>
          <w:b/>
        </w:rPr>
        <w:t>ip</w:t>
      </w:r>
      <w:proofErr w:type="spellEnd"/>
      <w:r w:rsidRPr="00865888">
        <w:rPr>
          <w:b/>
        </w:rPr>
        <w:t xml:space="preserve"> address 192.168.1.1 255.255.255.192</w:t>
      </w:r>
    </w:p>
    <w:p w14:paraId="513AF0EC"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interface g0/0/1.200</w:t>
      </w:r>
    </w:p>
    <w:p w14:paraId="5D395E35"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200</w:t>
      </w:r>
    </w:p>
    <w:p w14:paraId="7CDFF43D"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Management Network</w:t>
      </w:r>
    </w:p>
    <w:p w14:paraId="36A9B1F6"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proofErr w:type="spellStart"/>
      <w:r w:rsidRPr="00865888">
        <w:rPr>
          <w:b/>
        </w:rPr>
        <w:t>ip</w:t>
      </w:r>
      <w:proofErr w:type="spellEnd"/>
      <w:r w:rsidRPr="00865888">
        <w:rPr>
          <w:b/>
        </w:rPr>
        <w:t xml:space="preserve"> address 192.168.1.65 255.255.255.224</w:t>
      </w:r>
    </w:p>
    <w:p w14:paraId="271CF021"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interface g0/0/1.1000</w:t>
      </w:r>
    </w:p>
    <w:p w14:paraId="1C34D996"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encapsulation dot1q 1000 native</w:t>
      </w:r>
    </w:p>
    <w:p w14:paraId="328C20CA" w14:textId="77777777" w:rsidR="00675A52" w:rsidRPr="00865888" w:rsidRDefault="00675A52" w:rsidP="00865888">
      <w:pPr>
        <w:pStyle w:val="CMDRed"/>
      </w:pPr>
      <w:r w:rsidRPr="00865888">
        <w:t>R1(config-</w:t>
      </w:r>
      <w:proofErr w:type="spellStart"/>
      <w:proofErr w:type="gramStart"/>
      <w:r w:rsidRPr="00865888">
        <w:t>subif</w:t>
      </w:r>
      <w:proofErr w:type="spellEnd"/>
      <w:r w:rsidRPr="00865888">
        <w:t>)#</w:t>
      </w:r>
      <w:proofErr w:type="gramEnd"/>
      <w:r w:rsidRPr="00865888">
        <w:t xml:space="preserve"> </w:t>
      </w:r>
      <w:r w:rsidRPr="00865888">
        <w:rPr>
          <w:b/>
        </w:rPr>
        <w:t>description Native VLAN</w:t>
      </w:r>
    </w:p>
    <w:p w14:paraId="44D2C24B" w14:textId="5F6BB1AC" w:rsidR="00675A52" w:rsidRDefault="00865888" w:rsidP="00865888">
      <w:pPr>
        <w:pStyle w:val="SubStepAlpha"/>
      </w:pPr>
      <w:r>
        <w:t>V</w:t>
      </w:r>
      <w:r w:rsidR="00675A52">
        <w:t>erify the sub-interfaces are operational</w:t>
      </w:r>
      <w:r>
        <w:t>.</w:t>
      </w:r>
    </w:p>
    <w:p w14:paraId="64749A13" w14:textId="77777777" w:rsidR="00675A52" w:rsidRPr="00865888" w:rsidRDefault="00675A52" w:rsidP="00865888">
      <w:pPr>
        <w:pStyle w:val="CMDRed"/>
      </w:pPr>
      <w:r w:rsidRPr="00865888">
        <w:t xml:space="preserve">R1# </w:t>
      </w:r>
      <w:r w:rsidRPr="00865888">
        <w:rPr>
          <w:b/>
        </w:rPr>
        <w:t xml:space="preserve">show </w:t>
      </w:r>
      <w:proofErr w:type="spellStart"/>
      <w:r w:rsidRPr="00865888">
        <w:rPr>
          <w:b/>
        </w:rPr>
        <w:t>ip</w:t>
      </w:r>
      <w:proofErr w:type="spellEnd"/>
      <w:r w:rsidRPr="00865888">
        <w:rPr>
          <w:b/>
        </w:rPr>
        <w:t xml:space="preserve"> interface brief</w:t>
      </w:r>
    </w:p>
    <w:p w14:paraId="6847BB25" w14:textId="77777777" w:rsidR="00675A52" w:rsidRPr="00865888" w:rsidRDefault="00675A52" w:rsidP="0000267A">
      <w:pPr>
        <w:pStyle w:val="CMDOutputRed"/>
      </w:pPr>
      <w:r w:rsidRPr="00865888">
        <w:t>Interface              IP-Address      OK? Method Status                Protocol</w:t>
      </w:r>
    </w:p>
    <w:p w14:paraId="22E35807" w14:textId="77777777" w:rsidR="00675A52" w:rsidRPr="00865888" w:rsidRDefault="00675A52" w:rsidP="0000267A">
      <w:pPr>
        <w:pStyle w:val="CMDOutputRed"/>
      </w:pPr>
      <w:r w:rsidRPr="00865888">
        <w:t xml:space="preserve">GigabitEthernet0/0/0   unassigned      YES </w:t>
      </w:r>
      <w:proofErr w:type="gramStart"/>
      <w:r w:rsidRPr="00865888">
        <w:t>unset  administratively</w:t>
      </w:r>
      <w:proofErr w:type="gramEnd"/>
      <w:r w:rsidRPr="00865888">
        <w:t xml:space="preserve"> down </w:t>
      </w:r>
      <w:proofErr w:type="spellStart"/>
      <w:r w:rsidRPr="00865888">
        <w:t>down</w:t>
      </w:r>
      <w:proofErr w:type="spellEnd"/>
    </w:p>
    <w:p w14:paraId="06B4D95E" w14:textId="77777777" w:rsidR="00675A52" w:rsidRPr="00865888" w:rsidRDefault="00675A52" w:rsidP="0000267A">
      <w:pPr>
        <w:pStyle w:val="CMDOutputRed"/>
      </w:pPr>
      <w:r w:rsidRPr="00865888">
        <w:t xml:space="preserve">GigabitEthernet0/0/1   unassigned      YES </w:t>
      </w:r>
      <w:proofErr w:type="gramStart"/>
      <w:r w:rsidRPr="00865888">
        <w:t>unset  up</w:t>
      </w:r>
      <w:proofErr w:type="gramEnd"/>
      <w:r w:rsidRPr="00865888">
        <w:t xml:space="preserve">                    </w:t>
      </w:r>
      <w:proofErr w:type="spellStart"/>
      <w:r w:rsidRPr="00865888">
        <w:t>up</w:t>
      </w:r>
      <w:proofErr w:type="spellEnd"/>
    </w:p>
    <w:p w14:paraId="63038FF0" w14:textId="77777777" w:rsidR="00675A52" w:rsidRPr="00865888" w:rsidRDefault="00675A52" w:rsidP="0000267A">
      <w:pPr>
        <w:pStyle w:val="CMDOutputRed"/>
      </w:pPr>
      <w:r w:rsidRPr="00865888">
        <w:t xml:space="preserve">Gi0/0/1.100            192.168.1.1     YES manual up                    </w:t>
      </w:r>
      <w:proofErr w:type="spellStart"/>
      <w:r w:rsidRPr="00865888">
        <w:t>up</w:t>
      </w:r>
      <w:proofErr w:type="spellEnd"/>
    </w:p>
    <w:p w14:paraId="1AB5CB26" w14:textId="77777777" w:rsidR="00675A52" w:rsidRPr="00865888" w:rsidRDefault="00675A52" w:rsidP="0000267A">
      <w:pPr>
        <w:pStyle w:val="CMDOutputRed"/>
      </w:pPr>
      <w:r w:rsidRPr="00865888">
        <w:t xml:space="preserve">Gi0/0/1.200            192.168.1.65    YES manual up                    </w:t>
      </w:r>
      <w:proofErr w:type="spellStart"/>
      <w:r w:rsidRPr="00865888">
        <w:t>up</w:t>
      </w:r>
      <w:proofErr w:type="spellEnd"/>
    </w:p>
    <w:p w14:paraId="4B3F25EE" w14:textId="77777777" w:rsidR="00675A52" w:rsidRPr="00865888" w:rsidRDefault="00675A52" w:rsidP="0000267A">
      <w:pPr>
        <w:pStyle w:val="CMDOutputRed"/>
      </w:pPr>
      <w:r w:rsidRPr="00865888">
        <w:t xml:space="preserve">Gi0/0/1.1000           unassigned      YES </w:t>
      </w:r>
      <w:proofErr w:type="gramStart"/>
      <w:r w:rsidRPr="00865888">
        <w:t>unset  up</w:t>
      </w:r>
      <w:proofErr w:type="gramEnd"/>
      <w:r w:rsidRPr="00865888">
        <w:t xml:space="preserve">                    </w:t>
      </w:r>
      <w:proofErr w:type="spellStart"/>
      <w:r w:rsidRPr="00865888">
        <w:t>up</w:t>
      </w:r>
      <w:proofErr w:type="spellEnd"/>
    </w:p>
    <w:p w14:paraId="754C67BE" w14:textId="77777777" w:rsidR="00675A52" w:rsidRDefault="00675A52" w:rsidP="00675A52">
      <w:pPr>
        <w:pStyle w:val="Heading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7C356A9A" w14:textId="77777777" w:rsidR="00675A52" w:rsidRPr="00865888" w:rsidRDefault="00675A52" w:rsidP="00865888">
      <w:pPr>
        <w:pStyle w:val="CMDRed"/>
      </w:pPr>
      <w:r w:rsidRPr="00865888">
        <w:t xml:space="preserve">R2(config)# </w:t>
      </w:r>
      <w:r w:rsidRPr="00865888">
        <w:rPr>
          <w:b/>
        </w:rPr>
        <w:t>interface g0/0/1</w:t>
      </w:r>
    </w:p>
    <w:p w14:paraId="28479BC5" w14:textId="77777777" w:rsidR="00675A52" w:rsidRPr="00865888" w:rsidRDefault="00675A52" w:rsidP="00865888">
      <w:pPr>
        <w:pStyle w:val="CMDRed"/>
      </w:pPr>
      <w:r w:rsidRPr="00865888">
        <w:t>R2(config-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192.168.1.97 255.255.255.240</w:t>
      </w:r>
    </w:p>
    <w:p w14:paraId="5E2F97ED" w14:textId="77777777" w:rsidR="00675A52" w:rsidRPr="00865888" w:rsidRDefault="00675A52" w:rsidP="00865888">
      <w:pPr>
        <w:pStyle w:val="CMDRed"/>
      </w:pPr>
      <w:r w:rsidRPr="00865888">
        <w:t>R2(config-</w:t>
      </w:r>
      <w:proofErr w:type="gramStart"/>
      <w:r w:rsidRPr="00865888">
        <w:t>if)#</w:t>
      </w:r>
      <w:proofErr w:type="gramEnd"/>
      <w:r w:rsidRPr="00865888">
        <w:t xml:space="preserve"> </w:t>
      </w:r>
      <w:r w:rsidRPr="00865888">
        <w:rPr>
          <w:b/>
        </w:rPr>
        <w:t>no shutdown</w:t>
      </w:r>
    </w:p>
    <w:p w14:paraId="62E44440" w14:textId="77777777" w:rsidR="00675A52" w:rsidRPr="00865888" w:rsidRDefault="00675A52" w:rsidP="00865888">
      <w:pPr>
        <w:pStyle w:val="CMDRed"/>
      </w:pPr>
      <w:r w:rsidRPr="00865888">
        <w:t>R2(config-</w:t>
      </w:r>
      <w:proofErr w:type="gramStart"/>
      <w:r w:rsidRPr="00865888">
        <w:t>if)#</w:t>
      </w:r>
      <w:proofErr w:type="gramEnd"/>
      <w:r w:rsidRPr="00865888">
        <w:t xml:space="preserve"> </w:t>
      </w:r>
      <w:r w:rsidRPr="00865888">
        <w:rPr>
          <w:b/>
        </w:rPr>
        <w:t>exit</w:t>
      </w:r>
    </w:p>
    <w:p w14:paraId="6A1B2D54" w14:textId="58601E70" w:rsidR="00675A52" w:rsidRDefault="00675A52" w:rsidP="00865888">
      <w:pPr>
        <w:pStyle w:val="SubStepAlpha"/>
      </w:pPr>
      <w:r>
        <w:t>Configure interface G0/0/0 for each router based on the IP Addressing table above</w:t>
      </w:r>
      <w:r w:rsidR="00C0338F">
        <w:t>.</w:t>
      </w:r>
    </w:p>
    <w:p w14:paraId="2FA6E6CE" w14:textId="77777777" w:rsidR="00675A52" w:rsidRPr="00865888" w:rsidRDefault="00675A52" w:rsidP="00865888">
      <w:pPr>
        <w:pStyle w:val="CMDRed"/>
      </w:pPr>
      <w:r w:rsidRPr="00865888">
        <w:t xml:space="preserve">R1(config)# </w:t>
      </w:r>
      <w:r w:rsidRPr="00865888">
        <w:rPr>
          <w:b/>
        </w:rPr>
        <w:t>interface g0/0/0</w:t>
      </w:r>
    </w:p>
    <w:p w14:paraId="30F126E8" w14:textId="77777777" w:rsidR="00675A52" w:rsidRPr="00865888" w:rsidRDefault="00675A52" w:rsidP="00865888">
      <w:pPr>
        <w:pStyle w:val="CMDRed"/>
      </w:pPr>
      <w:r w:rsidRPr="00865888">
        <w:t>R1(config-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10.0.0.1 255.255.255.252</w:t>
      </w:r>
    </w:p>
    <w:p w14:paraId="2E6E635B" w14:textId="3E7226AB" w:rsidR="00675A52" w:rsidRDefault="00675A52" w:rsidP="00865888">
      <w:pPr>
        <w:pStyle w:val="CMDRed"/>
        <w:rPr>
          <w:b/>
        </w:rPr>
      </w:pPr>
      <w:r w:rsidRPr="00865888">
        <w:t>R1(config-</w:t>
      </w:r>
      <w:proofErr w:type="gramStart"/>
      <w:r w:rsidRPr="00865888">
        <w:t>if)#</w:t>
      </w:r>
      <w:proofErr w:type="gramEnd"/>
      <w:r w:rsidRPr="00865888">
        <w:t xml:space="preserve"> </w:t>
      </w:r>
      <w:r w:rsidRPr="00865888">
        <w:rPr>
          <w:b/>
        </w:rPr>
        <w:t>no shutdown</w:t>
      </w:r>
    </w:p>
    <w:p w14:paraId="3C424351" w14:textId="551D420E" w:rsidR="001A56B1" w:rsidRDefault="001A56B1" w:rsidP="00865888">
      <w:pPr>
        <w:pStyle w:val="CMDRed"/>
      </w:pPr>
    </w:p>
    <w:p w14:paraId="56F766D5" w14:textId="72C91D5A" w:rsidR="001A56B1" w:rsidRPr="00865888" w:rsidRDefault="001A56B1" w:rsidP="001A56B1">
      <w:pPr>
        <w:pStyle w:val="CMDRed"/>
      </w:pPr>
      <w:r w:rsidRPr="00865888">
        <w:t>R</w:t>
      </w:r>
      <w:r>
        <w:t>2</w:t>
      </w:r>
      <w:r w:rsidRPr="00865888">
        <w:t xml:space="preserve">(config)# </w:t>
      </w:r>
      <w:r w:rsidRPr="00865888">
        <w:rPr>
          <w:b/>
        </w:rPr>
        <w:t>interface g0/0/0</w:t>
      </w:r>
    </w:p>
    <w:p w14:paraId="6C30DFA7" w14:textId="3BEE2575" w:rsidR="001A56B1" w:rsidRPr="00865888" w:rsidRDefault="001A56B1" w:rsidP="001A56B1">
      <w:pPr>
        <w:pStyle w:val="CMDRed"/>
      </w:pPr>
      <w:r w:rsidRPr="00865888">
        <w:t>R</w:t>
      </w:r>
      <w:r>
        <w:t>2</w:t>
      </w:r>
      <w:r w:rsidRPr="00865888">
        <w:t>(config-</w:t>
      </w:r>
      <w:proofErr w:type="gramStart"/>
      <w:r w:rsidRPr="00865888">
        <w:t>if)#</w:t>
      </w:r>
      <w:proofErr w:type="gramEnd"/>
      <w:r w:rsidRPr="00865888">
        <w:t xml:space="preserve"> </w:t>
      </w:r>
      <w:proofErr w:type="spellStart"/>
      <w:r w:rsidRPr="00865888">
        <w:rPr>
          <w:b/>
        </w:rPr>
        <w:t>ip</w:t>
      </w:r>
      <w:proofErr w:type="spellEnd"/>
      <w:r w:rsidRPr="00865888">
        <w:rPr>
          <w:b/>
        </w:rPr>
        <w:t xml:space="preserve"> address 10.0.0.</w:t>
      </w:r>
      <w:r>
        <w:rPr>
          <w:b/>
        </w:rPr>
        <w:t>2</w:t>
      </w:r>
      <w:r w:rsidRPr="00865888">
        <w:rPr>
          <w:b/>
        </w:rPr>
        <w:t xml:space="preserve"> 255.255.255.252</w:t>
      </w:r>
    </w:p>
    <w:p w14:paraId="2A01078D" w14:textId="7990541F" w:rsidR="001A56B1" w:rsidRPr="00865888" w:rsidRDefault="001A56B1" w:rsidP="001A56B1">
      <w:pPr>
        <w:pStyle w:val="CMDRed"/>
      </w:pPr>
      <w:r w:rsidRPr="00865888">
        <w:t>R</w:t>
      </w:r>
      <w:r>
        <w:t>2</w:t>
      </w:r>
      <w:r w:rsidRPr="00865888">
        <w:t>(config-</w:t>
      </w:r>
      <w:proofErr w:type="gramStart"/>
      <w:r w:rsidRPr="00865888">
        <w:t>if)#</w:t>
      </w:r>
      <w:proofErr w:type="gramEnd"/>
      <w:r w:rsidRPr="00865888">
        <w:t xml:space="preserve"> </w:t>
      </w:r>
      <w:r w:rsidRPr="00865888">
        <w:rPr>
          <w:b/>
        </w:rPr>
        <w:t>no shutdown</w:t>
      </w:r>
    </w:p>
    <w:p w14:paraId="5BE66210" w14:textId="77777777" w:rsidR="00675A52" w:rsidRDefault="00675A52" w:rsidP="00404187">
      <w:pPr>
        <w:pStyle w:val="SubStepAlpha"/>
      </w:pPr>
      <w:r>
        <w:t>Configure a default route on each router pointed to the IP address of G0/0/0 on the other router.</w:t>
      </w:r>
    </w:p>
    <w:p w14:paraId="304CEF02" w14:textId="77777777" w:rsidR="00675A52" w:rsidRPr="00404187" w:rsidRDefault="00675A52" w:rsidP="00404187">
      <w:pPr>
        <w:pStyle w:val="CMDRed"/>
      </w:pPr>
      <w:r w:rsidRPr="00404187">
        <w:t xml:space="preserve">R1(config)# </w:t>
      </w:r>
      <w:proofErr w:type="spellStart"/>
      <w:r w:rsidRPr="00404187">
        <w:rPr>
          <w:b/>
        </w:rPr>
        <w:t>ip</w:t>
      </w:r>
      <w:proofErr w:type="spellEnd"/>
      <w:r w:rsidRPr="00404187">
        <w:rPr>
          <w:b/>
        </w:rPr>
        <w:t xml:space="preserve"> route 0.0.0.0 0.0.0.0 10.0.0.2</w:t>
      </w:r>
    </w:p>
    <w:p w14:paraId="1279E87C" w14:textId="77777777" w:rsidR="00675A52" w:rsidRPr="00404187" w:rsidRDefault="00675A52" w:rsidP="00404187">
      <w:pPr>
        <w:pStyle w:val="CMDRed"/>
      </w:pPr>
      <w:r w:rsidRPr="00404187">
        <w:t xml:space="preserve">R2(config)# </w:t>
      </w:r>
      <w:proofErr w:type="spellStart"/>
      <w:r w:rsidRPr="00404187">
        <w:rPr>
          <w:b/>
        </w:rPr>
        <w:t>ip</w:t>
      </w:r>
      <w:proofErr w:type="spellEnd"/>
      <w:r w:rsidRPr="00404187">
        <w:rPr>
          <w:b/>
        </w:rPr>
        <w:t xml:space="preserve"> route 0.0.0.0 0.0.0.0 10.0.0.1</w:t>
      </w:r>
    </w:p>
    <w:p w14:paraId="69D89ED5" w14:textId="7A7C9915" w:rsidR="00675A52" w:rsidRDefault="00675A52" w:rsidP="00404187">
      <w:pPr>
        <w:pStyle w:val="SubStepAlpha"/>
      </w:pPr>
      <w:r>
        <w:lastRenderedPageBreak/>
        <w:t>Verify static routing is working by pinging R2’s G0/0/1 address from R1</w:t>
      </w:r>
      <w:r w:rsidR="00C0338F">
        <w:t>.</w:t>
      </w:r>
    </w:p>
    <w:p w14:paraId="36523DA7" w14:textId="77777777" w:rsidR="00675A52" w:rsidRPr="00404187" w:rsidRDefault="00675A52" w:rsidP="00404187">
      <w:pPr>
        <w:pStyle w:val="CMDRed"/>
      </w:pPr>
      <w:r w:rsidRPr="00404187">
        <w:t xml:space="preserve">R1# </w:t>
      </w:r>
      <w:r w:rsidRPr="00404187">
        <w:rPr>
          <w:b/>
        </w:rPr>
        <w:t>ping 192.168.1.97</w:t>
      </w:r>
    </w:p>
    <w:p w14:paraId="0C13F534" w14:textId="77777777" w:rsidR="00675A52" w:rsidRDefault="00675A52" w:rsidP="00404187">
      <w:pPr>
        <w:pStyle w:val="SubStepAlpha"/>
      </w:pPr>
      <w:r>
        <w:t>Save the running configuration to the startup configuration file.</w:t>
      </w:r>
    </w:p>
    <w:p w14:paraId="74B294F1" w14:textId="7540A494" w:rsidR="00675A52" w:rsidRDefault="00675A52" w:rsidP="00404187">
      <w:pPr>
        <w:pStyle w:val="CMDRed"/>
        <w:rPr>
          <w:b/>
        </w:rPr>
      </w:pPr>
      <w:r w:rsidRPr="00404187">
        <w:t xml:space="preserve">R1# </w:t>
      </w:r>
      <w:r w:rsidRPr="00404187">
        <w:rPr>
          <w:b/>
        </w:rPr>
        <w:t>copy running-config startup-config</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Heading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35D8BFE8" w14:textId="77777777" w:rsidR="00675A52" w:rsidRPr="00E55C7F" w:rsidRDefault="00675A52" w:rsidP="003979CE">
      <w:pPr>
        <w:pStyle w:val="CMDRed"/>
        <w:spacing w:before="0"/>
      </w:pPr>
      <w:r w:rsidRPr="00E55C7F">
        <w:t xml:space="preserve">switch(config)# </w:t>
      </w:r>
      <w:r w:rsidRPr="00E55C7F">
        <w:rPr>
          <w:b/>
        </w:rPr>
        <w:t>hostname S1</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55CA048F" w14:textId="77777777" w:rsidR="00675A52" w:rsidRPr="00330E82" w:rsidRDefault="00675A52" w:rsidP="00330E82">
      <w:pPr>
        <w:pStyle w:val="CMDRed"/>
      </w:pPr>
      <w:r w:rsidRPr="00330E82">
        <w:t xml:space="preserve">S1(config)# </w:t>
      </w:r>
      <w:r w:rsidRPr="00330E82">
        <w:rPr>
          <w:b/>
        </w:rPr>
        <w:t xml:space="preserve">no </w:t>
      </w:r>
      <w:proofErr w:type="spellStart"/>
      <w:r w:rsidRPr="00330E82">
        <w:rPr>
          <w:b/>
        </w:rPr>
        <w:t>ip</w:t>
      </w:r>
      <w:proofErr w:type="spellEnd"/>
      <w:r w:rsidRPr="00330E82">
        <w:rPr>
          <w:b/>
        </w:rPr>
        <w:t xml:space="preserve"> domain-lookup</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0BE7ACF8" w14:textId="77777777" w:rsidR="00675A52" w:rsidRPr="00330E82" w:rsidRDefault="00675A52" w:rsidP="00330E82">
      <w:pPr>
        <w:pStyle w:val="CMDRed"/>
      </w:pPr>
      <w:r w:rsidRPr="00330E82">
        <w:t xml:space="preserve">S1(config)# </w:t>
      </w:r>
      <w:r w:rsidRPr="00330E82">
        <w:rPr>
          <w:b/>
        </w:rPr>
        <w:t>enable secret class</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ACA7DE2" w14:textId="77777777" w:rsidR="00675A52" w:rsidRPr="00330E82" w:rsidRDefault="00675A52" w:rsidP="00330E82">
      <w:pPr>
        <w:pStyle w:val="CMDRed"/>
      </w:pPr>
      <w:r w:rsidRPr="00330E82">
        <w:t xml:space="preserve">S1(config)# </w:t>
      </w:r>
      <w:r w:rsidRPr="00330E82">
        <w:rPr>
          <w:b/>
        </w:rPr>
        <w:t>line console 0</w:t>
      </w:r>
    </w:p>
    <w:p w14:paraId="654C1A32"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password cisco</w:t>
      </w:r>
    </w:p>
    <w:p w14:paraId="3395DADD"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login</w:t>
      </w:r>
    </w:p>
    <w:p w14:paraId="16FA1CF1" w14:textId="77777777" w:rsidR="00675A52" w:rsidRDefault="00675A52" w:rsidP="00404187">
      <w:pPr>
        <w:pStyle w:val="SubStepAlpha"/>
      </w:pPr>
      <w:r>
        <w:t xml:space="preserve">Assign </w:t>
      </w:r>
      <w:r w:rsidRPr="00960AFB">
        <w:rPr>
          <w:b/>
        </w:rPr>
        <w:t>cisco</w:t>
      </w:r>
      <w:r>
        <w:t xml:space="preserve"> as the VTY password and enable login.</w:t>
      </w:r>
    </w:p>
    <w:p w14:paraId="1434F610" w14:textId="77777777" w:rsidR="00675A52" w:rsidRPr="00330E82" w:rsidRDefault="00675A52" w:rsidP="00330E82">
      <w:pPr>
        <w:pStyle w:val="CMDRed"/>
      </w:pPr>
      <w:r w:rsidRPr="00330E82">
        <w:t xml:space="preserve">S1(config)# </w:t>
      </w:r>
      <w:r w:rsidRPr="00330E82">
        <w:rPr>
          <w:b/>
        </w:rPr>
        <w:t xml:space="preserve">line </w:t>
      </w:r>
      <w:proofErr w:type="spellStart"/>
      <w:r w:rsidRPr="00330E82">
        <w:rPr>
          <w:b/>
        </w:rPr>
        <w:t>vty</w:t>
      </w:r>
      <w:proofErr w:type="spellEnd"/>
      <w:r w:rsidRPr="00330E82">
        <w:rPr>
          <w:b/>
        </w:rPr>
        <w:t xml:space="preserve"> 0 4</w:t>
      </w:r>
    </w:p>
    <w:p w14:paraId="4ED0733E"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password cisco</w:t>
      </w:r>
    </w:p>
    <w:p w14:paraId="2DE1EA8A" w14:textId="77777777" w:rsidR="00675A52" w:rsidRPr="00330E82" w:rsidRDefault="00675A52" w:rsidP="00330E82">
      <w:pPr>
        <w:pStyle w:val="CMDRed"/>
      </w:pPr>
      <w:r w:rsidRPr="00330E82">
        <w:t>S1(config-</w:t>
      </w:r>
      <w:proofErr w:type="gramStart"/>
      <w:r w:rsidRPr="00330E82">
        <w:t>line)#</w:t>
      </w:r>
      <w:proofErr w:type="gramEnd"/>
      <w:r w:rsidRPr="00330E82">
        <w:t xml:space="preserve"> </w:t>
      </w:r>
      <w:r w:rsidRPr="00330E82">
        <w:rPr>
          <w:b/>
        </w:rPr>
        <w:t>login</w:t>
      </w:r>
    </w:p>
    <w:p w14:paraId="4EEF81E1" w14:textId="77777777" w:rsidR="00675A52" w:rsidRDefault="00675A52" w:rsidP="00404187">
      <w:pPr>
        <w:pStyle w:val="SubStepAlpha"/>
      </w:pPr>
      <w:r>
        <w:t>Encrypt the plaintext passwords.</w:t>
      </w:r>
    </w:p>
    <w:p w14:paraId="55567518" w14:textId="77777777" w:rsidR="00675A52" w:rsidRPr="00B61422" w:rsidRDefault="00675A52" w:rsidP="00B61422">
      <w:pPr>
        <w:pStyle w:val="CMDRed"/>
      </w:pPr>
      <w:r w:rsidRPr="00B61422">
        <w:t xml:space="preserve">S1(config)# </w:t>
      </w:r>
      <w:r w:rsidRPr="00B61422">
        <w:rPr>
          <w:b/>
        </w:rPr>
        <w:t>service password-encryption</w:t>
      </w:r>
    </w:p>
    <w:p w14:paraId="70D70A2F" w14:textId="77777777" w:rsidR="00675A52" w:rsidRDefault="00675A52" w:rsidP="00404187">
      <w:pPr>
        <w:pStyle w:val="SubStepAlpha"/>
      </w:pPr>
      <w:r>
        <w:t>Create a banner that warns anyone accessing the device that unauthorized access is prohibited.</w:t>
      </w:r>
    </w:p>
    <w:p w14:paraId="04AE9F92" w14:textId="77777777" w:rsidR="00675A52" w:rsidRPr="00B61422" w:rsidRDefault="00675A52" w:rsidP="00B61422">
      <w:pPr>
        <w:pStyle w:val="CMDRed"/>
      </w:pPr>
      <w:r w:rsidRPr="00B61422">
        <w:t xml:space="preserve">S1(config)# </w:t>
      </w:r>
      <w:r w:rsidRPr="00B61422">
        <w:rPr>
          <w:b/>
        </w:rPr>
        <w:t xml:space="preserve">banner </w:t>
      </w:r>
      <w:proofErr w:type="spellStart"/>
      <w:r w:rsidRPr="00B61422">
        <w:rPr>
          <w:b/>
        </w:rPr>
        <w:t>motd</w:t>
      </w:r>
      <w:proofErr w:type="spellEnd"/>
      <w:r w:rsidRPr="00B61422">
        <w:rPr>
          <w:b/>
        </w:rPr>
        <w:t xml:space="preserve"> $ Authorized Users Only! $</w:t>
      </w:r>
    </w:p>
    <w:p w14:paraId="3A2C4622" w14:textId="77777777" w:rsidR="00675A52" w:rsidRDefault="00675A52" w:rsidP="00404187">
      <w:pPr>
        <w:pStyle w:val="SubStepAlpha"/>
      </w:pPr>
      <w:r>
        <w:t>Save the running configuration to the startup configuration file.</w:t>
      </w:r>
    </w:p>
    <w:p w14:paraId="4F8B52A1" w14:textId="77777777" w:rsidR="00675A52" w:rsidRPr="00B61422" w:rsidRDefault="00675A52" w:rsidP="00B61422">
      <w:pPr>
        <w:pStyle w:val="CMDRed"/>
      </w:pPr>
      <w:r w:rsidRPr="00B61422">
        <w:t xml:space="preserve">S1(config)# </w:t>
      </w:r>
      <w:r w:rsidRPr="00B61422">
        <w:rPr>
          <w:b/>
        </w:rPr>
        <w:t>exit</w:t>
      </w:r>
    </w:p>
    <w:p w14:paraId="2EEDC0E2" w14:textId="77777777" w:rsidR="00675A52" w:rsidRPr="00B61422" w:rsidRDefault="00675A52" w:rsidP="00B61422">
      <w:pPr>
        <w:pStyle w:val="CMDRed"/>
      </w:pPr>
      <w:r w:rsidRPr="00B61422">
        <w:t xml:space="preserve">S1# </w:t>
      </w:r>
      <w:r w:rsidRPr="00B61422">
        <w:rPr>
          <w:b/>
        </w:rPr>
        <w:t>copy running-config startup-config</w:t>
      </w:r>
    </w:p>
    <w:p w14:paraId="720D6222" w14:textId="77777777" w:rsidR="00675A52" w:rsidRDefault="00675A52" w:rsidP="00404187">
      <w:pPr>
        <w:pStyle w:val="SubStepAlpha"/>
      </w:pPr>
      <w:r>
        <w:t>Set the clock on the switch to today’s time and date.</w:t>
      </w:r>
    </w:p>
    <w:p w14:paraId="067AAFDC" w14:textId="77777777" w:rsidR="00675A52" w:rsidRPr="00B61422" w:rsidRDefault="00675A52" w:rsidP="00B61422">
      <w:pPr>
        <w:pStyle w:val="CMDRed"/>
      </w:pPr>
      <w:r w:rsidRPr="00B61422">
        <w:t xml:space="preserve">S1# </w:t>
      </w:r>
      <w:r w:rsidRPr="00B61422">
        <w:rPr>
          <w:b/>
        </w:rPr>
        <w:t>clock set 15:30:00 27 Aug 2019</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Heading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52697F59" w14:textId="77777777" w:rsidR="00675A52" w:rsidRPr="00404187" w:rsidRDefault="00675A52" w:rsidP="00404187">
      <w:pPr>
        <w:pStyle w:val="CMDRed"/>
      </w:pPr>
      <w:r w:rsidRPr="00404187">
        <w:t xml:space="preserve">S1(config)# </w:t>
      </w:r>
      <w:proofErr w:type="spellStart"/>
      <w:r w:rsidRPr="00404187">
        <w:rPr>
          <w:b/>
        </w:rPr>
        <w:t>vlan</w:t>
      </w:r>
      <w:proofErr w:type="spellEnd"/>
      <w:r w:rsidRPr="00404187">
        <w:rPr>
          <w:b/>
        </w:rPr>
        <w:t xml:space="preserve"> 100</w:t>
      </w:r>
    </w:p>
    <w:p w14:paraId="3447642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Clients</w:t>
      </w:r>
    </w:p>
    <w:p w14:paraId="31DB134D"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200</w:t>
      </w:r>
    </w:p>
    <w:p w14:paraId="3C803B9A" w14:textId="6F13042A"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Management</w:t>
      </w:r>
    </w:p>
    <w:p w14:paraId="1E7B597D" w14:textId="77777777" w:rsidR="00675A52" w:rsidRPr="00404187" w:rsidRDefault="00675A52" w:rsidP="00404187">
      <w:pPr>
        <w:pStyle w:val="CMDRed"/>
      </w:pPr>
      <w:r w:rsidRPr="00404187">
        <w:lastRenderedPageBreak/>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999</w:t>
      </w:r>
    </w:p>
    <w:p w14:paraId="7D24E261"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 xml:space="preserve">name </w:t>
      </w:r>
      <w:proofErr w:type="spellStart"/>
      <w:r w:rsidRPr="008516C5">
        <w:rPr>
          <w:b/>
        </w:rPr>
        <w:t>Parking_Lot</w:t>
      </w:r>
      <w:proofErr w:type="spellEnd"/>
    </w:p>
    <w:p w14:paraId="0B0D9881"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proofErr w:type="spellStart"/>
      <w:r w:rsidRPr="008516C5">
        <w:rPr>
          <w:b/>
        </w:rPr>
        <w:t>vlan</w:t>
      </w:r>
      <w:proofErr w:type="spellEnd"/>
      <w:r w:rsidRPr="008516C5">
        <w:rPr>
          <w:b/>
        </w:rPr>
        <w:t xml:space="preserve"> 1000</w:t>
      </w:r>
    </w:p>
    <w:p w14:paraId="23A04AA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name Native</w:t>
      </w:r>
    </w:p>
    <w:p w14:paraId="575DC96E" w14:textId="77777777" w:rsidR="00675A52" w:rsidRPr="00404187" w:rsidRDefault="00675A52" w:rsidP="00404187">
      <w:pPr>
        <w:pStyle w:val="CMDRed"/>
      </w:pPr>
      <w:r w:rsidRPr="00404187">
        <w:t>S1(config-</w:t>
      </w:r>
      <w:proofErr w:type="spellStart"/>
      <w:proofErr w:type="gramStart"/>
      <w:r w:rsidRPr="00404187">
        <w:t>vlan</w:t>
      </w:r>
      <w:proofErr w:type="spellEnd"/>
      <w:r w:rsidRPr="00404187">
        <w:t>)#</w:t>
      </w:r>
      <w:proofErr w:type="gramEnd"/>
      <w:r w:rsidRPr="00404187">
        <w:t xml:space="preserve"> </w:t>
      </w:r>
      <w:r w:rsidRPr="008516C5">
        <w:rPr>
          <w:b/>
        </w:rPr>
        <w:t>exit</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1D6AB149" w14:textId="77777777" w:rsidR="00675A52" w:rsidRPr="003764A8" w:rsidRDefault="00675A52" w:rsidP="003764A8">
      <w:pPr>
        <w:pStyle w:val="CMDRed"/>
      </w:pPr>
      <w:r w:rsidRPr="003764A8">
        <w:t xml:space="preserve">S1(config)# </w:t>
      </w:r>
      <w:r w:rsidRPr="008516C5">
        <w:rPr>
          <w:b/>
        </w:rPr>
        <w:t xml:space="preserve">interface </w:t>
      </w:r>
      <w:proofErr w:type="spellStart"/>
      <w:r w:rsidRPr="008516C5">
        <w:rPr>
          <w:b/>
        </w:rPr>
        <w:t>vlan</w:t>
      </w:r>
      <w:proofErr w:type="spellEnd"/>
      <w:r w:rsidRPr="008516C5">
        <w:rPr>
          <w:b/>
        </w:rPr>
        <w:t xml:space="preserve"> 200</w:t>
      </w:r>
    </w:p>
    <w:p w14:paraId="211FEFA6" w14:textId="1B198015" w:rsidR="00675A52" w:rsidRPr="003764A8" w:rsidRDefault="00675A52" w:rsidP="003764A8">
      <w:pPr>
        <w:pStyle w:val="CMDRed"/>
      </w:pPr>
      <w:r w:rsidRPr="003764A8">
        <w:t>S1(config-</w:t>
      </w:r>
      <w:proofErr w:type="gramStart"/>
      <w:r w:rsidRPr="003764A8">
        <w:t>if)#</w:t>
      </w:r>
      <w:proofErr w:type="gramEnd"/>
      <w:r w:rsidRPr="003764A8">
        <w:t xml:space="preserve"> </w:t>
      </w:r>
      <w:proofErr w:type="spellStart"/>
      <w:r w:rsidRPr="008516C5">
        <w:rPr>
          <w:b/>
        </w:rPr>
        <w:t>ip</w:t>
      </w:r>
      <w:proofErr w:type="spellEnd"/>
      <w:r w:rsidRPr="008516C5">
        <w:rPr>
          <w:b/>
        </w:rPr>
        <w:t xml:space="preserve"> address 192.168.1.66 255.255.255.224</w:t>
      </w:r>
    </w:p>
    <w:p w14:paraId="61397AA2" w14:textId="77777777" w:rsidR="00675A52" w:rsidRPr="003764A8" w:rsidRDefault="00675A52" w:rsidP="003764A8">
      <w:pPr>
        <w:pStyle w:val="CMDRed"/>
      </w:pPr>
      <w:r w:rsidRPr="003764A8">
        <w:t>S1(config-</w:t>
      </w:r>
      <w:proofErr w:type="gramStart"/>
      <w:r w:rsidRPr="003764A8">
        <w:t>if)#</w:t>
      </w:r>
      <w:proofErr w:type="gramEnd"/>
      <w:r w:rsidRPr="003764A8">
        <w:t xml:space="preserve"> </w:t>
      </w:r>
      <w:r w:rsidRPr="008516C5">
        <w:rPr>
          <w:b/>
        </w:rPr>
        <w:t>no shutdown</w:t>
      </w:r>
    </w:p>
    <w:p w14:paraId="7522960E" w14:textId="77777777" w:rsidR="00675A52" w:rsidRPr="003764A8" w:rsidRDefault="00675A52" w:rsidP="003764A8">
      <w:pPr>
        <w:pStyle w:val="CMDRed"/>
      </w:pPr>
      <w:r w:rsidRPr="003764A8">
        <w:t>S1(config-</w:t>
      </w:r>
      <w:proofErr w:type="gramStart"/>
      <w:r w:rsidRPr="003764A8">
        <w:t>if)#</w:t>
      </w:r>
      <w:proofErr w:type="gramEnd"/>
      <w:r w:rsidRPr="003764A8">
        <w:t xml:space="preserve"> </w:t>
      </w:r>
      <w:r w:rsidRPr="008516C5">
        <w:rPr>
          <w:b/>
        </w:rPr>
        <w:t>exit</w:t>
      </w:r>
    </w:p>
    <w:p w14:paraId="0D353604" w14:textId="77777777" w:rsidR="003764A8" w:rsidRPr="003764A8" w:rsidRDefault="00675A52" w:rsidP="003764A8">
      <w:pPr>
        <w:pStyle w:val="CMDRed"/>
      </w:pPr>
      <w:r w:rsidRPr="003764A8">
        <w:t xml:space="preserve">S1(config)# </w:t>
      </w:r>
      <w:proofErr w:type="spellStart"/>
      <w:r w:rsidRPr="008516C5">
        <w:rPr>
          <w:b/>
        </w:rPr>
        <w:t>ip</w:t>
      </w:r>
      <w:proofErr w:type="spellEnd"/>
      <w:r w:rsidRPr="008516C5">
        <w:rPr>
          <w:b/>
        </w:rPr>
        <w:t xml:space="preserve"> default-gateway 192.168.1.65</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156F8364" w14:textId="77777777" w:rsidR="00675A52" w:rsidRPr="00884274" w:rsidRDefault="00675A52" w:rsidP="00884274">
      <w:pPr>
        <w:pStyle w:val="CMDRed"/>
      </w:pPr>
      <w:r w:rsidRPr="00884274">
        <w:t xml:space="preserve">S2(config)# </w:t>
      </w:r>
      <w:r w:rsidRPr="00884274">
        <w:rPr>
          <w:b/>
        </w:rPr>
        <w:t xml:space="preserve">interface </w:t>
      </w:r>
      <w:proofErr w:type="spellStart"/>
      <w:r w:rsidRPr="00884274">
        <w:rPr>
          <w:b/>
        </w:rPr>
        <w:t>vlan</w:t>
      </w:r>
      <w:proofErr w:type="spellEnd"/>
      <w:r w:rsidRPr="00884274">
        <w:rPr>
          <w:b/>
        </w:rPr>
        <w:t xml:space="preserve"> 1</w:t>
      </w:r>
    </w:p>
    <w:p w14:paraId="72106080" w14:textId="77777777" w:rsidR="00675A52" w:rsidRPr="00884274" w:rsidRDefault="00675A52" w:rsidP="00884274">
      <w:pPr>
        <w:pStyle w:val="CMDRed"/>
      </w:pPr>
      <w:r w:rsidRPr="00884274">
        <w:t>S2(config-</w:t>
      </w:r>
      <w:proofErr w:type="gramStart"/>
      <w:r w:rsidRPr="00884274">
        <w:t>if)#</w:t>
      </w:r>
      <w:proofErr w:type="gramEnd"/>
      <w:r w:rsidRPr="00884274">
        <w:t xml:space="preserve"> </w:t>
      </w:r>
      <w:proofErr w:type="spellStart"/>
      <w:r w:rsidRPr="00884274">
        <w:rPr>
          <w:b/>
        </w:rPr>
        <w:t>ip</w:t>
      </w:r>
      <w:proofErr w:type="spellEnd"/>
      <w:r w:rsidRPr="00884274">
        <w:rPr>
          <w:b/>
        </w:rPr>
        <w:t xml:space="preserve"> address 192.168.1.98 255.255.255.240</w:t>
      </w:r>
    </w:p>
    <w:p w14:paraId="79531225" w14:textId="77777777" w:rsidR="00675A52" w:rsidRPr="00884274" w:rsidRDefault="00675A52" w:rsidP="00884274">
      <w:pPr>
        <w:pStyle w:val="CMDRed"/>
      </w:pPr>
      <w:r w:rsidRPr="00884274">
        <w:t>S2(config-</w:t>
      </w:r>
      <w:proofErr w:type="gramStart"/>
      <w:r w:rsidRPr="00884274">
        <w:t>if)#</w:t>
      </w:r>
      <w:proofErr w:type="gramEnd"/>
      <w:r w:rsidRPr="00884274">
        <w:t xml:space="preserve"> </w:t>
      </w:r>
      <w:r w:rsidRPr="00884274">
        <w:rPr>
          <w:b/>
        </w:rPr>
        <w:t>no shutdown</w:t>
      </w:r>
    </w:p>
    <w:p w14:paraId="02EC1B31" w14:textId="77777777" w:rsidR="00675A52" w:rsidRPr="00884274" w:rsidRDefault="00675A52" w:rsidP="00884274">
      <w:pPr>
        <w:pStyle w:val="CMDRed"/>
      </w:pPr>
      <w:r w:rsidRPr="00884274">
        <w:t>S2(config-</w:t>
      </w:r>
      <w:proofErr w:type="gramStart"/>
      <w:r w:rsidRPr="00884274">
        <w:t>if)#</w:t>
      </w:r>
      <w:proofErr w:type="gramEnd"/>
      <w:r w:rsidRPr="00884274">
        <w:t xml:space="preserve"> </w:t>
      </w:r>
      <w:r w:rsidRPr="00884274">
        <w:rPr>
          <w:b/>
        </w:rPr>
        <w:t>exit</w:t>
      </w:r>
    </w:p>
    <w:p w14:paraId="36DBE31E" w14:textId="77777777" w:rsidR="00675A52" w:rsidRPr="00884274" w:rsidRDefault="00675A52" w:rsidP="00884274">
      <w:pPr>
        <w:pStyle w:val="CMDRed"/>
      </w:pPr>
      <w:r w:rsidRPr="00884274">
        <w:t xml:space="preserve">S2(config)# </w:t>
      </w:r>
      <w:proofErr w:type="spellStart"/>
      <w:r w:rsidRPr="00884274">
        <w:rPr>
          <w:b/>
        </w:rPr>
        <w:t>ip</w:t>
      </w:r>
      <w:proofErr w:type="spellEnd"/>
      <w:r w:rsidRPr="00884274">
        <w:rPr>
          <w:b/>
        </w:rPr>
        <w:t xml:space="preserve"> default-gateway 192.168.1.97</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3F9855A3" w14:textId="3EE3B749" w:rsidR="00675A52" w:rsidRPr="003764A8" w:rsidRDefault="00675A52" w:rsidP="003764A8">
      <w:pPr>
        <w:pStyle w:val="CMDRed"/>
      </w:pPr>
      <w:r w:rsidRPr="003764A8">
        <w:t xml:space="preserve">S1(config)# </w:t>
      </w:r>
      <w:r w:rsidRPr="003764A8">
        <w:rPr>
          <w:b/>
        </w:rPr>
        <w:t>interface range f0/1 - 4, f0/7 - 24, g0/1 - 2</w:t>
      </w:r>
    </w:p>
    <w:p w14:paraId="521A31F2"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switchport mode access</w:t>
      </w:r>
    </w:p>
    <w:p w14:paraId="51FAE1B0"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 xml:space="preserve">switchport access </w:t>
      </w:r>
      <w:proofErr w:type="spellStart"/>
      <w:r w:rsidRPr="003764A8">
        <w:rPr>
          <w:b/>
        </w:rPr>
        <w:t>vlan</w:t>
      </w:r>
      <w:proofErr w:type="spellEnd"/>
      <w:r w:rsidRPr="003764A8">
        <w:rPr>
          <w:b/>
        </w:rPr>
        <w:t xml:space="preserve"> 999</w:t>
      </w:r>
    </w:p>
    <w:p w14:paraId="20B0EF70" w14:textId="77777777" w:rsidR="00675A52" w:rsidRPr="003764A8" w:rsidRDefault="00675A52" w:rsidP="003764A8">
      <w:pPr>
        <w:pStyle w:val="CMDRed"/>
      </w:pPr>
      <w:r w:rsidRPr="003764A8">
        <w:t>S1(config-if-</w:t>
      </w:r>
      <w:proofErr w:type="gramStart"/>
      <w:r w:rsidRPr="003764A8">
        <w:t>range)#</w:t>
      </w:r>
      <w:proofErr w:type="gramEnd"/>
      <w:r w:rsidRPr="003764A8">
        <w:t xml:space="preserve"> </w:t>
      </w:r>
      <w:r w:rsidRPr="003764A8">
        <w:rPr>
          <w:b/>
        </w:rPr>
        <w:t>shutdown</w:t>
      </w:r>
    </w:p>
    <w:p w14:paraId="717BB0D5" w14:textId="0072E129" w:rsidR="00675A52" w:rsidRDefault="00675A52" w:rsidP="003764A8">
      <w:pPr>
        <w:pStyle w:val="CMDRed"/>
        <w:rPr>
          <w:b/>
        </w:rPr>
      </w:pPr>
      <w:r w:rsidRPr="003764A8">
        <w:t>S1(config-if-</w:t>
      </w:r>
      <w:proofErr w:type="gramStart"/>
      <w:r w:rsidRPr="003764A8">
        <w:t>range)#</w:t>
      </w:r>
      <w:proofErr w:type="gramEnd"/>
      <w:r w:rsidRPr="003764A8">
        <w:t xml:space="preserve"> </w:t>
      </w:r>
      <w:r w:rsidRPr="003764A8">
        <w:rPr>
          <w:b/>
        </w:rPr>
        <w:t>exit</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2E95B39C" w14:textId="72A1B4F5" w:rsidR="00C118F2" w:rsidRPr="003764A8" w:rsidRDefault="00C118F2" w:rsidP="003979CE">
      <w:pPr>
        <w:pStyle w:val="CMDRed"/>
        <w:spacing w:before="0"/>
      </w:pPr>
      <w:r w:rsidRPr="003764A8">
        <w:t>S</w:t>
      </w:r>
      <w:r>
        <w:t>2</w:t>
      </w:r>
      <w:r w:rsidRPr="003764A8">
        <w:t xml:space="preserve">(config)# </w:t>
      </w:r>
      <w:r w:rsidRPr="003764A8">
        <w:rPr>
          <w:b/>
        </w:rPr>
        <w:t>interface range f0/1 - 4, f0/</w:t>
      </w:r>
      <w:r>
        <w:rPr>
          <w:b/>
        </w:rPr>
        <w:t>6</w:t>
      </w:r>
      <w:r w:rsidRPr="003764A8">
        <w:rPr>
          <w:b/>
        </w:rPr>
        <w:t xml:space="preserve"> - </w:t>
      </w:r>
      <w:r>
        <w:rPr>
          <w:b/>
        </w:rPr>
        <w:t>17, f0/19</w:t>
      </w:r>
      <w:r w:rsidR="00F2433A">
        <w:rPr>
          <w:b/>
        </w:rPr>
        <w:t xml:space="preserve"> - 24</w:t>
      </w:r>
      <w:r w:rsidRPr="003764A8">
        <w:rPr>
          <w:b/>
        </w:rPr>
        <w:t>, g0/1 - 2</w:t>
      </w:r>
    </w:p>
    <w:p w14:paraId="40183DEA" w14:textId="48556536" w:rsidR="00C118F2" w:rsidRPr="003764A8" w:rsidRDefault="00C118F2" w:rsidP="00C118F2">
      <w:pPr>
        <w:pStyle w:val="CMDRed"/>
      </w:pPr>
      <w:r w:rsidRPr="003764A8">
        <w:t>S</w:t>
      </w:r>
      <w:r>
        <w:t>2</w:t>
      </w:r>
      <w:r w:rsidRPr="003764A8">
        <w:t>(config-if-</w:t>
      </w:r>
      <w:proofErr w:type="gramStart"/>
      <w:r w:rsidRPr="003764A8">
        <w:t>range)#</w:t>
      </w:r>
      <w:proofErr w:type="gramEnd"/>
      <w:r w:rsidRPr="003764A8">
        <w:t xml:space="preserve"> </w:t>
      </w:r>
      <w:r w:rsidRPr="003764A8">
        <w:rPr>
          <w:b/>
        </w:rPr>
        <w:t>switchport mode access</w:t>
      </w:r>
    </w:p>
    <w:p w14:paraId="53C6D8FA" w14:textId="7CF4CB0D" w:rsidR="00C118F2" w:rsidRPr="003764A8" w:rsidRDefault="00C118F2" w:rsidP="00C118F2">
      <w:pPr>
        <w:pStyle w:val="CMDRed"/>
      </w:pPr>
      <w:r w:rsidRPr="003764A8">
        <w:t>S</w:t>
      </w:r>
      <w:r>
        <w:t>2</w:t>
      </w:r>
      <w:r w:rsidRPr="003764A8">
        <w:t>(config-if-</w:t>
      </w:r>
      <w:proofErr w:type="gramStart"/>
      <w:r w:rsidRPr="003764A8">
        <w:t>range)#</w:t>
      </w:r>
      <w:proofErr w:type="gramEnd"/>
      <w:r w:rsidRPr="003764A8">
        <w:t xml:space="preserve"> </w:t>
      </w:r>
      <w:r w:rsidRPr="003764A8">
        <w:rPr>
          <w:b/>
        </w:rPr>
        <w:t>shutdown</w:t>
      </w:r>
    </w:p>
    <w:p w14:paraId="0E7ED181" w14:textId="02F54216" w:rsidR="00C118F2" w:rsidRDefault="00C118F2" w:rsidP="00C118F2">
      <w:pPr>
        <w:pStyle w:val="CMDRed"/>
        <w:rPr>
          <w:b/>
        </w:rPr>
      </w:pPr>
      <w:r w:rsidRPr="003764A8">
        <w:t>S</w:t>
      </w:r>
      <w:r>
        <w:t>2</w:t>
      </w:r>
      <w:r w:rsidRPr="003764A8">
        <w:t>(config-if-</w:t>
      </w:r>
      <w:proofErr w:type="gramStart"/>
      <w:r w:rsidRPr="003764A8">
        <w:t>range)#</w:t>
      </w:r>
      <w:proofErr w:type="gramEnd"/>
      <w:r w:rsidRPr="003764A8">
        <w:t xml:space="preserve"> </w:t>
      </w:r>
      <w:r w:rsidRPr="003764A8">
        <w:rPr>
          <w:b/>
        </w:rPr>
        <w:t>exit</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Heading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218CB226" w14:textId="77777777" w:rsidR="00675A52" w:rsidRPr="00884274" w:rsidRDefault="00675A52" w:rsidP="003979CE">
      <w:pPr>
        <w:pStyle w:val="CMDRed"/>
        <w:spacing w:before="0"/>
      </w:pPr>
      <w:r w:rsidRPr="00884274">
        <w:t xml:space="preserve">S1(config)# </w:t>
      </w:r>
      <w:r w:rsidRPr="00884274">
        <w:rPr>
          <w:b/>
        </w:rPr>
        <w:t>interface f0/6</w:t>
      </w:r>
    </w:p>
    <w:p w14:paraId="2D9B1653"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switchport mode access</w:t>
      </w:r>
    </w:p>
    <w:p w14:paraId="31B442AC"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 xml:space="preserve">switchport access </w:t>
      </w:r>
      <w:proofErr w:type="spellStart"/>
      <w:r w:rsidRPr="00884274">
        <w:rPr>
          <w:b/>
        </w:rPr>
        <w:t>vlan</w:t>
      </w:r>
      <w:proofErr w:type="spellEnd"/>
      <w:r w:rsidRPr="00884274">
        <w:rPr>
          <w:b/>
        </w:rPr>
        <w:t xml:space="preserve"> 100</w:t>
      </w:r>
    </w:p>
    <w:p w14:paraId="6B6E9620" w14:textId="5B93DFD9" w:rsidR="00675A52" w:rsidRDefault="00884274" w:rsidP="003764A8">
      <w:pPr>
        <w:pStyle w:val="SubStepAlpha"/>
      </w:pPr>
      <w:r>
        <w:t>V</w:t>
      </w:r>
      <w:r w:rsidR="00675A52">
        <w:t>erify that the VLANs are assigned to the correct interfaces.</w:t>
      </w:r>
    </w:p>
    <w:p w14:paraId="0C823B12" w14:textId="77777777" w:rsidR="00675A52" w:rsidRPr="00884274" w:rsidRDefault="00675A52" w:rsidP="00884274">
      <w:pPr>
        <w:pStyle w:val="CMDRed"/>
      </w:pPr>
      <w:r w:rsidRPr="00884274">
        <w:t xml:space="preserve">S1# </w:t>
      </w:r>
      <w:r w:rsidRPr="00884274">
        <w:rPr>
          <w:b/>
        </w:rPr>
        <w:t xml:space="preserve">show </w:t>
      </w:r>
      <w:proofErr w:type="spellStart"/>
      <w:r w:rsidRPr="00884274">
        <w:rPr>
          <w:b/>
        </w:rPr>
        <w:t>vlan</w:t>
      </w:r>
      <w:proofErr w:type="spellEnd"/>
      <w:r w:rsidRPr="00884274">
        <w:rPr>
          <w:b/>
        </w:rPr>
        <w:t xml:space="preserve"> brief</w:t>
      </w:r>
    </w:p>
    <w:p w14:paraId="7B20D550" w14:textId="77777777" w:rsidR="00675A52" w:rsidRPr="00884274" w:rsidRDefault="00675A52" w:rsidP="00884274">
      <w:pPr>
        <w:pStyle w:val="CMDOutputRed"/>
      </w:pPr>
    </w:p>
    <w:p w14:paraId="35A44B9C" w14:textId="77777777" w:rsidR="00675A52" w:rsidRPr="00884274" w:rsidRDefault="00675A52" w:rsidP="00884274">
      <w:pPr>
        <w:pStyle w:val="CMDOutputRed"/>
      </w:pPr>
      <w:r w:rsidRPr="00884274">
        <w:t>VLAN Name                             Status    Ports</w:t>
      </w:r>
    </w:p>
    <w:p w14:paraId="7AF568B9" w14:textId="77777777" w:rsidR="00675A52" w:rsidRPr="00884274" w:rsidRDefault="00675A52" w:rsidP="00884274">
      <w:pPr>
        <w:pStyle w:val="CMDOutputRed"/>
      </w:pPr>
      <w:r w:rsidRPr="00884274">
        <w:t>---- -------------------------------- --------- -------------------------------</w:t>
      </w:r>
    </w:p>
    <w:p w14:paraId="33BF853B" w14:textId="77777777" w:rsidR="00675A52" w:rsidRPr="00884274" w:rsidRDefault="00675A52" w:rsidP="00884274">
      <w:pPr>
        <w:pStyle w:val="CMDOutputRed"/>
      </w:pPr>
      <w:r w:rsidRPr="00884274">
        <w:lastRenderedPageBreak/>
        <w:t>1    default                          active    Fa0/5</w:t>
      </w:r>
    </w:p>
    <w:p w14:paraId="5567045F" w14:textId="77777777" w:rsidR="00675A52" w:rsidRPr="00884274" w:rsidRDefault="00675A52" w:rsidP="00884274">
      <w:pPr>
        <w:pStyle w:val="CMDOutputRed"/>
      </w:pPr>
      <w:proofErr w:type="gramStart"/>
      <w:r w:rsidRPr="00884274">
        <w:t>100  Clients</w:t>
      </w:r>
      <w:proofErr w:type="gramEnd"/>
      <w:r w:rsidRPr="00884274">
        <w:t xml:space="preserve">                          active    Fa0/6</w:t>
      </w:r>
    </w:p>
    <w:p w14:paraId="6C1F857A" w14:textId="77777777" w:rsidR="00675A52" w:rsidRPr="00884274" w:rsidRDefault="00675A52" w:rsidP="00884274">
      <w:pPr>
        <w:pStyle w:val="CMDOutputRed"/>
      </w:pPr>
      <w:proofErr w:type="gramStart"/>
      <w:r w:rsidRPr="00884274">
        <w:t>200  Management</w:t>
      </w:r>
      <w:proofErr w:type="gramEnd"/>
      <w:r w:rsidRPr="00884274">
        <w:t xml:space="preserve">                       active    </w:t>
      </w:r>
    </w:p>
    <w:p w14:paraId="105098C7" w14:textId="77777777" w:rsidR="00675A52" w:rsidRPr="00884274" w:rsidRDefault="00675A52" w:rsidP="00884274">
      <w:pPr>
        <w:pStyle w:val="CMDOutputRed"/>
      </w:pPr>
      <w:proofErr w:type="gramStart"/>
      <w:r w:rsidRPr="00884274">
        <w:t xml:space="preserve">999  </w:t>
      </w:r>
      <w:proofErr w:type="spellStart"/>
      <w:r w:rsidRPr="00884274">
        <w:t>Parking</w:t>
      </w:r>
      <w:proofErr w:type="gramEnd"/>
      <w:r w:rsidRPr="00884274">
        <w:t>_Lot</w:t>
      </w:r>
      <w:proofErr w:type="spellEnd"/>
      <w:r w:rsidRPr="00884274">
        <w:t xml:space="preserve">                      active    Fa0/1, Fa0/2, Fa0/3, Fa0/4</w:t>
      </w:r>
    </w:p>
    <w:p w14:paraId="7F01BCB7" w14:textId="77777777" w:rsidR="00675A52" w:rsidRPr="00884274" w:rsidRDefault="00675A52" w:rsidP="00884274">
      <w:pPr>
        <w:pStyle w:val="CMDOutputRed"/>
      </w:pPr>
      <w:r w:rsidRPr="00884274">
        <w:t xml:space="preserve">                                                Fa0/7, Fa0/8, Fa0/9, Fa0/10</w:t>
      </w:r>
    </w:p>
    <w:p w14:paraId="00B1C20E" w14:textId="77777777" w:rsidR="00675A52" w:rsidRPr="00884274" w:rsidRDefault="00675A52" w:rsidP="00884274">
      <w:pPr>
        <w:pStyle w:val="CMDOutputRed"/>
      </w:pPr>
      <w:r w:rsidRPr="00884274">
        <w:t xml:space="preserve">                                                Fa0/11, Fa0/12, Fa0/13, Fa0/14</w:t>
      </w:r>
    </w:p>
    <w:p w14:paraId="3E6E3315" w14:textId="77777777" w:rsidR="00675A52" w:rsidRPr="00884274" w:rsidRDefault="00675A52" w:rsidP="00884274">
      <w:pPr>
        <w:pStyle w:val="CMDOutputRed"/>
      </w:pPr>
      <w:r w:rsidRPr="00884274">
        <w:t xml:space="preserve">                                                Fa0/15, Fa0/16, Fa0/17, Fa0/18</w:t>
      </w:r>
    </w:p>
    <w:p w14:paraId="24AA759D" w14:textId="77777777" w:rsidR="00675A52" w:rsidRPr="00884274" w:rsidRDefault="00675A52" w:rsidP="00884274">
      <w:pPr>
        <w:pStyle w:val="CMDOutputRed"/>
      </w:pPr>
      <w:r w:rsidRPr="00884274">
        <w:t xml:space="preserve">                                                Fa0/19, Fa0/20, Fa0/21, Fa0/22</w:t>
      </w:r>
    </w:p>
    <w:p w14:paraId="3A6EC3D4" w14:textId="77777777" w:rsidR="00675A52" w:rsidRPr="00884274" w:rsidRDefault="00675A52" w:rsidP="00884274">
      <w:pPr>
        <w:pStyle w:val="CMDOutputRed"/>
      </w:pPr>
      <w:r w:rsidRPr="00884274">
        <w:t xml:space="preserve">                                                Fa0/23, Fa0/24, Gi0/1, Gi0/2</w:t>
      </w:r>
    </w:p>
    <w:p w14:paraId="465B73E8" w14:textId="77777777" w:rsidR="00675A52" w:rsidRPr="00884274" w:rsidRDefault="00675A52" w:rsidP="00884274">
      <w:pPr>
        <w:pStyle w:val="CMDOutputRed"/>
      </w:pPr>
      <w:r w:rsidRPr="00884274">
        <w:t>1000 Native                           active</w:t>
      </w:r>
    </w:p>
    <w:p w14:paraId="3D7A6798" w14:textId="77777777" w:rsidR="00675A52" w:rsidRPr="00884274" w:rsidRDefault="00675A52" w:rsidP="00884274">
      <w:pPr>
        <w:pStyle w:val="CMDOutputRed"/>
      </w:pPr>
      <w:r w:rsidRPr="00884274">
        <w:t xml:space="preserve">1002 </w:t>
      </w:r>
      <w:proofErr w:type="spellStart"/>
      <w:r w:rsidRPr="00884274">
        <w:t>fddi</w:t>
      </w:r>
      <w:proofErr w:type="spellEnd"/>
      <w:r w:rsidRPr="00884274">
        <w:t>-default                     act/</w:t>
      </w:r>
      <w:proofErr w:type="spellStart"/>
      <w:r w:rsidRPr="00884274">
        <w:t>unsup</w:t>
      </w:r>
      <w:proofErr w:type="spellEnd"/>
    </w:p>
    <w:p w14:paraId="1BE503AB" w14:textId="77777777" w:rsidR="00675A52" w:rsidRPr="00884274" w:rsidRDefault="00675A52" w:rsidP="00884274">
      <w:pPr>
        <w:pStyle w:val="CMDOutputRed"/>
      </w:pPr>
      <w:r w:rsidRPr="00884274">
        <w:t>1003 token-ring-default               act/</w:t>
      </w:r>
      <w:proofErr w:type="spellStart"/>
      <w:r w:rsidRPr="00884274">
        <w:t>unsup</w:t>
      </w:r>
      <w:proofErr w:type="spellEnd"/>
    </w:p>
    <w:p w14:paraId="3BCA7B9B" w14:textId="77777777" w:rsidR="00675A52" w:rsidRPr="00884274" w:rsidRDefault="00675A52" w:rsidP="00884274">
      <w:pPr>
        <w:pStyle w:val="CMDOutputRed"/>
      </w:pPr>
      <w:r w:rsidRPr="00884274">
        <w:t xml:space="preserve">1004 </w:t>
      </w:r>
      <w:proofErr w:type="spellStart"/>
      <w:r w:rsidRPr="00884274">
        <w:t>fddinet</w:t>
      </w:r>
      <w:proofErr w:type="spellEnd"/>
      <w:r w:rsidRPr="00884274">
        <w:t>-default                  act/</w:t>
      </w:r>
      <w:proofErr w:type="spellStart"/>
      <w:r w:rsidRPr="00884274">
        <w:t>unsup</w:t>
      </w:r>
      <w:proofErr w:type="spellEnd"/>
    </w:p>
    <w:p w14:paraId="060C1930" w14:textId="7C2044D5" w:rsidR="00675A52" w:rsidRPr="00884274" w:rsidRDefault="00675A52" w:rsidP="00F2433A">
      <w:pPr>
        <w:pStyle w:val="CMDOutputRed"/>
      </w:pPr>
      <w:r w:rsidRPr="00884274">
        <w:t xml:space="preserve">1005 </w:t>
      </w:r>
      <w:proofErr w:type="spellStart"/>
      <w:r w:rsidRPr="00884274">
        <w:t>trnet</w:t>
      </w:r>
      <w:proofErr w:type="spellEnd"/>
      <w:r w:rsidRPr="00884274">
        <w:t>-default                    act/</w:t>
      </w:r>
      <w:proofErr w:type="spellStart"/>
      <w:r w:rsidRPr="00884274">
        <w:t>unsup</w:t>
      </w:r>
      <w:proofErr w:type="spellEnd"/>
    </w:p>
    <w:p w14:paraId="192EF69E" w14:textId="44BA0D66" w:rsidR="00675A52" w:rsidRDefault="003764A8" w:rsidP="003764A8">
      <w:pPr>
        <w:pStyle w:val="Heading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3764A8">
      <w:pPr>
        <w:pStyle w:val="AnswerLineL50"/>
      </w:pPr>
      <w:r>
        <w:t>Type your answers here.</w:t>
      </w:r>
    </w:p>
    <w:p w14:paraId="14D67881" w14:textId="544D4D91" w:rsidR="00675A52" w:rsidRPr="00856F22" w:rsidRDefault="00675A52" w:rsidP="00830F6E">
      <w:pPr>
        <w:pStyle w:val="BodyTextL50"/>
        <w:rPr>
          <w:rStyle w:val="AnswerGray"/>
        </w:rPr>
      </w:pPr>
      <w:r>
        <w:rPr>
          <w:rStyle w:val="AnswerGray"/>
        </w:rPr>
        <w:t>Port 5 is in the default VLAN and has not been configured as an 802.1Q trunk.</w:t>
      </w:r>
    </w:p>
    <w:p w14:paraId="02D9AAC2" w14:textId="77777777" w:rsidR="00675A52" w:rsidRDefault="00675A52" w:rsidP="00675A52">
      <w:pPr>
        <w:pStyle w:val="Heading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2382AFC" w14:textId="77777777" w:rsidR="00675A52" w:rsidRPr="00884274" w:rsidRDefault="00675A52" w:rsidP="00884274">
      <w:pPr>
        <w:pStyle w:val="CMDRed"/>
      </w:pPr>
      <w:r w:rsidRPr="00884274">
        <w:t xml:space="preserve">S1(config)# </w:t>
      </w:r>
      <w:r w:rsidRPr="00884274">
        <w:rPr>
          <w:b/>
        </w:rPr>
        <w:t>interface f0/5</w:t>
      </w:r>
    </w:p>
    <w:p w14:paraId="6FD5F88F" w14:textId="77777777" w:rsidR="00675A52" w:rsidRPr="00884274" w:rsidRDefault="00675A52" w:rsidP="00884274">
      <w:pPr>
        <w:pStyle w:val="CMDRed"/>
      </w:pPr>
      <w:r w:rsidRPr="00884274">
        <w:t>S1(config-</w:t>
      </w:r>
      <w:proofErr w:type="gramStart"/>
      <w:r w:rsidRPr="00884274">
        <w:t>if)#</w:t>
      </w:r>
      <w:proofErr w:type="gramEnd"/>
      <w:r w:rsidRPr="00884274">
        <w:t xml:space="preserve"> </w:t>
      </w:r>
      <w:r w:rsidRPr="00884274">
        <w:rPr>
          <w:b/>
        </w:rPr>
        <w:t>switchport mode trunk</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60F7E3D0" w14:textId="77777777" w:rsidR="00675A52" w:rsidRPr="00884274" w:rsidRDefault="00675A52" w:rsidP="00884274">
      <w:pPr>
        <w:pStyle w:val="CMDRed"/>
      </w:pPr>
      <w:r w:rsidRPr="00884274">
        <w:t>S1(config-if-</w:t>
      </w:r>
      <w:proofErr w:type="gramStart"/>
      <w:r w:rsidRPr="00884274">
        <w:t>range)#</w:t>
      </w:r>
      <w:proofErr w:type="gramEnd"/>
      <w:r w:rsidRPr="00884274">
        <w:t xml:space="preserve"> </w:t>
      </w:r>
      <w:r w:rsidRPr="00884274">
        <w:rPr>
          <w:b/>
        </w:rPr>
        <w:t xml:space="preserve">switchport trunk native </w:t>
      </w:r>
      <w:proofErr w:type="spellStart"/>
      <w:r w:rsidRPr="00884274">
        <w:rPr>
          <w:b/>
        </w:rPr>
        <w:t>vlan</w:t>
      </w:r>
      <w:proofErr w:type="spellEnd"/>
      <w:r w:rsidRPr="00884274">
        <w:rPr>
          <w:b/>
        </w:rPr>
        <w:t xml:space="preserve"> 1000</w:t>
      </w:r>
    </w:p>
    <w:p w14:paraId="20EB7E80" w14:textId="77777777" w:rsidR="00675A52" w:rsidRDefault="00675A52" w:rsidP="003764A8">
      <w:pPr>
        <w:pStyle w:val="SubStepAlpha"/>
      </w:pPr>
      <w:r>
        <w:t>As another part of trunk configuration, specify that VLANs 100, 200, and 1000 are allowed to cross the trunk.</w:t>
      </w:r>
    </w:p>
    <w:p w14:paraId="0560C979" w14:textId="77777777" w:rsidR="00675A52" w:rsidRPr="00884274" w:rsidRDefault="00675A52" w:rsidP="00884274">
      <w:pPr>
        <w:pStyle w:val="CMDRed"/>
      </w:pPr>
      <w:r w:rsidRPr="00884274">
        <w:t>S1(config-if-</w:t>
      </w:r>
      <w:proofErr w:type="gramStart"/>
      <w:r w:rsidRPr="00884274">
        <w:t>range)#</w:t>
      </w:r>
      <w:proofErr w:type="gramEnd"/>
      <w:r w:rsidRPr="00884274">
        <w:t xml:space="preserve"> </w:t>
      </w:r>
      <w:r w:rsidRPr="00884274">
        <w:rPr>
          <w:b/>
        </w:rPr>
        <w:t xml:space="preserve">switchport trunk allowed </w:t>
      </w:r>
      <w:proofErr w:type="spellStart"/>
      <w:r w:rsidRPr="00884274">
        <w:rPr>
          <w:b/>
        </w:rPr>
        <w:t>vlan</w:t>
      </w:r>
      <w:proofErr w:type="spellEnd"/>
      <w:r w:rsidRPr="00884274">
        <w:rPr>
          <w:b/>
        </w:rPr>
        <w:t xml:space="preserve"> 100,200,1000</w:t>
      </w:r>
    </w:p>
    <w:p w14:paraId="6D1DD9AE" w14:textId="77777777" w:rsidR="00675A52" w:rsidRDefault="00675A52" w:rsidP="003764A8">
      <w:pPr>
        <w:pStyle w:val="SubStepAlpha"/>
      </w:pPr>
      <w:r>
        <w:t>Save the running configuration to the startup configuration file.</w:t>
      </w:r>
    </w:p>
    <w:p w14:paraId="2D34E74A" w14:textId="77777777" w:rsidR="00675A52" w:rsidRPr="00884274" w:rsidRDefault="00675A52" w:rsidP="00884274">
      <w:pPr>
        <w:pStyle w:val="CMDRed"/>
      </w:pPr>
      <w:r w:rsidRPr="00884274">
        <w:t xml:space="preserve">S1(config)# </w:t>
      </w:r>
      <w:r w:rsidRPr="00884274">
        <w:rPr>
          <w:b/>
        </w:rPr>
        <w:t>exit</w:t>
      </w:r>
    </w:p>
    <w:p w14:paraId="6199DE1E" w14:textId="77777777" w:rsidR="00675A52" w:rsidRPr="00884274" w:rsidRDefault="00675A52" w:rsidP="00884274">
      <w:pPr>
        <w:pStyle w:val="CMDRed"/>
      </w:pPr>
      <w:r w:rsidRPr="00884274">
        <w:t xml:space="preserve">S1# </w:t>
      </w:r>
      <w:r w:rsidRPr="00884274">
        <w:rPr>
          <w:b/>
        </w:rPr>
        <w:t>copy running-config startup-config</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63ADE2A1" w14:textId="77777777" w:rsidR="00675A52" w:rsidRPr="00884274" w:rsidRDefault="00675A52" w:rsidP="00884274">
      <w:pPr>
        <w:pStyle w:val="CMDRed"/>
      </w:pPr>
      <w:r w:rsidRPr="00884274">
        <w:t xml:space="preserve">S1# </w:t>
      </w:r>
      <w:r w:rsidRPr="00884274">
        <w:rPr>
          <w:b/>
        </w:rPr>
        <w:t>show interfaces trunk</w:t>
      </w:r>
    </w:p>
    <w:p w14:paraId="20DC14B4" w14:textId="77777777" w:rsidR="00675A52" w:rsidRPr="00884274" w:rsidRDefault="00675A52" w:rsidP="00884274">
      <w:pPr>
        <w:pStyle w:val="CMDOutputRed"/>
      </w:pPr>
    </w:p>
    <w:p w14:paraId="36130B8B" w14:textId="77777777" w:rsidR="00675A52" w:rsidRPr="00884274" w:rsidRDefault="00675A52" w:rsidP="00884274">
      <w:pPr>
        <w:pStyle w:val="CMDOutputRed"/>
      </w:pPr>
      <w:r w:rsidRPr="00884274">
        <w:t xml:space="preserve">Port        Mode             </w:t>
      </w:r>
      <w:proofErr w:type="gramStart"/>
      <w:r w:rsidRPr="00884274">
        <w:t>Encapsulation  Status</w:t>
      </w:r>
      <w:proofErr w:type="gramEnd"/>
      <w:r w:rsidRPr="00884274">
        <w:t xml:space="preserve">        Native </w:t>
      </w:r>
      <w:proofErr w:type="spellStart"/>
      <w:r w:rsidRPr="00884274">
        <w:t>vlan</w:t>
      </w:r>
      <w:proofErr w:type="spellEnd"/>
    </w:p>
    <w:p w14:paraId="13AE9849" w14:textId="77777777" w:rsidR="00675A52" w:rsidRPr="00884274" w:rsidRDefault="00675A52" w:rsidP="00884274">
      <w:pPr>
        <w:pStyle w:val="CMDOutputRed"/>
      </w:pPr>
      <w:r w:rsidRPr="00884274">
        <w:t xml:space="preserve">Fa0/5       on               802.1q         </w:t>
      </w:r>
      <w:proofErr w:type="spellStart"/>
      <w:r w:rsidRPr="00884274">
        <w:t>trunking</w:t>
      </w:r>
      <w:proofErr w:type="spellEnd"/>
      <w:r w:rsidRPr="00884274">
        <w:t xml:space="preserve">      1000</w:t>
      </w:r>
    </w:p>
    <w:p w14:paraId="2C14D242" w14:textId="77777777" w:rsidR="00675A52" w:rsidRPr="00884274" w:rsidRDefault="00675A52" w:rsidP="00884274">
      <w:pPr>
        <w:pStyle w:val="CMDOutputRed"/>
      </w:pPr>
    </w:p>
    <w:p w14:paraId="35D2E81F"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allowed on trunk</w:t>
      </w:r>
    </w:p>
    <w:p w14:paraId="771FC54D" w14:textId="77777777" w:rsidR="00675A52" w:rsidRPr="00884274" w:rsidRDefault="00675A52" w:rsidP="00884274">
      <w:pPr>
        <w:pStyle w:val="CMDOutputRed"/>
      </w:pPr>
      <w:r w:rsidRPr="00884274">
        <w:t>Fa0/5       100,200,1000</w:t>
      </w:r>
    </w:p>
    <w:p w14:paraId="18E10539" w14:textId="77777777" w:rsidR="00675A52" w:rsidRPr="00884274" w:rsidRDefault="00675A52" w:rsidP="00884274">
      <w:pPr>
        <w:pStyle w:val="CMDOutputRed"/>
      </w:pPr>
    </w:p>
    <w:p w14:paraId="0B922511"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allowed and active in management domain</w:t>
      </w:r>
    </w:p>
    <w:p w14:paraId="00A4A9FD" w14:textId="77777777" w:rsidR="00675A52" w:rsidRPr="00884274" w:rsidRDefault="00675A52" w:rsidP="00884274">
      <w:pPr>
        <w:pStyle w:val="CMDOutputRed"/>
      </w:pPr>
      <w:r w:rsidRPr="00884274">
        <w:t>Fa0/5       100,200,1000</w:t>
      </w:r>
    </w:p>
    <w:p w14:paraId="4819F3DA" w14:textId="77777777" w:rsidR="00675A52" w:rsidRPr="00884274" w:rsidRDefault="00675A52" w:rsidP="00884274">
      <w:pPr>
        <w:pStyle w:val="CMDOutputRed"/>
      </w:pPr>
    </w:p>
    <w:p w14:paraId="26ACBABB" w14:textId="77777777" w:rsidR="00675A52" w:rsidRPr="00884274" w:rsidRDefault="00675A52" w:rsidP="00884274">
      <w:pPr>
        <w:pStyle w:val="CMDOutputRed"/>
      </w:pPr>
      <w:r w:rsidRPr="00884274">
        <w:t xml:space="preserve">Port        </w:t>
      </w:r>
      <w:proofErr w:type="spellStart"/>
      <w:r w:rsidRPr="00884274">
        <w:t>Vlans</w:t>
      </w:r>
      <w:proofErr w:type="spellEnd"/>
      <w:r w:rsidRPr="00884274">
        <w:t xml:space="preserve"> in spanning tree forwarding state and not pruned</w:t>
      </w:r>
    </w:p>
    <w:p w14:paraId="2E08A469" w14:textId="7FA39497" w:rsidR="00675A52" w:rsidRPr="00884274" w:rsidRDefault="00675A52" w:rsidP="00884274">
      <w:pPr>
        <w:pStyle w:val="CMDOutputRed"/>
      </w:pPr>
      <w:r w:rsidRPr="00884274">
        <w:t>Fa0/5       100,200,1000</w:t>
      </w:r>
    </w:p>
    <w:p w14:paraId="221D84CF" w14:textId="77777777" w:rsidR="003764A8" w:rsidRDefault="003764A8" w:rsidP="003764A8">
      <w:pPr>
        <w:pStyle w:val="Heading4"/>
      </w:pPr>
      <w:r>
        <w:t>Question:</w:t>
      </w:r>
    </w:p>
    <w:p w14:paraId="1C982A36" w14:textId="36958BB6" w:rsidR="00675A52" w:rsidRDefault="00675A52" w:rsidP="00B912F5">
      <w:pPr>
        <w:pStyle w:val="BodyTextL50"/>
        <w:spacing w:before="0" w:after="480"/>
      </w:pPr>
      <w:r>
        <w:t>At this point, what IP address would the PC’s have if they were connected to the network using DHCP?</w:t>
      </w:r>
    </w:p>
    <w:p w14:paraId="2A23CD68" w14:textId="767CF880" w:rsidR="00675A52" w:rsidRDefault="003764A8" w:rsidP="003764A8">
      <w:pPr>
        <w:pStyle w:val="AnswerLineL50"/>
      </w:pPr>
      <w:r>
        <w:lastRenderedPageBreak/>
        <w:t>Type your answers here.</w:t>
      </w:r>
    </w:p>
    <w:p w14:paraId="3A8BDE22" w14:textId="119A3584" w:rsidR="00675A52" w:rsidRDefault="00675A52" w:rsidP="003764A8">
      <w:pPr>
        <w:pStyle w:val="BodyTextL50"/>
        <w:rPr>
          <w:rStyle w:val="AnswerGray"/>
        </w:rPr>
      </w:pPr>
      <w:r>
        <w:rPr>
          <w:rStyle w:val="AnswerGray"/>
        </w:rPr>
        <w:t>They would self-configure with an Automatic Private IP Address (APIPA) address in the 169.254.x.x range.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Heading2"/>
        <w:spacing w:before="120"/>
      </w:pPr>
      <w:r>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Heading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7BCEA72B" w14:textId="77777777" w:rsidR="003764A8" w:rsidRPr="003764A8" w:rsidRDefault="00675A52" w:rsidP="003764A8">
      <w:pPr>
        <w:pStyle w:val="CMDRed"/>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excluded-address 192.168.1.1 192.168.1.5</w:t>
      </w:r>
    </w:p>
    <w:p w14:paraId="32DC7D4E" w14:textId="27F309B3" w:rsidR="00675A52" w:rsidRDefault="00675A52" w:rsidP="003764A8">
      <w:pPr>
        <w:pStyle w:val="SubStepAlpha"/>
      </w:pPr>
      <w:r>
        <w:t>Create the DHCP pool (Use a unique name for each pool)</w:t>
      </w:r>
      <w:r w:rsidR="00884274">
        <w:t>.</w:t>
      </w:r>
    </w:p>
    <w:p w14:paraId="4FBFDA26" w14:textId="77777777" w:rsidR="00675A52" w:rsidRPr="003764A8" w:rsidRDefault="00675A52" w:rsidP="003764A8">
      <w:pPr>
        <w:pStyle w:val="CMDRed"/>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pool R1_Client_LAN</w:t>
      </w:r>
    </w:p>
    <w:p w14:paraId="19C78CBA" w14:textId="31C7DADD" w:rsidR="00675A52" w:rsidRDefault="00675A52" w:rsidP="003764A8">
      <w:pPr>
        <w:pStyle w:val="SubStepAlpha"/>
      </w:pPr>
      <w:r>
        <w:t>Specify the network that this DHCP server is supporting</w:t>
      </w:r>
      <w:r w:rsidR="00884274">
        <w:t>.</w:t>
      </w:r>
    </w:p>
    <w:p w14:paraId="176E7FC2"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network 192.168.1.0 255.255.255.192</w:t>
      </w:r>
    </w:p>
    <w:p w14:paraId="0527F432" w14:textId="77777777" w:rsidR="00675A52" w:rsidRDefault="00675A52" w:rsidP="003764A8">
      <w:pPr>
        <w:pStyle w:val="SubStepAlpha"/>
      </w:pPr>
      <w:r>
        <w:t>Configure the domain name as ccna-lab.com</w:t>
      </w:r>
    </w:p>
    <w:p w14:paraId="68CFD6E9"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domain-name ccna-lab.com</w:t>
      </w:r>
    </w:p>
    <w:p w14:paraId="0874A40E" w14:textId="5B242B06" w:rsidR="00675A52" w:rsidRDefault="00675A52" w:rsidP="003764A8">
      <w:pPr>
        <w:pStyle w:val="SubStepAlpha"/>
      </w:pPr>
      <w:r>
        <w:t>Configure the appropriate default gateway for each DHCP pool</w:t>
      </w:r>
      <w:r w:rsidR="00884274">
        <w:t>.</w:t>
      </w:r>
    </w:p>
    <w:p w14:paraId="7DC666C7"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default-router 192.168.1.1</w:t>
      </w:r>
    </w:p>
    <w:p w14:paraId="3F61DB40" w14:textId="41F0285D" w:rsidR="00675A52" w:rsidRDefault="00675A52" w:rsidP="003764A8">
      <w:pPr>
        <w:pStyle w:val="SubStepAlpha"/>
      </w:pPr>
      <w:r>
        <w:t>Configure the lease time for 2 days 12 hours and 30 minutes.</w:t>
      </w:r>
    </w:p>
    <w:p w14:paraId="282502F0" w14:textId="77777777" w:rsidR="00675A52" w:rsidRPr="00884274" w:rsidRDefault="00675A52" w:rsidP="00884274">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lease 2 12 30</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38D8B829" w14:textId="5AE8D097" w:rsidR="00CD0E39" w:rsidRDefault="00CD0E39" w:rsidP="00CD0E39">
      <w:pPr>
        <w:pStyle w:val="CMDRed"/>
      </w:pPr>
      <w:r w:rsidRPr="003764A8">
        <w:t xml:space="preserve">R1(config)# </w:t>
      </w:r>
      <w:proofErr w:type="spellStart"/>
      <w:r w:rsidRPr="00F35700">
        <w:rPr>
          <w:b/>
        </w:rPr>
        <w:t>ip</w:t>
      </w:r>
      <w:proofErr w:type="spellEnd"/>
      <w:r w:rsidRPr="00F35700">
        <w:rPr>
          <w:b/>
        </w:rPr>
        <w:t xml:space="preserve"> </w:t>
      </w:r>
      <w:proofErr w:type="spellStart"/>
      <w:r w:rsidRPr="00F35700">
        <w:rPr>
          <w:b/>
        </w:rPr>
        <w:t>dhcp</w:t>
      </w:r>
      <w:proofErr w:type="spellEnd"/>
      <w:r w:rsidRPr="00F35700">
        <w:rPr>
          <w:b/>
        </w:rPr>
        <w:t xml:space="preserve"> </w:t>
      </w:r>
      <w:r w:rsidR="00F35700" w:rsidRPr="00F35700">
        <w:rPr>
          <w:b/>
        </w:rPr>
        <w:t>excluded-addres</w:t>
      </w:r>
      <w:r w:rsidR="00F35700">
        <w:rPr>
          <w:b/>
        </w:rPr>
        <w:t>s</w:t>
      </w:r>
      <w:r w:rsidR="00F35700" w:rsidRPr="00F35700">
        <w:rPr>
          <w:b/>
        </w:rPr>
        <w:t xml:space="preserve"> 192.168.1.97 192.168.1.101</w:t>
      </w:r>
    </w:p>
    <w:p w14:paraId="0FF3C266" w14:textId="65283D22" w:rsidR="00CD0E39" w:rsidRDefault="00CD0E39" w:rsidP="00CD0E39">
      <w:pPr>
        <w:pStyle w:val="CMDRed"/>
        <w:rPr>
          <w:b/>
        </w:rPr>
      </w:pPr>
      <w:r w:rsidRPr="003764A8">
        <w:t xml:space="preserve">R1(config)# </w:t>
      </w:r>
      <w:proofErr w:type="spellStart"/>
      <w:r w:rsidRPr="003764A8">
        <w:rPr>
          <w:b/>
        </w:rPr>
        <w:t>ip</w:t>
      </w:r>
      <w:proofErr w:type="spellEnd"/>
      <w:r w:rsidRPr="003764A8">
        <w:rPr>
          <w:b/>
        </w:rPr>
        <w:t xml:space="preserve"> </w:t>
      </w:r>
      <w:proofErr w:type="spellStart"/>
      <w:r w:rsidRPr="003764A8">
        <w:rPr>
          <w:b/>
        </w:rPr>
        <w:t>dhcp</w:t>
      </w:r>
      <w:proofErr w:type="spellEnd"/>
      <w:r w:rsidRPr="003764A8">
        <w:rPr>
          <w:b/>
        </w:rPr>
        <w:t xml:space="preserve"> pool R</w:t>
      </w:r>
      <w:r>
        <w:rPr>
          <w:b/>
        </w:rPr>
        <w:t>2</w:t>
      </w:r>
      <w:r w:rsidRPr="003764A8">
        <w:rPr>
          <w:b/>
        </w:rPr>
        <w:t>_Client_LAN</w:t>
      </w:r>
    </w:p>
    <w:p w14:paraId="45B3DC21" w14:textId="4392865B" w:rsidR="00CD0E39" w:rsidRDefault="00CD0E39" w:rsidP="00CD0E39">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network 192.168.1.</w:t>
      </w:r>
      <w:r w:rsidR="00F35700">
        <w:rPr>
          <w:b/>
        </w:rPr>
        <w:t>96</w:t>
      </w:r>
      <w:r w:rsidRPr="00884274">
        <w:rPr>
          <w:b/>
        </w:rPr>
        <w:t xml:space="preserve"> 255.255.255.</w:t>
      </w:r>
      <w:r w:rsidR="00F35700">
        <w:rPr>
          <w:b/>
        </w:rPr>
        <w:t>240</w:t>
      </w:r>
    </w:p>
    <w:p w14:paraId="3BD3986A" w14:textId="65D4B11C" w:rsidR="00CD0E39" w:rsidRDefault="00CD0E39" w:rsidP="00CD0E39">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default-router 192.168.1.</w:t>
      </w:r>
      <w:r w:rsidR="00F35700">
        <w:rPr>
          <w:b/>
        </w:rPr>
        <w:t>97</w:t>
      </w:r>
    </w:p>
    <w:p w14:paraId="0413FE59" w14:textId="77777777" w:rsidR="00F35700" w:rsidRPr="00884274" w:rsidRDefault="00F35700" w:rsidP="00F35700">
      <w:pPr>
        <w:pStyle w:val="CMDRed"/>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domain-name ccna-lab.com</w:t>
      </w:r>
    </w:p>
    <w:p w14:paraId="27E64ACC" w14:textId="0E11580E" w:rsidR="00F35700" w:rsidRPr="00F35700" w:rsidRDefault="00CD0E39" w:rsidP="00F35700">
      <w:pPr>
        <w:pStyle w:val="CMDRed"/>
        <w:rPr>
          <w:b/>
        </w:rPr>
      </w:pPr>
      <w:r w:rsidRPr="00884274">
        <w:t>R1(</w:t>
      </w:r>
      <w:proofErr w:type="spellStart"/>
      <w:r w:rsidRPr="00884274">
        <w:t>dhcp</w:t>
      </w:r>
      <w:proofErr w:type="spellEnd"/>
      <w:r w:rsidRPr="00884274">
        <w:t>-</w:t>
      </w:r>
      <w:proofErr w:type="gramStart"/>
      <w:r w:rsidRPr="00884274">
        <w:t>config)#</w:t>
      </w:r>
      <w:proofErr w:type="gramEnd"/>
      <w:r w:rsidRPr="00884274">
        <w:t xml:space="preserve"> </w:t>
      </w:r>
      <w:r w:rsidRPr="00884274">
        <w:rPr>
          <w:b/>
        </w:rPr>
        <w:t>lease 2 12 30</w:t>
      </w:r>
    </w:p>
    <w:p w14:paraId="0E8F51C8" w14:textId="77777777" w:rsidR="00675A52" w:rsidRDefault="00675A52" w:rsidP="00675A52">
      <w:pPr>
        <w:pStyle w:val="Heading3"/>
      </w:pPr>
      <w:r>
        <w:t>Save your configuration</w:t>
      </w:r>
    </w:p>
    <w:p w14:paraId="2B411BC2" w14:textId="77777777" w:rsidR="00675A52" w:rsidRDefault="00675A52" w:rsidP="003764A8">
      <w:pPr>
        <w:pStyle w:val="BodyTextL25"/>
      </w:pPr>
      <w:r>
        <w:t>Save the running configuration to the startup configuration file.</w:t>
      </w:r>
    </w:p>
    <w:p w14:paraId="7BD29A7E" w14:textId="170B1B66" w:rsidR="00675A52" w:rsidRDefault="00675A52" w:rsidP="00884274">
      <w:pPr>
        <w:pStyle w:val="CMDRed"/>
        <w:rPr>
          <w:b/>
        </w:rPr>
      </w:pPr>
      <w:r w:rsidRPr="00884274">
        <w:t xml:space="preserve">R1# </w:t>
      </w:r>
      <w:r w:rsidRPr="00884274">
        <w:rPr>
          <w:b/>
        </w:rPr>
        <w:t>copy running-config startup-config</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Heading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Heading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lastRenderedPageBreak/>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Heading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Heading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EFADCCB" w14:textId="77777777" w:rsidR="00675A52" w:rsidRPr="00884274" w:rsidRDefault="00675A52" w:rsidP="00884274">
      <w:pPr>
        <w:pStyle w:val="CMDRed"/>
      </w:pPr>
      <w:r w:rsidRPr="00884274">
        <w:t xml:space="preserve">R2(config)# </w:t>
      </w:r>
      <w:r w:rsidRPr="00884274">
        <w:rPr>
          <w:b/>
        </w:rPr>
        <w:t>interface g0/0/1</w:t>
      </w:r>
    </w:p>
    <w:p w14:paraId="08F547D8" w14:textId="77777777" w:rsidR="00675A52" w:rsidRPr="00884274" w:rsidRDefault="00675A52" w:rsidP="00884274">
      <w:pPr>
        <w:pStyle w:val="CMDRed"/>
      </w:pPr>
      <w:r w:rsidRPr="00884274">
        <w:t>R2(config-</w:t>
      </w:r>
      <w:proofErr w:type="gramStart"/>
      <w:r w:rsidRPr="00884274">
        <w:t>if)#</w:t>
      </w:r>
      <w:proofErr w:type="gramEnd"/>
      <w:r w:rsidRPr="00884274">
        <w:t xml:space="preserve"> </w:t>
      </w:r>
      <w:proofErr w:type="spellStart"/>
      <w:r w:rsidRPr="00884274">
        <w:rPr>
          <w:b/>
        </w:rPr>
        <w:t>ip</w:t>
      </w:r>
      <w:proofErr w:type="spellEnd"/>
      <w:r w:rsidRPr="00884274">
        <w:rPr>
          <w:b/>
        </w:rPr>
        <w:t xml:space="preserve"> helper-address 10.0.0.1</w:t>
      </w:r>
    </w:p>
    <w:p w14:paraId="44D1D2C1" w14:textId="77777777" w:rsidR="00675A52" w:rsidRDefault="00675A52" w:rsidP="003764A8">
      <w:pPr>
        <w:pStyle w:val="SubStepAlpha"/>
      </w:pPr>
      <w:r>
        <w:t>Save your configuration.</w:t>
      </w:r>
    </w:p>
    <w:p w14:paraId="408F132D" w14:textId="77777777" w:rsidR="00675A52" w:rsidRPr="00884274" w:rsidRDefault="00675A52" w:rsidP="00884274">
      <w:pPr>
        <w:pStyle w:val="CMDRed"/>
      </w:pPr>
      <w:r w:rsidRPr="00884274">
        <w:t>R2(config-</w:t>
      </w:r>
      <w:proofErr w:type="gramStart"/>
      <w:r w:rsidRPr="00884274">
        <w:t>if)#</w:t>
      </w:r>
      <w:proofErr w:type="gramEnd"/>
      <w:r w:rsidRPr="00884274">
        <w:t xml:space="preserve"> </w:t>
      </w:r>
      <w:r w:rsidRPr="00884274">
        <w:rPr>
          <w:b/>
        </w:rPr>
        <w:t>exit</w:t>
      </w:r>
    </w:p>
    <w:p w14:paraId="4BDF6FC0" w14:textId="5543AE6B" w:rsidR="00675A52" w:rsidRDefault="00675A52" w:rsidP="00884274">
      <w:pPr>
        <w:pStyle w:val="CMDRed"/>
        <w:rPr>
          <w:b/>
        </w:rPr>
      </w:pPr>
      <w:r w:rsidRPr="00884274">
        <w:t xml:space="preserve">R2# </w:t>
      </w:r>
      <w:r w:rsidRPr="00884274">
        <w:rPr>
          <w:b/>
        </w:rPr>
        <w:t>copy running-configuration startup-configuration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Heading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t>End of document</w:t>
      </w:r>
    </w:p>
    <w:p w14:paraId="54FD8F74" w14:textId="77777777" w:rsidR="00675A52" w:rsidRPr="00F27963" w:rsidRDefault="00675A52" w:rsidP="003979CE">
      <w:pPr>
        <w:pStyle w:val="Heading1"/>
        <w:spacing w:before="120"/>
        <w:rPr>
          <w:rStyle w:val="LabSectionGray"/>
        </w:rPr>
      </w:pPr>
      <w:r w:rsidRPr="00F27963">
        <w:rPr>
          <w:rStyle w:val="LabSectionGray"/>
        </w:rPr>
        <w:t xml:space="preserve">Device Configs - </w:t>
      </w:r>
      <w:r>
        <w:rPr>
          <w:rStyle w:val="LabSectionGray"/>
        </w:rPr>
        <w:t>Final</w:t>
      </w:r>
    </w:p>
    <w:p w14:paraId="1E75465C" w14:textId="77777777" w:rsidR="00675A52" w:rsidRPr="0082466B" w:rsidRDefault="00675A52" w:rsidP="00675A52">
      <w:pPr>
        <w:pStyle w:val="Heading1"/>
        <w:rPr>
          <w:rStyle w:val="LabSectionGray"/>
          <w:rFonts w:ascii="Courier New" w:hAnsi="Courier New"/>
          <w:sz w:val="20"/>
        </w:rPr>
      </w:pPr>
      <w:r>
        <w:rPr>
          <w:rStyle w:val="LabSectionGray"/>
        </w:rPr>
        <w:t>Switch S</w:t>
      </w:r>
      <w:r w:rsidRPr="003B7605">
        <w:rPr>
          <w:rStyle w:val="LabSectionGray"/>
        </w:rPr>
        <w:t>1</w:t>
      </w:r>
    </w:p>
    <w:p w14:paraId="1418FC82" w14:textId="77777777" w:rsidR="00675A52" w:rsidRPr="00474E38" w:rsidRDefault="00675A52" w:rsidP="00474E38">
      <w:pPr>
        <w:pStyle w:val="DevConfigs"/>
        <w:rPr>
          <w:rStyle w:val="DevConfigGray"/>
        </w:rPr>
      </w:pPr>
      <w:r w:rsidRPr="00474E38">
        <w:rPr>
          <w:rStyle w:val="DevConfigGray"/>
        </w:rPr>
        <w:t xml:space="preserve">S1# </w:t>
      </w:r>
      <w:r w:rsidRPr="0075641F">
        <w:rPr>
          <w:rStyle w:val="DevConfigGray"/>
          <w:b/>
        </w:rPr>
        <w:t>show run</w:t>
      </w:r>
    </w:p>
    <w:p w14:paraId="1D9BCCD6" w14:textId="77777777" w:rsidR="00675A52" w:rsidRPr="00474E38" w:rsidRDefault="00675A52" w:rsidP="00474E38">
      <w:pPr>
        <w:pStyle w:val="DevConfigs"/>
        <w:rPr>
          <w:rStyle w:val="DevConfigGray"/>
        </w:rPr>
      </w:pPr>
      <w:r w:rsidRPr="00474E38">
        <w:rPr>
          <w:rStyle w:val="DevConfigGray"/>
        </w:rPr>
        <w:t>Building configuration...</w:t>
      </w:r>
    </w:p>
    <w:p w14:paraId="7D0DFDC3" w14:textId="77777777" w:rsidR="00675A52" w:rsidRPr="00474E38" w:rsidRDefault="00675A52" w:rsidP="00474E38">
      <w:pPr>
        <w:pStyle w:val="DevConfigs"/>
        <w:rPr>
          <w:rStyle w:val="DevConfigGray"/>
        </w:rPr>
      </w:pPr>
    </w:p>
    <w:p w14:paraId="1CCD21BF" w14:textId="77777777" w:rsidR="00675A52" w:rsidRPr="00474E38" w:rsidRDefault="00675A52" w:rsidP="00474E38">
      <w:pPr>
        <w:pStyle w:val="DevConfigs"/>
        <w:rPr>
          <w:rStyle w:val="DevConfigGray"/>
        </w:rPr>
      </w:pPr>
      <w:r w:rsidRPr="00474E38">
        <w:rPr>
          <w:rStyle w:val="DevConfigGray"/>
        </w:rPr>
        <w:t xml:space="preserve">Current </w:t>
      </w:r>
      <w:proofErr w:type="gramStart"/>
      <w:r w:rsidRPr="00474E38">
        <w:rPr>
          <w:rStyle w:val="DevConfigGray"/>
        </w:rPr>
        <w:t>configuration :</w:t>
      </w:r>
      <w:proofErr w:type="gramEnd"/>
      <w:r w:rsidRPr="00474E38">
        <w:rPr>
          <w:rStyle w:val="DevConfigGray"/>
        </w:rPr>
        <w:t xml:space="preserve"> 3194 bytes</w:t>
      </w:r>
    </w:p>
    <w:p w14:paraId="1CEDA6E6" w14:textId="77777777" w:rsidR="00675A52" w:rsidRPr="00474E38" w:rsidRDefault="00675A52" w:rsidP="00474E38">
      <w:pPr>
        <w:pStyle w:val="DevConfigs"/>
        <w:rPr>
          <w:rStyle w:val="DevConfigGray"/>
        </w:rPr>
      </w:pPr>
      <w:r w:rsidRPr="00474E38">
        <w:rPr>
          <w:rStyle w:val="DevConfigGray"/>
        </w:rPr>
        <w:t>!</w:t>
      </w:r>
    </w:p>
    <w:p w14:paraId="64287967" w14:textId="77777777" w:rsidR="00675A52" w:rsidRPr="00474E38" w:rsidRDefault="00675A52" w:rsidP="00474E38">
      <w:pPr>
        <w:pStyle w:val="DevConfigs"/>
        <w:rPr>
          <w:rStyle w:val="DevConfigGray"/>
        </w:rPr>
      </w:pPr>
      <w:r w:rsidRPr="00474E38">
        <w:rPr>
          <w:rStyle w:val="DevConfigGray"/>
        </w:rPr>
        <w:t>version 15.2</w:t>
      </w:r>
    </w:p>
    <w:p w14:paraId="7FC658EE" w14:textId="77777777" w:rsidR="00675A52" w:rsidRPr="00474E38" w:rsidRDefault="00675A52" w:rsidP="00474E38">
      <w:pPr>
        <w:pStyle w:val="DevConfigs"/>
        <w:rPr>
          <w:rStyle w:val="DevConfigGray"/>
        </w:rPr>
      </w:pPr>
      <w:r w:rsidRPr="00474E38">
        <w:rPr>
          <w:rStyle w:val="DevConfigGray"/>
        </w:rPr>
        <w:t xml:space="preserve">no service </w:t>
      </w:r>
      <w:proofErr w:type="gramStart"/>
      <w:r w:rsidRPr="00474E38">
        <w:rPr>
          <w:rStyle w:val="DevConfigGray"/>
        </w:rPr>
        <w:t>pad</w:t>
      </w:r>
      <w:proofErr w:type="gramEnd"/>
    </w:p>
    <w:p w14:paraId="774E8D9B" w14:textId="77777777" w:rsidR="00675A52" w:rsidRPr="00474E38" w:rsidRDefault="00675A52" w:rsidP="00474E38">
      <w:pPr>
        <w:pStyle w:val="DevConfigs"/>
        <w:rPr>
          <w:rStyle w:val="DevConfigGray"/>
        </w:rPr>
      </w:pPr>
      <w:r w:rsidRPr="00474E38">
        <w:rPr>
          <w:rStyle w:val="DevConfigGray"/>
        </w:rPr>
        <w:t xml:space="preserve">service timestamps debug datetime </w:t>
      </w:r>
      <w:proofErr w:type="spellStart"/>
      <w:r w:rsidRPr="00474E38">
        <w:rPr>
          <w:rStyle w:val="DevConfigGray"/>
        </w:rPr>
        <w:t>msec</w:t>
      </w:r>
      <w:proofErr w:type="spellEnd"/>
    </w:p>
    <w:p w14:paraId="1B9B69EC" w14:textId="77777777" w:rsidR="00675A52" w:rsidRPr="00474E38" w:rsidRDefault="00675A52" w:rsidP="00474E38">
      <w:pPr>
        <w:pStyle w:val="DevConfigs"/>
        <w:rPr>
          <w:rStyle w:val="DevConfigGray"/>
        </w:rPr>
      </w:pPr>
      <w:r w:rsidRPr="00474E38">
        <w:rPr>
          <w:rStyle w:val="DevConfigGray"/>
        </w:rPr>
        <w:t xml:space="preserve">service timestamps log datetime </w:t>
      </w:r>
      <w:proofErr w:type="spellStart"/>
      <w:r w:rsidRPr="00474E38">
        <w:rPr>
          <w:rStyle w:val="DevConfigGray"/>
        </w:rPr>
        <w:t>msec</w:t>
      </w:r>
      <w:proofErr w:type="spellEnd"/>
    </w:p>
    <w:p w14:paraId="343B4AE4" w14:textId="77777777" w:rsidR="00675A52" w:rsidRPr="00474E38" w:rsidRDefault="00675A52" w:rsidP="00474E38">
      <w:pPr>
        <w:pStyle w:val="DevConfigs"/>
        <w:rPr>
          <w:rStyle w:val="DevConfigGray"/>
        </w:rPr>
      </w:pPr>
      <w:r w:rsidRPr="00474E38">
        <w:rPr>
          <w:rStyle w:val="DevConfigGray"/>
        </w:rPr>
        <w:t>service password-encryption</w:t>
      </w:r>
    </w:p>
    <w:p w14:paraId="61B4E398" w14:textId="77777777" w:rsidR="00675A52" w:rsidRPr="00474E38" w:rsidRDefault="00675A52" w:rsidP="00474E38">
      <w:pPr>
        <w:pStyle w:val="DevConfigs"/>
        <w:rPr>
          <w:rStyle w:val="DevConfigGray"/>
        </w:rPr>
      </w:pPr>
      <w:r w:rsidRPr="00474E38">
        <w:rPr>
          <w:rStyle w:val="DevConfigGray"/>
        </w:rPr>
        <w:t>!</w:t>
      </w:r>
    </w:p>
    <w:p w14:paraId="738C2518" w14:textId="77777777" w:rsidR="00675A52" w:rsidRPr="00474E38" w:rsidRDefault="00675A52" w:rsidP="00474E38">
      <w:pPr>
        <w:pStyle w:val="DevConfigs"/>
        <w:rPr>
          <w:rStyle w:val="DevConfigGray"/>
        </w:rPr>
      </w:pPr>
      <w:r w:rsidRPr="00474E38">
        <w:rPr>
          <w:rStyle w:val="DevConfigGray"/>
        </w:rPr>
        <w:t>hostname S1</w:t>
      </w:r>
    </w:p>
    <w:p w14:paraId="6277F29E" w14:textId="77777777" w:rsidR="00675A52" w:rsidRPr="00474E38" w:rsidRDefault="00675A52" w:rsidP="00474E38">
      <w:pPr>
        <w:pStyle w:val="DevConfigs"/>
        <w:rPr>
          <w:rStyle w:val="DevConfigGray"/>
        </w:rPr>
      </w:pPr>
      <w:r w:rsidRPr="00474E38">
        <w:rPr>
          <w:rStyle w:val="DevConfigGray"/>
        </w:rPr>
        <w:t>!</w:t>
      </w:r>
    </w:p>
    <w:p w14:paraId="2EA37CA1" w14:textId="77777777" w:rsidR="00675A52" w:rsidRPr="00474E38" w:rsidRDefault="00675A52" w:rsidP="00474E38">
      <w:pPr>
        <w:pStyle w:val="DevConfigs"/>
        <w:rPr>
          <w:rStyle w:val="DevConfigGray"/>
        </w:rPr>
      </w:pPr>
      <w:r w:rsidRPr="00474E38">
        <w:rPr>
          <w:rStyle w:val="DevConfigGray"/>
        </w:rPr>
        <w:t>boot-start-marker</w:t>
      </w:r>
    </w:p>
    <w:p w14:paraId="50F0EF2C" w14:textId="77777777" w:rsidR="00675A52" w:rsidRPr="00474E38" w:rsidRDefault="00675A52" w:rsidP="00474E38">
      <w:pPr>
        <w:pStyle w:val="DevConfigs"/>
        <w:rPr>
          <w:rStyle w:val="DevConfigGray"/>
        </w:rPr>
      </w:pPr>
      <w:r w:rsidRPr="00474E38">
        <w:rPr>
          <w:rStyle w:val="DevConfigGray"/>
        </w:rPr>
        <w:t>boot-end-marker</w:t>
      </w:r>
    </w:p>
    <w:p w14:paraId="46145E26" w14:textId="77777777" w:rsidR="00675A52" w:rsidRPr="00474E38" w:rsidRDefault="00675A52" w:rsidP="00474E38">
      <w:pPr>
        <w:pStyle w:val="DevConfigs"/>
        <w:rPr>
          <w:rStyle w:val="DevConfigGray"/>
        </w:rPr>
      </w:pPr>
      <w:r w:rsidRPr="00474E38">
        <w:rPr>
          <w:rStyle w:val="DevConfigGray"/>
        </w:rPr>
        <w:t>!</w:t>
      </w:r>
    </w:p>
    <w:p w14:paraId="166CB89D" w14:textId="77777777" w:rsidR="00675A52" w:rsidRPr="00474E38" w:rsidRDefault="00675A52" w:rsidP="00474E38">
      <w:pPr>
        <w:pStyle w:val="DevConfigs"/>
        <w:rPr>
          <w:rStyle w:val="DevConfigGray"/>
        </w:rPr>
      </w:pPr>
      <w:r w:rsidRPr="00474E38">
        <w:rPr>
          <w:rStyle w:val="DevConfigGray"/>
        </w:rPr>
        <w:t>enable secret 5 $1$b/Df$nDTHDMqOPLb0hgz.shRjH.</w:t>
      </w:r>
    </w:p>
    <w:p w14:paraId="63F32C96" w14:textId="77777777" w:rsidR="00675A52" w:rsidRPr="00474E38" w:rsidRDefault="00675A52" w:rsidP="00474E38">
      <w:pPr>
        <w:pStyle w:val="DevConfigs"/>
        <w:rPr>
          <w:rStyle w:val="DevConfigGray"/>
        </w:rPr>
      </w:pPr>
      <w:r w:rsidRPr="00474E38">
        <w:rPr>
          <w:rStyle w:val="DevConfigGray"/>
        </w:rPr>
        <w:t>!</w:t>
      </w:r>
    </w:p>
    <w:p w14:paraId="03025043" w14:textId="77777777" w:rsidR="00675A52" w:rsidRPr="00474E38" w:rsidRDefault="00675A52" w:rsidP="00474E38">
      <w:pPr>
        <w:pStyle w:val="DevConfigs"/>
        <w:rPr>
          <w:rStyle w:val="DevConfigGray"/>
        </w:rPr>
      </w:pPr>
      <w:r w:rsidRPr="00474E38">
        <w:rPr>
          <w:rStyle w:val="DevConfigGray"/>
        </w:rPr>
        <w:t xml:space="preserve">no </w:t>
      </w:r>
      <w:proofErr w:type="spellStart"/>
      <w:r w:rsidRPr="00474E38">
        <w:rPr>
          <w:rStyle w:val="DevConfigGray"/>
        </w:rPr>
        <w:t>aaa</w:t>
      </w:r>
      <w:proofErr w:type="spellEnd"/>
      <w:r w:rsidRPr="00474E38">
        <w:rPr>
          <w:rStyle w:val="DevConfigGray"/>
        </w:rPr>
        <w:t xml:space="preserve"> new-model</w:t>
      </w:r>
    </w:p>
    <w:p w14:paraId="0ACDBEAF" w14:textId="77777777" w:rsidR="00675A52" w:rsidRPr="00474E38" w:rsidRDefault="00675A52" w:rsidP="00474E38">
      <w:pPr>
        <w:pStyle w:val="DevConfigs"/>
        <w:rPr>
          <w:rStyle w:val="DevConfigGray"/>
        </w:rPr>
      </w:pPr>
      <w:r w:rsidRPr="00474E38">
        <w:rPr>
          <w:rStyle w:val="DevConfigGray"/>
        </w:rPr>
        <w:t xml:space="preserve">system </w:t>
      </w:r>
      <w:proofErr w:type="spellStart"/>
      <w:r w:rsidRPr="00474E38">
        <w:rPr>
          <w:rStyle w:val="DevConfigGray"/>
        </w:rPr>
        <w:t>mtu</w:t>
      </w:r>
      <w:proofErr w:type="spellEnd"/>
      <w:r w:rsidRPr="00474E38">
        <w:rPr>
          <w:rStyle w:val="DevConfigGray"/>
        </w:rPr>
        <w:t xml:space="preserve"> routing 1500</w:t>
      </w:r>
    </w:p>
    <w:p w14:paraId="1218F6BA" w14:textId="77777777" w:rsidR="00675A52" w:rsidRPr="00474E38" w:rsidRDefault="00675A52" w:rsidP="000A17E5">
      <w:pPr>
        <w:pStyle w:val="DevConfigs"/>
        <w:rPr>
          <w:rStyle w:val="DevConfigGray"/>
        </w:rPr>
      </w:pPr>
      <w:r w:rsidRPr="00474E38">
        <w:rPr>
          <w:rStyle w:val="DevConfigGray"/>
        </w:rPr>
        <w:lastRenderedPageBreak/>
        <w:t>!</w:t>
      </w:r>
    </w:p>
    <w:p w14:paraId="62BDFC0D" w14:textId="77777777" w:rsidR="00675A52" w:rsidRPr="00474E38" w:rsidRDefault="00675A52" w:rsidP="000A17E5">
      <w:pPr>
        <w:pStyle w:val="DevConfigs"/>
        <w:rPr>
          <w:rStyle w:val="DevConfigGray"/>
        </w:rPr>
      </w:pPr>
      <w:r w:rsidRPr="00474E38">
        <w:rPr>
          <w:rStyle w:val="DevConfigGray"/>
        </w:rPr>
        <w:t>!</w:t>
      </w:r>
    </w:p>
    <w:p w14:paraId="2D7B5C0C" w14:textId="77777777" w:rsidR="00675A52" w:rsidRPr="00474E38" w:rsidRDefault="00675A52" w:rsidP="000A17E5">
      <w:pPr>
        <w:pStyle w:val="DevConfigs"/>
        <w:rPr>
          <w:rStyle w:val="DevConfigGray"/>
        </w:rPr>
      </w:pPr>
      <w:r w:rsidRPr="00474E38">
        <w:rPr>
          <w:rStyle w:val="DevConfigGray"/>
        </w:rPr>
        <w:t xml:space="preserve">no </w:t>
      </w:r>
      <w:proofErr w:type="spellStart"/>
      <w:r w:rsidRPr="00474E38">
        <w:rPr>
          <w:rStyle w:val="DevConfigGray"/>
        </w:rPr>
        <w:t>ip</w:t>
      </w:r>
      <w:proofErr w:type="spellEnd"/>
      <w:r w:rsidRPr="00474E38">
        <w:rPr>
          <w:rStyle w:val="DevConfigGray"/>
        </w:rPr>
        <w:t xml:space="preserve"> domain-lookup</w:t>
      </w:r>
    </w:p>
    <w:p w14:paraId="708707EE" w14:textId="77777777" w:rsidR="00675A52" w:rsidRPr="00474E38" w:rsidRDefault="00675A52" w:rsidP="000A17E5">
      <w:pPr>
        <w:pStyle w:val="DevConfigs"/>
        <w:rPr>
          <w:rStyle w:val="DevConfigGray"/>
        </w:rPr>
      </w:pPr>
      <w:r w:rsidRPr="00474E38">
        <w:rPr>
          <w:rStyle w:val="DevConfigGray"/>
        </w:rPr>
        <w:t>!</w:t>
      </w:r>
    </w:p>
    <w:p w14:paraId="074831EC" w14:textId="77777777" w:rsidR="00675A52" w:rsidRPr="00474E38" w:rsidRDefault="00675A52" w:rsidP="000A17E5">
      <w:pPr>
        <w:pStyle w:val="DevConfigs"/>
        <w:rPr>
          <w:rStyle w:val="DevConfigGray"/>
        </w:rPr>
      </w:pPr>
      <w:r w:rsidRPr="00474E38">
        <w:rPr>
          <w:rStyle w:val="DevConfigGray"/>
        </w:rPr>
        <w:t>!</w:t>
      </w:r>
    </w:p>
    <w:p w14:paraId="77AFD2F8" w14:textId="77777777" w:rsidR="00675A52" w:rsidRPr="00474E38" w:rsidRDefault="00675A52" w:rsidP="000A17E5">
      <w:pPr>
        <w:pStyle w:val="DevConfigs"/>
        <w:rPr>
          <w:rStyle w:val="DevConfigGray"/>
        </w:rPr>
      </w:pPr>
      <w:r w:rsidRPr="00474E38">
        <w:rPr>
          <w:rStyle w:val="DevConfigGray"/>
        </w:rPr>
        <w:t>spanning-tree mode rapid-</w:t>
      </w:r>
      <w:proofErr w:type="spellStart"/>
      <w:r w:rsidRPr="00474E38">
        <w:rPr>
          <w:rStyle w:val="DevConfigGray"/>
        </w:rPr>
        <w:t>pvst</w:t>
      </w:r>
      <w:proofErr w:type="spellEnd"/>
    </w:p>
    <w:p w14:paraId="2F3D62B0" w14:textId="77777777" w:rsidR="00675A52" w:rsidRPr="00474E38" w:rsidRDefault="00675A52" w:rsidP="000A17E5">
      <w:pPr>
        <w:pStyle w:val="DevConfigs"/>
        <w:rPr>
          <w:rStyle w:val="DevConfigGray"/>
        </w:rPr>
      </w:pPr>
      <w:r w:rsidRPr="00474E38">
        <w:rPr>
          <w:rStyle w:val="DevConfigGray"/>
        </w:rPr>
        <w:t>spanning-tree extend system-id</w:t>
      </w:r>
    </w:p>
    <w:p w14:paraId="60FFD7AC" w14:textId="77777777" w:rsidR="00675A52" w:rsidRPr="00474E38" w:rsidRDefault="00675A52" w:rsidP="000A17E5">
      <w:pPr>
        <w:pStyle w:val="DevConfigs"/>
        <w:rPr>
          <w:rStyle w:val="DevConfigGray"/>
        </w:rPr>
      </w:pPr>
      <w:r w:rsidRPr="00474E38">
        <w:rPr>
          <w:rStyle w:val="DevConfigGray"/>
        </w:rPr>
        <w:t>!</w:t>
      </w:r>
    </w:p>
    <w:p w14:paraId="5201C43D" w14:textId="77777777" w:rsidR="00675A52" w:rsidRPr="00474E38" w:rsidRDefault="00675A52" w:rsidP="000A17E5">
      <w:pPr>
        <w:pStyle w:val="DevConfigs"/>
        <w:rPr>
          <w:rStyle w:val="DevConfigGray"/>
        </w:rPr>
      </w:pPr>
      <w:proofErr w:type="spellStart"/>
      <w:r w:rsidRPr="00474E38">
        <w:rPr>
          <w:rStyle w:val="DevConfigGray"/>
        </w:rPr>
        <w:t>vlan</w:t>
      </w:r>
      <w:proofErr w:type="spellEnd"/>
      <w:r w:rsidRPr="00474E38">
        <w:rPr>
          <w:rStyle w:val="DevConfigGray"/>
        </w:rPr>
        <w:t xml:space="preserve"> internal allocation policy ascending</w:t>
      </w:r>
    </w:p>
    <w:p w14:paraId="28D24170" w14:textId="77777777" w:rsidR="00675A52" w:rsidRPr="00474E38" w:rsidRDefault="00675A52" w:rsidP="00474E38">
      <w:pPr>
        <w:pStyle w:val="DevConfigs"/>
        <w:rPr>
          <w:rStyle w:val="DevConfigGray"/>
        </w:rPr>
      </w:pPr>
      <w:r w:rsidRPr="00474E38">
        <w:rPr>
          <w:rStyle w:val="DevConfigGray"/>
        </w:rPr>
        <w:t>!</w:t>
      </w:r>
    </w:p>
    <w:p w14:paraId="25252108" w14:textId="77777777" w:rsidR="00675A52" w:rsidRPr="00474E38" w:rsidRDefault="00675A52" w:rsidP="00474E38">
      <w:pPr>
        <w:pStyle w:val="DevConfigs"/>
        <w:rPr>
          <w:rStyle w:val="DevConfigGray"/>
        </w:rPr>
      </w:pPr>
      <w:r w:rsidRPr="00474E38">
        <w:rPr>
          <w:rStyle w:val="DevConfigGray"/>
        </w:rPr>
        <w:t>!</w:t>
      </w:r>
    </w:p>
    <w:p w14:paraId="1C71045A" w14:textId="77777777" w:rsidR="00675A52" w:rsidRPr="00474E38" w:rsidRDefault="00675A52" w:rsidP="00474E38">
      <w:pPr>
        <w:pStyle w:val="DevConfigs"/>
        <w:rPr>
          <w:rStyle w:val="DevConfigGray"/>
        </w:rPr>
      </w:pPr>
      <w:r w:rsidRPr="00474E38">
        <w:rPr>
          <w:rStyle w:val="DevConfigGray"/>
        </w:rPr>
        <w:t>interface FastEthernet0/1</w:t>
      </w:r>
    </w:p>
    <w:p w14:paraId="36C0BF5F"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B7A6EB7" w14:textId="77777777" w:rsidR="00675A52" w:rsidRPr="00474E38" w:rsidRDefault="00675A52" w:rsidP="00474E38">
      <w:pPr>
        <w:pStyle w:val="DevConfigs"/>
        <w:rPr>
          <w:rStyle w:val="DevConfigGray"/>
        </w:rPr>
      </w:pPr>
      <w:r w:rsidRPr="00474E38">
        <w:rPr>
          <w:rStyle w:val="DevConfigGray"/>
        </w:rPr>
        <w:t xml:space="preserve"> switchport mode access</w:t>
      </w:r>
    </w:p>
    <w:p w14:paraId="42F615BB" w14:textId="77777777" w:rsidR="00675A52" w:rsidRPr="00474E38" w:rsidRDefault="00675A52" w:rsidP="00474E38">
      <w:pPr>
        <w:pStyle w:val="DevConfigs"/>
        <w:rPr>
          <w:rStyle w:val="DevConfigGray"/>
        </w:rPr>
      </w:pPr>
      <w:r w:rsidRPr="00474E38">
        <w:rPr>
          <w:rStyle w:val="DevConfigGray"/>
        </w:rPr>
        <w:t xml:space="preserve"> shutdown</w:t>
      </w:r>
    </w:p>
    <w:p w14:paraId="75AC8A10" w14:textId="77777777" w:rsidR="00675A52" w:rsidRPr="00474E38" w:rsidRDefault="00675A52" w:rsidP="00474E38">
      <w:pPr>
        <w:pStyle w:val="DevConfigs"/>
        <w:rPr>
          <w:rStyle w:val="DevConfigGray"/>
        </w:rPr>
      </w:pPr>
      <w:r w:rsidRPr="00474E38">
        <w:rPr>
          <w:rStyle w:val="DevConfigGray"/>
        </w:rPr>
        <w:t>!</w:t>
      </w:r>
    </w:p>
    <w:p w14:paraId="77396D90" w14:textId="77777777" w:rsidR="00675A52" w:rsidRPr="00474E38" w:rsidRDefault="00675A52" w:rsidP="00474E38">
      <w:pPr>
        <w:pStyle w:val="DevConfigs"/>
        <w:rPr>
          <w:rStyle w:val="DevConfigGray"/>
        </w:rPr>
      </w:pPr>
      <w:r w:rsidRPr="00474E38">
        <w:rPr>
          <w:rStyle w:val="DevConfigGray"/>
        </w:rPr>
        <w:t>interface FastEthernet0/2</w:t>
      </w:r>
    </w:p>
    <w:p w14:paraId="712D20ED"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B55086D" w14:textId="77777777" w:rsidR="00675A52" w:rsidRPr="00474E38" w:rsidRDefault="00675A52" w:rsidP="00474E38">
      <w:pPr>
        <w:pStyle w:val="DevConfigs"/>
        <w:rPr>
          <w:rStyle w:val="DevConfigGray"/>
        </w:rPr>
      </w:pPr>
      <w:r w:rsidRPr="00474E38">
        <w:rPr>
          <w:rStyle w:val="DevConfigGray"/>
        </w:rPr>
        <w:t xml:space="preserve"> switchport mode access</w:t>
      </w:r>
    </w:p>
    <w:p w14:paraId="38311FD4" w14:textId="77777777" w:rsidR="00675A52" w:rsidRPr="00474E38" w:rsidRDefault="00675A52" w:rsidP="00474E38">
      <w:pPr>
        <w:pStyle w:val="DevConfigs"/>
        <w:rPr>
          <w:rStyle w:val="DevConfigGray"/>
        </w:rPr>
      </w:pPr>
      <w:r w:rsidRPr="00474E38">
        <w:rPr>
          <w:rStyle w:val="DevConfigGray"/>
        </w:rPr>
        <w:t xml:space="preserve"> shutdown</w:t>
      </w:r>
    </w:p>
    <w:p w14:paraId="4F9EE6F3" w14:textId="77777777" w:rsidR="00675A52" w:rsidRPr="00474E38" w:rsidRDefault="00675A52" w:rsidP="00474E38">
      <w:pPr>
        <w:pStyle w:val="DevConfigs"/>
        <w:rPr>
          <w:rStyle w:val="DevConfigGray"/>
        </w:rPr>
      </w:pPr>
      <w:r w:rsidRPr="00474E38">
        <w:rPr>
          <w:rStyle w:val="DevConfigGray"/>
        </w:rPr>
        <w:t>!</w:t>
      </w:r>
    </w:p>
    <w:p w14:paraId="1E0ED770" w14:textId="77777777" w:rsidR="00675A52" w:rsidRPr="00474E38" w:rsidRDefault="00675A52" w:rsidP="00474E38">
      <w:pPr>
        <w:pStyle w:val="DevConfigs"/>
        <w:rPr>
          <w:rStyle w:val="DevConfigGray"/>
        </w:rPr>
      </w:pPr>
      <w:r w:rsidRPr="00474E38">
        <w:rPr>
          <w:rStyle w:val="DevConfigGray"/>
        </w:rPr>
        <w:t>interface FastEthernet0/3</w:t>
      </w:r>
    </w:p>
    <w:p w14:paraId="3A6BB16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0810AAA" w14:textId="77777777" w:rsidR="00675A52" w:rsidRPr="00474E38" w:rsidRDefault="00675A52" w:rsidP="00474E38">
      <w:pPr>
        <w:pStyle w:val="DevConfigs"/>
        <w:rPr>
          <w:rStyle w:val="DevConfigGray"/>
        </w:rPr>
      </w:pPr>
      <w:r w:rsidRPr="00474E38">
        <w:rPr>
          <w:rStyle w:val="DevConfigGray"/>
        </w:rPr>
        <w:t xml:space="preserve"> switchport mode access</w:t>
      </w:r>
    </w:p>
    <w:p w14:paraId="01830496" w14:textId="77777777" w:rsidR="00675A52" w:rsidRPr="00474E38" w:rsidRDefault="00675A52" w:rsidP="00474E38">
      <w:pPr>
        <w:pStyle w:val="DevConfigs"/>
        <w:rPr>
          <w:rStyle w:val="DevConfigGray"/>
        </w:rPr>
      </w:pPr>
      <w:r w:rsidRPr="00474E38">
        <w:rPr>
          <w:rStyle w:val="DevConfigGray"/>
        </w:rPr>
        <w:t xml:space="preserve"> shutdown</w:t>
      </w:r>
    </w:p>
    <w:p w14:paraId="1A53A664" w14:textId="77777777" w:rsidR="00675A52" w:rsidRPr="00474E38" w:rsidRDefault="00675A52" w:rsidP="00474E38">
      <w:pPr>
        <w:pStyle w:val="DevConfigs"/>
        <w:rPr>
          <w:rStyle w:val="DevConfigGray"/>
        </w:rPr>
      </w:pPr>
      <w:r w:rsidRPr="00474E38">
        <w:rPr>
          <w:rStyle w:val="DevConfigGray"/>
        </w:rPr>
        <w:t>!</w:t>
      </w:r>
    </w:p>
    <w:p w14:paraId="16231124" w14:textId="77777777" w:rsidR="00675A52" w:rsidRPr="00474E38" w:rsidRDefault="00675A52" w:rsidP="00474E38">
      <w:pPr>
        <w:pStyle w:val="DevConfigs"/>
        <w:rPr>
          <w:rStyle w:val="DevConfigGray"/>
        </w:rPr>
      </w:pPr>
      <w:r w:rsidRPr="00474E38">
        <w:rPr>
          <w:rStyle w:val="DevConfigGray"/>
        </w:rPr>
        <w:t>interface FastEthernet0/4</w:t>
      </w:r>
    </w:p>
    <w:p w14:paraId="5A5543A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410DD8F" w14:textId="77777777" w:rsidR="00675A52" w:rsidRPr="00474E38" w:rsidRDefault="00675A52" w:rsidP="00474E38">
      <w:pPr>
        <w:pStyle w:val="DevConfigs"/>
        <w:rPr>
          <w:rStyle w:val="DevConfigGray"/>
        </w:rPr>
      </w:pPr>
      <w:r w:rsidRPr="00474E38">
        <w:rPr>
          <w:rStyle w:val="DevConfigGray"/>
        </w:rPr>
        <w:t xml:space="preserve"> switchport mode access</w:t>
      </w:r>
    </w:p>
    <w:p w14:paraId="66107331" w14:textId="77777777" w:rsidR="00675A52" w:rsidRPr="00474E38" w:rsidRDefault="00675A52" w:rsidP="00474E38">
      <w:pPr>
        <w:pStyle w:val="DevConfigs"/>
        <w:rPr>
          <w:rStyle w:val="DevConfigGray"/>
        </w:rPr>
      </w:pPr>
      <w:r w:rsidRPr="00474E38">
        <w:rPr>
          <w:rStyle w:val="DevConfigGray"/>
        </w:rPr>
        <w:t xml:space="preserve"> shutdown</w:t>
      </w:r>
    </w:p>
    <w:p w14:paraId="201FFA24" w14:textId="77777777" w:rsidR="00675A52" w:rsidRPr="00474E38" w:rsidRDefault="00675A52" w:rsidP="00474E38">
      <w:pPr>
        <w:pStyle w:val="DevConfigs"/>
        <w:rPr>
          <w:rStyle w:val="DevConfigGray"/>
        </w:rPr>
      </w:pPr>
      <w:r w:rsidRPr="00474E38">
        <w:rPr>
          <w:rStyle w:val="DevConfigGray"/>
        </w:rPr>
        <w:t>!</w:t>
      </w:r>
    </w:p>
    <w:p w14:paraId="05CBFAAB" w14:textId="77777777" w:rsidR="00675A52" w:rsidRPr="00474E38" w:rsidRDefault="00675A52" w:rsidP="00474E38">
      <w:pPr>
        <w:pStyle w:val="DevConfigs"/>
        <w:rPr>
          <w:rStyle w:val="DevConfigGray"/>
        </w:rPr>
      </w:pPr>
      <w:r w:rsidRPr="00474E38">
        <w:rPr>
          <w:rStyle w:val="DevConfigGray"/>
        </w:rPr>
        <w:t>interface FastEthernet0/5</w:t>
      </w:r>
    </w:p>
    <w:p w14:paraId="7D5C1F73" w14:textId="77777777" w:rsidR="00675A52" w:rsidRPr="00474E38" w:rsidRDefault="00675A52" w:rsidP="00474E38">
      <w:pPr>
        <w:pStyle w:val="DevConfigs"/>
        <w:rPr>
          <w:rStyle w:val="DevConfigGray"/>
        </w:rPr>
      </w:pPr>
      <w:r w:rsidRPr="00474E38">
        <w:rPr>
          <w:rStyle w:val="DevConfigGray"/>
        </w:rPr>
        <w:t xml:space="preserve"> switchport trunk allowed </w:t>
      </w:r>
      <w:proofErr w:type="spellStart"/>
      <w:r w:rsidRPr="00474E38">
        <w:rPr>
          <w:rStyle w:val="DevConfigGray"/>
        </w:rPr>
        <w:t>vlan</w:t>
      </w:r>
      <w:proofErr w:type="spellEnd"/>
      <w:r w:rsidRPr="00474E38">
        <w:rPr>
          <w:rStyle w:val="DevConfigGray"/>
        </w:rPr>
        <w:t xml:space="preserve"> 100,200,1000</w:t>
      </w:r>
    </w:p>
    <w:p w14:paraId="522F7ADC" w14:textId="77777777" w:rsidR="00675A52" w:rsidRPr="00474E38" w:rsidRDefault="00675A52" w:rsidP="00474E38">
      <w:pPr>
        <w:pStyle w:val="DevConfigs"/>
        <w:rPr>
          <w:rStyle w:val="DevConfigGray"/>
        </w:rPr>
      </w:pPr>
      <w:r w:rsidRPr="00474E38">
        <w:rPr>
          <w:rStyle w:val="DevConfigGray"/>
        </w:rPr>
        <w:t xml:space="preserve"> switchport trunk native </w:t>
      </w:r>
      <w:proofErr w:type="spellStart"/>
      <w:r w:rsidRPr="00474E38">
        <w:rPr>
          <w:rStyle w:val="DevConfigGray"/>
        </w:rPr>
        <w:t>vlan</w:t>
      </w:r>
      <w:proofErr w:type="spellEnd"/>
      <w:r w:rsidRPr="00474E38">
        <w:rPr>
          <w:rStyle w:val="DevConfigGray"/>
        </w:rPr>
        <w:t xml:space="preserve"> 1000</w:t>
      </w:r>
    </w:p>
    <w:p w14:paraId="02891BF9" w14:textId="77777777" w:rsidR="00675A52" w:rsidRPr="00474E38" w:rsidRDefault="00675A52" w:rsidP="00474E38">
      <w:pPr>
        <w:pStyle w:val="DevConfigs"/>
        <w:rPr>
          <w:rStyle w:val="DevConfigGray"/>
        </w:rPr>
      </w:pPr>
      <w:r w:rsidRPr="00474E38">
        <w:rPr>
          <w:rStyle w:val="DevConfigGray"/>
        </w:rPr>
        <w:t xml:space="preserve"> switchport mode trunk</w:t>
      </w:r>
    </w:p>
    <w:p w14:paraId="6102CEF6" w14:textId="77777777" w:rsidR="00675A52" w:rsidRPr="00474E38" w:rsidRDefault="00675A52" w:rsidP="00474E38">
      <w:pPr>
        <w:pStyle w:val="DevConfigs"/>
        <w:rPr>
          <w:rStyle w:val="DevConfigGray"/>
        </w:rPr>
      </w:pPr>
      <w:r w:rsidRPr="00474E38">
        <w:rPr>
          <w:rStyle w:val="DevConfigGray"/>
        </w:rPr>
        <w:t>!</w:t>
      </w:r>
    </w:p>
    <w:p w14:paraId="43CA935A" w14:textId="77777777" w:rsidR="00675A52" w:rsidRPr="00474E38" w:rsidRDefault="00675A52" w:rsidP="00474E38">
      <w:pPr>
        <w:pStyle w:val="DevConfigs"/>
        <w:rPr>
          <w:rStyle w:val="DevConfigGray"/>
        </w:rPr>
      </w:pPr>
      <w:r w:rsidRPr="00474E38">
        <w:rPr>
          <w:rStyle w:val="DevConfigGray"/>
        </w:rPr>
        <w:t>interface FastEthernet0/6</w:t>
      </w:r>
    </w:p>
    <w:p w14:paraId="4D83C853"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100</w:t>
      </w:r>
    </w:p>
    <w:p w14:paraId="53A8EFD1" w14:textId="77777777" w:rsidR="00675A52" w:rsidRPr="00474E38" w:rsidRDefault="00675A52" w:rsidP="00474E38">
      <w:pPr>
        <w:pStyle w:val="DevConfigs"/>
        <w:rPr>
          <w:rStyle w:val="DevConfigGray"/>
        </w:rPr>
      </w:pPr>
      <w:r w:rsidRPr="00474E38">
        <w:rPr>
          <w:rStyle w:val="DevConfigGray"/>
        </w:rPr>
        <w:t xml:space="preserve"> switchport mode access</w:t>
      </w:r>
    </w:p>
    <w:p w14:paraId="130512B3" w14:textId="77777777" w:rsidR="00675A52" w:rsidRPr="00474E38" w:rsidRDefault="00675A52" w:rsidP="00474E38">
      <w:pPr>
        <w:pStyle w:val="DevConfigs"/>
        <w:rPr>
          <w:rStyle w:val="DevConfigGray"/>
        </w:rPr>
      </w:pPr>
      <w:r w:rsidRPr="00474E38">
        <w:rPr>
          <w:rStyle w:val="DevConfigGray"/>
        </w:rPr>
        <w:t>!</w:t>
      </w:r>
    </w:p>
    <w:p w14:paraId="44AB1479" w14:textId="77777777" w:rsidR="00675A52" w:rsidRPr="00474E38" w:rsidRDefault="00675A52" w:rsidP="00474E38">
      <w:pPr>
        <w:pStyle w:val="DevConfigs"/>
        <w:rPr>
          <w:rStyle w:val="DevConfigGray"/>
        </w:rPr>
      </w:pPr>
      <w:r w:rsidRPr="00474E38">
        <w:rPr>
          <w:rStyle w:val="DevConfigGray"/>
        </w:rPr>
        <w:t>interface FastEthernet0/7</w:t>
      </w:r>
    </w:p>
    <w:p w14:paraId="723D4FAE"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3526AB5D" w14:textId="77777777" w:rsidR="00675A52" w:rsidRPr="00474E38" w:rsidRDefault="00675A52" w:rsidP="00474E38">
      <w:pPr>
        <w:pStyle w:val="DevConfigs"/>
        <w:rPr>
          <w:rStyle w:val="DevConfigGray"/>
        </w:rPr>
      </w:pPr>
      <w:r w:rsidRPr="00474E38">
        <w:rPr>
          <w:rStyle w:val="DevConfigGray"/>
        </w:rPr>
        <w:t xml:space="preserve"> switchport mode access</w:t>
      </w:r>
    </w:p>
    <w:p w14:paraId="2788F105" w14:textId="77777777" w:rsidR="00675A52" w:rsidRPr="00474E38" w:rsidRDefault="00675A52" w:rsidP="00474E38">
      <w:pPr>
        <w:pStyle w:val="DevConfigs"/>
        <w:rPr>
          <w:rStyle w:val="DevConfigGray"/>
        </w:rPr>
      </w:pPr>
      <w:r w:rsidRPr="00474E38">
        <w:rPr>
          <w:rStyle w:val="DevConfigGray"/>
        </w:rPr>
        <w:t xml:space="preserve"> shutdown</w:t>
      </w:r>
    </w:p>
    <w:p w14:paraId="4B930550" w14:textId="77777777" w:rsidR="00675A52" w:rsidRPr="00474E38" w:rsidRDefault="00675A52" w:rsidP="00474E38">
      <w:pPr>
        <w:pStyle w:val="DevConfigs"/>
        <w:rPr>
          <w:rStyle w:val="DevConfigGray"/>
        </w:rPr>
      </w:pPr>
      <w:r w:rsidRPr="00474E38">
        <w:rPr>
          <w:rStyle w:val="DevConfigGray"/>
        </w:rPr>
        <w:t>!</w:t>
      </w:r>
    </w:p>
    <w:p w14:paraId="623FA640" w14:textId="77777777" w:rsidR="00675A52" w:rsidRPr="00474E38" w:rsidRDefault="00675A52" w:rsidP="00474E38">
      <w:pPr>
        <w:pStyle w:val="DevConfigs"/>
        <w:rPr>
          <w:rStyle w:val="DevConfigGray"/>
        </w:rPr>
      </w:pPr>
      <w:r w:rsidRPr="00474E38">
        <w:rPr>
          <w:rStyle w:val="DevConfigGray"/>
        </w:rPr>
        <w:t>interface FastEthernet0/8</w:t>
      </w:r>
    </w:p>
    <w:p w14:paraId="3ED9DD6F"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710D2A6" w14:textId="77777777" w:rsidR="00675A52" w:rsidRPr="00474E38" w:rsidRDefault="00675A52" w:rsidP="00474E38">
      <w:pPr>
        <w:pStyle w:val="DevConfigs"/>
        <w:rPr>
          <w:rStyle w:val="DevConfigGray"/>
        </w:rPr>
      </w:pPr>
      <w:r w:rsidRPr="00474E38">
        <w:rPr>
          <w:rStyle w:val="DevConfigGray"/>
        </w:rPr>
        <w:t xml:space="preserve"> switchport mode access</w:t>
      </w:r>
    </w:p>
    <w:p w14:paraId="6B6E16A6" w14:textId="77777777" w:rsidR="00675A52" w:rsidRPr="00474E38" w:rsidRDefault="00675A52" w:rsidP="00474E38">
      <w:pPr>
        <w:pStyle w:val="DevConfigs"/>
        <w:rPr>
          <w:rStyle w:val="DevConfigGray"/>
        </w:rPr>
      </w:pPr>
      <w:r w:rsidRPr="00474E38">
        <w:rPr>
          <w:rStyle w:val="DevConfigGray"/>
        </w:rPr>
        <w:t xml:space="preserve"> shutdown</w:t>
      </w:r>
    </w:p>
    <w:p w14:paraId="7967D12B" w14:textId="77777777" w:rsidR="00675A52" w:rsidRPr="00474E38" w:rsidRDefault="00675A52" w:rsidP="00474E38">
      <w:pPr>
        <w:pStyle w:val="DevConfigs"/>
        <w:rPr>
          <w:rStyle w:val="DevConfigGray"/>
        </w:rPr>
      </w:pPr>
      <w:r w:rsidRPr="00474E38">
        <w:rPr>
          <w:rStyle w:val="DevConfigGray"/>
        </w:rPr>
        <w:t>!</w:t>
      </w:r>
    </w:p>
    <w:p w14:paraId="1ED049FF" w14:textId="77777777" w:rsidR="00675A52" w:rsidRPr="00474E38" w:rsidRDefault="00675A52" w:rsidP="00474E38">
      <w:pPr>
        <w:pStyle w:val="DevConfigs"/>
        <w:rPr>
          <w:rStyle w:val="DevConfigGray"/>
        </w:rPr>
      </w:pPr>
      <w:r w:rsidRPr="00474E38">
        <w:rPr>
          <w:rStyle w:val="DevConfigGray"/>
        </w:rPr>
        <w:lastRenderedPageBreak/>
        <w:t>interface FastEthernet0/9</w:t>
      </w:r>
    </w:p>
    <w:p w14:paraId="37B37A5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B69A9CE" w14:textId="77777777" w:rsidR="00675A52" w:rsidRPr="00474E38" w:rsidRDefault="00675A52" w:rsidP="00474E38">
      <w:pPr>
        <w:pStyle w:val="DevConfigs"/>
        <w:rPr>
          <w:rStyle w:val="DevConfigGray"/>
        </w:rPr>
      </w:pPr>
      <w:r w:rsidRPr="00474E38">
        <w:rPr>
          <w:rStyle w:val="DevConfigGray"/>
        </w:rPr>
        <w:t xml:space="preserve"> switchport mode access</w:t>
      </w:r>
    </w:p>
    <w:p w14:paraId="1FA43F3F" w14:textId="77777777" w:rsidR="00675A52" w:rsidRPr="00474E38" w:rsidRDefault="00675A52" w:rsidP="00474E38">
      <w:pPr>
        <w:pStyle w:val="DevConfigs"/>
        <w:rPr>
          <w:rStyle w:val="DevConfigGray"/>
        </w:rPr>
      </w:pPr>
      <w:r w:rsidRPr="00474E38">
        <w:rPr>
          <w:rStyle w:val="DevConfigGray"/>
        </w:rPr>
        <w:t xml:space="preserve"> shutdown</w:t>
      </w:r>
    </w:p>
    <w:p w14:paraId="7B1B0DA7" w14:textId="77777777" w:rsidR="00675A52" w:rsidRPr="00474E38" w:rsidRDefault="00675A52" w:rsidP="00474E38">
      <w:pPr>
        <w:pStyle w:val="DevConfigs"/>
        <w:rPr>
          <w:rStyle w:val="DevConfigGray"/>
        </w:rPr>
      </w:pPr>
      <w:r w:rsidRPr="00474E38">
        <w:rPr>
          <w:rStyle w:val="DevConfigGray"/>
        </w:rPr>
        <w:t>!</w:t>
      </w:r>
    </w:p>
    <w:p w14:paraId="57E7C198" w14:textId="77777777" w:rsidR="00675A52" w:rsidRPr="00474E38" w:rsidRDefault="00675A52" w:rsidP="00474E38">
      <w:pPr>
        <w:pStyle w:val="DevConfigs"/>
        <w:rPr>
          <w:rStyle w:val="DevConfigGray"/>
        </w:rPr>
      </w:pPr>
      <w:r w:rsidRPr="00474E38">
        <w:rPr>
          <w:rStyle w:val="DevConfigGray"/>
        </w:rPr>
        <w:t>interface FastEthernet0/10</w:t>
      </w:r>
    </w:p>
    <w:p w14:paraId="70FABCD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E2C1930" w14:textId="77777777" w:rsidR="00675A52" w:rsidRPr="00474E38" w:rsidRDefault="00675A52" w:rsidP="00474E38">
      <w:pPr>
        <w:pStyle w:val="DevConfigs"/>
        <w:rPr>
          <w:rStyle w:val="DevConfigGray"/>
        </w:rPr>
      </w:pPr>
      <w:r w:rsidRPr="00474E38">
        <w:rPr>
          <w:rStyle w:val="DevConfigGray"/>
        </w:rPr>
        <w:t xml:space="preserve"> switchport mode access</w:t>
      </w:r>
    </w:p>
    <w:p w14:paraId="5CCF3B8D" w14:textId="77777777" w:rsidR="00675A52" w:rsidRPr="00474E38" w:rsidRDefault="00675A52" w:rsidP="00474E38">
      <w:pPr>
        <w:pStyle w:val="DevConfigs"/>
        <w:rPr>
          <w:rStyle w:val="DevConfigGray"/>
        </w:rPr>
      </w:pPr>
      <w:r w:rsidRPr="00474E38">
        <w:rPr>
          <w:rStyle w:val="DevConfigGray"/>
        </w:rPr>
        <w:t xml:space="preserve"> shutdown</w:t>
      </w:r>
    </w:p>
    <w:p w14:paraId="152C6665" w14:textId="77777777" w:rsidR="00675A52" w:rsidRPr="00474E38" w:rsidRDefault="00675A52" w:rsidP="00474E38">
      <w:pPr>
        <w:pStyle w:val="DevConfigs"/>
        <w:rPr>
          <w:rStyle w:val="DevConfigGray"/>
        </w:rPr>
      </w:pPr>
      <w:r w:rsidRPr="00474E38">
        <w:rPr>
          <w:rStyle w:val="DevConfigGray"/>
        </w:rPr>
        <w:t>!</w:t>
      </w:r>
    </w:p>
    <w:p w14:paraId="6360DFD2" w14:textId="77777777" w:rsidR="00675A52" w:rsidRPr="00474E38" w:rsidRDefault="00675A52" w:rsidP="00474E38">
      <w:pPr>
        <w:pStyle w:val="DevConfigs"/>
        <w:rPr>
          <w:rStyle w:val="DevConfigGray"/>
        </w:rPr>
      </w:pPr>
      <w:r w:rsidRPr="00474E38">
        <w:rPr>
          <w:rStyle w:val="DevConfigGray"/>
        </w:rPr>
        <w:t>interface FastEthernet0/11</w:t>
      </w:r>
    </w:p>
    <w:p w14:paraId="16775ECC"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C7C73F9" w14:textId="77777777" w:rsidR="00675A52" w:rsidRPr="00474E38" w:rsidRDefault="00675A52" w:rsidP="00474E38">
      <w:pPr>
        <w:pStyle w:val="DevConfigs"/>
        <w:rPr>
          <w:rStyle w:val="DevConfigGray"/>
        </w:rPr>
      </w:pPr>
      <w:r w:rsidRPr="00474E38">
        <w:rPr>
          <w:rStyle w:val="DevConfigGray"/>
        </w:rPr>
        <w:t xml:space="preserve"> switchport mode access</w:t>
      </w:r>
    </w:p>
    <w:p w14:paraId="4D7A1CAE" w14:textId="77777777" w:rsidR="00675A52" w:rsidRPr="00474E38" w:rsidRDefault="00675A52" w:rsidP="00474E38">
      <w:pPr>
        <w:pStyle w:val="DevConfigs"/>
        <w:rPr>
          <w:rStyle w:val="DevConfigGray"/>
        </w:rPr>
      </w:pPr>
      <w:r w:rsidRPr="00474E38">
        <w:rPr>
          <w:rStyle w:val="DevConfigGray"/>
        </w:rPr>
        <w:t xml:space="preserve"> shutdown</w:t>
      </w:r>
    </w:p>
    <w:p w14:paraId="60AB178D" w14:textId="77777777" w:rsidR="00675A52" w:rsidRPr="00474E38" w:rsidRDefault="00675A52" w:rsidP="00474E38">
      <w:pPr>
        <w:pStyle w:val="DevConfigs"/>
        <w:rPr>
          <w:rStyle w:val="DevConfigGray"/>
        </w:rPr>
      </w:pPr>
      <w:r w:rsidRPr="00474E38">
        <w:rPr>
          <w:rStyle w:val="DevConfigGray"/>
        </w:rPr>
        <w:t>!</w:t>
      </w:r>
    </w:p>
    <w:p w14:paraId="1EB35BFC" w14:textId="77777777" w:rsidR="00675A52" w:rsidRPr="00474E38" w:rsidRDefault="00675A52" w:rsidP="00474E38">
      <w:pPr>
        <w:pStyle w:val="DevConfigs"/>
        <w:rPr>
          <w:rStyle w:val="DevConfigGray"/>
        </w:rPr>
      </w:pPr>
      <w:r w:rsidRPr="00474E38">
        <w:rPr>
          <w:rStyle w:val="DevConfigGray"/>
        </w:rPr>
        <w:t>interface FastEthernet0/12</w:t>
      </w:r>
    </w:p>
    <w:p w14:paraId="61DC8B44"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4D79CCC" w14:textId="77777777" w:rsidR="00675A52" w:rsidRPr="00474E38" w:rsidRDefault="00675A52" w:rsidP="00474E38">
      <w:pPr>
        <w:pStyle w:val="DevConfigs"/>
        <w:rPr>
          <w:rStyle w:val="DevConfigGray"/>
        </w:rPr>
      </w:pPr>
      <w:r w:rsidRPr="00474E38">
        <w:rPr>
          <w:rStyle w:val="DevConfigGray"/>
        </w:rPr>
        <w:t xml:space="preserve"> switchport mode access</w:t>
      </w:r>
    </w:p>
    <w:p w14:paraId="3EA729EE" w14:textId="77777777" w:rsidR="00675A52" w:rsidRPr="00474E38" w:rsidRDefault="00675A52" w:rsidP="00474E38">
      <w:pPr>
        <w:pStyle w:val="DevConfigs"/>
        <w:rPr>
          <w:rStyle w:val="DevConfigGray"/>
        </w:rPr>
      </w:pPr>
      <w:r w:rsidRPr="00474E38">
        <w:rPr>
          <w:rStyle w:val="DevConfigGray"/>
        </w:rPr>
        <w:t xml:space="preserve"> shutdown</w:t>
      </w:r>
    </w:p>
    <w:p w14:paraId="2E0077EA" w14:textId="77777777" w:rsidR="00675A52" w:rsidRPr="00474E38" w:rsidRDefault="00675A52" w:rsidP="00474E38">
      <w:pPr>
        <w:pStyle w:val="DevConfigs"/>
        <w:rPr>
          <w:rStyle w:val="DevConfigGray"/>
        </w:rPr>
      </w:pPr>
      <w:r w:rsidRPr="00474E38">
        <w:rPr>
          <w:rStyle w:val="DevConfigGray"/>
        </w:rPr>
        <w:t>!</w:t>
      </w:r>
    </w:p>
    <w:p w14:paraId="6305076D" w14:textId="77777777" w:rsidR="00675A52" w:rsidRPr="00474E38" w:rsidRDefault="00675A52" w:rsidP="00474E38">
      <w:pPr>
        <w:pStyle w:val="DevConfigs"/>
        <w:rPr>
          <w:rStyle w:val="DevConfigGray"/>
        </w:rPr>
      </w:pPr>
      <w:r w:rsidRPr="00474E38">
        <w:rPr>
          <w:rStyle w:val="DevConfigGray"/>
        </w:rPr>
        <w:t>interface FastEthernet0/13</w:t>
      </w:r>
    </w:p>
    <w:p w14:paraId="52FABC02"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780B89A4" w14:textId="77777777" w:rsidR="00675A52" w:rsidRPr="00474E38" w:rsidRDefault="00675A52" w:rsidP="00474E38">
      <w:pPr>
        <w:pStyle w:val="DevConfigs"/>
        <w:rPr>
          <w:rStyle w:val="DevConfigGray"/>
        </w:rPr>
      </w:pPr>
      <w:r w:rsidRPr="00474E38">
        <w:rPr>
          <w:rStyle w:val="DevConfigGray"/>
        </w:rPr>
        <w:t xml:space="preserve"> switchport mode access</w:t>
      </w:r>
    </w:p>
    <w:p w14:paraId="6DAC4E83" w14:textId="77777777" w:rsidR="00675A52" w:rsidRPr="00474E38" w:rsidRDefault="00675A52" w:rsidP="00474E38">
      <w:pPr>
        <w:pStyle w:val="DevConfigs"/>
        <w:rPr>
          <w:rStyle w:val="DevConfigGray"/>
        </w:rPr>
      </w:pPr>
      <w:r w:rsidRPr="00474E38">
        <w:rPr>
          <w:rStyle w:val="DevConfigGray"/>
        </w:rPr>
        <w:t xml:space="preserve"> shutdown</w:t>
      </w:r>
    </w:p>
    <w:p w14:paraId="064CF433" w14:textId="77777777" w:rsidR="00675A52" w:rsidRPr="00474E38" w:rsidRDefault="00675A52" w:rsidP="00474E38">
      <w:pPr>
        <w:pStyle w:val="DevConfigs"/>
        <w:rPr>
          <w:rStyle w:val="DevConfigGray"/>
        </w:rPr>
      </w:pPr>
      <w:r w:rsidRPr="00474E38">
        <w:rPr>
          <w:rStyle w:val="DevConfigGray"/>
        </w:rPr>
        <w:t>!</w:t>
      </w:r>
    </w:p>
    <w:p w14:paraId="5140FEB3" w14:textId="77777777" w:rsidR="00675A52" w:rsidRPr="00474E38" w:rsidRDefault="00675A52" w:rsidP="00474E38">
      <w:pPr>
        <w:pStyle w:val="DevConfigs"/>
        <w:rPr>
          <w:rStyle w:val="DevConfigGray"/>
        </w:rPr>
      </w:pPr>
      <w:r w:rsidRPr="00474E38">
        <w:rPr>
          <w:rStyle w:val="DevConfigGray"/>
        </w:rPr>
        <w:t>interface FastEthernet0/14</w:t>
      </w:r>
    </w:p>
    <w:p w14:paraId="4577FF61"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278D0ABA" w14:textId="77777777" w:rsidR="00675A52" w:rsidRPr="00474E38" w:rsidRDefault="00675A52" w:rsidP="00474E38">
      <w:pPr>
        <w:pStyle w:val="DevConfigs"/>
        <w:rPr>
          <w:rStyle w:val="DevConfigGray"/>
        </w:rPr>
      </w:pPr>
      <w:r w:rsidRPr="00474E38">
        <w:rPr>
          <w:rStyle w:val="DevConfigGray"/>
        </w:rPr>
        <w:t xml:space="preserve"> switchport mode access</w:t>
      </w:r>
    </w:p>
    <w:p w14:paraId="68E136EB" w14:textId="77777777" w:rsidR="00675A52" w:rsidRPr="00474E38" w:rsidRDefault="00675A52" w:rsidP="00474E38">
      <w:pPr>
        <w:pStyle w:val="DevConfigs"/>
        <w:rPr>
          <w:rStyle w:val="DevConfigGray"/>
        </w:rPr>
      </w:pPr>
      <w:r w:rsidRPr="00474E38">
        <w:rPr>
          <w:rStyle w:val="DevConfigGray"/>
        </w:rPr>
        <w:t xml:space="preserve"> shutdown</w:t>
      </w:r>
    </w:p>
    <w:p w14:paraId="2304BBCD" w14:textId="77777777" w:rsidR="00675A52" w:rsidRPr="00474E38" w:rsidRDefault="00675A52" w:rsidP="00474E38">
      <w:pPr>
        <w:pStyle w:val="DevConfigs"/>
        <w:rPr>
          <w:rStyle w:val="DevConfigGray"/>
        </w:rPr>
      </w:pPr>
      <w:r w:rsidRPr="00474E38">
        <w:rPr>
          <w:rStyle w:val="DevConfigGray"/>
        </w:rPr>
        <w:t>!</w:t>
      </w:r>
    </w:p>
    <w:p w14:paraId="07A56691" w14:textId="77777777" w:rsidR="00675A52" w:rsidRPr="00474E38" w:rsidRDefault="00675A52" w:rsidP="00474E38">
      <w:pPr>
        <w:pStyle w:val="DevConfigs"/>
        <w:rPr>
          <w:rStyle w:val="DevConfigGray"/>
        </w:rPr>
      </w:pPr>
      <w:r w:rsidRPr="00474E38">
        <w:rPr>
          <w:rStyle w:val="DevConfigGray"/>
        </w:rPr>
        <w:t>interface FastEthernet0/15</w:t>
      </w:r>
    </w:p>
    <w:p w14:paraId="6F5C79E7"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9BD79B8" w14:textId="77777777" w:rsidR="00675A52" w:rsidRPr="00474E38" w:rsidRDefault="00675A52" w:rsidP="00474E38">
      <w:pPr>
        <w:pStyle w:val="DevConfigs"/>
        <w:rPr>
          <w:rStyle w:val="DevConfigGray"/>
        </w:rPr>
      </w:pPr>
      <w:r w:rsidRPr="00474E38">
        <w:rPr>
          <w:rStyle w:val="DevConfigGray"/>
        </w:rPr>
        <w:t xml:space="preserve"> switchport mode access</w:t>
      </w:r>
    </w:p>
    <w:p w14:paraId="04F369C7" w14:textId="77777777" w:rsidR="00675A52" w:rsidRPr="00474E38" w:rsidRDefault="00675A52" w:rsidP="00474E38">
      <w:pPr>
        <w:pStyle w:val="DevConfigs"/>
        <w:rPr>
          <w:rStyle w:val="DevConfigGray"/>
        </w:rPr>
      </w:pPr>
      <w:r w:rsidRPr="00474E38">
        <w:rPr>
          <w:rStyle w:val="DevConfigGray"/>
        </w:rPr>
        <w:t xml:space="preserve"> shutdown</w:t>
      </w:r>
    </w:p>
    <w:p w14:paraId="092DBA48" w14:textId="77777777" w:rsidR="00675A52" w:rsidRPr="00474E38" w:rsidRDefault="00675A52" w:rsidP="00474E38">
      <w:pPr>
        <w:pStyle w:val="DevConfigs"/>
        <w:rPr>
          <w:rStyle w:val="DevConfigGray"/>
        </w:rPr>
      </w:pPr>
      <w:r w:rsidRPr="00474E38">
        <w:rPr>
          <w:rStyle w:val="DevConfigGray"/>
        </w:rPr>
        <w:t>!</w:t>
      </w:r>
    </w:p>
    <w:p w14:paraId="3A501E78" w14:textId="77777777" w:rsidR="00675A52" w:rsidRPr="00474E38" w:rsidRDefault="00675A52" w:rsidP="00474E38">
      <w:pPr>
        <w:pStyle w:val="DevConfigs"/>
        <w:rPr>
          <w:rStyle w:val="DevConfigGray"/>
        </w:rPr>
      </w:pPr>
      <w:r w:rsidRPr="00474E38">
        <w:rPr>
          <w:rStyle w:val="DevConfigGray"/>
        </w:rPr>
        <w:t>interface FastEthernet0/16</w:t>
      </w:r>
    </w:p>
    <w:p w14:paraId="2EADB1E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88F536B" w14:textId="77777777" w:rsidR="00675A52" w:rsidRPr="00474E38" w:rsidRDefault="00675A52" w:rsidP="00474E38">
      <w:pPr>
        <w:pStyle w:val="DevConfigs"/>
        <w:rPr>
          <w:rStyle w:val="DevConfigGray"/>
        </w:rPr>
      </w:pPr>
      <w:r w:rsidRPr="00474E38">
        <w:rPr>
          <w:rStyle w:val="DevConfigGray"/>
        </w:rPr>
        <w:t xml:space="preserve"> switchport mode access</w:t>
      </w:r>
    </w:p>
    <w:p w14:paraId="0D8021EA" w14:textId="77777777" w:rsidR="00675A52" w:rsidRPr="00474E38" w:rsidRDefault="00675A52" w:rsidP="00474E38">
      <w:pPr>
        <w:pStyle w:val="DevConfigs"/>
        <w:rPr>
          <w:rStyle w:val="DevConfigGray"/>
        </w:rPr>
      </w:pPr>
      <w:r w:rsidRPr="00474E38">
        <w:rPr>
          <w:rStyle w:val="DevConfigGray"/>
        </w:rPr>
        <w:t xml:space="preserve"> shutdown</w:t>
      </w:r>
    </w:p>
    <w:p w14:paraId="07A1D305" w14:textId="77777777" w:rsidR="00675A52" w:rsidRPr="00474E38" w:rsidRDefault="00675A52" w:rsidP="00474E38">
      <w:pPr>
        <w:pStyle w:val="DevConfigs"/>
        <w:rPr>
          <w:rStyle w:val="DevConfigGray"/>
        </w:rPr>
      </w:pPr>
      <w:r w:rsidRPr="00474E38">
        <w:rPr>
          <w:rStyle w:val="DevConfigGray"/>
        </w:rPr>
        <w:t>!</w:t>
      </w:r>
    </w:p>
    <w:p w14:paraId="66292574" w14:textId="77777777" w:rsidR="00675A52" w:rsidRPr="00474E38" w:rsidRDefault="00675A52" w:rsidP="00474E38">
      <w:pPr>
        <w:pStyle w:val="DevConfigs"/>
        <w:rPr>
          <w:rStyle w:val="DevConfigGray"/>
        </w:rPr>
      </w:pPr>
      <w:r w:rsidRPr="00474E38">
        <w:rPr>
          <w:rStyle w:val="DevConfigGray"/>
        </w:rPr>
        <w:t>interface FastEthernet0/17</w:t>
      </w:r>
    </w:p>
    <w:p w14:paraId="538ECDA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28743279" w14:textId="77777777" w:rsidR="00675A52" w:rsidRPr="00474E38" w:rsidRDefault="00675A52" w:rsidP="00474E38">
      <w:pPr>
        <w:pStyle w:val="DevConfigs"/>
        <w:rPr>
          <w:rStyle w:val="DevConfigGray"/>
        </w:rPr>
      </w:pPr>
      <w:r w:rsidRPr="00474E38">
        <w:rPr>
          <w:rStyle w:val="DevConfigGray"/>
        </w:rPr>
        <w:t xml:space="preserve"> switchport mode access</w:t>
      </w:r>
    </w:p>
    <w:p w14:paraId="0CC10548" w14:textId="77777777" w:rsidR="00675A52" w:rsidRPr="00474E38" w:rsidRDefault="00675A52" w:rsidP="00474E38">
      <w:pPr>
        <w:pStyle w:val="DevConfigs"/>
        <w:rPr>
          <w:rStyle w:val="DevConfigGray"/>
        </w:rPr>
      </w:pPr>
      <w:r w:rsidRPr="00474E38">
        <w:rPr>
          <w:rStyle w:val="DevConfigGray"/>
        </w:rPr>
        <w:t xml:space="preserve"> shutdown</w:t>
      </w:r>
    </w:p>
    <w:p w14:paraId="63F44CE8" w14:textId="77777777" w:rsidR="00675A52" w:rsidRPr="00474E38" w:rsidRDefault="00675A52" w:rsidP="00474E38">
      <w:pPr>
        <w:pStyle w:val="DevConfigs"/>
        <w:rPr>
          <w:rStyle w:val="DevConfigGray"/>
        </w:rPr>
      </w:pPr>
      <w:r w:rsidRPr="00474E38">
        <w:rPr>
          <w:rStyle w:val="DevConfigGray"/>
        </w:rPr>
        <w:t>!</w:t>
      </w:r>
    </w:p>
    <w:p w14:paraId="2E375180" w14:textId="77777777" w:rsidR="00675A52" w:rsidRPr="00474E38" w:rsidRDefault="00675A52" w:rsidP="00474E38">
      <w:pPr>
        <w:pStyle w:val="DevConfigs"/>
        <w:rPr>
          <w:rStyle w:val="DevConfigGray"/>
        </w:rPr>
      </w:pPr>
      <w:r w:rsidRPr="00474E38">
        <w:rPr>
          <w:rStyle w:val="DevConfigGray"/>
        </w:rPr>
        <w:t>interface FastEthernet0/18</w:t>
      </w:r>
    </w:p>
    <w:p w14:paraId="1B3E609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30C201A" w14:textId="77777777" w:rsidR="00675A52" w:rsidRPr="00474E38" w:rsidRDefault="00675A52" w:rsidP="00474E38">
      <w:pPr>
        <w:pStyle w:val="DevConfigs"/>
        <w:rPr>
          <w:rStyle w:val="DevConfigGray"/>
        </w:rPr>
      </w:pPr>
      <w:r w:rsidRPr="00474E38">
        <w:rPr>
          <w:rStyle w:val="DevConfigGray"/>
        </w:rPr>
        <w:t xml:space="preserve"> switchport mode access</w:t>
      </w:r>
    </w:p>
    <w:p w14:paraId="43385578" w14:textId="77777777" w:rsidR="00675A52" w:rsidRPr="00474E38" w:rsidRDefault="00675A52" w:rsidP="00474E38">
      <w:pPr>
        <w:pStyle w:val="DevConfigs"/>
        <w:rPr>
          <w:rStyle w:val="DevConfigGray"/>
        </w:rPr>
      </w:pPr>
      <w:r w:rsidRPr="00474E38">
        <w:rPr>
          <w:rStyle w:val="DevConfigGray"/>
        </w:rPr>
        <w:t xml:space="preserve"> shutdown</w:t>
      </w:r>
    </w:p>
    <w:p w14:paraId="6333B622" w14:textId="77777777" w:rsidR="00675A52" w:rsidRPr="00474E38" w:rsidRDefault="00675A52" w:rsidP="00474E38">
      <w:pPr>
        <w:pStyle w:val="DevConfigs"/>
        <w:rPr>
          <w:rStyle w:val="DevConfigGray"/>
        </w:rPr>
      </w:pPr>
      <w:r w:rsidRPr="00474E38">
        <w:rPr>
          <w:rStyle w:val="DevConfigGray"/>
        </w:rPr>
        <w:t>!</w:t>
      </w:r>
    </w:p>
    <w:p w14:paraId="51DF1283" w14:textId="77777777" w:rsidR="00675A52" w:rsidRPr="00474E38" w:rsidRDefault="00675A52" w:rsidP="00474E38">
      <w:pPr>
        <w:pStyle w:val="DevConfigs"/>
        <w:rPr>
          <w:rStyle w:val="DevConfigGray"/>
        </w:rPr>
      </w:pPr>
      <w:r w:rsidRPr="00474E38">
        <w:rPr>
          <w:rStyle w:val="DevConfigGray"/>
        </w:rPr>
        <w:lastRenderedPageBreak/>
        <w:t>interface FastEthernet0/19</w:t>
      </w:r>
    </w:p>
    <w:p w14:paraId="75D61576"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310242F5" w14:textId="77777777" w:rsidR="00675A52" w:rsidRPr="00474E38" w:rsidRDefault="00675A52" w:rsidP="00474E38">
      <w:pPr>
        <w:pStyle w:val="DevConfigs"/>
        <w:rPr>
          <w:rStyle w:val="DevConfigGray"/>
        </w:rPr>
      </w:pPr>
      <w:r w:rsidRPr="00474E38">
        <w:rPr>
          <w:rStyle w:val="DevConfigGray"/>
        </w:rPr>
        <w:t xml:space="preserve"> switchport mode access</w:t>
      </w:r>
    </w:p>
    <w:p w14:paraId="3ECF8AD8" w14:textId="77777777" w:rsidR="00675A52" w:rsidRPr="00474E38" w:rsidRDefault="00675A52" w:rsidP="00474E38">
      <w:pPr>
        <w:pStyle w:val="DevConfigs"/>
        <w:rPr>
          <w:rStyle w:val="DevConfigGray"/>
        </w:rPr>
      </w:pPr>
      <w:r w:rsidRPr="00474E38">
        <w:rPr>
          <w:rStyle w:val="DevConfigGray"/>
        </w:rPr>
        <w:t xml:space="preserve"> shutdown</w:t>
      </w:r>
    </w:p>
    <w:p w14:paraId="3B0E5224" w14:textId="77777777" w:rsidR="00675A52" w:rsidRPr="00474E38" w:rsidRDefault="00675A52" w:rsidP="00474E38">
      <w:pPr>
        <w:pStyle w:val="DevConfigs"/>
        <w:rPr>
          <w:rStyle w:val="DevConfigGray"/>
        </w:rPr>
      </w:pPr>
      <w:r w:rsidRPr="00474E38">
        <w:rPr>
          <w:rStyle w:val="DevConfigGray"/>
        </w:rPr>
        <w:t>!</w:t>
      </w:r>
    </w:p>
    <w:p w14:paraId="2F720878" w14:textId="77777777" w:rsidR="00675A52" w:rsidRPr="00474E38" w:rsidRDefault="00675A52" w:rsidP="00474E38">
      <w:pPr>
        <w:pStyle w:val="DevConfigs"/>
        <w:rPr>
          <w:rStyle w:val="DevConfigGray"/>
        </w:rPr>
      </w:pPr>
      <w:r w:rsidRPr="00474E38">
        <w:rPr>
          <w:rStyle w:val="DevConfigGray"/>
        </w:rPr>
        <w:t>interface FastEthernet0/20</w:t>
      </w:r>
    </w:p>
    <w:p w14:paraId="44BBB1D2"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FA1910A" w14:textId="77777777" w:rsidR="00675A52" w:rsidRPr="00474E38" w:rsidRDefault="00675A52" w:rsidP="00474E38">
      <w:pPr>
        <w:pStyle w:val="DevConfigs"/>
        <w:rPr>
          <w:rStyle w:val="DevConfigGray"/>
        </w:rPr>
      </w:pPr>
      <w:r w:rsidRPr="00474E38">
        <w:rPr>
          <w:rStyle w:val="DevConfigGray"/>
        </w:rPr>
        <w:t xml:space="preserve"> switchport mode access</w:t>
      </w:r>
    </w:p>
    <w:p w14:paraId="24461EFA" w14:textId="77777777" w:rsidR="00675A52" w:rsidRPr="00474E38" w:rsidRDefault="00675A52" w:rsidP="00474E38">
      <w:pPr>
        <w:pStyle w:val="DevConfigs"/>
        <w:rPr>
          <w:rStyle w:val="DevConfigGray"/>
        </w:rPr>
      </w:pPr>
      <w:r w:rsidRPr="00474E38">
        <w:rPr>
          <w:rStyle w:val="DevConfigGray"/>
        </w:rPr>
        <w:t xml:space="preserve"> shutdown</w:t>
      </w:r>
    </w:p>
    <w:p w14:paraId="311F177E" w14:textId="77777777" w:rsidR="00675A52" w:rsidRPr="00474E38" w:rsidRDefault="00675A52" w:rsidP="00474E38">
      <w:pPr>
        <w:pStyle w:val="DevConfigs"/>
        <w:rPr>
          <w:rStyle w:val="DevConfigGray"/>
        </w:rPr>
      </w:pPr>
      <w:r w:rsidRPr="00474E38">
        <w:rPr>
          <w:rStyle w:val="DevConfigGray"/>
        </w:rPr>
        <w:t>!</w:t>
      </w:r>
    </w:p>
    <w:p w14:paraId="10D4F8DE" w14:textId="77777777" w:rsidR="00675A52" w:rsidRPr="00474E38" w:rsidRDefault="00675A52" w:rsidP="00474E38">
      <w:pPr>
        <w:pStyle w:val="DevConfigs"/>
        <w:rPr>
          <w:rStyle w:val="DevConfigGray"/>
        </w:rPr>
      </w:pPr>
      <w:r w:rsidRPr="00474E38">
        <w:rPr>
          <w:rStyle w:val="DevConfigGray"/>
        </w:rPr>
        <w:t>interface FastEthernet0/21</w:t>
      </w:r>
    </w:p>
    <w:p w14:paraId="555C2A0C"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BC6008D" w14:textId="77777777" w:rsidR="00675A52" w:rsidRPr="00474E38" w:rsidRDefault="00675A52" w:rsidP="00474E38">
      <w:pPr>
        <w:pStyle w:val="DevConfigs"/>
        <w:rPr>
          <w:rStyle w:val="DevConfigGray"/>
        </w:rPr>
      </w:pPr>
      <w:r w:rsidRPr="00474E38">
        <w:rPr>
          <w:rStyle w:val="DevConfigGray"/>
        </w:rPr>
        <w:t xml:space="preserve"> switchport mode access</w:t>
      </w:r>
    </w:p>
    <w:p w14:paraId="060FF42C" w14:textId="77777777" w:rsidR="00675A52" w:rsidRPr="00474E38" w:rsidRDefault="00675A52" w:rsidP="00474E38">
      <w:pPr>
        <w:pStyle w:val="DevConfigs"/>
        <w:rPr>
          <w:rStyle w:val="DevConfigGray"/>
        </w:rPr>
      </w:pPr>
      <w:r w:rsidRPr="00474E38">
        <w:rPr>
          <w:rStyle w:val="DevConfigGray"/>
        </w:rPr>
        <w:t xml:space="preserve"> shutdown</w:t>
      </w:r>
    </w:p>
    <w:p w14:paraId="2D16F262" w14:textId="77777777" w:rsidR="00675A52" w:rsidRPr="00474E38" w:rsidRDefault="00675A52" w:rsidP="00474E38">
      <w:pPr>
        <w:pStyle w:val="DevConfigs"/>
        <w:rPr>
          <w:rStyle w:val="DevConfigGray"/>
        </w:rPr>
      </w:pPr>
      <w:r w:rsidRPr="00474E38">
        <w:rPr>
          <w:rStyle w:val="DevConfigGray"/>
        </w:rPr>
        <w:t>!</w:t>
      </w:r>
    </w:p>
    <w:p w14:paraId="645D6E7E" w14:textId="77777777" w:rsidR="00675A52" w:rsidRPr="00474E38" w:rsidRDefault="00675A52" w:rsidP="00474E38">
      <w:pPr>
        <w:pStyle w:val="DevConfigs"/>
        <w:rPr>
          <w:rStyle w:val="DevConfigGray"/>
        </w:rPr>
      </w:pPr>
      <w:r w:rsidRPr="00474E38">
        <w:rPr>
          <w:rStyle w:val="DevConfigGray"/>
        </w:rPr>
        <w:t>interface FastEthernet0/22</w:t>
      </w:r>
    </w:p>
    <w:p w14:paraId="6F64D041"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099650D1" w14:textId="77777777" w:rsidR="00675A52" w:rsidRPr="00474E38" w:rsidRDefault="00675A52" w:rsidP="00474E38">
      <w:pPr>
        <w:pStyle w:val="DevConfigs"/>
        <w:rPr>
          <w:rStyle w:val="DevConfigGray"/>
        </w:rPr>
      </w:pPr>
      <w:r w:rsidRPr="00474E38">
        <w:rPr>
          <w:rStyle w:val="DevConfigGray"/>
        </w:rPr>
        <w:t xml:space="preserve"> switchport mode access</w:t>
      </w:r>
    </w:p>
    <w:p w14:paraId="66A7177F" w14:textId="77777777" w:rsidR="00675A52" w:rsidRPr="00474E38" w:rsidRDefault="00675A52" w:rsidP="00474E38">
      <w:pPr>
        <w:pStyle w:val="DevConfigs"/>
        <w:rPr>
          <w:rStyle w:val="DevConfigGray"/>
        </w:rPr>
      </w:pPr>
      <w:r w:rsidRPr="00474E38">
        <w:rPr>
          <w:rStyle w:val="DevConfigGray"/>
        </w:rPr>
        <w:t xml:space="preserve"> shutdown</w:t>
      </w:r>
    </w:p>
    <w:p w14:paraId="333D5E78" w14:textId="77777777" w:rsidR="00675A52" w:rsidRPr="00474E38" w:rsidRDefault="00675A52" w:rsidP="00474E38">
      <w:pPr>
        <w:pStyle w:val="DevConfigs"/>
        <w:rPr>
          <w:rStyle w:val="DevConfigGray"/>
        </w:rPr>
      </w:pPr>
      <w:r w:rsidRPr="00474E38">
        <w:rPr>
          <w:rStyle w:val="DevConfigGray"/>
        </w:rPr>
        <w:t>!</w:t>
      </w:r>
    </w:p>
    <w:p w14:paraId="545DFAAF" w14:textId="77777777" w:rsidR="00675A52" w:rsidRPr="00474E38" w:rsidRDefault="00675A52" w:rsidP="00474E38">
      <w:pPr>
        <w:pStyle w:val="DevConfigs"/>
        <w:rPr>
          <w:rStyle w:val="DevConfigGray"/>
        </w:rPr>
      </w:pPr>
      <w:r w:rsidRPr="00474E38">
        <w:rPr>
          <w:rStyle w:val="DevConfigGray"/>
        </w:rPr>
        <w:t>interface FastEthernet0/23</w:t>
      </w:r>
    </w:p>
    <w:p w14:paraId="3466E44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6A50C71E" w14:textId="77777777" w:rsidR="00675A52" w:rsidRPr="00474E38" w:rsidRDefault="00675A52" w:rsidP="00474E38">
      <w:pPr>
        <w:pStyle w:val="DevConfigs"/>
        <w:rPr>
          <w:rStyle w:val="DevConfigGray"/>
        </w:rPr>
      </w:pPr>
      <w:r w:rsidRPr="00474E38">
        <w:rPr>
          <w:rStyle w:val="DevConfigGray"/>
        </w:rPr>
        <w:t xml:space="preserve"> switchport mode access</w:t>
      </w:r>
    </w:p>
    <w:p w14:paraId="37F3BABE" w14:textId="77777777" w:rsidR="00675A52" w:rsidRPr="00474E38" w:rsidRDefault="00675A52" w:rsidP="00474E38">
      <w:pPr>
        <w:pStyle w:val="DevConfigs"/>
        <w:rPr>
          <w:rStyle w:val="DevConfigGray"/>
        </w:rPr>
      </w:pPr>
      <w:r w:rsidRPr="00474E38">
        <w:rPr>
          <w:rStyle w:val="DevConfigGray"/>
        </w:rPr>
        <w:t xml:space="preserve"> shutdown</w:t>
      </w:r>
    </w:p>
    <w:p w14:paraId="1C4FD3A2" w14:textId="77777777" w:rsidR="00675A52" w:rsidRPr="00474E38" w:rsidRDefault="00675A52" w:rsidP="00474E38">
      <w:pPr>
        <w:pStyle w:val="DevConfigs"/>
        <w:rPr>
          <w:rStyle w:val="DevConfigGray"/>
        </w:rPr>
      </w:pPr>
      <w:r w:rsidRPr="00474E38">
        <w:rPr>
          <w:rStyle w:val="DevConfigGray"/>
        </w:rPr>
        <w:t>!</w:t>
      </w:r>
    </w:p>
    <w:p w14:paraId="3D76A1B4" w14:textId="77777777" w:rsidR="00675A52" w:rsidRPr="00474E38" w:rsidRDefault="00675A52" w:rsidP="00474E38">
      <w:pPr>
        <w:pStyle w:val="DevConfigs"/>
        <w:rPr>
          <w:rStyle w:val="DevConfigGray"/>
        </w:rPr>
      </w:pPr>
      <w:r w:rsidRPr="00474E38">
        <w:rPr>
          <w:rStyle w:val="DevConfigGray"/>
        </w:rPr>
        <w:t>interface FastEthernet0/24</w:t>
      </w:r>
    </w:p>
    <w:p w14:paraId="0B26448B"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56204D47" w14:textId="77777777" w:rsidR="00675A52" w:rsidRPr="00474E38" w:rsidRDefault="00675A52" w:rsidP="00474E38">
      <w:pPr>
        <w:pStyle w:val="DevConfigs"/>
        <w:rPr>
          <w:rStyle w:val="DevConfigGray"/>
        </w:rPr>
      </w:pPr>
      <w:r w:rsidRPr="00474E38">
        <w:rPr>
          <w:rStyle w:val="DevConfigGray"/>
        </w:rPr>
        <w:t xml:space="preserve"> switchport mode access</w:t>
      </w:r>
    </w:p>
    <w:p w14:paraId="30419342" w14:textId="77777777" w:rsidR="00675A52" w:rsidRPr="00474E38" w:rsidRDefault="00675A52" w:rsidP="00474E38">
      <w:pPr>
        <w:pStyle w:val="DevConfigs"/>
        <w:rPr>
          <w:rStyle w:val="DevConfigGray"/>
        </w:rPr>
      </w:pPr>
      <w:r w:rsidRPr="00474E38">
        <w:rPr>
          <w:rStyle w:val="DevConfigGray"/>
        </w:rPr>
        <w:t xml:space="preserve"> shutdown</w:t>
      </w:r>
    </w:p>
    <w:p w14:paraId="5EBB051F" w14:textId="77777777" w:rsidR="00675A52" w:rsidRPr="00474E38" w:rsidRDefault="00675A52" w:rsidP="00474E38">
      <w:pPr>
        <w:pStyle w:val="DevConfigs"/>
        <w:rPr>
          <w:rStyle w:val="DevConfigGray"/>
        </w:rPr>
      </w:pPr>
      <w:r w:rsidRPr="00474E38">
        <w:rPr>
          <w:rStyle w:val="DevConfigGray"/>
        </w:rPr>
        <w:t>!</w:t>
      </w:r>
    </w:p>
    <w:p w14:paraId="47C04E4D" w14:textId="77777777" w:rsidR="00675A52" w:rsidRPr="00474E38" w:rsidRDefault="00675A52" w:rsidP="00474E38">
      <w:pPr>
        <w:pStyle w:val="DevConfigs"/>
        <w:rPr>
          <w:rStyle w:val="DevConfigGray"/>
        </w:rPr>
      </w:pPr>
      <w:r w:rsidRPr="00474E38">
        <w:rPr>
          <w:rStyle w:val="DevConfigGray"/>
        </w:rPr>
        <w:t>interface GigabitEthernet0/1</w:t>
      </w:r>
    </w:p>
    <w:p w14:paraId="3788CA39"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15C2B5EA" w14:textId="77777777" w:rsidR="00675A52" w:rsidRPr="00474E38" w:rsidRDefault="00675A52" w:rsidP="00474E38">
      <w:pPr>
        <w:pStyle w:val="DevConfigs"/>
        <w:rPr>
          <w:rStyle w:val="DevConfigGray"/>
        </w:rPr>
      </w:pPr>
      <w:r w:rsidRPr="00474E38">
        <w:rPr>
          <w:rStyle w:val="DevConfigGray"/>
        </w:rPr>
        <w:t xml:space="preserve"> switchport mode access</w:t>
      </w:r>
    </w:p>
    <w:p w14:paraId="69C9973D" w14:textId="77777777" w:rsidR="00675A52" w:rsidRPr="00474E38" w:rsidRDefault="00675A52" w:rsidP="00474E38">
      <w:pPr>
        <w:pStyle w:val="DevConfigs"/>
        <w:rPr>
          <w:rStyle w:val="DevConfigGray"/>
        </w:rPr>
      </w:pPr>
      <w:r w:rsidRPr="00474E38">
        <w:rPr>
          <w:rStyle w:val="DevConfigGray"/>
        </w:rPr>
        <w:t xml:space="preserve"> shutdown</w:t>
      </w:r>
    </w:p>
    <w:p w14:paraId="75BBF911" w14:textId="77777777" w:rsidR="00675A52" w:rsidRPr="00474E38" w:rsidRDefault="00675A52" w:rsidP="00474E38">
      <w:pPr>
        <w:pStyle w:val="DevConfigs"/>
        <w:rPr>
          <w:rStyle w:val="DevConfigGray"/>
        </w:rPr>
      </w:pPr>
      <w:r w:rsidRPr="00474E38">
        <w:rPr>
          <w:rStyle w:val="DevConfigGray"/>
        </w:rPr>
        <w:t>!</w:t>
      </w:r>
    </w:p>
    <w:p w14:paraId="474EEF52" w14:textId="77777777" w:rsidR="00675A52" w:rsidRPr="00474E38" w:rsidRDefault="00675A52" w:rsidP="00474E38">
      <w:pPr>
        <w:pStyle w:val="DevConfigs"/>
        <w:rPr>
          <w:rStyle w:val="DevConfigGray"/>
        </w:rPr>
      </w:pPr>
      <w:r w:rsidRPr="00474E38">
        <w:rPr>
          <w:rStyle w:val="DevConfigGray"/>
        </w:rPr>
        <w:t>interface GigabitEthernet0/2</w:t>
      </w:r>
    </w:p>
    <w:p w14:paraId="3A3FF73A" w14:textId="77777777" w:rsidR="00675A52" w:rsidRPr="00474E38" w:rsidRDefault="00675A52" w:rsidP="00474E38">
      <w:pPr>
        <w:pStyle w:val="DevConfigs"/>
        <w:rPr>
          <w:rStyle w:val="DevConfigGray"/>
        </w:rPr>
      </w:pPr>
      <w:r w:rsidRPr="00474E38">
        <w:rPr>
          <w:rStyle w:val="DevConfigGray"/>
        </w:rPr>
        <w:t xml:space="preserve"> switchport access </w:t>
      </w:r>
      <w:proofErr w:type="spellStart"/>
      <w:r w:rsidRPr="00474E38">
        <w:rPr>
          <w:rStyle w:val="DevConfigGray"/>
        </w:rPr>
        <w:t>vlan</w:t>
      </w:r>
      <w:proofErr w:type="spellEnd"/>
      <w:r w:rsidRPr="00474E38">
        <w:rPr>
          <w:rStyle w:val="DevConfigGray"/>
        </w:rPr>
        <w:t xml:space="preserve"> 999</w:t>
      </w:r>
    </w:p>
    <w:p w14:paraId="42FC4F20" w14:textId="77777777" w:rsidR="00675A52" w:rsidRPr="00474E38" w:rsidRDefault="00675A52" w:rsidP="00474E38">
      <w:pPr>
        <w:pStyle w:val="DevConfigs"/>
        <w:rPr>
          <w:rStyle w:val="DevConfigGray"/>
        </w:rPr>
      </w:pPr>
      <w:r w:rsidRPr="00474E38">
        <w:rPr>
          <w:rStyle w:val="DevConfigGray"/>
        </w:rPr>
        <w:t xml:space="preserve"> switchport mode access</w:t>
      </w:r>
    </w:p>
    <w:p w14:paraId="64745D68" w14:textId="77777777" w:rsidR="00675A52" w:rsidRPr="00474E38" w:rsidRDefault="00675A52" w:rsidP="00474E38">
      <w:pPr>
        <w:pStyle w:val="DevConfigs"/>
        <w:rPr>
          <w:rStyle w:val="DevConfigGray"/>
        </w:rPr>
      </w:pPr>
      <w:r w:rsidRPr="00474E38">
        <w:rPr>
          <w:rStyle w:val="DevConfigGray"/>
        </w:rPr>
        <w:t xml:space="preserve"> shutdown</w:t>
      </w:r>
    </w:p>
    <w:p w14:paraId="5F30565D" w14:textId="77777777" w:rsidR="00675A52" w:rsidRPr="00474E38" w:rsidRDefault="00675A52" w:rsidP="00474E38">
      <w:pPr>
        <w:pStyle w:val="DevConfigs"/>
        <w:rPr>
          <w:rStyle w:val="DevConfigGray"/>
        </w:rPr>
      </w:pPr>
      <w:r w:rsidRPr="00474E38">
        <w:rPr>
          <w:rStyle w:val="DevConfigGray"/>
        </w:rPr>
        <w:t>!</w:t>
      </w:r>
    </w:p>
    <w:p w14:paraId="5C6E2A17" w14:textId="77777777" w:rsidR="00675A52" w:rsidRPr="00474E38" w:rsidRDefault="00675A52" w:rsidP="00474E38">
      <w:pPr>
        <w:pStyle w:val="DevConfigs"/>
        <w:rPr>
          <w:rStyle w:val="DevConfigGray"/>
        </w:rPr>
      </w:pPr>
      <w:r w:rsidRPr="00474E38">
        <w:rPr>
          <w:rStyle w:val="DevConfigGray"/>
        </w:rPr>
        <w:t>interface Vlan1</w:t>
      </w:r>
    </w:p>
    <w:p w14:paraId="09519B50" w14:textId="77777777" w:rsidR="00675A52" w:rsidRPr="00474E38" w:rsidRDefault="00675A52" w:rsidP="00474E38">
      <w:pPr>
        <w:pStyle w:val="DevConfigs"/>
        <w:rPr>
          <w:rStyle w:val="DevConfigGray"/>
        </w:rPr>
      </w:pPr>
      <w:r w:rsidRPr="00474E38">
        <w:rPr>
          <w:rStyle w:val="DevConfigGray"/>
        </w:rPr>
        <w:t xml:space="preserve"> no </w:t>
      </w:r>
      <w:proofErr w:type="spellStart"/>
      <w:r w:rsidRPr="00474E38">
        <w:rPr>
          <w:rStyle w:val="DevConfigGray"/>
        </w:rPr>
        <w:t>ip</w:t>
      </w:r>
      <w:proofErr w:type="spellEnd"/>
      <w:r w:rsidRPr="00474E38">
        <w:rPr>
          <w:rStyle w:val="DevConfigGray"/>
        </w:rPr>
        <w:t xml:space="preserve"> address</w:t>
      </w:r>
    </w:p>
    <w:p w14:paraId="1ABFEF35" w14:textId="77777777" w:rsidR="00675A52" w:rsidRPr="00474E38" w:rsidRDefault="00675A52" w:rsidP="00474E38">
      <w:pPr>
        <w:pStyle w:val="DevConfigs"/>
        <w:rPr>
          <w:rStyle w:val="DevConfigGray"/>
        </w:rPr>
      </w:pPr>
      <w:r w:rsidRPr="00474E38">
        <w:rPr>
          <w:rStyle w:val="DevConfigGray"/>
        </w:rPr>
        <w:t xml:space="preserve"> shutdown</w:t>
      </w:r>
    </w:p>
    <w:p w14:paraId="50487EFF" w14:textId="77777777" w:rsidR="00675A52" w:rsidRPr="00474E38" w:rsidRDefault="00675A52" w:rsidP="00474E38">
      <w:pPr>
        <w:pStyle w:val="DevConfigs"/>
        <w:rPr>
          <w:rStyle w:val="DevConfigGray"/>
        </w:rPr>
      </w:pPr>
      <w:r w:rsidRPr="00474E38">
        <w:rPr>
          <w:rStyle w:val="DevConfigGray"/>
        </w:rPr>
        <w:t>!</w:t>
      </w:r>
    </w:p>
    <w:p w14:paraId="083CE611" w14:textId="77777777" w:rsidR="00675A52" w:rsidRPr="00474E38" w:rsidRDefault="00675A52" w:rsidP="00474E38">
      <w:pPr>
        <w:pStyle w:val="DevConfigs"/>
        <w:rPr>
          <w:rStyle w:val="DevConfigGray"/>
        </w:rPr>
      </w:pPr>
      <w:r w:rsidRPr="00474E38">
        <w:rPr>
          <w:rStyle w:val="DevConfigGray"/>
        </w:rPr>
        <w:t>interface Vlan200</w:t>
      </w:r>
    </w:p>
    <w:p w14:paraId="2352BD18" w14:textId="7F0A1B51" w:rsidR="00675A52" w:rsidRDefault="00675A52" w:rsidP="00474E38">
      <w:pPr>
        <w:pStyle w:val="DevConfigs"/>
        <w:rPr>
          <w:rStyle w:val="DevConfigGray"/>
        </w:rPr>
      </w:pPr>
      <w:r w:rsidRPr="00474E38">
        <w:rPr>
          <w:rStyle w:val="DevConfigGray"/>
        </w:rPr>
        <w:t xml:space="preserve"> </w:t>
      </w:r>
      <w:proofErr w:type="spellStart"/>
      <w:r w:rsidRPr="00474E38">
        <w:rPr>
          <w:rStyle w:val="DevConfigGray"/>
        </w:rPr>
        <w:t>ip</w:t>
      </w:r>
      <w:proofErr w:type="spellEnd"/>
      <w:r w:rsidRPr="00474E38">
        <w:rPr>
          <w:rStyle w:val="DevConfigGray"/>
        </w:rPr>
        <w:t xml:space="preserve"> address 192.168.1.66 255.255.255.224</w:t>
      </w:r>
    </w:p>
    <w:p w14:paraId="41C6F69A" w14:textId="08EF40D9" w:rsidR="0017018C" w:rsidRDefault="0017018C" w:rsidP="00474E38">
      <w:pPr>
        <w:pStyle w:val="DevConfigs"/>
        <w:rPr>
          <w:rStyle w:val="DevConfigGray"/>
        </w:rPr>
      </w:pPr>
    </w:p>
    <w:p w14:paraId="5D978292" w14:textId="1C94370C" w:rsidR="0017018C" w:rsidRPr="00474E38" w:rsidRDefault="0017018C" w:rsidP="00474E38">
      <w:pPr>
        <w:pStyle w:val="DevConfigs"/>
        <w:rPr>
          <w:rStyle w:val="DevConfigGray"/>
        </w:rPr>
      </w:pPr>
      <w:proofErr w:type="spellStart"/>
      <w:r>
        <w:rPr>
          <w:rStyle w:val="DevConfigGray"/>
        </w:rPr>
        <w:t>ip</w:t>
      </w:r>
      <w:proofErr w:type="spellEnd"/>
      <w:r>
        <w:rPr>
          <w:rStyle w:val="DevConfigGray"/>
        </w:rPr>
        <w:t xml:space="preserve"> default-gateway 192.168.1.65</w:t>
      </w:r>
    </w:p>
    <w:p w14:paraId="382D0DEC" w14:textId="77777777" w:rsidR="00675A52" w:rsidRPr="00474E38" w:rsidRDefault="00675A52" w:rsidP="00474E38">
      <w:pPr>
        <w:pStyle w:val="DevConfigs"/>
        <w:rPr>
          <w:rStyle w:val="DevConfigGray"/>
        </w:rPr>
      </w:pPr>
      <w:r w:rsidRPr="00474E38">
        <w:rPr>
          <w:rStyle w:val="DevConfigGray"/>
        </w:rPr>
        <w:t>!</w:t>
      </w:r>
    </w:p>
    <w:p w14:paraId="337BE629" w14:textId="77777777" w:rsidR="00675A52" w:rsidRPr="00474E38" w:rsidRDefault="00675A52" w:rsidP="00474E38">
      <w:pPr>
        <w:pStyle w:val="DevConfigs"/>
        <w:rPr>
          <w:rStyle w:val="DevConfigGray"/>
        </w:rPr>
      </w:pPr>
      <w:proofErr w:type="spellStart"/>
      <w:r w:rsidRPr="00474E38">
        <w:rPr>
          <w:rStyle w:val="DevConfigGray"/>
        </w:rPr>
        <w:t>ip</w:t>
      </w:r>
      <w:proofErr w:type="spellEnd"/>
      <w:r w:rsidRPr="00474E38">
        <w:rPr>
          <w:rStyle w:val="DevConfigGray"/>
        </w:rPr>
        <w:t xml:space="preserve"> http server</w:t>
      </w:r>
    </w:p>
    <w:p w14:paraId="33397B0D" w14:textId="77777777" w:rsidR="00675A52" w:rsidRPr="00474E38" w:rsidRDefault="00675A52" w:rsidP="00474E38">
      <w:pPr>
        <w:pStyle w:val="DevConfigs"/>
        <w:rPr>
          <w:rStyle w:val="DevConfigGray"/>
        </w:rPr>
      </w:pPr>
      <w:proofErr w:type="spellStart"/>
      <w:r w:rsidRPr="00474E38">
        <w:rPr>
          <w:rStyle w:val="DevConfigGray"/>
        </w:rPr>
        <w:lastRenderedPageBreak/>
        <w:t>ip</w:t>
      </w:r>
      <w:proofErr w:type="spellEnd"/>
      <w:r w:rsidRPr="00474E38">
        <w:rPr>
          <w:rStyle w:val="DevConfigGray"/>
        </w:rPr>
        <w:t xml:space="preserve"> http secure-server</w:t>
      </w:r>
    </w:p>
    <w:p w14:paraId="3F32787D" w14:textId="77777777" w:rsidR="00675A52" w:rsidRPr="00474E38" w:rsidRDefault="00675A52" w:rsidP="00474E38">
      <w:pPr>
        <w:pStyle w:val="DevConfigs"/>
        <w:rPr>
          <w:rStyle w:val="DevConfigGray"/>
        </w:rPr>
      </w:pPr>
      <w:r w:rsidRPr="00474E38">
        <w:rPr>
          <w:rStyle w:val="DevConfigGray"/>
        </w:rPr>
        <w:t>!</w:t>
      </w:r>
    </w:p>
    <w:p w14:paraId="0E453A4A" w14:textId="77777777" w:rsidR="00675A52" w:rsidRPr="00474E38" w:rsidRDefault="00675A52" w:rsidP="00474E38">
      <w:pPr>
        <w:pStyle w:val="DevConfigs"/>
        <w:rPr>
          <w:rStyle w:val="DevConfigGray"/>
        </w:rPr>
      </w:pPr>
      <w:r w:rsidRPr="00474E38">
        <w:rPr>
          <w:rStyle w:val="DevConfigGray"/>
        </w:rPr>
        <w:t xml:space="preserve">banner </w:t>
      </w:r>
      <w:proofErr w:type="spellStart"/>
      <w:r w:rsidRPr="00474E38">
        <w:rPr>
          <w:rStyle w:val="DevConfigGray"/>
        </w:rPr>
        <w:t>motd</w:t>
      </w:r>
      <w:proofErr w:type="spellEnd"/>
      <w:r w:rsidRPr="00474E38">
        <w:rPr>
          <w:rStyle w:val="DevConfigGray"/>
        </w:rPr>
        <w:t xml:space="preserve"> ^C Authorized Users Only! ^C</w:t>
      </w:r>
    </w:p>
    <w:p w14:paraId="10D9EB6C" w14:textId="77777777" w:rsidR="00675A52" w:rsidRPr="00474E38" w:rsidRDefault="00675A52" w:rsidP="00474E38">
      <w:pPr>
        <w:pStyle w:val="DevConfigs"/>
        <w:rPr>
          <w:rStyle w:val="DevConfigGray"/>
        </w:rPr>
      </w:pPr>
      <w:r w:rsidRPr="00474E38">
        <w:rPr>
          <w:rStyle w:val="DevConfigGray"/>
        </w:rPr>
        <w:t>!</w:t>
      </w:r>
    </w:p>
    <w:p w14:paraId="13294D1A" w14:textId="77777777" w:rsidR="00675A52" w:rsidRPr="00474E38" w:rsidRDefault="00675A52" w:rsidP="00474E38">
      <w:pPr>
        <w:pStyle w:val="DevConfigs"/>
        <w:rPr>
          <w:rStyle w:val="DevConfigGray"/>
        </w:rPr>
      </w:pPr>
      <w:r w:rsidRPr="00474E38">
        <w:rPr>
          <w:rStyle w:val="DevConfigGray"/>
        </w:rPr>
        <w:t>line con 0</w:t>
      </w:r>
    </w:p>
    <w:p w14:paraId="327FA122" w14:textId="77777777" w:rsidR="00675A52" w:rsidRPr="00474E38" w:rsidRDefault="00675A52" w:rsidP="00474E38">
      <w:pPr>
        <w:pStyle w:val="DevConfigs"/>
        <w:rPr>
          <w:rStyle w:val="DevConfigGray"/>
        </w:rPr>
      </w:pPr>
      <w:r w:rsidRPr="00474E38">
        <w:rPr>
          <w:rStyle w:val="DevConfigGray"/>
        </w:rPr>
        <w:t xml:space="preserve"> password 7 060506324F41</w:t>
      </w:r>
    </w:p>
    <w:p w14:paraId="65556227" w14:textId="77777777" w:rsidR="00675A52" w:rsidRPr="00474E38" w:rsidRDefault="00675A52" w:rsidP="00474E38">
      <w:pPr>
        <w:pStyle w:val="DevConfigs"/>
        <w:rPr>
          <w:rStyle w:val="DevConfigGray"/>
        </w:rPr>
      </w:pPr>
      <w:r w:rsidRPr="00474E38">
        <w:rPr>
          <w:rStyle w:val="DevConfigGray"/>
        </w:rPr>
        <w:t xml:space="preserve"> login</w:t>
      </w:r>
    </w:p>
    <w:p w14:paraId="17A352FA" w14:textId="77777777" w:rsidR="00675A52" w:rsidRPr="00474E38" w:rsidRDefault="00675A52" w:rsidP="00474E38">
      <w:pPr>
        <w:pStyle w:val="DevConfigs"/>
        <w:rPr>
          <w:rStyle w:val="DevConfigGray"/>
        </w:rPr>
      </w:pPr>
      <w:r w:rsidRPr="00474E38">
        <w:rPr>
          <w:rStyle w:val="DevConfigGray"/>
        </w:rPr>
        <w:t xml:space="preserve">line </w:t>
      </w:r>
      <w:proofErr w:type="spellStart"/>
      <w:r w:rsidRPr="00474E38">
        <w:rPr>
          <w:rStyle w:val="DevConfigGray"/>
        </w:rPr>
        <w:t>vty</w:t>
      </w:r>
      <w:proofErr w:type="spellEnd"/>
      <w:r w:rsidRPr="00474E38">
        <w:rPr>
          <w:rStyle w:val="DevConfigGray"/>
        </w:rPr>
        <w:t xml:space="preserve"> 0 4</w:t>
      </w:r>
    </w:p>
    <w:p w14:paraId="6FB30E5E" w14:textId="77777777" w:rsidR="00675A52" w:rsidRPr="00474E38" w:rsidRDefault="00675A52" w:rsidP="00474E38">
      <w:pPr>
        <w:pStyle w:val="DevConfigs"/>
        <w:rPr>
          <w:rStyle w:val="DevConfigGray"/>
        </w:rPr>
      </w:pPr>
      <w:r w:rsidRPr="00474E38">
        <w:rPr>
          <w:rStyle w:val="DevConfigGray"/>
        </w:rPr>
        <w:t xml:space="preserve"> password 7 060506324F41</w:t>
      </w:r>
    </w:p>
    <w:p w14:paraId="433B2C47" w14:textId="77777777" w:rsidR="00675A52" w:rsidRPr="00474E38" w:rsidRDefault="00675A52" w:rsidP="00474E38">
      <w:pPr>
        <w:pStyle w:val="DevConfigs"/>
        <w:rPr>
          <w:rStyle w:val="DevConfigGray"/>
        </w:rPr>
      </w:pPr>
      <w:r w:rsidRPr="00474E38">
        <w:rPr>
          <w:rStyle w:val="DevConfigGray"/>
        </w:rPr>
        <w:t xml:space="preserve"> login</w:t>
      </w:r>
    </w:p>
    <w:p w14:paraId="501E6AA5" w14:textId="77777777" w:rsidR="00675A52" w:rsidRPr="00474E38" w:rsidRDefault="00675A52" w:rsidP="00474E38">
      <w:pPr>
        <w:pStyle w:val="DevConfigs"/>
        <w:rPr>
          <w:rStyle w:val="DevConfigGray"/>
        </w:rPr>
      </w:pPr>
      <w:r w:rsidRPr="00474E38">
        <w:rPr>
          <w:rStyle w:val="DevConfigGray"/>
        </w:rPr>
        <w:t xml:space="preserve">line </w:t>
      </w:r>
      <w:proofErr w:type="spellStart"/>
      <w:r w:rsidRPr="00474E38">
        <w:rPr>
          <w:rStyle w:val="DevConfigGray"/>
        </w:rPr>
        <w:t>vty</w:t>
      </w:r>
      <w:proofErr w:type="spellEnd"/>
      <w:r w:rsidRPr="00474E38">
        <w:rPr>
          <w:rStyle w:val="DevConfigGray"/>
        </w:rPr>
        <w:t xml:space="preserve"> 5 15</w:t>
      </w:r>
    </w:p>
    <w:p w14:paraId="39EE2764" w14:textId="2B30C1E8" w:rsidR="00675A52" w:rsidRDefault="00675A52" w:rsidP="00474E38">
      <w:pPr>
        <w:pStyle w:val="DevConfigs"/>
        <w:rPr>
          <w:rStyle w:val="DevConfigGray"/>
        </w:rPr>
      </w:pPr>
      <w:r w:rsidRPr="00474E38">
        <w:rPr>
          <w:rStyle w:val="DevConfigGray"/>
        </w:rPr>
        <w:t xml:space="preserve"> login</w:t>
      </w:r>
    </w:p>
    <w:p w14:paraId="088BA10D" w14:textId="58447D01" w:rsidR="00D67451" w:rsidRDefault="00D67451" w:rsidP="00474E38">
      <w:pPr>
        <w:pStyle w:val="DevConfigs"/>
        <w:rPr>
          <w:rStyle w:val="DevConfigGray"/>
        </w:rPr>
      </w:pPr>
      <w:r>
        <w:rPr>
          <w:rStyle w:val="DevConfigGray"/>
        </w:rPr>
        <w:t>!</w:t>
      </w:r>
    </w:p>
    <w:p w14:paraId="765DA729"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100</w:t>
      </w:r>
    </w:p>
    <w:p w14:paraId="01E2C3F6" w14:textId="77777777" w:rsidR="00D67451" w:rsidRPr="00D67451" w:rsidRDefault="00D67451" w:rsidP="00D67451">
      <w:pPr>
        <w:pStyle w:val="DevConfigs"/>
        <w:rPr>
          <w:rStyle w:val="DevConfigGray"/>
        </w:rPr>
      </w:pPr>
      <w:r w:rsidRPr="00D67451">
        <w:rPr>
          <w:rStyle w:val="DevConfigGray"/>
        </w:rPr>
        <w:t xml:space="preserve"> name Clients</w:t>
      </w:r>
    </w:p>
    <w:p w14:paraId="738475C7"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200</w:t>
      </w:r>
    </w:p>
    <w:p w14:paraId="3BA74317" w14:textId="77777777" w:rsidR="00D67451" w:rsidRPr="00D67451" w:rsidRDefault="00D67451" w:rsidP="00D67451">
      <w:pPr>
        <w:pStyle w:val="DevConfigs"/>
        <w:rPr>
          <w:rStyle w:val="DevConfigGray"/>
        </w:rPr>
      </w:pPr>
      <w:r w:rsidRPr="00D67451">
        <w:rPr>
          <w:rStyle w:val="DevConfigGray"/>
        </w:rPr>
        <w:t xml:space="preserve"> name Management </w:t>
      </w:r>
    </w:p>
    <w:p w14:paraId="1AC59436"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999</w:t>
      </w:r>
    </w:p>
    <w:p w14:paraId="28D3A0B4" w14:textId="77777777" w:rsidR="00D67451" w:rsidRPr="00D67451" w:rsidRDefault="00D67451" w:rsidP="00D67451">
      <w:pPr>
        <w:pStyle w:val="DevConfigs"/>
        <w:rPr>
          <w:rStyle w:val="DevConfigGray"/>
        </w:rPr>
      </w:pPr>
      <w:r w:rsidRPr="00D67451">
        <w:rPr>
          <w:rStyle w:val="DevConfigGray"/>
        </w:rPr>
        <w:t xml:space="preserve"> name </w:t>
      </w:r>
      <w:proofErr w:type="spellStart"/>
      <w:r w:rsidRPr="00D67451">
        <w:rPr>
          <w:rStyle w:val="DevConfigGray"/>
        </w:rPr>
        <w:t>Parking_Lot</w:t>
      </w:r>
      <w:proofErr w:type="spellEnd"/>
    </w:p>
    <w:p w14:paraId="59C8DEFF" w14:textId="77777777" w:rsidR="00D67451" w:rsidRPr="00D67451" w:rsidRDefault="00D67451" w:rsidP="00D67451">
      <w:pPr>
        <w:pStyle w:val="DevConfigs"/>
        <w:rPr>
          <w:rStyle w:val="DevConfigGray"/>
        </w:rPr>
      </w:pPr>
      <w:proofErr w:type="spellStart"/>
      <w:r w:rsidRPr="00D67451">
        <w:rPr>
          <w:rStyle w:val="DevConfigGray"/>
        </w:rPr>
        <w:t>vlan</w:t>
      </w:r>
      <w:proofErr w:type="spellEnd"/>
      <w:r w:rsidRPr="00D67451">
        <w:rPr>
          <w:rStyle w:val="DevConfigGray"/>
        </w:rPr>
        <w:t xml:space="preserve"> 1000</w:t>
      </w:r>
    </w:p>
    <w:p w14:paraId="0A1FD307" w14:textId="77777777" w:rsidR="00D67451" w:rsidRPr="00D67451" w:rsidRDefault="00D67451" w:rsidP="00D67451">
      <w:pPr>
        <w:pStyle w:val="DevConfigs"/>
        <w:rPr>
          <w:rStyle w:val="DevConfigGray"/>
        </w:rPr>
      </w:pPr>
      <w:r w:rsidRPr="00D67451">
        <w:rPr>
          <w:rStyle w:val="DevConfigGray"/>
        </w:rPr>
        <w:t xml:space="preserve"> name Native</w:t>
      </w:r>
    </w:p>
    <w:p w14:paraId="04196944" w14:textId="01EF66B9" w:rsidR="00D67451" w:rsidRPr="00474E38" w:rsidRDefault="00D67451" w:rsidP="00D67451">
      <w:pPr>
        <w:pStyle w:val="DevConfigs"/>
        <w:rPr>
          <w:rStyle w:val="DevConfigGray"/>
        </w:rPr>
      </w:pPr>
      <w:r w:rsidRPr="00D67451">
        <w:rPr>
          <w:rStyle w:val="DevConfigGray"/>
        </w:rPr>
        <w:t>exit</w:t>
      </w:r>
    </w:p>
    <w:p w14:paraId="0069ECF1" w14:textId="77777777" w:rsidR="00675A52" w:rsidRPr="00474E38" w:rsidRDefault="00675A52" w:rsidP="00474E38">
      <w:pPr>
        <w:pStyle w:val="DevConfigs"/>
        <w:rPr>
          <w:rStyle w:val="DevConfigGray"/>
        </w:rPr>
      </w:pPr>
      <w:r w:rsidRPr="00474E38">
        <w:rPr>
          <w:rStyle w:val="DevConfigGray"/>
        </w:rPr>
        <w:t>!</w:t>
      </w:r>
    </w:p>
    <w:p w14:paraId="7AB38335" w14:textId="77777777" w:rsidR="00675A52" w:rsidRPr="00474E38" w:rsidRDefault="00675A52" w:rsidP="00474E38">
      <w:pPr>
        <w:pStyle w:val="DevConfigs"/>
        <w:rPr>
          <w:rStyle w:val="DevConfigGray"/>
        </w:rPr>
      </w:pPr>
      <w:r w:rsidRPr="00474E38">
        <w:rPr>
          <w:rStyle w:val="DevConfigGray"/>
        </w:rPr>
        <w:t>end</w:t>
      </w:r>
    </w:p>
    <w:p w14:paraId="15CFE1FA" w14:textId="77777777" w:rsidR="00675A52" w:rsidRPr="0082466B" w:rsidRDefault="00675A52" w:rsidP="00675A52">
      <w:pPr>
        <w:pStyle w:val="Heading1"/>
        <w:rPr>
          <w:rStyle w:val="LabSectionGray"/>
          <w:rFonts w:ascii="Courier New" w:hAnsi="Courier New"/>
          <w:sz w:val="20"/>
        </w:rPr>
      </w:pPr>
      <w:r>
        <w:rPr>
          <w:rStyle w:val="LabSectionGray"/>
        </w:rPr>
        <w:t>Switch S2</w:t>
      </w:r>
    </w:p>
    <w:p w14:paraId="631CE2E0" w14:textId="56F2A561" w:rsidR="00675A52" w:rsidRPr="00840D67" w:rsidRDefault="00675A52" w:rsidP="00675A52">
      <w:pPr>
        <w:pStyle w:val="DevConfigs"/>
        <w:rPr>
          <w:rStyle w:val="DevConfigGray"/>
        </w:rPr>
      </w:pPr>
      <w:r w:rsidRPr="00840D67">
        <w:rPr>
          <w:rStyle w:val="DevConfigGray"/>
        </w:rPr>
        <w:t>S</w:t>
      </w:r>
      <w:r>
        <w:rPr>
          <w:rStyle w:val="DevConfigGray"/>
        </w:rPr>
        <w:t>2</w:t>
      </w:r>
      <w:r w:rsidRPr="00840D67">
        <w:rPr>
          <w:rStyle w:val="DevConfigGray"/>
        </w:rPr>
        <w:t>#</w:t>
      </w:r>
      <w:r w:rsidR="004C5404">
        <w:rPr>
          <w:rStyle w:val="DevConfigGray"/>
        </w:rPr>
        <w:t xml:space="preserve"> </w:t>
      </w:r>
      <w:r w:rsidRPr="004C5404">
        <w:rPr>
          <w:rStyle w:val="DevConfigGray"/>
          <w:b/>
        </w:rPr>
        <w:t>show run</w:t>
      </w:r>
    </w:p>
    <w:p w14:paraId="663887E9" w14:textId="77777777" w:rsidR="00675A52" w:rsidRPr="00840D67" w:rsidRDefault="00675A52" w:rsidP="00675A52">
      <w:pPr>
        <w:pStyle w:val="DevConfigs"/>
        <w:rPr>
          <w:rStyle w:val="DevConfigGray"/>
        </w:rPr>
      </w:pPr>
      <w:r w:rsidRPr="00840D67">
        <w:rPr>
          <w:rStyle w:val="DevConfigGray"/>
        </w:rPr>
        <w:t>Building configuration...</w:t>
      </w:r>
    </w:p>
    <w:p w14:paraId="21C2DC00" w14:textId="77777777" w:rsidR="00675A52" w:rsidRPr="00840D67" w:rsidRDefault="00675A52" w:rsidP="00675A52">
      <w:pPr>
        <w:pStyle w:val="DevConfigs"/>
        <w:rPr>
          <w:rStyle w:val="DevConfigGray"/>
        </w:rPr>
      </w:pPr>
    </w:p>
    <w:p w14:paraId="4B7EA41F"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2323 bytes</w:t>
      </w:r>
    </w:p>
    <w:p w14:paraId="3247158E" w14:textId="77777777" w:rsidR="00675A52" w:rsidRPr="00840D67" w:rsidRDefault="00675A52" w:rsidP="00675A52">
      <w:pPr>
        <w:pStyle w:val="DevConfigs"/>
        <w:rPr>
          <w:rStyle w:val="DevConfigGray"/>
        </w:rPr>
      </w:pPr>
      <w:r w:rsidRPr="00840D67">
        <w:rPr>
          <w:rStyle w:val="DevConfigGray"/>
        </w:rPr>
        <w:t>!</w:t>
      </w:r>
    </w:p>
    <w:p w14:paraId="6C12C02D" w14:textId="77777777" w:rsidR="00675A52" w:rsidRPr="00840D67" w:rsidRDefault="00675A52" w:rsidP="00675A52">
      <w:pPr>
        <w:pStyle w:val="DevConfigs"/>
        <w:rPr>
          <w:rStyle w:val="DevConfigGray"/>
        </w:rPr>
      </w:pPr>
      <w:r w:rsidRPr="00840D67">
        <w:rPr>
          <w:rStyle w:val="DevConfigGray"/>
        </w:rPr>
        <w:t>version 15.2</w:t>
      </w:r>
    </w:p>
    <w:p w14:paraId="26636527" w14:textId="77777777" w:rsidR="00675A52" w:rsidRPr="00840D67" w:rsidRDefault="00675A52" w:rsidP="00675A52">
      <w:pPr>
        <w:pStyle w:val="DevConfigs"/>
        <w:rPr>
          <w:rStyle w:val="DevConfigGray"/>
        </w:rPr>
      </w:pPr>
      <w:r w:rsidRPr="00840D67">
        <w:rPr>
          <w:rStyle w:val="DevConfigGray"/>
        </w:rPr>
        <w:t xml:space="preserve">no service </w:t>
      </w:r>
      <w:proofErr w:type="gramStart"/>
      <w:r w:rsidRPr="00840D67">
        <w:rPr>
          <w:rStyle w:val="DevConfigGray"/>
        </w:rPr>
        <w:t>pad</w:t>
      </w:r>
      <w:proofErr w:type="gramEnd"/>
    </w:p>
    <w:p w14:paraId="4E2C44BC"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1355C9A6"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5D25A79D" w14:textId="77777777" w:rsidR="00675A52" w:rsidRPr="00840D67" w:rsidRDefault="00675A52" w:rsidP="00675A52">
      <w:pPr>
        <w:pStyle w:val="DevConfigs"/>
        <w:rPr>
          <w:rStyle w:val="DevConfigGray"/>
        </w:rPr>
      </w:pPr>
      <w:r w:rsidRPr="00840D67">
        <w:rPr>
          <w:rStyle w:val="DevConfigGray"/>
        </w:rPr>
        <w:t>service password-encryption</w:t>
      </w:r>
    </w:p>
    <w:p w14:paraId="089C28BA" w14:textId="77777777" w:rsidR="00675A52" w:rsidRPr="00840D67" w:rsidRDefault="00675A52" w:rsidP="00675A52">
      <w:pPr>
        <w:pStyle w:val="DevConfigs"/>
        <w:rPr>
          <w:rStyle w:val="DevConfigGray"/>
        </w:rPr>
      </w:pPr>
      <w:r w:rsidRPr="00840D67">
        <w:rPr>
          <w:rStyle w:val="DevConfigGray"/>
        </w:rPr>
        <w:t>!</w:t>
      </w:r>
    </w:p>
    <w:p w14:paraId="69D31041" w14:textId="77777777" w:rsidR="00675A52" w:rsidRPr="00840D67" w:rsidRDefault="00675A52" w:rsidP="00675A52">
      <w:pPr>
        <w:pStyle w:val="DevConfigs"/>
        <w:rPr>
          <w:rStyle w:val="DevConfigGray"/>
        </w:rPr>
      </w:pPr>
      <w:r w:rsidRPr="00840D67">
        <w:rPr>
          <w:rStyle w:val="DevConfigGray"/>
        </w:rPr>
        <w:t>hostname S</w:t>
      </w:r>
      <w:r>
        <w:rPr>
          <w:rStyle w:val="DevConfigGray"/>
        </w:rPr>
        <w:t>2</w:t>
      </w:r>
    </w:p>
    <w:p w14:paraId="61237FA7" w14:textId="77777777" w:rsidR="00675A52" w:rsidRPr="00840D67" w:rsidRDefault="00675A52" w:rsidP="00675A52">
      <w:pPr>
        <w:pStyle w:val="DevConfigs"/>
        <w:rPr>
          <w:rStyle w:val="DevConfigGray"/>
        </w:rPr>
      </w:pPr>
      <w:r w:rsidRPr="00840D67">
        <w:rPr>
          <w:rStyle w:val="DevConfigGray"/>
        </w:rPr>
        <w:t>!</w:t>
      </w:r>
    </w:p>
    <w:p w14:paraId="29E5150B" w14:textId="77777777" w:rsidR="00675A52" w:rsidRPr="00840D67" w:rsidRDefault="00675A52" w:rsidP="00675A52">
      <w:pPr>
        <w:pStyle w:val="DevConfigs"/>
        <w:rPr>
          <w:rStyle w:val="DevConfigGray"/>
        </w:rPr>
      </w:pPr>
      <w:r w:rsidRPr="00840D67">
        <w:rPr>
          <w:rStyle w:val="DevConfigGray"/>
        </w:rPr>
        <w:t>boot-start-marker</w:t>
      </w:r>
    </w:p>
    <w:p w14:paraId="546505A3" w14:textId="77777777" w:rsidR="00675A52" w:rsidRPr="00840D67" w:rsidRDefault="00675A52" w:rsidP="00675A52">
      <w:pPr>
        <w:pStyle w:val="DevConfigs"/>
        <w:rPr>
          <w:rStyle w:val="DevConfigGray"/>
        </w:rPr>
      </w:pPr>
      <w:r w:rsidRPr="00840D67">
        <w:rPr>
          <w:rStyle w:val="DevConfigGray"/>
        </w:rPr>
        <w:t>boot-end-marker</w:t>
      </w:r>
    </w:p>
    <w:p w14:paraId="4296125C" w14:textId="77777777" w:rsidR="00675A52" w:rsidRPr="00840D67" w:rsidRDefault="00675A52" w:rsidP="00675A52">
      <w:pPr>
        <w:pStyle w:val="DevConfigs"/>
        <w:rPr>
          <w:rStyle w:val="DevConfigGray"/>
        </w:rPr>
      </w:pPr>
      <w:r w:rsidRPr="00840D67">
        <w:rPr>
          <w:rStyle w:val="DevConfigGray"/>
        </w:rPr>
        <w:t>!</w:t>
      </w:r>
    </w:p>
    <w:p w14:paraId="124B2C97" w14:textId="77777777" w:rsidR="00675A52" w:rsidRPr="00840D67" w:rsidRDefault="00675A52" w:rsidP="00675A52">
      <w:pPr>
        <w:pStyle w:val="DevConfigs"/>
        <w:rPr>
          <w:rStyle w:val="DevConfigGray"/>
        </w:rPr>
      </w:pPr>
      <w:r w:rsidRPr="00840D67">
        <w:rPr>
          <w:rStyle w:val="DevConfigGray"/>
        </w:rPr>
        <w:t>enable secret 5 $1$86v.$3mG1aMq7hcn2P0ZDNa2o5.</w:t>
      </w:r>
    </w:p>
    <w:p w14:paraId="68FA562C" w14:textId="77777777" w:rsidR="00675A52" w:rsidRPr="00840D67" w:rsidRDefault="00675A52" w:rsidP="00675A52">
      <w:pPr>
        <w:pStyle w:val="DevConfigs"/>
        <w:rPr>
          <w:rStyle w:val="DevConfigGray"/>
        </w:rPr>
      </w:pPr>
      <w:r w:rsidRPr="00840D67">
        <w:rPr>
          <w:rStyle w:val="DevConfigGray"/>
        </w:rPr>
        <w:t>!</w:t>
      </w:r>
    </w:p>
    <w:p w14:paraId="66C8D476"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418BA416" w14:textId="77777777" w:rsidR="00675A52" w:rsidRPr="00840D67" w:rsidRDefault="00675A52" w:rsidP="00675A52">
      <w:pPr>
        <w:pStyle w:val="DevConfigs"/>
        <w:rPr>
          <w:rStyle w:val="DevConfigGray"/>
        </w:rPr>
      </w:pPr>
      <w:r w:rsidRPr="00840D67">
        <w:rPr>
          <w:rStyle w:val="DevConfigGray"/>
        </w:rPr>
        <w:t xml:space="preserve">system </w:t>
      </w:r>
      <w:proofErr w:type="spellStart"/>
      <w:r w:rsidRPr="00840D67">
        <w:rPr>
          <w:rStyle w:val="DevConfigGray"/>
        </w:rPr>
        <w:t>mtu</w:t>
      </w:r>
      <w:proofErr w:type="spellEnd"/>
      <w:r w:rsidRPr="00840D67">
        <w:rPr>
          <w:rStyle w:val="DevConfigGray"/>
        </w:rPr>
        <w:t xml:space="preserve"> routing 1500</w:t>
      </w:r>
    </w:p>
    <w:p w14:paraId="2522A514" w14:textId="77777777" w:rsidR="00675A52" w:rsidRPr="00840D67" w:rsidRDefault="00675A52" w:rsidP="00675A52">
      <w:pPr>
        <w:pStyle w:val="DevConfigs"/>
        <w:rPr>
          <w:rStyle w:val="DevConfigGray"/>
        </w:rPr>
      </w:pPr>
      <w:r w:rsidRPr="00840D67">
        <w:rPr>
          <w:rStyle w:val="DevConfigGray"/>
        </w:rPr>
        <w:t>!</w:t>
      </w:r>
    </w:p>
    <w:p w14:paraId="3D23B5E0" w14:textId="77777777" w:rsidR="00675A52" w:rsidRPr="00840D67" w:rsidRDefault="00675A52" w:rsidP="00675A52">
      <w:pPr>
        <w:pStyle w:val="DevConfigs"/>
        <w:rPr>
          <w:rStyle w:val="DevConfigGray"/>
        </w:rPr>
      </w:pPr>
      <w:r w:rsidRPr="00840D67">
        <w:rPr>
          <w:rStyle w:val="DevConfigGray"/>
        </w:rPr>
        <w:t>!</w:t>
      </w:r>
    </w:p>
    <w:p w14:paraId="1E052267"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domain-lookup</w:t>
      </w:r>
    </w:p>
    <w:p w14:paraId="46057C98" w14:textId="77777777" w:rsidR="00675A52" w:rsidRPr="00840D67" w:rsidRDefault="00675A52" w:rsidP="00675A52">
      <w:pPr>
        <w:pStyle w:val="DevConfigs"/>
        <w:rPr>
          <w:rStyle w:val="DevConfigGray"/>
        </w:rPr>
      </w:pPr>
      <w:r w:rsidRPr="00840D67">
        <w:rPr>
          <w:rStyle w:val="DevConfigGray"/>
        </w:rPr>
        <w:lastRenderedPageBreak/>
        <w:t>!</w:t>
      </w:r>
    </w:p>
    <w:p w14:paraId="5B89AF61" w14:textId="77777777" w:rsidR="00675A52" w:rsidRPr="00840D67" w:rsidRDefault="00675A52" w:rsidP="00675A52">
      <w:pPr>
        <w:pStyle w:val="DevConfigs"/>
        <w:rPr>
          <w:rStyle w:val="DevConfigGray"/>
        </w:rPr>
      </w:pPr>
      <w:r w:rsidRPr="00840D67">
        <w:rPr>
          <w:rStyle w:val="DevConfigGray"/>
        </w:rPr>
        <w:t>!</w:t>
      </w:r>
    </w:p>
    <w:p w14:paraId="4C1A061D" w14:textId="77777777" w:rsidR="00675A52" w:rsidRPr="00840D67" w:rsidRDefault="00675A52" w:rsidP="00675A52">
      <w:pPr>
        <w:pStyle w:val="DevConfigs"/>
        <w:rPr>
          <w:rStyle w:val="DevConfigGray"/>
        </w:rPr>
      </w:pPr>
      <w:r w:rsidRPr="00840D67">
        <w:rPr>
          <w:rStyle w:val="DevConfigGray"/>
        </w:rPr>
        <w:t>spanning-tree mode rapid-</w:t>
      </w:r>
      <w:proofErr w:type="spellStart"/>
      <w:r w:rsidRPr="00840D67">
        <w:rPr>
          <w:rStyle w:val="DevConfigGray"/>
        </w:rPr>
        <w:t>pvst</w:t>
      </w:r>
      <w:proofErr w:type="spellEnd"/>
    </w:p>
    <w:p w14:paraId="1D695344" w14:textId="77777777" w:rsidR="00675A52" w:rsidRPr="00840D67" w:rsidRDefault="00675A52" w:rsidP="00675A52">
      <w:pPr>
        <w:pStyle w:val="DevConfigs"/>
        <w:rPr>
          <w:rStyle w:val="DevConfigGray"/>
        </w:rPr>
      </w:pPr>
      <w:r w:rsidRPr="00840D67">
        <w:rPr>
          <w:rStyle w:val="DevConfigGray"/>
        </w:rPr>
        <w:t>spanning-tree extend system-id</w:t>
      </w:r>
    </w:p>
    <w:p w14:paraId="6CAC0B2D" w14:textId="77777777" w:rsidR="00675A52" w:rsidRPr="00840D67" w:rsidRDefault="00675A52" w:rsidP="00675A52">
      <w:pPr>
        <w:pStyle w:val="DevConfigs"/>
        <w:rPr>
          <w:rStyle w:val="DevConfigGray"/>
        </w:rPr>
      </w:pPr>
      <w:r w:rsidRPr="00840D67">
        <w:rPr>
          <w:rStyle w:val="DevConfigGray"/>
        </w:rPr>
        <w:t>!</w:t>
      </w:r>
    </w:p>
    <w:p w14:paraId="1F35B563" w14:textId="77777777" w:rsidR="00675A52" w:rsidRPr="00840D67" w:rsidRDefault="00675A52" w:rsidP="00675A52">
      <w:pPr>
        <w:pStyle w:val="DevConfigs"/>
        <w:rPr>
          <w:rStyle w:val="DevConfigGray"/>
        </w:rPr>
      </w:pPr>
      <w:proofErr w:type="spellStart"/>
      <w:r w:rsidRPr="00840D67">
        <w:rPr>
          <w:rStyle w:val="DevConfigGray"/>
        </w:rPr>
        <w:t>vlan</w:t>
      </w:r>
      <w:proofErr w:type="spellEnd"/>
      <w:r w:rsidRPr="00840D67">
        <w:rPr>
          <w:rStyle w:val="DevConfigGray"/>
        </w:rPr>
        <w:t xml:space="preserve"> internal allocation policy ascending</w:t>
      </w:r>
    </w:p>
    <w:p w14:paraId="6A7C4A23" w14:textId="77777777" w:rsidR="00675A52" w:rsidRPr="00840D67" w:rsidRDefault="00675A52" w:rsidP="00675A52">
      <w:pPr>
        <w:pStyle w:val="DevConfigs"/>
        <w:rPr>
          <w:rStyle w:val="DevConfigGray"/>
        </w:rPr>
      </w:pPr>
      <w:r w:rsidRPr="00840D67">
        <w:rPr>
          <w:rStyle w:val="DevConfigGray"/>
        </w:rPr>
        <w:t>!</w:t>
      </w:r>
    </w:p>
    <w:p w14:paraId="3D35233E" w14:textId="77777777" w:rsidR="00675A52" w:rsidRPr="00840D67" w:rsidRDefault="00675A52" w:rsidP="00675A52">
      <w:pPr>
        <w:pStyle w:val="DevConfigs"/>
        <w:rPr>
          <w:rStyle w:val="DevConfigGray"/>
        </w:rPr>
      </w:pPr>
      <w:r w:rsidRPr="00840D67">
        <w:rPr>
          <w:rStyle w:val="DevConfigGray"/>
        </w:rPr>
        <w:t>!</w:t>
      </w:r>
    </w:p>
    <w:p w14:paraId="3A95C509" w14:textId="77777777" w:rsidR="00675A52" w:rsidRPr="00840D67" w:rsidRDefault="00675A52" w:rsidP="00675A52">
      <w:pPr>
        <w:pStyle w:val="DevConfigs"/>
        <w:rPr>
          <w:rStyle w:val="DevConfigGray"/>
        </w:rPr>
      </w:pPr>
      <w:r w:rsidRPr="00840D67">
        <w:rPr>
          <w:rStyle w:val="DevConfigGray"/>
        </w:rPr>
        <w:t>interface FastEthernet0/1</w:t>
      </w:r>
    </w:p>
    <w:p w14:paraId="1EB4B700" w14:textId="77777777" w:rsidR="00675A52" w:rsidRPr="00840D67" w:rsidRDefault="00675A52" w:rsidP="00675A52">
      <w:pPr>
        <w:pStyle w:val="DevConfigs"/>
        <w:rPr>
          <w:rStyle w:val="DevConfigGray"/>
        </w:rPr>
      </w:pPr>
      <w:r w:rsidRPr="00840D67">
        <w:rPr>
          <w:rStyle w:val="DevConfigGray"/>
        </w:rPr>
        <w:t xml:space="preserve"> switchport mode access</w:t>
      </w:r>
    </w:p>
    <w:p w14:paraId="15DD2E7B" w14:textId="77777777" w:rsidR="00675A52" w:rsidRPr="00840D67" w:rsidRDefault="00675A52" w:rsidP="00675A52">
      <w:pPr>
        <w:pStyle w:val="DevConfigs"/>
        <w:rPr>
          <w:rStyle w:val="DevConfigGray"/>
        </w:rPr>
      </w:pPr>
      <w:r w:rsidRPr="00840D67">
        <w:rPr>
          <w:rStyle w:val="DevConfigGray"/>
        </w:rPr>
        <w:t xml:space="preserve"> shutdown</w:t>
      </w:r>
    </w:p>
    <w:p w14:paraId="614CCFFE" w14:textId="77777777" w:rsidR="00675A52" w:rsidRPr="00840D67" w:rsidRDefault="00675A52" w:rsidP="00675A52">
      <w:pPr>
        <w:pStyle w:val="DevConfigs"/>
        <w:rPr>
          <w:rStyle w:val="DevConfigGray"/>
        </w:rPr>
      </w:pPr>
      <w:r w:rsidRPr="00840D67">
        <w:rPr>
          <w:rStyle w:val="DevConfigGray"/>
        </w:rPr>
        <w:t>!</w:t>
      </w:r>
    </w:p>
    <w:p w14:paraId="5AD41CA9" w14:textId="77777777" w:rsidR="00675A52" w:rsidRPr="00840D67" w:rsidRDefault="00675A52" w:rsidP="00675A52">
      <w:pPr>
        <w:pStyle w:val="DevConfigs"/>
        <w:rPr>
          <w:rStyle w:val="DevConfigGray"/>
        </w:rPr>
      </w:pPr>
      <w:r w:rsidRPr="00840D67">
        <w:rPr>
          <w:rStyle w:val="DevConfigGray"/>
        </w:rPr>
        <w:t>interface FastEthernet0/2</w:t>
      </w:r>
    </w:p>
    <w:p w14:paraId="165C73FC" w14:textId="77777777" w:rsidR="00675A52" w:rsidRPr="00840D67" w:rsidRDefault="00675A52" w:rsidP="00675A52">
      <w:pPr>
        <w:pStyle w:val="DevConfigs"/>
        <w:rPr>
          <w:rStyle w:val="DevConfigGray"/>
        </w:rPr>
      </w:pPr>
      <w:r w:rsidRPr="00840D67">
        <w:rPr>
          <w:rStyle w:val="DevConfigGray"/>
        </w:rPr>
        <w:t xml:space="preserve"> switchport mode access</w:t>
      </w:r>
    </w:p>
    <w:p w14:paraId="73DA564C" w14:textId="77777777" w:rsidR="00675A52" w:rsidRPr="00840D67" w:rsidRDefault="00675A52" w:rsidP="00675A52">
      <w:pPr>
        <w:pStyle w:val="DevConfigs"/>
        <w:rPr>
          <w:rStyle w:val="DevConfigGray"/>
        </w:rPr>
      </w:pPr>
      <w:r w:rsidRPr="00840D67">
        <w:rPr>
          <w:rStyle w:val="DevConfigGray"/>
        </w:rPr>
        <w:t xml:space="preserve"> shutdown</w:t>
      </w:r>
    </w:p>
    <w:p w14:paraId="1A2D93F4" w14:textId="77777777" w:rsidR="00675A52" w:rsidRPr="00840D67" w:rsidRDefault="00675A52" w:rsidP="00675A52">
      <w:pPr>
        <w:pStyle w:val="DevConfigs"/>
        <w:rPr>
          <w:rStyle w:val="DevConfigGray"/>
        </w:rPr>
      </w:pPr>
      <w:r w:rsidRPr="00840D67">
        <w:rPr>
          <w:rStyle w:val="DevConfigGray"/>
        </w:rPr>
        <w:t>!</w:t>
      </w:r>
    </w:p>
    <w:p w14:paraId="6191B24F" w14:textId="77777777" w:rsidR="00675A52" w:rsidRPr="00840D67" w:rsidRDefault="00675A52" w:rsidP="00675A52">
      <w:pPr>
        <w:pStyle w:val="DevConfigs"/>
        <w:rPr>
          <w:rStyle w:val="DevConfigGray"/>
        </w:rPr>
      </w:pPr>
      <w:r w:rsidRPr="00840D67">
        <w:rPr>
          <w:rStyle w:val="DevConfigGray"/>
        </w:rPr>
        <w:t>interface FastEthernet0/3</w:t>
      </w:r>
    </w:p>
    <w:p w14:paraId="2D726328" w14:textId="77777777" w:rsidR="00675A52" w:rsidRPr="00840D67" w:rsidRDefault="00675A52" w:rsidP="00675A52">
      <w:pPr>
        <w:pStyle w:val="DevConfigs"/>
        <w:rPr>
          <w:rStyle w:val="DevConfigGray"/>
        </w:rPr>
      </w:pPr>
      <w:r w:rsidRPr="00840D67">
        <w:rPr>
          <w:rStyle w:val="DevConfigGray"/>
        </w:rPr>
        <w:t xml:space="preserve"> switchport mode access</w:t>
      </w:r>
    </w:p>
    <w:p w14:paraId="1852C2EF" w14:textId="77777777" w:rsidR="00675A52" w:rsidRPr="00840D67" w:rsidRDefault="00675A52" w:rsidP="00675A52">
      <w:pPr>
        <w:pStyle w:val="DevConfigs"/>
        <w:rPr>
          <w:rStyle w:val="DevConfigGray"/>
        </w:rPr>
      </w:pPr>
      <w:r w:rsidRPr="00840D67">
        <w:rPr>
          <w:rStyle w:val="DevConfigGray"/>
        </w:rPr>
        <w:t xml:space="preserve"> shutdown</w:t>
      </w:r>
    </w:p>
    <w:p w14:paraId="3A0D16A7" w14:textId="77777777" w:rsidR="00675A52" w:rsidRPr="00840D67" w:rsidRDefault="00675A52" w:rsidP="00675A52">
      <w:pPr>
        <w:pStyle w:val="DevConfigs"/>
        <w:rPr>
          <w:rStyle w:val="DevConfigGray"/>
        </w:rPr>
      </w:pPr>
      <w:r w:rsidRPr="00840D67">
        <w:rPr>
          <w:rStyle w:val="DevConfigGray"/>
        </w:rPr>
        <w:t>!</w:t>
      </w:r>
    </w:p>
    <w:p w14:paraId="232AD79E" w14:textId="77777777" w:rsidR="00675A52" w:rsidRPr="00840D67" w:rsidRDefault="00675A52" w:rsidP="00675A52">
      <w:pPr>
        <w:pStyle w:val="DevConfigs"/>
        <w:rPr>
          <w:rStyle w:val="DevConfigGray"/>
        </w:rPr>
      </w:pPr>
      <w:r w:rsidRPr="00840D67">
        <w:rPr>
          <w:rStyle w:val="DevConfigGray"/>
        </w:rPr>
        <w:t>interface FastEthernet0/4</w:t>
      </w:r>
    </w:p>
    <w:p w14:paraId="3D9E7ECC" w14:textId="77777777" w:rsidR="00675A52" w:rsidRPr="00840D67" w:rsidRDefault="00675A52" w:rsidP="00675A52">
      <w:pPr>
        <w:pStyle w:val="DevConfigs"/>
        <w:rPr>
          <w:rStyle w:val="DevConfigGray"/>
        </w:rPr>
      </w:pPr>
      <w:r w:rsidRPr="00840D67">
        <w:rPr>
          <w:rStyle w:val="DevConfigGray"/>
        </w:rPr>
        <w:t xml:space="preserve"> switchport mode access</w:t>
      </w:r>
    </w:p>
    <w:p w14:paraId="04732D02" w14:textId="77777777" w:rsidR="00675A52" w:rsidRPr="00840D67" w:rsidRDefault="00675A52" w:rsidP="00675A52">
      <w:pPr>
        <w:pStyle w:val="DevConfigs"/>
        <w:rPr>
          <w:rStyle w:val="DevConfigGray"/>
        </w:rPr>
      </w:pPr>
      <w:r w:rsidRPr="00840D67">
        <w:rPr>
          <w:rStyle w:val="DevConfigGray"/>
        </w:rPr>
        <w:t xml:space="preserve"> shutdown</w:t>
      </w:r>
    </w:p>
    <w:p w14:paraId="5192517C" w14:textId="77777777" w:rsidR="00675A52" w:rsidRPr="00840D67" w:rsidRDefault="00675A52" w:rsidP="00675A52">
      <w:pPr>
        <w:pStyle w:val="DevConfigs"/>
        <w:rPr>
          <w:rStyle w:val="DevConfigGray"/>
        </w:rPr>
      </w:pPr>
      <w:r w:rsidRPr="00840D67">
        <w:rPr>
          <w:rStyle w:val="DevConfigGray"/>
        </w:rPr>
        <w:t>!</w:t>
      </w:r>
    </w:p>
    <w:p w14:paraId="754CDEE1" w14:textId="77777777" w:rsidR="00675A52" w:rsidRPr="00840D67" w:rsidRDefault="00675A52" w:rsidP="00675A52">
      <w:pPr>
        <w:pStyle w:val="DevConfigs"/>
        <w:rPr>
          <w:rStyle w:val="DevConfigGray"/>
        </w:rPr>
      </w:pPr>
      <w:r w:rsidRPr="00840D67">
        <w:rPr>
          <w:rStyle w:val="DevConfigGray"/>
        </w:rPr>
        <w:t>interface FastEthernet0/5</w:t>
      </w:r>
    </w:p>
    <w:p w14:paraId="210F5FF7" w14:textId="77777777" w:rsidR="00675A52" w:rsidRPr="00840D67" w:rsidRDefault="00675A52" w:rsidP="00675A52">
      <w:pPr>
        <w:pStyle w:val="DevConfigs"/>
        <w:rPr>
          <w:rStyle w:val="DevConfigGray"/>
        </w:rPr>
      </w:pPr>
      <w:r w:rsidRPr="00840D67">
        <w:rPr>
          <w:rStyle w:val="DevConfigGray"/>
        </w:rPr>
        <w:t>!</w:t>
      </w:r>
    </w:p>
    <w:p w14:paraId="65E154E1" w14:textId="77777777" w:rsidR="00675A52" w:rsidRPr="00840D67" w:rsidRDefault="00675A52" w:rsidP="00675A52">
      <w:pPr>
        <w:pStyle w:val="DevConfigs"/>
        <w:rPr>
          <w:rStyle w:val="DevConfigGray"/>
        </w:rPr>
      </w:pPr>
      <w:r w:rsidRPr="00840D67">
        <w:rPr>
          <w:rStyle w:val="DevConfigGray"/>
        </w:rPr>
        <w:t>interface FastEthernet0/6</w:t>
      </w:r>
    </w:p>
    <w:p w14:paraId="108226E4" w14:textId="77777777" w:rsidR="00675A52" w:rsidRPr="00840D67" w:rsidRDefault="00675A52" w:rsidP="00675A52">
      <w:pPr>
        <w:pStyle w:val="DevConfigs"/>
        <w:rPr>
          <w:rStyle w:val="DevConfigGray"/>
        </w:rPr>
      </w:pPr>
      <w:r w:rsidRPr="00840D67">
        <w:rPr>
          <w:rStyle w:val="DevConfigGray"/>
        </w:rPr>
        <w:t xml:space="preserve"> switchport mode access</w:t>
      </w:r>
    </w:p>
    <w:p w14:paraId="6C1AA290" w14:textId="77777777" w:rsidR="00675A52" w:rsidRPr="00840D67" w:rsidRDefault="00675A52" w:rsidP="00675A52">
      <w:pPr>
        <w:pStyle w:val="DevConfigs"/>
        <w:rPr>
          <w:rStyle w:val="DevConfigGray"/>
        </w:rPr>
      </w:pPr>
      <w:r w:rsidRPr="00840D67">
        <w:rPr>
          <w:rStyle w:val="DevConfigGray"/>
        </w:rPr>
        <w:t xml:space="preserve"> shutdown</w:t>
      </w:r>
    </w:p>
    <w:p w14:paraId="54DB4ED2" w14:textId="77777777" w:rsidR="00675A52" w:rsidRPr="00840D67" w:rsidRDefault="00675A52" w:rsidP="00675A52">
      <w:pPr>
        <w:pStyle w:val="DevConfigs"/>
        <w:rPr>
          <w:rStyle w:val="DevConfigGray"/>
        </w:rPr>
      </w:pPr>
      <w:r w:rsidRPr="00840D67">
        <w:rPr>
          <w:rStyle w:val="DevConfigGray"/>
        </w:rPr>
        <w:t>!</w:t>
      </w:r>
    </w:p>
    <w:p w14:paraId="7C6BA654" w14:textId="77777777" w:rsidR="00675A52" w:rsidRPr="00840D67" w:rsidRDefault="00675A52" w:rsidP="00675A52">
      <w:pPr>
        <w:pStyle w:val="DevConfigs"/>
        <w:rPr>
          <w:rStyle w:val="DevConfigGray"/>
        </w:rPr>
      </w:pPr>
      <w:r w:rsidRPr="00840D67">
        <w:rPr>
          <w:rStyle w:val="DevConfigGray"/>
        </w:rPr>
        <w:t>interface FastEthernet0/7</w:t>
      </w:r>
    </w:p>
    <w:p w14:paraId="48D8CEC4" w14:textId="77777777" w:rsidR="00675A52" w:rsidRPr="00840D67" w:rsidRDefault="00675A52" w:rsidP="00675A52">
      <w:pPr>
        <w:pStyle w:val="DevConfigs"/>
        <w:rPr>
          <w:rStyle w:val="DevConfigGray"/>
        </w:rPr>
      </w:pPr>
      <w:r w:rsidRPr="00840D67">
        <w:rPr>
          <w:rStyle w:val="DevConfigGray"/>
        </w:rPr>
        <w:t xml:space="preserve"> switchport mode access</w:t>
      </w:r>
    </w:p>
    <w:p w14:paraId="4080FE8F" w14:textId="77777777" w:rsidR="00675A52" w:rsidRPr="00840D67" w:rsidRDefault="00675A52" w:rsidP="00675A52">
      <w:pPr>
        <w:pStyle w:val="DevConfigs"/>
        <w:rPr>
          <w:rStyle w:val="DevConfigGray"/>
        </w:rPr>
      </w:pPr>
      <w:r w:rsidRPr="00840D67">
        <w:rPr>
          <w:rStyle w:val="DevConfigGray"/>
        </w:rPr>
        <w:t xml:space="preserve"> shutdown</w:t>
      </w:r>
    </w:p>
    <w:p w14:paraId="2FB2871F" w14:textId="77777777" w:rsidR="00675A52" w:rsidRPr="00840D67" w:rsidRDefault="00675A52" w:rsidP="00675A52">
      <w:pPr>
        <w:pStyle w:val="DevConfigs"/>
        <w:rPr>
          <w:rStyle w:val="DevConfigGray"/>
        </w:rPr>
      </w:pPr>
      <w:r w:rsidRPr="00840D67">
        <w:rPr>
          <w:rStyle w:val="DevConfigGray"/>
        </w:rPr>
        <w:t>!</w:t>
      </w:r>
    </w:p>
    <w:p w14:paraId="6EF67B90" w14:textId="77777777" w:rsidR="00675A52" w:rsidRPr="00840D67" w:rsidRDefault="00675A52" w:rsidP="00675A52">
      <w:pPr>
        <w:pStyle w:val="DevConfigs"/>
        <w:rPr>
          <w:rStyle w:val="DevConfigGray"/>
        </w:rPr>
      </w:pPr>
      <w:r w:rsidRPr="00840D67">
        <w:rPr>
          <w:rStyle w:val="DevConfigGray"/>
        </w:rPr>
        <w:t>interface FastEthernet0/8</w:t>
      </w:r>
    </w:p>
    <w:p w14:paraId="00EF3236" w14:textId="77777777" w:rsidR="00675A52" w:rsidRPr="00840D67" w:rsidRDefault="00675A52" w:rsidP="00675A52">
      <w:pPr>
        <w:pStyle w:val="DevConfigs"/>
        <w:rPr>
          <w:rStyle w:val="DevConfigGray"/>
        </w:rPr>
      </w:pPr>
      <w:r w:rsidRPr="00840D67">
        <w:rPr>
          <w:rStyle w:val="DevConfigGray"/>
        </w:rPr>
        <w:t xml:space="preserve"> switchport mode access</w:t>
      </w:r>
    </w:p>
    <w:p w14:paraId="7365EE7F" w14:textId="77777777" w:rsidR="00675A52" w:rsidRPr="00840D67" w:rsidRDefault="00675A52" w:rsidP="00675A52">
      <w:pPr>
        <w:pStyle w:val="DevConfigs"/>
        <w:rPr>
          <w:rStyle w:val="DevConfigGray"/>
        </w:rPr>
      </w:pPr>
      <w:r w:rsidRPr="00840D67">
        <w:rPr>
          <w:rStyle w:val="DevConfigGray"/>
        </w:rPr>
        <w:t xml:space="preserve"> shutdown</w:t>
      </w:r>
    </w:p>
    <w:p w14:paraId="287B76C6" w14:textId="77777777" w:rsidR="00675A52" w:rsidRPr="00840D67" w:rsidRDefault="00675A52" w:rsidP="00675A52">
      <w:pPr>
        <w:pStyle w:val="DevConfigs"/>
        <w:rPr>
          <w:rStyle w:val="DevConfigGray"/>
        </w:rPr>
      </w:pPr>
      <w:r w:rsidRPr="00840D67">
        <w:rPr>
          <w:rStyle w:val="DevConfigGray"/>
        </w:rPr>
        <w:t>!</w:t>
      </w:r>
    </w:p>
    <w:p w14:paraId="238859E1" w14:textId="77777777" w:rsidR="00675A52" w:rsidRPr="00840D67" w:rsidRDefault="00675A52" w:rsidP="00675A52">
      <w:pPr>
        <w:pStyle w:val="DevConfigs"/>
        <w:rPr>
          <w:rStyle w:val="DevConfigGray"/>
        </w:rPr>
      </w:pPr>
      <w:r w:rsidRPr="00840D67">
        <w:rPr>
          <w:rStyle w:val="DevConfigGray"/>
        </w:rPr>
        <w:t>interface FastEthernet0/9</w:t>
      </w:r>
    </w:p>
    <w:p w14:paraId="40ECDF4F" w14:textId="77777777" w:rsidR="00675A52" w:rsidRPr="00840D67" w:rsidRDefault="00675A52" w:rsidP="00675A52">
      <w:pPr>
        <w:pStyle w:val="DevConfigs"/>
        <w:rPr>
          <w:rStyle w:val="DevConfigGray"/>
        </w:rPr>
      </w:pPr>
      <w:r w:rsidRPr="00840D67">
        <w:rPr>
          <w:rStyle w:val="DevConfigGray"/>
        </w:rPr>
        <w:t xml:space="preserve"> switchport mode access</w:t>
      </w:r>
    </w:p>
    <w:p w14:paraId="5A3FB9FB" w14:textId="77777777" w:rsidR="00675A52" w:rsidRPr="00840D67" w:rsidRDefault="00675A52" w:rsidP="00675A52">
      <w:pPr>
        <w:pStyle w:val="DevConfigs"/>
        <w:rPr>
          <w:rStyle w:val="DevConfigGray"/>
        </w:rPr>
      </w:pPr>
      <w:r w:rsidRPr="00840D67">
        <w:rPr>
          <w:rStyle w:val="DevConfigGray"/>
        </w:rPr>
        <w:t xml:space="preserve"> shutdown</w:t>
      </w:r>
    </w:p>
    <w:p w14:paraId="59CEBBAE" w14:textId="77777777" w:rsidR="00675A52" w:rsidRPr="00840D67" w:rsidRDefault="00675A52" w:rsidP="00675A52">
      <w:pPr>
        <w:pStyle w:val="DevConfigs"/>
        <w:rPr>
          <w:rStyle w:val="DevConfigGray"/>
        </w:rPr>
      </w:pPr>
      <w:r w:rsidRPr="00840D67">
        <w:rPr>
          <w:rStyle w:val="DevConfigGray"/>
        </w:rPr>
        <w:t>!</w:t>
      </w:r>
    </w:p>
    <w:p w14:paraId="6B02F8D2" w14:textId="77777777" w:rsidR="00675A52" w:rsidRPr="00840D67" w:rsidRDefault="00675A52" w:rsidP="00675A52">
      <w:pPr>
        <w:pStyle w:val="DevConfigs"/>
        <w:rPr>
          <w:rStyle w:val="DevConfigGray"/>
        </w:rPr>
      </w:pPr>
      <w:r w:rsidRPr="00840D67">
        <w:rPr>
          <w:rStyle w:val="DevConfigGray"/>
        </w:rPr>
        <w:t>interface FastEthernet0/10</w:t>
      </w:r>
    </w:p>
    <w:p w14:paraId="6C107EBB" w14:textId="77777777" w:rsidR="00675A52" w:rsidRPr="00840D67" w:rsidRDefault="00675A52" w:rsidP="00675A52">
      <w:pPr>
        <w:pStyle w:val="DevConfigs"/>
        <w:rPr>
          <w:rStyle w:val="DevConfigGray"/>
        </w:rPr>
      </w:pPr>
      <w:r w:rsidRPr="00840D67">
        <w:rPr>
          <w:rStyle w:val="DevConfigGray"/>
        </w:rPr>
        <w:t xml:space="preserve"> switchport mode access</w:t>
      </w:r>
    </w:p>
    <w:p w14:paraId="4FDAC23F" w14:textId="77777777" w:rsidR="00675A52" w:rsidRPr="00840D67" w:rsidRDefault="00675A52" w:rsidP="00675A52">
      <w:pPr>
        <w:pStyle w:val="DevConfigs"/>
        <w:rPr>
          <w:rStyle w:val="DevConfigGray"/>
        </w:rPr>
      </w:pPr>
      <w:r w:rsidRPr="00840D67">
        <w:rPr>
          <w:rStyle w:val="DevConfigGray"/>
        </w:rPr>
        <w:t xml:space="preserve"> shutdown</w:t>
      </w:r>
    </w:p>
    <w:p w14:paraId="165ABD89" w14:textId="77777777" w:rsidR="00675A52" w:rsidRPr="00840D67" w:rsidRDefault="00675A52" w:rsidP="00675A52">
      <w:pPr>
        <w:pStyle w:val="DevConfigs"/>
        <w:rPr>
          <w:rStyle w:val="DevConfigGray"/>
        </w:rPr>
      </w:pPr>
      <w:r w:rsidRPr="00840D67">
        <w:rPr>
          <w:rStyle w:val="DevConfigGray"/>
        </w:rPr>
        <w:t>!</w:t>
      </w:r>
    </w:p>
    <w:p w14:paraId="3225F1A9" w14:textId="77777777" w:rsidR="00675A52" w:rsidRPr="00840D67" w:rsidRDefault="00675A52" w:rsidP="00675A52">
      <w:pPr>
        <w:pStyle w:val="DevConfigs"/>
        <w:rPr>
          <w:rStyle w:val="DevConfigGray"/>
        </w:rPr>
      </w:pPr>
      <w:r w:rsidRPr="00840D67">
        <w:rPr>
          <w:rStyle w:val="DevConfigGray"/>
        </w:rPr>
        <w:t>interface FastEthernet0/11</w:t>
      </w:r>
    </w:p>
    <w:p w14:paraId="74B49F68" w14:textId="77777777" w:rsidR="00675A52" w:rsidRPr="00840D67" w:rsidRDefault="00675A52" w:rsidP="00675A52">
      <w:pPr>
        <w:pStyle w:val="DevConfigs"/>
        <w:rPr>
          <w:rStyle w:val="DevConfigGray"/>
        </w:rPr>
      </w:pPr>
      <w:r w:rsidRPr="00840D67">
        <w:rPr>
          <w:rStyle w:val="DevConfigGray"/>
        </w:rPr>
        <w:t xml:space="preserve"> switchport mode access</w:t>
      </w:r>
    </w:p>
    <w:p w14:paraId="50544FC4" w14:textId="77777777" w:rsidR="00675A52" w:rsidRPr="00840D67" w:rsidRDefault="00675A52" w:rsidP="00675A52">
      <w:pPr>
        <w:pStyle w:val="DevConfigs"/>
        <w:rPr>
          <w:rStyle w:val="DevConfigGray"/>
        </w:rPr>
      </w:pPr>
      <w:r w:rsidRPr="00840D67">
        <w:rPr>
          <w:rStyle w:val="DevConfigGray"/>
        </w:rPr>
        <w:t xml:space="preserve"> shutdown</w:t>
      </w:r>
    </w:p>
    <w:p w14:paraId="4D84FD20" w14:textId="77777777" w:rsidR="00675A52" w:rsidRPr="00840D67" w:rsidRDefault="00675A52" w:rsidP="00675A52">
      <w:pPr>
        <w:pStyle w:val="DevConfigs"/>
        <w:rPr>
          <w:rStyle w:val="DevConfigGray"/>
        </w:rPr>
      </w:pPr>
      <w:r w:rsidRPr="00840D67">
        <w:rPr>
          <w:rStyle w:val="DevConfigGray"/>
        </w:rPr>
        <w:t>!</w:t>
      </w:r>
    </w:p>
    <w:p w14:paraId="01EF9630" w14:textId="77777777" w:rsidR="00675A52" w:rsidRPr="00840D67" w:rsidRDefault="00675A52" w:rsidP="00675A52">
      <w:pPr>
        <w:pStyle w:val="DevConfigs"/>
        <w:rPr>
          <w:rStyle w:val="DevConfigGray"/>
        </w:rPr>
      </w:pPr>
      <w:r w:rsidRPr="00840D67">
        <w:rPr>
          <w:rStyle w:val="DevConfigGray"/>
        </w:rPr>
        <w:lastRenderedPageBreak/>
        <w:t>interface FastEthernet0/12</w:t>
      </w:r>
    </w:p>
    <w:p w14:paraId="5F614F95" w14:textId="77777777" w:rsidR="00675A52" w:rsidRPr="00840D67" w:rsidRDefault="00675A52" w:rsidP="00675A52">
      <w:pPr>
        <w:pStyle w:val="DevConfigs"/>
        <w:rPr>
          <w:rStyle w:val="DevConfigGray"/>
        </w:rPr>
      </w:pPr>
      <w:r w:rsidRPr="00840D67">
        <w:rPr>
          <w:rStyle w:val="DevConfigGray"/>
        </w:rPr>
        <w:t xml:space="preserve"> switchport mode access</w:t>
      </w:r>
    </w:p>
    <w:p w14:paraId="3336DE0D" w14:textId="77777777" w:rsidR="00675A52" w:rsidRPr="00840D67" w:rsidRDefault="00675A52" w:rsidP="00675A52">
      <w:pPr>
        <w:pStyle w:val="DevConfigs"/>
        <w:rPr>
          <w:rStyle w:val="DevConfigGray"/>
        </w:rPr>
      </w:pPr>
      <w:r w:rsidRPr="00840D67">
        <w:rPr>
          <w:rStyle w:val="DevConfigGray"/>
        </w:rPr>
        <w:t xml:space="preserve"> shutdown</w:t>
      </w:r>
    </w:p>
    <w:p w14:paraId="5AF157D0" w14:textId="77777777" w:rsidR="00675A52" w:rsidRPr="00840D67" w:rsidRDefault="00675A52" w:rsidP="00675A52">
      <w:pPr>
        <w:pStyle w:val="DevConfigs"/>
        <w:rPr>
          <w:rStyle w:val="DevConfigGray"/>
        </w:rPr>
      </w:pPr>
      <w:r w:rsidRPr="00840D67">
        <w:rPr>
          <w:rStyle w:val="DevConfigGray"/>
        </w:rPr>
        <w:t>!</w:t>
      </w:r>
    </w:p>
    <w:p w14:paraId="77C29E27" w14:textId="77777777" w:rsidR="00675A52" w:rsidRPr="00840D67" w:rsidRDefault="00675A52" w:rsidP="00675A52">
      <w:pPr>
        <w:pStyle w:val="DevConfigs"/>
        <w:rPr>
          <w:rStyle w:val="DevConfigGray"/>
        </w:rPr>
      </w:pPr>
      <w:r w:rsidRPr="00840D67">
        <w:rPr>
          <w:rStyle w:val="DevConfigGray"/>
        </w:rPr>
        <w:t>interface FastEthernet0/13</w:t>
      </w:r>
    </w:p>
    <w:p w14:paraId="003A24F9" w14:textId="77777777" w:rsidR="00675A52" w:rsidRPr="00840D67" w:rsidRDefault="00675A52" w:rsidP="00675A52">
      <w:pPr>
        <w:pStyle w:val="DevConfigs"/>
        <w:rPr>
          <w:rStyle w:val="DevConfigGray"/>
        </w:rPr>
      </w:pPr>
      <w:r w:rsidRPr="00840D67">
        <w:rPr>
          <w:rStyle w:val="DevConfigGray"/>
        </w:rPr>
        <w:t xml:space="preserve"> switchport mode access</w:t>
      </w:r>
    </w:p>
    <w:p w14:paraId="51A92006" w14:textId="77777777" w:rsidR="00675A52" w:rsidRPr="00840D67" w:rsidRDefault="00675A52" w:rsidP="00675A52">
      <w:pPr>
        <w:pStyle w:val="DevConfigs"/>
        <w:rPr>
          <w:rStyle w:val="DevConfigGray"/>
        </w:rPr>
      </w:pPr>
      <w:r w:rsidRPr="00840D67">
        <w:rPr>
          <w:rStyle w:val="DevConfigGray"/>
        </w:rPr>
        <w:t xml:space="preserve"> shutdown</w:t>
      </w:r>
    </w:p>
    <w:p w14:paraId="603E6F87" w14:textId="77777777" w:rsidR="00675A52" w:rsidRPr="00840D67" w:rsidRDefault="00675A52" w:rsidP="00675A52">
      <w:pPr>
        <w:pStyle w:val="DevConfigs"/>
        <w:rPr>
          <w:rStyle w:val="DevConfigGray"/>
        </w:rPr>
      </w:pPr>
      <w:r w:rsidRPr="00840D67">
        <w:rPr>
          <w:rStyle w:val="DevConfigGray"/>
        </w:rPr>
        <w:t>!</w:t>
      </w:r>
    </w:p>
    <w:p w14:paraId="5649851A" w14:textId="77777777" w:rsidR="00675A52" w:rsidRPr="00840D67" w:rsidRDefault="00675A52" w:rsidP="00675A52">
      <w:pPr>
        <w:pStyle w:val="DevConfigs"/>
        <w:rPr>
          <w:rStyle w:val="DevConfigGray"/>
        </w:rPr>
      </w:pPr>
      <w:r w:rsidRPr="00840D67">
        <w:rPr>
          <w:rStyle w:val="DevConfigGray"/>
        </w:rPr>
        <w:t>interface FastEthernet0/14</w:t>
      </w:r>
    </w:p>
    <w:p w14:paraId="5D842856" w14:textId="77777777" w:rsidR="00675A52" w:rsidRPr="00840D67" w:rsidRDefault="00675A52" w:rsidP="00675A52">
      <w:pPr>
        <w:pStyle w:val="DevConfigs"/>
        <w:rPr>
          <w:rStyle w:val="DevConfigGray"/>
        </w:rPr>
      </w:pPr>
      <w:r w:rsidRPr="00840D67">
        <w:rPr>
          <w:rStyle w:val="DevConfigGray"/>
        </w:rPr>
        <w:t xml:space="preserve"> switchport mode access</w:t>
      </w:r>
    </w:p>
    <w:p w14:paraId="320C48AE" w14:textId="77777777" w:rsidR="00675A52" w:rsidRPr="00840D67" w:rsidRDefault="00675A52" w:rsidP="00675A52">
      <w:pPr>
        <w:pStyle w:val="DevConfigs"/>
        <w:rPr>
          <w:rStyle w:val="DevConfigGray"/>
        </w:rPr>
      </w:pPr>
      <w:r w:rsidRPr="00840D67">
        <w:rPr>
          <w:rStyle w:val="DevConfigGray"/>
        </w:rPr>
        <w:t xml:space="preserve"> shutdown</w:t>
      </w:r>
    </w:p>
    <w:p w14:paraId="1C4D0218" w14:textId="77777777" w:rsidR="00675A52" w:rsidRPr="00840D67" w:rsidRDefault="00675A52" w:rsidP="00675A52">
      <w:pPr>
        <w:pStyle w:val="DevConfigs"/>
        <w:rPr>
          <w:rStyle w:val="DevConfigGray"/>
        </w:rPr>
      </w:pPr>
      <w:r w:rsidRPr="00840D67">
        <w:rPr>
          <w:rStyle w:val="DevConfigGray"/>
        </w:rPr>
        <w:t>!</w:t>
      </w:r>
    </w:p>
    <w:p w14:paraId="5156261D" w14:textId="77777777" w:rsidR="00675A52" w:rsidRPr="00840D67" w:rsidRDefault="00675A52" w:rsidP="00675A52">
      <w:pPr>
        <w:pStyle w:val="DevConfigs"/>
        <w:rPr>
          <w:rStyle w:val="DevConfigGray"/>
        </w:rPr>
      </w:pPr>
      <w:r w:rsidRPr="00840D67">
        <w:rPr>
          <w:rStyle w:val="DevConfigGray"/>
        </w:rPr>
        <w:t>interface FastEthernet0/15</w:t>
      </w:r>
    </w:p>
    <w:p w14:paraId="710106BE" w14:textId="77777777" w:rsidR="00675A52" w:rsidRPr="00840D67" w:rsidRDefault="00675A52" w:rsidP="00675A52">
      <w:pPr>
        <w:pStyle w:val="DevConfigs"/>
        <w:rPr>
          <w:rStyle w:val="DevConfigGray"/>
        </w:rPr>
      </w:pPr>
      <w:r w:rsidRPr="00840D67">
        <w:rPr>
          <w:rStyle w:val="DevConfigGray"/>
        </w:rPr>
        <w:t xml:space="preserve"> switchport mode access</w:t>
      </w:r>
    </w:p>
    <w:p w14:paraId="4F6C898E" w14:textId="77777777" w:rsidR="00675A52" w:rsidRPr="00840D67" w:rsidRDefault="00675A52" w:rsidP="00675A52">
      <w:pPr>
        <w:pStyle w:val="DevConfigs"/>
        <w:rPr>
          <w:rStyle w:val="DevConfigGray"/>
        </w:rPr>
      </w:pPr>
      <w:r w:rsidRPr="00840D67">
        <w:rPr>
          <w:rStyle w:val="DevConfigGray"/>
        </w:rPr>
        <w:t xml:space="preserve"> shutdown</w:t>
      </w:r>
    </w:p>
    <w:p w14:paraId="11E5E109" w14:textId="77777777" w:rsidR="00675A52" w:rsidRPr="00840D67" w:rsidRDefault="00675A52" w:rsidP="00675A52">
      <w:pPr>
        <w:pStyle w:val="DevConfigs"/>
        <w:rPr>
          <w:rStyle w:val="DevConfigGray"/>
        </w:rPr>
      </w:pPr>
      <w:r w:rsidRPr="00840D67">
        <w:rPr>
          <w:rStyle w:val="DevConfigGray"/>
        </w:rPr>
        <w:t>!</w:t>
      </w:r>
    </w:p>
    <w:p w14:paraId="3AF6BE95" w14:textId="77777777" w:rsidR="00675A52" w:rsidRPr="00840D67" w:rsidRDefault="00675A52" w:rsidP="00675A52">
      <w:pPr>
        <w:pStyle w:val="DevConfigs"/>
        <w:rPr>
          <w:rStyle w:val="DevConfigGray"/>
        </w:rPr>
      </w:pPr>
      <w:r w:rsidRPr="00840D67">
        <w:rPr>
          <w:rStyle w:val="DevConfigGray"/>
        </w:rPr>
        <w:t>interface FastEthernet0/16</w:t>
      </w:r>
    </w:p>
    <w:p w14:paraId="26FA2954" w14:textId="77777777" w:rsidR="00675A52" w:rsidRPr="00840D67" w:rsidRDefault="00675A52" w:rsidP="00675A52">
      <w:pPr>
        <w:pStyle w:val="DevConfigs"/>
        <w:rPr>
          <w:rStyle w:val="DevConfigGray"/>
        </w:rPr>
      </w:pPr>
      <w:r w:rsidRPr="00840D67">
        <w:rPr>
          <w:rStyle w:val="DevConfigGray"/>
        </w:rPr>
        <w:t xml:space="preserve"> switchport mode access</w:t>
      </w:r>
    </w:p>
    <w:p w14:paraId="66105521" w14:textId="77777777" w:rsidR="00675A52" w:rsidRPr="00840D67" w:rsidRDefault="00675A52" w:rsidP="00675A52">
      <w:pPr>
        <w:pStyle w:val="DevConfigs"/>
        <w:rPr>
          <w:rStyle w:val="DevConfigGray"/>
        </w:rPr>
      </w:pPr>
      <w:r w:rsidRPr="00840D67">
        <w:rPr>
          <w:rStyle w:val="DevConfigGray"/>
        </w:rPr>
        <w:t xml:space="preserve"> shutdown</w:t>
      </w:r>
    </w:p>
    <w:p w14:paraId="1B9EB61F" w14:textId="77777777" w:rsidR="00675A52" w:rsidRPr="00840D67" w:rsidRDefault="00675A52" w:rsidP="00675A52">
      <w:pPr>
        <w:pStyle w:val="DevConfigs"/>
        <w:rPr>
          <w:rStyle w:val="DevConfigGray"/>
        </w:rPr>
      </w:pPr>
      <w:r w:rsidRPr="00840D67">
        <w:rPr>
          <w:rStyle w:val="DevConfigGray"/>
        </w:rPr>
        <w:t>!</w:t>
      </w:r>
    </w:p>
    <w:p w14:paraId="32BD82A7" w14:textId="77777777" w:rsidR="00675A52" w:rsidRPr="00840D67" w:rsidRDefault="00675A52" w:rsidP="00675A52">
      <w:pPr>
        <w:pStyle w:val="DevConfigs"/>
        <w:rPr>
          <w:rStyle w:val="DevConfigGray"/>
        </w:rPr>
      </w:pPr>
      <w:r w:rsidRPr="00840D67">
        <w:rPr>
          <w:rStyle w:val="DevConfigGray"/>
        </w:rPr>
        <w:t>interface FastEthernet0/17</w:t>
      </w:r>
    </w:p>
    <w:p w14:paraId="2B4A0DC5" w14:textId="77777777" w:rsidR="00675A52" w:rsidRPr="00840D67" w:rsidRDefault="00675A52" w:rsidP="00675A52">
      <w:pPr>
        <w:pStyle w:val="DevConfigs"/>
        <w:rPr>
          <w:rStyle w:val="DevConfigGray"/>
        </w:rPr>
      </w:pPr>
      <w:r w:rsidRPr="00840D67">
        <w:rPr>
          <w:rStyle w:val="DevConfigGray"/>
        </w:rPr>
        <w:t xml:space="preserve"> switchport mode access</w:t>
      </w:r>
    </w:p>
    <w:p w14:paraId="52FF14E2" w14:textId="77777777" w:rsidR="00675A52" w:rsidRPr="00840D67" w:rsidRDefault="00675A52" w:rsidP="00675A52">
      <w:pPr>
        <w:pStyle w:val="DevConfigs"/>
        <w:rPr>
          <w:rStyle w:val="DevConfigGray"/>
        </w:rPr>
      </w:pPr>
      <w:r w:rsidRPr="00840D67">
        <w:rPr>
          <w:rStyle w:val="DevConfigGray"/>
        </w:rPr>
        <w:t xml:space="preserve"> shutdown</w:t>
      </w:r>
    </w:p>
    <w:p w14:paraId="1ED10589" w14:textId="77777777" w:rsidR="00675A52" w:rsidRPr="00840D67" w:rsidRDefault="00675A52" w:rsidP="00675A52">
      <w:pPr>
        <w:pStyle w:val="DevConfigs"/>
        <w:rPr>
          <w:rStyle w:val="DevConfigGray"/>
        </w:rPr>
      </w:pPr>
      <w:r w:rsidRPr="00840D67">
        <w:rPr>
          <w:rStyle w:val="DevConfigGray"/>
        </w:rPr>
        <w:t>!</w:t>
      </w:r>
    </w:p>
    <w:p w14:paraId="53CE0DAB" w14:textId="77777777" w:rsidR="00675A52" w:rsidRPr="00840D67" w:rsidRDefault="00675A52" w:rsidP="00675A52">
      <w:pPr>
        <w:pStyle w:val="DevConfigs"/>
        <w:rPr>
          <w:rStyle w:val="DevConfigGray"/>
        </w:rPr>
      </w:pPr>
      <w:r w:rsidRPr="00840D67">
        <w:rPr>
          <w:rStyle w:val="DevConfigGray"/>
        </w:rPr>
        <w:t>interface FastEthernet0/18</w:t>
      </w:r>
    </w:p>
    <w:p w14:paraId="22EF3C1A" w14:textId="77777777" w:rsidR="00675A52" w:rsidRPr="00840D67" w:rsidRDefault="00675A52" w:rsidP="00675A52">
      <w:pPr>
        <w:pStyle w:val="DevConfigs"/>
        <w:rPr>
          <w:rStyle w:val="DevConfigGray"/>
        </w:rPr>
      </w:pPr>
      <w:r w:rsidRPr="00840D67">
        <w:rPr>
          <w:rStyle w:val="DevConfigGray"/>
        </w:rPr>
        <w:t>!</w:t>
      </w:r>
    </w:p>
    <w:p w14:paraId="4EE18943" w14:textId="77777777" w:rsidR="00675A52" w:rsidRPr="00840D67" w:rsidRDefault="00675A52" w:rsidP="00675A52">
      <w:pPr>
        <w:pStyle w:val="DevConfigs"/>
        <w:rPr>
          <w:rStyle w:val="DevConfigGray"/>
        </w:rPr>
      </w:pPr>
      <w:r w:rsidRPr="00840D67">
        <w:rPr>
          <w:rStyle w:val="DevConfigGray"/>
        </w:rPr>
        <w:t>interface FastEthernet0/19</w:t>
      </w:r>
    </w:p>
    <w:p w14:paraId="3D5BA4AF" w14:textId="77777777" w:rsidR="00675A52" w:rsidRPr="00840D67" w:rsidRDefault="00675A52" w:rsidP="00675A52">
      <w:pPr>
        <w:pStyle w:val="DevConfigs"/>
        <w:rPr>
          <w:rStyle w:val="DevConfigGray"/>
        </w:rPr>
      </w:pPr>
      <w:r w:rsidRPr="00840D67">
        <w:rPr>
          <w:rStyle w:val="DevConfigGray"/>
        </w:rPr>
        <w:t xml:space="preserve"> switchport mode access</w:t>
      </w:r>
    </w:p>
    <w:p w14:paraId="7FC9A324" w14:textId="77777777" w:rsidR="00675A52" w:rsidRPr="00840D67" w:rsidRDefault="00675A52" w:rsidP="00675A52">
      <w:pPr>
        <w:pStyle w:val="DevConfigs"/>
        <w:rPr>
          <w:rStyle w:val="DevConfigGray"/>
        </w:rPr>
      </w:pPr>
      <w:r w:rsidRPr="00840D67">
        <w:rPr>
          <w:rStyle w:val="DevConfigGray"/>
        </w:rPr>
        <w:t xml:space="preserve"> shutdown</w:t>
      </w:r>
    </w:p>
    <w:p w14:paraId="7584868C" w14:textId="77777777" w:rsidR="00675A52" w:rsidRPr="00840D67" w:rsidRDefault="00675A52" w:rsidP="00675A52">
      <w:pPr>
        <w:pStyle w:val="DevConfigs"/>
        <w:rPr>
          <w:rStyle w:val="DevConfigGray"/>
        </w:rPr>
      </w:pPr>
      <w:r w:rsidRPr="00840D67">
        <w:rPr>
          <w:rStyle w:val="DevConfigGray"/>
        </w:rPr>
        <w:t>!</w:t>
      </w:r>
    </w:p>
    <w:p w14:paraId="782AAD68" w14:textId="77777777" w:rsidR="00675A52" w:rsidRPr="00840D67" w:rsidRDefault="00675A52" w:rsidP="00675A52">
      <w:pPr>
        <w:pStyle w:val="DevConfigs"/>
        <w:rPr>
          <w:rStyle w:val="DevConfigGray"/>
        </w:rPr>
      </w:pPr>
      <w:r w:rsidRPr="00840D67">
        <w:rPr>
          <w:rStyle w:val="DevConfigGray"/>
        </w:rPr>
        <w:t>interface FastEthernet0/20</w:t>
      </w:r>
    </w:p>
    <w:p w14:paraId="184B5510" w14:textId="77777777" w:rsidR="00675A52" w:rsidRPr="00840D67" w:rsidRDefault="00675A52" w:rsidP="00675A52">
      <w:pPr>
        <w:pStyle w:val="DevConfigs"/>
        <w:rPr>
          <w:rStyle w:val="DevConfigGray"/>
        </w:rPr>
      </w:pPr>
      <w:r w:rsidRPr="00840D67">
        <w:rPr>
          <w:rStyle w:val="DevConfigGray"/>
        </w:rPr>
        <w:t xml:space="preserve"> switchport mode access</w:t>
      </w:r>
    </w:p>
    <w:p w14:paraId="1D0AF80B" w14:textId="77777777" w:rsidR="00675A52" w:rsidRPr="00840D67" w:rsidRDefault="00675A52" w:rsidP="00675A52">
      <w:pPr>
        <w:pStyle w:val="DevConfigs"/>
        <w:rPr>
          <w:rStyle w:val="DevConfigGray"/>
        </w:rPr>
      </w:pPr>
      <w:r w:rsidRPr="00840D67">
        <w:rPr>
          <w:rStyle w:val="DevConfigGray"/>
        </w:rPr>
        <w:t xml:space="preserve"> shutdown</w:t>
      </w:r>
    </w:p>
    <w:p w14:paraId="48DA7E6F" w14:textId="77777777" w:rsidR="00675A52" w:rsidRPr="00840D67" w:rsidRDefault="00675A52" w:rsidP="00675A52">
      <w:pPr>
        <w:pStyle w:val="DevConfigs"/>
        <w:rPr>
          <w:rStyle w:val="DevConfigGray"/>
        </w:rPr>
      </w:pPr>
      <w:r w:rsidRPr="00840D67">
        <w:rPr>
          <w:rStyle w:val="DevConfigGray"/>
        </w:rPr>
        <w:t>!</w:t>
      </w:r>
    </w:p>
    <w:p w14:paraId="01314A42" w14:textId="77777777" w:rsidR="00675A52" w:rsidRPr="00840D67" w:rsidRDefault="00675A52" w:rsidP="00675A52">
      <w:pPr>
        <w:pStyle w:val="DevConfigs"/>
        <w:rPr>
          <w:rStyle w:val="DevConfigGray"/>
        </w:rPr>
      </w:pPr>
      <w:r w:rsidRPr="00840D67">
        <w:rPr>
          <w:rStyle w:val="DevConfigGray"/>
        </w:rPr>
        <w:t>interface FastEthernet0/21</w:t>
      </w:r>
    </w:p>
    <w:p w14:paraId="5AFA88F6" w14:textId="77777777" w:rsidR="00675A52" w:rsidRPr="00840D67" w:rsidRDefault="00675A52" w:rsidP="00675A52">
      <w:pPr>
        <w:pStyle w:val="DevConfigs"/>
        <w:rPr>
          <w:rStyle w:val="DevConfigGray"/>
        </w:rPr>
      </w:pPr>
      <w:r w:rsidRPr="00840D67">
        <w:rPr>
          <w:rStyle w:val="DevConfigGray"/>
        </w:rPr>
        <w:t xml:space="preserve"> switchport mode access</w:t>
      </w:r>
    </w:p>
    <w:p w14:paraId="58652E0B" w14:textId="77777777" w:rsidR="00675A52" w:rsidRPr="00840D67" w:rsidRDefault="00675A52" w:rsidP="00675A52">
      <w:pPr>
        <w:pStyle w:val="DevConfigs"/>
        <w:rPr>
          <w:rStyle w:val="DevConfigGray"/>
        </w:rPr>
      </w:pPr>
      <w:r w:rsidRPr="00840D67">
        <w:rPr>
          <w:rStyle w:val="DevConfigGray"/>
        </w:rPr>
        <w:t xml:space="preserve"> shutdown</w:t>
      </w:r>
    </w:p>
    <w:p w14:paraId="3CA437C9" w14:textId="77777777" w:rsidR="00675A52" w:rsidRPr="00840D67" w:rsidRDefault="00675A52" w:rsidP="00675A52">
      <w:pPr>
        <w:pStyle w:val="DevConfigs"/>
        <w:rPr>
          <w:rStyle w:val="DevConfigGray"/>
        </w:rPr>
      </w:pPr>
      <w:r w:rsidRPr="00840D67">
        <w:rPr>
          <w:rStyle w:val="DevConfigGray"/>
        </w:rPr>
        <w:t>!</w:t>
      </w:r>
    </w:p>
    <w:p w14:paraId="02FCE10E" w14:textId="77777777" w:rsidR="00675A52" w:rsidRPr="00840D67" w:rsidRDefault="00675A52" w:rsidP="00675A52">
      <w:pPr>
        <w:pStyle w:val="DevConfigs"/>
        <w:rPr>
          <w:rStyle w:val="DevConfigGray"/>
        </w:rPr>
      </w:pPr>
      <w:r w:rsidRPr="00840D67">
        <w:rPr>
          <w:rStyle w:val="DevConfigGray"/>
        </w:rPr>
        <w:t>interface FastEthernet0/22</w:t>
      </w:r>
    </w:p>
    <w:p w14:paraId="3A52910E" w14:textId="77777777" w:rsidR="00675A52" w:rsidRPr="00840D67" w:rsidRDefault="00675A52" w:rsidP="00675A52">
      <w:pPr>
        <w:pStyle w:val="DevConfigs"/>
        <w:rPr>
          <w:rStyle w:val="DevConfigGray"/>
        </w:rPr>
      </w:pPr>
      <w:r w:rsidRPr="00840D67">
        <w:rPr>
          <w:rStyle w:val="DevConfigGray"/>
        </w:rPr>
        <w:t xml:space="preserve"> switchport mode access</w:t>
      </w:r>
    </w:p>
    <w:p w14:paraId="0C939E0F" w14:textId="77777777" w:rsidR="00675A52" w:rsidRPr="00840D67" w:rsidRDefault="00675A52" w:rsidP="00675A52">
      <w:pPr>
        <w:pStyle w:val="DevConfigs"/>
        <w:rPr>
          <w:rStyle w:val="DevConfigGray"/>
        </w:rPr>
      </w:pPr>
      <w:r w:rsidRPr="00840D67">
        <w:rPr>
          <w:rStyle w:val="DevConfigGray"/>
        </w:rPr>
        <w:t xml:space="preserve"> shutdown</w:t>
      </w:r>
    </w:p>
    <w:p w14:paraId="16235302" w14:textId="77777777" w:rsidR="00675A52" w:rsidRPr="00840D67" w:rsidRDefault="00675A52" w:rsidP="00675A52">
      <w:pPr>
        <w:pStyle w:val="DevConfigs"/>
        <w:rPr>
          <w:rStyle w:val="DevConfigGray"/>
        </w:rPr>
      </w:pPr>
      <w:r w:rsidRPr="00840D67">
        <w:rPr>
          <w:rStyle w:val="DevConfigGray"/>
        </w:rPr>
        <w:t>!</w:t>
      </w:r>
    </w:p>
    <w:p w14:paraId="643437FC" w14:textId="77777777" w:rsidR="00675A52" w:rsidRPr="00840D67" w:rsidRDefault="00675A52" w:rsidP="00675A52">
      <w:pPr>
        <w:pStyle w:val="DevConfigs"/>
        <w:rPr>
          <w:rStyle w:val="DevConfigGray"/>
        </w:rPr>
      </w:pPr>
      <w:r w:rsidRPr="00840D67">
        <w:rPr>
          <w:rStyle w:val="DevConfigGray"/>
        </w:rPr>
        <w:t>interface FastEthernet0/23</w:t>
      </w:r>
    </w:p>
    <w:p w14:paraId="4254AA98" w14:textId="77777777" w:rsidR="00675A52" w:rsidRPr="00840D67" w:rsidRDefault="00675A52" w:rsidP="00675A52">
      <w:pPr>
        <w:pStyle w:val="DevConfigs"/>
        <w:rPr>
          <w:rStyle w:val="DevConfigGray"/>
        </w:rPr>
      </w:pPr>
      <w:r w:rsidRPr="00840D67">
        <w:rPr>
          <w:rStyle w:val="DevConfigGray"/>
        </w:rPr>
        <w:t xml:space="preserve"> switchport mode access</w:t>
      </w:r>
    </w:p>
    <w:p w14:paraId="45216036" w14:textId="77777777" w:rsidR="00675A52" w:rsidRPr="00840D67" w:rsidRDefault="00675A52" w:rsidP="00675A52">
      <w:pPr>
        <w:pStyle w:val="DevConfigs"/>
        <w:rPr>
          <w:rStyle w:val="DevConfigGray"/>
        </w:rPr>
      </w:pPr>
      <w:r w:rsidRPr="00840D67">
        <w:rPr>
          <w:rStyle w:val="DevConfigGray"/>
        </w:rPr>
        <w:t xml:space="preserve"> shutdown</w:t>
      </w:r>
    </w:p>
    <w:p w14:paraId="2C74CD09" w14:textId="77777777" w:rsidR="00675A52" w:rsidRPr="00840D67" w:rsidRDefault="00675A52" w:rsidP="00675A52">
      <w:pPr>
        <w:pStyle w:val="DevConfigs"/>
        <w:rPr>
          <w:rStyle w:val="DevConfigGray"/>
        </w:rPr>
      </w:pPr>
      <w:r w:rsidRPr="00840D67">
        <w:rPr>
          <w:rStyle w:val="DevConfigGray"/>
        </w:rPr>
        <w:t>!</w:t>
      </w:r>
    </w:p>
    <w:p w14:paraId="17EAAECF" w14:textId="77777777" w:rsidR="00675A52" w:rsidRPr="00840D67" w:rsidRDefault="00675A52" w:rsidP="00675A52">
      <w:pPr>
        <w:pStyle w:val="DevConfigs"/>
        <w:rPr>
          <w:rStyle w:val="DevConfigGray"/>
        </w:rPr>
      </w:pPr>
      <w:r w:rsidRPr="00840D67">
        <w:rPr>
          <w:rStyle w:val="DevConfigGray"/>
        </w:rPr>
        <w:t>interface FastEthernet0/24</w:t>
      </w:r>
    </w:p>
    <w:p w14:paraId="2140FB31" w14:textId="77777777" w:rsidR="00675A52" w:rsidRPr="00840D67" w:rsidRDefault="00675A52" w:rsidP="00675A52">
      <w:pPr>
        <w:pStyle w:val="DevConfigs"/>
        <w:rPr>
          <w:rStyle w:val="DevConfigGray"/>
        </w:rPr>
      </w:pPr>
      <w:r w:rsidRPr="00840D67">
        <w:rPr>
          <w:rStyle w:val="DevConfigGray"/>
        </w:rPr>
        <w:t xml:space="preserve"> switchport mode access</w:t>
      </w:r>
    </w:p>
    <w:p w14:paraId="54F13EEC" w14:textId="77777777" w:rsidR="00675A52" w:rsidRPr="00840D67" w:rsidRDefault="00675A52" w:rsidP="00675A52">
      <w:pPr>
        <w:pStyle w:val="DevConfigs"/>
        <w:rPr>
          <w:rStyle w:val="DevConfigGray"/>
        </w:rPr>
      </w:pPr>
      <w:r w:rsidRPr="00840D67">
        <w:rPr>
          <w:rStyle w:val="DevConfigGray"/>
        </w:rPr>
        <w:t xml:space="preserve"> shutdown</w:t>
      </w:r>
    </w:p>
    <w:p w14:paraId="4607BF72" w14:textId="77777777" w:rsidR="00675A52" w:rsidRPr="00840D67" w:rsidRDefault="00675A52" w:rsidP="00675A52">
      <w:pPr>
        <w:pStyle w:val="DevConfigs"/>
        <w:rPr>
          <w:rStyle w:val="DevConfigGray"/>
        </w:rPr>
      </w:pPr>
      <w:r w:rsidRPr="00840D67">
        <w:rPr>
          <w:rStyle w:val="DevConfigGray"/>
        </w:rPr>
        <w:t>!</w:t>
      </w:r>
    </w:p>
    <w:p w14:paraId="32485ED8" w14:textId="77777777" w:rsidR="00675A52" w:rsidRPr="00840D67" w:rsidRDefault="00675A52" w:rsidP="00675A52">
      <w:pPr>
        <w:pStyle w:val="DevConfigs"/>
        <w:rPr>
          <w:rStyle w:val="DevConfigGray"/>
        </w:rPr>
      </w:pPr>
      <w:r w:rsidRPr="00840D67">
        <w:rPr>
          <w:rStyle w:val="DevConfigGray"/>
        </w:rPr>
        <w:lastRenderedPageBreak/>
        <w:t>interface GigabitEthernet0/1</w:t>
      </w:r>
    </w:p>
    <w:p w14:paraId="1D6B4390" w14:textId="77777777" w:rsidR="00675A52" w:rsidRPr="00840D67" w:rsidRDefault="00675A52" w:rsidP="00675A52">
      <w:pPr>
        <w:pStyle w:val="DevConfigs"/>
        <w:rPr>
          <w:rStyle w:val="DevConfigGray"/>
        </w:rPr>
      </w:pPr>
      <w:r w:rsidRPr="00840D67">
        <w:rPr>
          <w:rStyle w:val="DevConfigGray"/>
        </w:rPr>
        <w:t xml:space="preserve"> switchport mode access</w:t>
      </w:r>
    </w:p>
    <w:p w14:paraId="370B9C8B" w14:textId="77777777" w:rsidR="00675A52" w:rsidRPr="00840D67" w:rsidRDefault="00675A52" w:rsidP="00675A52">
      <w:pPr>
        <w:pStyle w:val="DevConfigs"/>
        <w:rPr>
          <w:rStyle w:val="DevConfigGray"/>
        </w:rPr>
      </w:pPr>
      <w:r w:rsidRPr="00840D67">
        <w:rPr>
          <w:rStyle w:val="DevConfigGray"/>
        </w:rPr>
        <w:t xml:space="preserve"> shutdown</w:t>
      </w:r>
    </w:p>
    <w:p w14:paraId="538140EF" w14:textId="77777777" w:rsidR="00675A52" w:rsidRPr="00840D67" w:rsidRDefault="00675A52" w:rsidP="00675A52">
      <w:pPr>
        <w:pStyle w:val="DevConfigs"/>
        <w:rPr>
          <w:rStyle w:val="DevConfigGray"/>
        </w:rPr>
      </w:pPr>
      <w:r w:rsidRPr="00840D67">
        <w:rPr>
          <w:rStyle w:val="DevConfigGray"/>
        </w:rPr>
        <w:t>!</w:t>
      </w:r>
    </w:p>
    <w:p w14:paraId="20A4F2C2" w14:textId="77777777" w:rsidR="00675A52" w:rsidRPr="00840D67" w:rsidRDefault="00675A52" w:rsidP="00675A52">
      <w:pPr>
        <w:pStyle w:val="DevConfigs"/>
        <w:rPr>
          <w:rStyle w:val="DevConfigGray"/>
        </w:rPr>
      </w:pPr>
      <w:r w:rsidRPr="00840D67">
        <w:rPr>
          <w:rStyle w:val="DevConfigGray"/>
        </w:rPr>
        <w:t>interface GigabitEthernet0/2</w:t>
      </w:r>
    </w:p>
    <w:p w14:paraId="7301BF76" w14:textId="77777777" w:rsidR="00675A52" w:rsidRPr="00840D67" w:rsidRDefault="00675A52" w:rsidP="00675A52">
      <w:pPr>
        <w:pStyle w:val="DevConfigs"/>
        <w:rPr>
          <w:rStyle w:val="DevConfigGray"/>
        </w:rPr>
      </w:pPr>
      <w:r w:rsidRPr="00840D67">
        <w:rPr>
          <w:rStyle w:val="DevConfigGray"/>
        </w:rPr>
        <w:t xml:space="preserve"> switchport mode access</w:t>
      </w:r>
    </w:p>
    <w:p w14:paraId="251AFA8B" w14:textId="77777777" w:rsidR="00675A52" w:rsidRPr="00840D67" w:rsidRDefault="00675A52" w:rsidP="00675A52">
      <w:pPr>
        <w:pStyle w:val="DevConfigs"/>
        <w:rPr>
          <w:rStyle w:val="DevConfigGray"/>
        </w:rPr>
      </w:pPr>
      <w:r w:rsidRPr="00840D67">
        <w:rPr>
          <w:rStyle w:val="DevConfigGray"/>
        </w:rPr>
        <w:t xml:space="preserve"> shutdown</w:t>
      </w:r>
    </w:p>
    <w:p w14:paraId="170A76E6" w14:textId="77777777" w:rsidR="00675A52" w:rsidRPr="00840D67" w:rsidRDefault="00675A52" w:rsidP="00675A52">
      <w:pPr>
        <w:pStyle w:val="DevConfigs"/>
        <w:rPr>
          <w:rStyle w:val="DevConfigGray"/>
        </w:rPr>
      </w:pPr>
      <w:r w:rsidRPr="00840D67">
        <w:rPr>
          <w:rStyle w:val="DevConfigGray"/>
        </w:rPr>
        <w:t>!</w:t>
      </w:r>
    </w:p>
    <w:p w14:paraId="07800536" w14:textId="77777777" w:rsidR="00675A52" w:rsidRPr="00840D67" w:rsidRDefault="00675A52" w:rsidP="00675A52">
      <w:pPr>
        <w:pStyle w:val="DevConfigs"/>
        <w:rPr>
          <w:rStyle w:val="DevConfigGray"/>
        </w:rPr>
      </w:pPr>
      <w:r w:rsidRPr="00840D67">
        <w:rPr>
          <w:rStyle w:val="DevConfigGray"/>
        </w:rPr>
        <w:t>interface Vlan1</w:t>
      </w:r>
    </w:p>
    <w:p w14:paraId="5554B02C"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192.168.1.98 255.255.255.240</w:t>
      </w:r>
    </w:p>
    <w:p w14:paraId="5BF70C69" w14:textId="2FA40252" w:rsidR="00B12FD7" w:rsidRDefault="00B12FD7" w:rsidP="00675A52">
      <w:pPr>
        <w:pStyle w:val="DevConfigs"/>
        <w:rPr>
          <w:rStyle w:val="DevConfigGray"/>
        </w:rPr>
      </w:pPr>
      <w:r>
        <w:rPr>
          <w:rStyle w:val="DevConfigGray"/>
        </w:rPr>
        <w:t>!</w:t>
      </w:r>
    </w:p>
    <w:p w14:paraId="2CF773BC" w14:textId="38D625E4" w:rsidR="00675A52" w:rsidRPr="00840D67" w:rsidRDefault="00B12FD7" w:rsidP="00675A52">
      <w:pPr>
        <w:pStyle w:val="DevConfigs"/>
        <w:rPr>
          <w:rStyle w:val="DevConfigGray"/>
        </w:rPr>
      </w:pPr>
      <w:proofErr w:type="spellStart"/>
      <w:r>
        <w:rPr>
          <w:rStyle w:val="DevConfigGray"/>
        </w:rPr>
        <w:t>ip</w:t>
      </w:r>
      <w:proofErr w:type="spellEnd"/>
      <w:r>
        <w:rPr>
          <w:rStyle w:val="DevConfigGray"/>
        </w:rPr>
        <w:t xml:space="preserve"> default-gateway 192.168.1.97</w:t>
      </w:r>
    </w:p>
    <w:p w14:paraId="2C1FAE6B"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http server</w:t>
      </w:r>
    </w:p>
    <w:p w14:paraId="5672FE6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http secure-server</w:t>
      </w:r>
    </w:p>
    <w:p w14:paraId="1496DD2F" w14:textId="77777777" w:rsidR="00675A52" w:rsidRPr="00840D67" w:rsidRDefault="00675A52" w:rsidP="00675A52">
      <w:pPr>
        <w:pStyle w:val="DevConfigs"/>
        <w:rPr>
          <w:rStyle w:val="DevConfigGray"/>
        </w:rPr>
      </w:pPr>
      <w:r w:rsidRPr="00840D67">
        <w:rPr>
          <w:rStyle w:val="DevConfigGray"/>
        </w:rPr>
        <w:t>!</w:t>
      </w:r>
    </w:p>
    <w:p w14:paraId="7AB02225"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521AEFFC" w14:textId="77777777" w:rsidR="00675A52" w:rsidRPr="00840D67" w:rsidRDefault="00675A52" w:rsidP="00675A52">
      <w:pPr>
        <w:pStyle w:val="DevConfigs"/>
        <w:rPr>
          <w:rStyle w:val="DevConfigGray"/>
        </w:rPr>
      </w:pPr>
      <w:r w:rsidRPr="00840D67">
        <w:rPr>
          <w:rStyle w:val="DevConfigGray"/>
        </w:rPr>
        <w:t>!</w:t>
      </w:r>
    </w:p>
    <w:p w14:paraId="6E756AD7" w14:textId="77777777" w:rsidR="00675A52" w:rsidRPr="00840D67" w:rsidRDefault="00675A52" w:rsidP="00675A52">
      <w:pPr>
        <w:pStyle w:val="DevConfigs"/>
        <w:rPr>
          <w:rStyle w:val="DevConfigGray"/>
        </w:rPr>
      </w:pPr>
      <w:r w:rsidRPr="00840D67">
        <w:rPr>
          <w:rStyle w:val="DevConfigGray"/>
        </w:rPr>
        <w:t>line con 0</w:t>
      </w:r>
    </w:p>
    <w:p w14:paraId="2990A135" w14:textId="77777777" w:rsidR="00675A52" w:rsidRPr="00840D67" w:rsidRDefault="00675A52" w:rsidP="00675A52">
      <w:pPr>
        <w:pStyle w:val="DevConfigs"/>
        <w:rPr>
          <w:rStyle w:val="DevConfigGray"/>
        </w:rPr>
      </w:pPr>
      <w:r w:rsidRPr="00840D67">
        <w:rPr>
          <w:rStyle w:val="DevConfigGray"/>
        </w:rPr>
        <w:t xml:space="preserve"> password 7 045802150C2E</w:t>
      </w:r>
    </w:p>
    <w:p w14:paraId="2C8545B2" w14:textId="77777777" w:rsidR="00675A52" w:rsidRPr="00840D67" w:rsidRDefault="00675A52" w:rsidP="00675A52">
      <w:pPr>
        <w:pStyle w:val="DevConfigs"/>
        <w:rPr>
          <w:rStyle w:val="DevConfigGray"/>
        </w:rPr>
      </w:pPr>
      <w:r w:rsidRPr="00840D67">
        <w:rPr>
          <w:rStyle w:val="DevConfigGray"/>
        </w:rPr>
        <w:t xml:space="preserve"> login</w:t>
      </w:r>
    </w:p>
    <w:p w14:paraId="0FCF9688"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29CEA338" w14:textId="77777777" w:rsidR="00675A52" w:rsidRPr="00840D67" w:rsidRDefault="00675A52" w:rsidP="00675A52">
      <w:pPr>
        <w:pStyle w:val="DevConfigs"/>
        <w:rPr>
          <w:rStyle w:val="DevConfigGray"/>
        </w:rPr>
      </w:pPr>
      <w:r w:rsidRPr="00840D67">
        <w:rPr>
          <w:rStyle w:val="DevConfigGray"/>
        </w:rPr>
        <w:t xml:space="preserve"> password 7 045802150C2E</w:t>
      </w:r>
    </w:p>
    <w:p w14:paraId="77585D94" w14:textId="77777777" w:rsidR="00675A52" w:rsidRPr="00840D67" w:rsidRDefault="00675A52" w:rsidP="00675A52">
      <w:pPr>
        <w:pStyle w:val="DevConfigs"/>
        <w:rPr>
          <w:rStyle w:val="DevConfigGray"/>
        </w:rPr>
      </w:pPr>
      <w:r w:rsidRPr="00840D67">
        <w:rPr>
          <w:rStyle w:val="DevConfigGray"/>
        </w:rPr>
        <w:t xml:space="preserve"> login</w:t>
      </w:r>
    </w:p>
    <w:p w14:paraId="140AE67D"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5 15</w:t>
      </w:r>
    </w:p>
    <w:p w14:paraId="0138F64C" w14:textId="77777777" w:rsidR="00675A52" w:rsidRPr="00840D67" w:rsidRDefault="00675A52" w:rsidP="00675A52">
      <w:pPr>
        <w:pStyle w:val="DevConfigs"/>
        <w:rPr>
          <w:rStyle w:val="DevConfigGray"/>
        </w:rPr>
      </w:pPr>
      <w:r w:rsidRPr="00840D67">
        <w:rPr>
          <w:rStyle w:val="DevConfigGray"/>
        </w:rPr>
        <w:t xml:space="preserve"> login</w:t>
      </w:r>
    </w:p>
    <w:p w14:paraId="014D6D86" w14:textId="77777777" w:rsidR="00675A52" w:rsidRPr="00840D67" w:rsidRDefault="00675A52" w:rsidP="00675A52">
      <w:pPr>
        <w:pStyle w:val="DevConfigs"/>
        <w:rPr>
          <w:rStyle w:val="DevConfigGray"/>
        </w:rPr>
      </w:pPr>
      <w:r w:rsidRPr="00840D67">
        <w:rPr>
          <w:rStyle w:val="DevConfigGray"/>
        </w:rPr>
        <w:t>!</w:t>
      </w:r>
    </w:p>
    <w:p w14:paraId="1DE935B3" w14:textId="4DF50620" w:rsidR="00675A52" w:rsidRDefault="00675A52" w:rsidP="00675A52">
      <w:pPr>
        <w:pStyle w:val="DevConfigs"/>
        <w:rPr>
          <w:rStyle w:val="DevConfigGray"/>
        </w:rPr>
      </w:pPr>
      <w:r w:rsidRPr="00840D67">
        <w:rPr>
          <w:rStyle w:val="DevConfigGray"/>
        </w:rPr>
        <w:t>end</w:t>
      </w:r>
    </w:p>
    <w:p w14:paraId="0A78C795" w14:textId="7562AC46" w:rsidR="00675A52" w:rsidRPr="00840D67" w:rsidRDefault="000A17E5" w:rsidP="000A17E5">
      <w:pPr>
        <w:pStyle w:val="Heading1"/>
        <w:rPr>
          <w:rStyle w:val="LabSectionGray"/>
          <w:b w:val="0"/>
          <w:bCs w:val="0"/>
        </w:rPr>
      </w:pPr>
      <w:r>
        <w:rPr>
          <w:rStyle w:val="LabSectionGray"/>
        </w:rPr>
        <w:t>Router R1</w:t>
      </w:r>
    </w:p>
    <w:p w14:paraId="568D47BD" w14:textId="77777777" w:rsidR="00675A52" w:rsidRPr="00840D67" w:rsidRDefault="00675A52" w:rsidP="00675A52">
      <w:pPr>
        <w:pStyle w:val="DevConfigs"/>
        <w:rPr>
          <w:rStyle w:val="DevConfigGray"/>
        </w:rPr>
      </w:pPr>
      <w:r w:rsidRPr="00840D67">
        <w:rPr>
          <w:rStyle w:val="DevConfigGray"/>
        </w:rPr>
        <w:t xml:space="preserve">R1# </w:t>
      </w:r>
      <w:r w:rsidRPr="00B12FD7">
        <w:rPr>
          <w:rStyle w:val="DevConfigGray"/>
          <w:b/>
        </w:rPr>
        <w:t>show run</w:t>
      </w:r>
    </w:p>
    <w:p w14:paraId="050608BD" w14:textId="77777777" w:rsidR="00675A52" w:rsidRPr="00840D67" w:rsidRDefault="00675A52" w:rsidP="00675A52">
      <w:pPr>
        <w:pStyle w:val="DevConfigs"/>
        <w:rPr>
          <w:rStyle w:val="DevConfigGray"/>
        </w:rPr>
      </w:pPr>
      <w:r w:rsidRPr="00840D67">
        <w:rPr>
          <w:rStyle w:val="DevConfigGray"/>
        </w:rPr>
        <w:t>Building configuration...</w:t>
      </w:r>
    </w:p>
    <w:p w14:paraId="5389DD6D" w14:textId="77777777" w:rsidR="00675A52" w:rsidRPr="00840D67" w:rsidRDefault="00675A52" w:rsidP="00675A52">
      <w:pPr>
        <w:pStyle w:val="DevConfigs"/>
        <w:rPr>
          <w:rStyle w:val="DevConfigGray"/>
        </w:rPr>
      </w:pPr>
    </w:p>
    <w:p w14:paraId="6B008339" w14:textId="77777777" w:rsidR="00675A52" w:rsidRPr="00840D67" w:rsidRDefault="00675A52" w:rsidP="00675A52">
      <w:pPr>
        <w:pStyle w:val="DevConfigs"/>
        <w:rPr>
          <w:rStyle w:val="DevConfigGray"/>
        </w:rPr>
      </w:pPr>
    </w:p>
    <w:p w14:paraId="0DB71FBD"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2225 bytes</w:t>
      </w:r>
    </w:p>
    <w:p w14:paraId="45495D37" w14:textId="77777777" w:rsidR="00675A52" w:rsidRPr="00840D67" w:rsidRDefault="00675A52" w:rsidP="00675A52">
      <w:pPr>
        <w:pStyle w:val="DevConfigs"/>
        <w:rPr>
          <w:rStyle w:val="DevConfigGray"/>
        </w:rPr>
      </w:pPr>
      <w:r w:rsidRPr="00840D67">
        <w:rPr>
          <w:rStyle w:val="DevConfigGray"/>
        </w:rPr>
        <w:t>!</w:t>
      </w:r>
    </w:p>
    <w:p w14:paraId="517BF7A0" w14:textId="16EF8301" w:rsidR="00675A52" w:rsidRPr="00840D67" w:rsidRDefault="00675A52" w:rsidP="00675A52">
      <w:pPr>
        <w:pStyle w:val="DevConfigs"/>
        <w:rPr>
          <w:rStyle w:val="DevConfigGray"/>
        </w:rPr>
      </w:pPr>
      <w:r w:rsidRPr="00840D67">
        <w:rPr>
          <w:rStyle w:val="DevConfigGray"/>
        </w:rPr>
        <w:t xml:space="preserve">version </w:t>
      </w:r>
      <w:r w:rsidR="003E31D1">
        <w:rPr>
          <w:rStyle w:val="DevConfigGray"/>
        </w:rPr>
        <w:t>16.9</w:t>
      </w:r>
    </w:p>
    <w:p w14:paraId="1BD7902A"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37C26955"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384FC60F" w14:textId="77777777" w:rsidR="00675A52" w:rsidRPr="00840D67" w:rsidRDefault="00675A52" w:rsidP="00675A52">
      <w:pPr>
        <w:pStyle w:val="DevConfigs"/>
        <w:rPr>
          <w:rStyle w:val="DevConfigGray"/>
        </w:rPr>
      </w:pPr>
      <w:r w:rsidRPr="00840D67">
        <w:rPr>
          <w:rStyle w:val="DevConfigGray"/>
        </w:rPr>
        <w:t>service password-encryption</w:t>
      </w:r>
    </w:p>
    <w:p w14:paraId="676E01AB" w14:textId="77777777" w:rsidR="00675A52" w:rsidRPr="00840D67" w:rsidRDefault="00675A52" w:rsidP="00675A52">
      <w:pPr>
        <w:pStyle w:val="DevConfigs"/>
        <w:rPr>
          <w:rStyle w:val="DevConfigGray"/>
        </w:rPr>
      </w:pPr>
      <w:r w:rsidRPr="00840D67">
        <w:rPr>
          <w:rStyle w:val="DevConfigGray"/>
        </w:rPr>
        <w:t>no platform punt-keepalive disable-kernel-core</w:t>
      </w:r>
    </w:p>
    <w:p w14:paraId="0242DD42" w14:textId="77777777" w:rsidR="00675A52" w:rsidRPr="00840D67" w:rsidRDefault="00675A52" w:rsidP="00675A52">
      <w:pPr>
        <w:pStyle w:val="DevConfigs"/>
        <w:rPr>
          <w:rStyle w:val="DevConfigGray"/>
        </w:rPr>
      </w:pPr>
      <w:r w:rsidRPr="00840D67">
        <w:rPr>
          <w:rStyle w:val="DevConfigGray"/>
        </w:rPr>
        <w:t>!</w:t>
      </w:r>
    </w:p>
    <w:p w14:paraId="5A2EE22D" w14:textId="77777777" w:rsidR="00675A52" w:rsidRPr="00840D67" w:rsidRDefault="00675A52" w:rsidP="00675A52">
      <w:pPr>
        <w:pStyle w:val="DevConfigs"/>
        <w:rPr>
          <w:rStyle w:val="DevConfigGray"/>
        </w:rPr>
      </w:pPr>
      <w:r w:rsidRPr="00840D67">
        <w:rPr>
          <w:rStyle w:val="DevConfigGray"/>
        </w:rPr>
        <w:t>hostname R1</w:t>
      </w:r>
    </w:p>
    <w:p w14:paraId="53A7B0D7" w14:textId="77777777" w:rsidR="00675A52" w:rsidRPr="00840D67" w:rsidRDefault="00675A52" w:rsidP="00675A52">
      <w:pPr>
        <w:pStyle w:val="DevConfigs"/>
        <w:rPr>
          <w:rStyle w:val="DevConfigGray"/>
        </w:rPr>
      </w:pPr>
      <w:r w:rsidRPr="00840D67">
        <w:rPr>
          <w:rStyle w:val="DevConfigGray"/>
        </w:rPr>
        <w:t>!</w:t>
      </w:r>
    </w:p>
    <w:p w14:paraId="63380670" w14:textId="77777777" w:rsidR="00675A52" w:rsidRPr="00840D67" w:rsidRDefault="00675A52" w:rsidP="00675A52">
      <w:pPr>
        <w:pStyle w:val="DevConfigs"/>
        <w:rPr>
          <w:rStyle w:val="DevConfigGray"/>
        </w:rPr>
      </w:pPr>
      <w:r w:rsidRPr="00840D67">
        <w:rPr>
          <w:rStyle w:val="DevConfigGray"/>
        </w:rPr>
        <w:t>boot-start-marker</w:t>
      </w:r>
    </w:p>
    <w:p w14:paraId="775BEAD3" w14:textId="77777777" w:rsidR="00675A52" w:rsidRPr="00840D67" w:rsidRDefault="00675A52" w:rsidP="00675A52">
      <w:pPr>
        <w:pStyle w:val="DevConfigs"/>
        <w:rPr>
          <w:rStyle w:val="DevConfigGray"/>
        </w:rPr>
      </w:pPr>
      <w:r w:rsidRPr="00840D67">
        <w:rPr>
          <w:rStyle w:val="DevConfigGray"/>
        </w:rPr>
        <w:t>boot-end-marker</w:t>
      </w:r>
    </w:p>
    <w:p w14:paraId="1C4C8F53" w14:textId="77777777" w:rsidR="00675A52" w:rsidRPr="00840D67" w:rsidRDefault="00675A52" w:rsidP="00675A52">
      <w:pPr>
        <w:pStyle w:val="DevConfigs"/>
        <w:rPr>
          <w:rStyle w:val="DevConfigGray"/>
        </w:rPr>
      </w:pPr>
      <w:r w:rsidRPr="00840D67">
        <w:rPr>
          <w:rStyle w:val="DevConfigGray"/>
        </w:rPr>
        <w:t>!</w:t>
      </w:r>
    </w:p>
    <w:p w14:paraId="40232191" w14:textId="77777777" w:rsidR="00675A52" w:rsidRPr="00840D67" w:rsidRDefault="00675A52" w:rsidP="00675A52">
      <w:pPr>
        <w:pStyle w:val="DevConfigs"/>
        <w:rPr>
          <w:rStyle w:val="DevConfigGray"/>
        </w:rPr>
      </w:pPr>
      <w:r w:rsidRPr="00840D67">
        <w:rPr>
          <w:rStyle w:val="DevConfigGray"/>
        </w:rPr>
        <w:t>!</w:t>
      </w:r>
    </w:p>
    <w:p w14:paraId="1ECB9D48" w14:textId="77777777" w:rsidR="00675A52" w:rsidRPr="00840D67" w:rsidRDefault="00675A52" w:rsidP="00675A52">
      <w:pPr>
        <w:pStyle w:val="DevConfigs"/>
        <w:rPr>
          <w:rStyle w:val="DevConfigGray"/>
        </w:rPr>
      </w:pPr>
      <w:proofErr w:type="spellStart"/>
      <w:r w:rsidRPr="00840D67">
        <w:rPr>
          <w:rStyle w:val="DevConfigGray"/>
        </w:rPr>
        <w:t>vrf</w:t>
      </w:r>
      <w:proofErr w:type="spellEnd"/>
      <w:r w:rsidRPr="00840D67">
        <w:rPr>
          <w:rStyle w:val="DevConfigGray"/>
        </w:rPr>
        <w:t xml:space="preserve"> definition </w:t>
      </w:r>
      <w:proofErr w:type="spellStart"/>
      <w:r w:rsidRPr="00840D67">
        <w:rPr>
          <w:rStyle w:val="DevConfigGray"/>
        </w:rPr>
        <w:t>Mgmt-intf</w:t>
      </w:r>
      <w:proofErr w:type="spellEnd"/>
    </w:p>
    <w:p w14:paraId="045D9253" w14:textId="77777777" w:rsidR="00675A52" w:rsidRPr="00840D67" w:rsidRDefault="00675A52" w:rsidP="00675A52">
      <w:pPr>
        <w:pStyle w:val="DevConfigs"/>
        <w:rPr>
          <w:rStyle w:val="DevConfigGray"/>
        </w:rPr>
      </w:pPr>
      <w:r w:rsidRPr="00840D67">
        <w:rPr>
          <w:rStyle w:val="DevConfigGray"/>
        </w:rPr>
        <w:t xml:space="preserve"> !</w:t>
      </w:r>
    </w:p>
    <w:p w14:paraId="14C3325A" w14:textId="77777777" w:rsidR="00675A52" w:rsidRPr="00840D67" w:rsidRDefault="00675A52" w:rsidP="00675A52">
      <w:pPr>
        <w:pStyle w:val="DevConfigs"/>
        <w:rPr>
          <w:rStyle w:val="DevConfigGray"/>
        </w:rPr>
      </w:pPr>
      <w:r w:rsidRPr="00840D67">
        <w:rPr>
          <w:rStyle w:val="DevConfigGray"/>
        </w:rPr>
        <w:lastRenderedPageBreak/>
        <w:t xml:space="preserve"> address-family ipv4</w:t>
      </w:r>
    </w:p>
    <w:p w14:paraId="1F6F6304" w14:textId="77777777" w:rsidR="00675A52" w:rsidRPr="00840D67" w:rsidRDefault="00675A52" w:rsidP="00675A52">
      <w:pPr>
        <w:pStyle w:val="DevConfigs"/>
        <w:rPr>
          <w:rStyle w:val="DevConfigGray"/>
        </w:rPr>
      </w:pPr>
      <w:r w:rsidRPr="00840D67">
        <w:rPr>
          <w:rStyle w:val="DevConfigGray"/>
        </w:rPr>
        <w:t xml:space="preserve"> exit-address-family</w:t>
      </w:r>
    </w:p>
    <w:p w14:paraId="0F364C66" w14:textId="77777777" w:rsidR="00675A52" w:rsidRPr="00840D67" w:rsidRDefault="00675A52" w:rsidP="00675A52">
      <w:pPr>
        <w:pStyle w:val="DevConfigs"/>
        <w:rPr>
          <w:rStyle w:val="DevConfigGray"/>
        </w:rPr>
      </w:pPr>
      <w:r w:rsidRPr="00840D67">
        <w:rPr>
          <w:rStyle w:val="DevConfigGray"/>
        </w:rPr>
        <w:t xml:space="preserve"> !</w:t>
      </w:r>
    </w:p>
    <w:p w14:paraId="311DA485" w14:textId="77777777" w:rsidR="00675A52" w:rsidRPr="00840D67" w:rsidRDefault="00675A52" w:rsidP="00675A52">
      <w:pPr>
        <w:pStyle w:val="DevConfigs"/>
        <w:rPr>
          <w:rStyle w:val="DevConfigGray"/>
        </w:rPr>
      </w:pPr>
      <w:r w:rsidRPr="00840D67">
        <w:rPr>
          <w:rStyle w:val="DevConfigGray"/>
        </w:rPr>
        <w:t xml:space="preserve"> address-family ipv6</w:t>
      </w:r>
    </w:p>
    <w:p w14:paraId="593D5662" w14:textId="77777777" w:rsidR="00675A52" w:rsidRPr="00840D67" w:rsidRDefault="00675A52" w:rsidP="00675A52">
      <w:pPr>
        <w:pStyle w:val="DevConfigs"/>
        <w:rPr>
          <w:rStyle w:val="DevConfigGray"/>
        </w:rPr>
      </w:pPr>
      <w:r w:rsidRPr="00840D67">
        <w:rPr>
          <w:rStyle w:val="DevConfigGray"/>
        </w:rPr>
        <w:t xml:space="preserve"> exit-address-family</w:t>
      </w:r>
    </w:p>
    <w:p w14:paraId="2127E62A" w14:textId="77777777" w:rsidR="00675A52" w:rsidRPr="00840D67" w:rsidRDefault="00675A52" w:rsidP="00675A52">
      <w:pPr>
        <w:pStyle w:val="DevConfigs"/>
        <w:rPr>
          <w:rStyle w:val="DevConfigGray"/>
        </w:rPr>
      </w:pPr>
      <w:r w:rsidRPr="00840D67">
        <w:rPr>
          <w:rStyle w:val="DevConfigGray"/>
        </w:rPr>
        <w:t>!</w:t>
      </w:r>
    </w:p>
    <w:p w14:paraId="12B596B4" w14:textId="77777777" w:rsidR="00675A52" w:rsidRPr="00840D67" w:rsidRDefault="00675A52" w:rsidP="00675A52">
      <w:pPr>
        <w:pStyle w:val="DevConfigs"/>
        <w:rPr>
          <w:rStyle w:val="DevConfigGray"/>
        </w:rPr>
      </w:pPr>
      <w:r w:rsidRPr="00840D67">
        <w:rPr>
          <w:rStyle w:val="DevConfigGray"/>
        </w:rPr>
        <w:t>enable secret 5 $1$lzpq$ribRztM6WUv/dsnQ7x24a/</w:t>
      </w:r>
    </w:p>
    <w:p w14:paraId="5B6328C4" w14:textId="77777777" w:rsidR="00675A52" w:rsidRPr="00840D67" w:rsidRDefault="00675A52" w:rsidP="00675A52">
      <w:pPr>
        <w:pStyle w:val="DevConfigs"/>
        <w:rPr>
          <w:rStyle w:val="DevConfigGray"/>
        </w:rPr>
      </w:pPr>
      <w:r w:rsidRPr="00840D67">
        <w:rPr>
          <w:rStyle w:val="DevConfigGray"/>
        </w:rPr>
        <w:t>!</w:t>
      </w:r>
    </w:p>
    <w:p w14:paraId="061FDBF2"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0F45863E" w14:textId="77777777" w:rsidR="00675A52" w:rsidRDefault="00675A52" w:rsidP="00675A52">
      <w:pPr>
        <w:pStyle w:val="DevConfigs"/>
        <w:rPr>
          <w:rStyle w:val="DevConfigGray"/>
        </w:rPr>
      </w:pPr>
      <w:r>
        <w:rPr>
          <w:rStyle w:val="DevConfigGray"/>
        </w:rPr>
        <w:t>!</w:t>
      </w:r>
    </w:p>
    <w:p w14:paraId="793BBC41" w14:textId="77777777" w:rsidR="00675A52" w:rsidRPr="00840D67" w:rsidRDefault="00675A52" w:rsidP="00675A52">
      <w:pPr>
        <w:pStyle w:val="DevConfigs"/>
        <w:rPr>
          <w:rStyle w:val="DevConfigGray"/>
        </w:rPr>
      </w:pPr>
      <w:r>
        <w:rPr>
          <w:rStyle w:val="DevConfigGray"/>
        </w:rPr>
        <w:t>!</w:t>
      </w:r>
    </w:p>
    <w:p w14:paraId="03B2119D" w14:textId="78D9F502"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w:t>
      </w:r>
      <w:r w:rsidR="00B12FD7">
        <w:rPr>
          <w:rStyle w:val="DevConfigGray"/>
        </w:rPr>
        <w:t xml:space="preserve"> </w:t>
      </w:r>
      <w:r w:rsidRPr="00840D67">
        <w:rPr>
          <w:rStyle w:val="DevConfigGray"/>
        </w:rPr>
        <w:t>lookup</w:t>
      </w:r>
    </w:p>
    <w:p w14:paraId="615A5B3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excluded-address 192.168.1.1 192.168.1.5</w:t>
      </w:r>
    </w:p>
    <w:p w14:paraId="626A7378"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excluded-address 192.168.1.97 192.168.1.101</w:t>
      </w:r>
    </w:p>
    <w:p w14:paraId="28DCB3AA" w14:textId="77777777" w:rsidR="00675A52" w:rsidRPr="00840D67" w:rsidRDefault="00675A52" w:rsidP="00675A52">
      <w:pPr>
        <w:pStyle w:val="DevConfigs"/>
        <w:rPr>
          <w:rStyle w:val="DevConfigGray"/>
        </w:rPr>
      </w:pPr>
      <w:r w:rsidRPr="00840D67">
        <w:rPr>
          <w:rStyle w:val="DevConfigGray"/>
        </w:rPr>
        <w:t>!</w:t>
      </w:r>
    </w:p>
    <w:p w14:paraId="35E537E8"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pool R1_Client_LAN</w:t>
      </w:r>
    </w:p>
    <w:p w14:paraId="359E8D22" w14:textId="77777777" w:rsidR="00675A52" w:rsidRPr="00840D67" w:rsidRDefault="00675A52" w:rsidP="00675A52">
      <w:pPr>
        <w:pStyle w:val="DevConfigs"/>
        <w:rPr>
          <w:rStyle w:val="DevConfigGray"/>
        </w:rPr>
      </w:pPr>
      <w:r w:rsidRPr="00840D67">
        <w:rPr>
          <w:rStyle w:val="DevConfigGray"/>
        </w:rPr>
        <w:t xml:space="preserve"> network 192.168.1.0 255.255.255.192</w:t>
      </w:r>
    </w:p>
    <w:p w14:paraId="1E9920A1" w14:textId="77777777" w:rsidR="00675A52" w:rsidRPr="00840D67" w:rsidRDefault="00675A52" w:rsidP="00675A52">
      <w:pPr>
        <w:pStyle w:val="DevConfigs"/>
        <w:rPr>
          <w:rStyle w:val="DevConfigGray"/>
        </w:rPr>
      </w:pPr>
      <w:r w:rsidRPr="00840D67">
        <w:rPr>
          <w:rStyle w:val="DevConfigGray"/>
        </w:rPr>
        <w:t xml:space="preserve"> domain-name ccna-lab.com</w:t>
      </w:r>
    </w:p>
    <w:p w14:paraId="73857AB4" w14:textId="77777777" w:rsidR="00675A52" w:rsidRDefault="00675A52" w:rsidP="00675A52">
      <w:pPr>
        <w:pStyle w:val="DevConfigs"/>
        <w:rPr>
          <w:rStyle w:val="DevConfigGray"/>
        </w:rPr>
      </w:pPr>
      <w:r w:rsidRPr="00840D67">
        <w:rPr>
          <w:rStyle w:val="DevConfigGray"/>
        </w:rPr>
        <w:t xml:space="preserve"> default-router 192.168.1.1</w:t>
      </w:r>
    </w:p>
    <w:p w14:paraId="62C150C3" w14:textId="77777777" w:rsidR="00675A52" w:rsidRPr="00840D67" w:rsidRDefault="00675A52" w:rsidP="00675A52">
      <w:pPr>
        <w:pStyle w:val="DevConfigs"/>
        <w:rPr>
          <w:rStyle w:val="DevConfigGray"/>
        </w:rPr>
      </w:pPr>
      <w:r>
        <w:rPr>
          <w:rStyle w:val="DevConfigGray"/>
        </w:rPr>
        <w:t xml:space="preserve"> lease 2 12 30</w:t>
      </w:r>
    </w:p>
    <w:p w14:paraId="2D442EF8" w14:textId="77777777" w:rsidR="00675A52" w:rsidRPr="00840D67" w:rsidRDefault="00675A52" w:rsidP="00675A52">
      <w:pPr>
        <w:pStyle w:val="DevConfigs"/>
        <w:rPr>
          <w:rStyle w:val="DevConfigGray"/>
        </w:rPr>
      </w:pPr>
      <w:r w:rsidRPr="00840D67">
        <w:rPr>
          <w:rStyle w:val="DevConfigGray"/>
        </w:rPr>
        <w:t>!</w:t>
      </w:r>
    </w:p>
    <w:p w14:paraId="2BCAA9AD"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dhcp</w:t>
      </w:r>
      <w:proofErr w:type="spellEnd"/>
      <w:r w:rsidRPr="00840D67">
        <w:rPr>
          <w:rStyle w:val="DevConfigGray"/>
        </w:rPr>
        <w:t xml:space="preserve"> pool R2_Client_LAN</w:t>
      </w:r>
    </w:p>
    <w:p w14:paraId="18DC1390" w14:textId="77777777" w:rsidR="00675A52" w:rsidRPr="00840D67" w:rsidRDefault="00675A52" w:rsidP="00675A52">
      <w:pPr>
        <w:pStyle w:val="DevConfigs"/>
        <w:rPr>
          <w:rStyle w:val="DevConfigGray"/>
        </w:rPr>
      </w:pPr>
      <w:r w:rsidRPr="00840D67">
        <w:rPr>
          <w:rStyle w:val="DevConfigGray"/>
        </w:rPr>
        <w:t xml:space="preserve"> network 192.168.1.96 255.255.255.240</w:t>
      </w:r>
    </w:p>
    <w:p w14:paraId="4DE73A40" w14:textId="77777777" w:rsidR="00675A52" w:rsidRDefault="00675A52" w:rsidP="00675A52">
      <w:pPr>
        <w:pStyle w:val="DevConfigs"/>
        <w:rPr>
          <w:rStyle w:val="DevConfigGray"/>
        </w:rPr>
      </w:pPr>
      <w:r w:rsidRPr="00840D67">
        <w:rPr>
          <w:rStyle w:val="DevConfigGray"/>
        </w:rPr>
        <w:t xml:space="preserve"> default-router 192.168.1.97</w:t>
      </w:r>
    </w:p>
    <w:p w14:paraId="3AB29945" w14:textId="77777777" w:rsidR="00675A52" w:rsidRDefault="00675A52" w:rsidP="00675A52">
      <w:pPr>
        <w:pStyle w:val="DevConfigs"/>
        <w:rPr>
          <w:rStyle w:val="DevConfigGray"/>
        </w:rPr>
      </w:pPr>
      <w:r>
        <w:rPr>
          <w:rStyle w:val="DevConfigGray"/>
        </w:rPr>
        <w:t xml:space="preserve"> domain-name ccna-lab.com</w:t>
      </w:r>
    </w:p>
    <w:p w14:paraId="70AEB4BF" w14:textId="77777777" w:rsidR="00675A52" w:rsidRPr="00840D67" w:rsidRDefault="00675A52" w:rsidP="00675A52">
      <w:pPr>
        <w:pStyle w:val="DevConfigs"/>
        <w:rPr>
          <w:rStyle w:val="DevConfigGray"/>
        </w:rPr>
      </w:pPr>
      <w:r>
        <w:rPr>
          <w:rStyle w:val="DevConfigGray"/>
        </w:rPr>
        <w:t xml:space="preserve"> lease 2 12 30</w:t>
      </w:r>
    </w:p>
    <w:p w14:paraId="7958E491" w14:textId="77777777" w:rsidR="00675A52" w:rsidRPr="00840D67" w:rsidRDefault="00675A52" w:rsidP="00675A52">
      <w:pPr>
        <w:pStyle w:val="DevConfigs"/>
        <w:rPr>
          <w:rStyle w:val="DevConfigGray"/>
        </w:rPr>
      </w:pPr>
      <w:r w:rsidRPr="00840D67">
        <w:rPr>
          <w:rStyle w:val="DevConfigGray"/>
        </w:rPr>
        <w:t>!</w:t>
      </w:r>
    </w:p>
    <w:p w14:paraId="62457F24" w14:textId="77777777" w:rsidR="00675A52" w:rsidRPr="00840D67" w:rsidRDefault="00675A52" w:rsidP="00675A52">
      <w:pPr>
        <w:pStyle w:val="DevConfigs"/>
        <w:rPr>
          <w:rStyle w:val="DevConfigGray"/>
        </w:rPr>
      </w:pPr>
      <w:r w:rsidRPr="00840D67">
        <w:rPr>
          <w:rStyle w:val="DevConfigGray"/>
        </w:rPr>
        <w:t>!</w:t>
      </w:r>
    </w:p>
    <w:p w14:paraId="1F2B7AA5" w14:textId="77777777" w:rsidR="00675A52" w:rsidRPr="00840D67" w:rsidRDefault="00675A52" w:rsidP="00675A52">
      <w:pPr>
        <w:pStyle w:val="DevConfigs"/>
        <w:rPr>
          <w:rStyle w:val="DevConfigGray"/>
        </w:rPr>
      </w:pPr>
      <w:r w:rsidRPr="00840D67">
        <w:rPr>
          <w:rStyle w:val="DevConfigGray"/>
        </w:rPr>
        <w:t>subscriber templating</w:t>
      </w:r>
    </w:p>
    <w:p w14:paraId="620CDB5D" w14:textId="77777777" w:rsidR="00675A52" w:rsidRPr="00840D67" w:rsidRDefault="00675A52" w:rsidP="00675A52">
      <w:pPr>
        <w:pStyle w:val="DevConfigs"/>
        <w:rPr>
          <w:rStyle w:val="DevConfigGray"/>
        </w:rPr>
      </w:pPr>
      <w:r w:rsidRPr="00840D67">
        <w:rPr>
          <w:rStyle w:val="DevConfigGray"/>
        </w:rPr>
        <w:t>!</w:t>
      </w:r>
    </w:p>
    <w:p w14:paraId="22486D4E" w14:textId="77777777" w:rsidR="00675A52" w:rsidRPr="00840D67" w:rsidRDefault="00675A52" w:rsidP="00675A52">
      <w:pPr>
        <w:pStyle w:val="DevConfigs"/>
        <w:rPr>
          <w:rStyle w:val="DevConfigGray"/>
        </w:rPr>
      </w:pPr>
      <w:r w:rsidRPr="00840D67">
        <w:rPr>
          <w:rStyle w:val="DevConfigGray"/>
        </w:rPr>
        <w:t>multilink bundle-name authenticated</w:t>
      </w:r>
    </w:p>
    <w:p w14:paraId="4F96201A" w14:textId="77777777" w:rsidR="00675A52" w:rsidRPr="00840D67" w:rsidRDefault="00675A52" w:rsidP="00675A52">
      <w:pPr>
        <w:pStyle w:val="DevConfigs"/>
        <w:rPr>
          <w:rStyle w:val="DevConfigGray"/>
        </w:rPr>
      </w:pPr>
      <w:r w:rsidRPr="00840D67">
        <w:rPr>
          <w:rStyle w:val="DevConfigGray"/>
        </w:rPr>
        <w:t>!</w:t>
      </w:r>
    </w:p>
    <w:p w14:paraId="7C19413F" w14:textId="77777777" w:rsidR="00675A52" w:rsidRPr="00840D67" w:rsidRDefault="00675A52" w:rsidP="00675A52">
      <w:pPr>
        <w:pStyle w:val="DevConfigs"/>
        <w:rPr>
          <w:rStyle w:val="DevConfigGray"/>
        </w:rPr>
      </w:pPr>
      <w:r w:rsidRPr="00840D67">
        <w:rPr>
          <w:rStyle w:val="DevConfigGray"/>
        </w:rPr>
        <w:t>spanning-tree extend system-id</w:t>
      </w:r>
    </w:p>
    <w:p w14:paraId="6FE90E03" w14:textId="77777777" w:rsidR="00675A52" w:rsidRPr="00840D67" w:rsidRDefault="00675A52" w:rsidP="00675A52">
      <w:pPr>
        <w:pStyle w:val="DevConfigs"/>
        <w:rPr>
          <w:rStyle w:val="DevConfigGray"/>
        </w:rPr>
      </w:pPr>
      <w:r w:rsidRPr="00840D67">
        <w:rPr>
          <w:rStyle w:val="DevConfigGray"/>
        </w:rPr>
        <w:t>!</w:t>
      </w:r>
    </w:p>
    <w:p w14:paraId="5ACB7A4E" w14:textId="77777777" w:rsidR="00675A52" w:rsidRPr="00840D67" w:rsidRDefault="00675A52" w:rsidP="00675A52">
      <w:pPr>
        <w:pStyle w:val="DevConfigs"/>
        <w:rPr>
          <w:rStyle w:val="DevConfigGray"/>
        </w:rPr>
      </w:pPr>
      <w:r w:rsidRPr="00840D67">
        <w:rPr>
          <w:rStyle w:val="DevConfigGray"/>
        </w:rPr>
        <w:t>!</w:t>
      </w:r>
    </w:p>
    <w:p w14:paraId="4B1FEDDC" w14:textId="77777777" w:rsidR="00675A52" w:rsidRPr="00840D67" w:rsidRDefault="00675A52" w:rsidP="00675A52">
      <w:pPr>
        <w:pStyle w:val="DevConfigs"/>
        <w:rPr>
          <w:rStyle w:val="DevConfigGray"/>
        </w:rPr>
      </w:pPr>
      <w:r w:rsidRPr="00840D67">
        <w:rPr>
          <w:rStyle w:val="DevConfigGray"/>
        </w:rPr>
        <w:t>redundancy</w:t>
      </w:r>
    </w:p>
    <w:p w14:paraId="22F4DD80" w14:textId="77777777" w:rsidR="00675A52" w:rsidRPr="00840D67" w:rsidRDefault="00675A52" w:rsidP="00675A52">
      <w:pPr>
        <w:pStyle w:val="DevConfigs"/>
        <w:rPr>
          <w:rStyle w:val="DevConfigGray"/>
        </w:rPr>
      </w:pPr>
      <w:r w:rsidRPr="00840D67">
        <w:rPr>
          <w:rStyle w:val="DevConfigGray"/>
        </w:rPr>
        <w:t xml:space="preserve"> mode none</w:t>
      </w:r>
    </w:p>
    <w:p w14:paraId="26E24367" w14:textId="77777777" w:rsidR="00675A52" w:rsidRPr="00840D67" w:rsidRDefault="00675A52" w:rsidP="00675A52">
      <w:pPr>
        <w:pStyle w:val="DevConfigs"/>
        <w:rPr>
          <w:rStyle w:val="DevConfigGray"/>
        </w:rPr>
      </w:pPr>
      <w:r w:rsidRPr="00840D67">
        <w:rPr>
          <w:rStyle w:val="DevConfigGray"/>
        </w:rPr>
        <w:t>!</w:t>
      </w:r>
    </w:p>
    <w:p w14:paraId="5140A055" w14:textId="77777777" w:rsidR="00675A52" w:rsidRPr="00840D67" w:rsidRDefault="00675A52" w:rsidP="00675A52">
      <w:pPr>
        <w:pStyle w:val="DevConfigs"/>
        <w:rPr>
          <w:rStyle w:val="DevConfigGray"/>
        </w:rPr>
      </w:pPr>
      <w:r w:rsidRPr="00840D67">
        <w:rPr>
          <w:rStyle w:val="DevConfigGray"/>
        </w:rPr>
        <w:t>!</w:t>
      </w:r>
    </w:p>
    <w:p w14:paraId="3753B585" w14:textId="77777777" w:rsidR="00675A52" w:rsidRPr="00840D67" w:rsidRDefault="00675A52" w:rsidP="00675A52">
      <w:pPr>
        <w:pStyle w:val="DevConfigs"/>
        <w:rPr>
          <w:rStyle w:val="DevConfigGray"/>
        </w:rPr>
      </w:pPr>
      <w:r w:rsidRPr="00840D67">
        <w:rPr>
          <w:rStyle w:val="DevConfigGray"/>
        </w:rPr>
        <w:t>interface GigabitEthernet0/0/0</w:t>
      </w:r>
    </w:p>
    <w:p w14:paraId="21678496"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address 10.0.0.1 255.255.255.252</w:t>
      </w:r>
    </w:p>
    <w:p w14:paraId="1B563D18" w14:textId="77777777" w:rsidR="00675A52" w:rsidRPr="00840D67" w:rsidRDefault="00675A52" w:rsidP="00675A52">
      <w:pPr>
        <w:pStyle w:val="DevConfigs"/>
        <w:rPr>
          <w:rStyle w:val="DevConfigGray"/>
        </w:rPr>
      </w:pPr>
      <w:r w:rsidRPr="00840D67">
        <w:rPr>
          <w:rStyle w:val="DevConfigGray"/>
        </w:rPr>
        <w:t xml:space="preserve"> negotiation auto</w:t>
      </w:r>
    </w:p>
    <w:p w14:paraId="567289F3" w14:textId="77777777" w:rsidR="00675A52" w:rsidRPr="00840D67" w:rsidRDefault="00675A52" w:rsidP="00675A52">
      <w:pPr>
        <w:pStyle w:val="DevConfigs"/>
        <w:rPr>
          <w:rStyle w:val="DevConfigGray"/>
        </w:rPr>
      </w:pPr>
      <w:r w:rsidRPr="00840D67">
        <w:rPr>
          <w:rStyle w:val="DevConfigGray"/>
        </w:rPr>
        <w:t>!</w:t>
      </w:r>
    </w:p>
    <w:p w14:paraId="03230D04" w14:textId="77777777" w:rsidR="00675A52" w:rsidRPr="00840D67" w:rsidRDefault="00675A52" w:rsidP="00675A52">
      <w:pPr>
        <w:pStyle w:val="DevConfigs"/>
        <w:rPr>
          <w:rStyle w:val="DevConfigGray"/>
        </w:rPr>
      </w:pPr>
      <w:r w:rsidRPr="00840D67">
        <w:rPr>
          <w:rStyle w:val="DevConfigGray"/>
        </w:rPr>
        <w:t>interface GigabitEthernet0/0/1</w:t>
      </w:r>
    </w:p>
    <w:p w14:paraId="72B70ED8"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73C15DBE" w14:textId="77777777" w:rsidR="00675A52" w:rsidRPr="00840D67" w:rsidRDefault="00675A52" w:rsidP="00675A52">
      <w:pPr>
        <w:pStyle w:val="DevConfigs"/>
        <w:rPr>
          <w:rStyle w:val="DevConfigGray"/>
        </w:rPr>
      </w:pPr>
      <w:r w:rsidRPr="00840D67">
        <w:rPr>
          <w:rStyle w:val="DevConfigGray"/>
        </w:rPr>
        <w:t xml:space="preserve"> negotiation auto</w:t>
      </w:r>
    </w:p>
    <w:p w14:paraId="5C363ABB" w14:textId="77777777" w:rsidR="00675A52" w:rsidRPr="00840D67" w:rsidRDefault="00675A52" w:rsidP="00675A52">
      <w:pPr>
        <w:pStyle w:val="DevConfigs"/>
        <w:rPr>
          <w:rStyle w:val="DevConfigGray"/>
        </w:rPr>
      </w:pPr>
      <w:r w:rsidRPr="00840D67">
        <w:rPr>
          <w:rStyle w:val="DevConfigGray"/>
        </w:rPr>
        <w:t>!</w:t>
      </w:r>
    </w:p>
    <w:p w14:paraId="277809C0" w14:textId="77777777" w:rsidR="00675A52" w:rsidRPr="00840D67" w:rsidRDefault="00675A52" w:rsidP="00675A52">
      <w:pPr>
        <w:pStyle w:val="DevConfigs"/>
        <w:rPr>
          <w:rStyle w:val="DevConfigGray"/>
        </w:rPr>
      </w:pPr>
      <w:r w:rsidRPr="00840D67">
        <w:rPr>
          <w:rStyle w:val="DevConfigGray"/>
        </w:rPr>
        <w:t>interface GigabitEthernet0/0/1.100</w:t>
      </w:r>
    </w:p>
    <w:p w14:paraId="431AE138" w14:textId="77777777" w:rsidR="00675A52" w:rsidRPr="00840D67" w:rsidRDefault="00675A52" w:rsidP="00675A52">
      <w:pPr>
        <w:pStyle w:val="DevConfigs"/>
        <w:rPr>
          <w:rStyle w:val="DevConfigGray"/>
        </w:rPr>
      </w:pPr>
      <w:r w:rsidRPr="00840D67">
        <w:rPr>
          <w:rStyle w:val="DevConfigGray"/>
        </w:rPr>
        <w:t xml:space="preserve"> description Connected to Client Network</w:t>
      </w:r>
    </w:p>
    <w:p w14:paraId="793EEC58" w14:textId="77777777" w:rsidR="00675A52" w:rsidRPr="00840D67" w:rsidRDefault="00675A52" w:rsidP="00675A52">
      <w:pPr>
        <w:pStyle w:val="DevConfigs"/>
        <w:rPr>
          <w:rStyle w:val="DevConfigGray"/>
        </w:rPr>
      </w:pPr>
      <w:r w:rsidRPr="00840D67">
        <w:rPr>
          <w:rStyle w:val="DevConfigGray"/>
        </w:rPr>
        <w:t xml:space="preserve"> encapsulation dot1Q 100</w:t>
      </w:r>
    </w:p>
    <w:p w14:paraId="7DFDE559" w14:textId="77777777" w:rsidR="00675A52" w:rsidRPr="00840D67" w:rsidRDefault="00675A52" w:rsidP="00675A52">
      <w:pPr>
        <w:pStyle w:val="DevConfigs"/>
        <w:rPr>
          <w:rStyle w:val="DevConfigGray"/>
        </w:rPr>
      </w:pPr>
      <w:r w:rsidRPr="00840D67">
        <w:rPr>
          <w:rStyle w:val="DevConfigGray"/>
        </w:rPr>
        <w:lastRenderedPageBreak/>
        <w:t xml:space="preserve"> </w:t>
      </w:r>
      <w:proofErr w:type="spellStart"/>
      <w:r w:rsidRPr="00840D67">
        <w:rPr>
          <w:rStyle w:val="DevConfigGray"/>
        </w:rPr>
        <w:t>ip</w:t>
      </w:r>
      <w:proofErr w:type="spellEnd"/>
      <w:r w:rsidRPr="00840D67">
        <w:rPr>
          <w:rStyle w:val="DevConfigGray"/>
        </w:rPr>
        <w:t xml:space="preserve"> address 192.168.1.1 255.255.255.192</w:t>
      </w:r>
    </w:p>
    <w:p w14:paraId="1054916E" w14:textId="77777777" w:rsidR="00675A52" w:rsidRPr="00840D67" w:rsidRDefault="00675A52" w:rsidP="00675A52">
      <w:pPr>
        <w:pStyle w:val="DevConfigs"/>
        <w:rPr>
          <w:rStyle w:val="DevConfigGray"/>
        </w:rPr>
      </w:pPr>
      <w:r w:rsidRPr="00840D67">
        <w:rPr>
          <w:rStyle w:val="DevConfigGray"/>
        </w:rPr>
        <w:t>!</w:t>
      </w:r>
    </w:p>
    <w:p w14:paraId="175BD373" w14:textId="77777777" w:rsidR="00675A52" w:rsidRPr="00840D67" w:rsidRDefault="00675A52" w:rsidP="00675A52">
      <w:pPr>
        <w:pStyle w:val="DevConfigs"/>
        <w:rPr>
          <w:rStyle w:val="DevConfigGray"/>
        </w:rPr>
      </w:pPr>
      <w:r w:rsidRPr="00840D67">
        <w:rPr>
          <w:rStyle w:val="DevConfigGray"/>
        </w:rPr>
        <w:t>interface GigabitEthernet0/0/1.200</w:t>
      </w:r>
    </w:p>
    <w:p w14:paraId="38CB95E1" w14:textId="77777777" w:rsidR="00675A52" w:rsidRPr="00840D67" w:rsidRDefault="00675A52" w:rsidP="00675A52">
      <w:pPr>
        <w:pStyle w:val="DevConfigs"/>
        <w:rPr>
          <w:rStyle w:val="DevConfigGray"/>
        </w:rPr>
      </w:pPr>
      <w:r w:rsidRPr="00840D67">
        <w:rPr>
          <w:rStyle w:val="DevConfigGray"/>
        </w:rPr>
        <w:t xml:space="preserve"> description Connected to Management Network</w:t>
      </w:r>
    </w:p>
    <w:p w14:paraId="7541ADEE" w14:textId="77777777" w:rsidR="00675A52" w:rsidRPr="00840D67" w:rsidRDefault="00675A52" w:rsidP="00675A52">
      <w:pPr>
        <w:pStyle w:val="DevConfigs"/>
        <w:rPr>
          <w:rStyle w:val="DevConfigGray"/>
        </w:rPr>
      </w:pPr>
      <w:r w:rsidRPr="00840D67">
        <w:rPr>
          <w:rStyle w:val="DevConfigGray"/>
        </w:rPr>
        <w:t xml:space="preserve"> encapsulation dot1Q 200</w:t>
      </w:r>
    </w:p>
    <w:p w14:paraId="73BA7174"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192.168.1.65 255.255.255.224</w:t>
      </w:r>
    </w:p>
    <w:p w14:paraId="529F61DB" w14:textId="77777777" w:rsidR="00675A52" w:rsidRPr="00840D67" w:rsidRDefault="00675A52" w:rsidP="00675A52">
      <w:pPr>
        <w:pStyle w:val="DevConfigs"/>
        <w:rPr>
          <w:rStyle w:val="DevConfigGray"/>
        </w:rPr>
      </w:pPr>
      <w:r w:rsidRPr="00840D67">
        <w:rPr>
          <w:rStyle w:val="DevConfigGray"/>
        </w:rPr>
        <w:t>!</w:t>
      </w:r>
    </w:p>
    <w:p w14:paraId="4779EBFE" w14:textId="77777777" w:rsidR="00675A52" w:rsidRPr="00840D67" w:rsidRDefault="00675A52" w:rsidP="00675A52">
      <w:pPr>
        <w:pStyle w:val="DevConfigs"/>
        <w:rPr>
          <w:rStyle w:val="DevConfigGray"/>
        </w:rPr>
      </w:pPr>
      <w:r w:rsidRPr="00840D67">
        <w:rPr>
          <w:rStyle w:val="DevConfigGray"/>
        </w:rPr>
        <w:t>interface GigabitEthernet0/0/1.1000</w:t>
      </w:r>
    </w:p>
    <w:p w14:paraId="2B5F5C85" w14:textId="77777777" w:rsidR="00675A52" w:rsidRPr="00840D67" w:rsidRDefault="00675A52" w:rsidP="00675A52">
      <w:pPr>
        <w:pStyle w:val="DevConfigs"/>
        <w:rPr>
          <w:rStyle w:val="DevConfigGray"/>
        </w:rPr>
      </w:pPr>
      <w:r w:rsidRPr="00840D67">
        <w:rPr>
          <w:rStyle w:val="DevConfigGray"/>
        </w:rPr>
        <w:t xml:space="preserve"> description Connected to Native VLAN</w:t>
      </w:r>
    </w:p>
    <w:p w14:paraId="046D2DB7" w14:textId="77777777" w:rsidR="00675A52" w:rsidRPr="00840D67" w:rsidRDefault="00675A52" w:rsidP="00675A52">
      <w:pPr>
        <w:pStyle w:val="DevConfigs"/>
        <w:rPr>
          <w:rStyle w:val="DevConfigGray"/>
        </w:rPr>
      </w:pPr>
      <w:r w:rsidRPr="00840D67">
        <w:rPr>
          <w:rStyle w:val="DevConfigGray"/>
        </w:rPr>
        <w:t xml:space="preserve"> encapsulation dot1Q 1000 native</w:t>
      </w:r>
    </w:p>
    <w:p w14:paraId="6B7F7F53" w14:textId="77777777" w:rsidR="00675A52" w:rsidRPr="00840D67" w:rsidRDefault="00675A52" w:rsidP="00675A52">
      <w:pPr>
        <w:pStyle w:val="DevConfigs"/>
        <w:rPr>
          <w:rStyle w:val="DevConfigGray"/>
        </w:rPr>
      </w:pPr>
      <w:r w:rsidRPr="00840D67">
        <w:rPr>
          <w:rStyle w:val="DevConfigGray"/>
        </w:rPr>
        <w:t>!</w:t>
      </w:r>
    </w:p>
    <w:p w14:paraId="154475B0" w14:textId="77777777" w:rsidR="00675A52" w:rsidRPr="00840D67" w:rsidRDefault="00675A52" w:rsidP="00675A52">
      <w:pPr>
        <w:pStyle w:val="DevConfigs"/>
        <w:rPr>
          <w:rStyle w:val="DevConfigGray"/>
        </w:rPr>
      </w:pPr>
      <w:r w:rsidRPr="00840D67">
        <w:rPr>
          <w:rStyle w:val="DevConfigGray"/>
        </w:rPr>
        <w:t>interface Serial0/1/0</w:t>
      </w:r>
    </w:p>
    <w:p w14:paraId="7E638F04" w14:textId="77777777" w:rsidR="00675A52" w:rsidRPr="00840D67" w:rsidRDefault="00675A52" w:rsidP="00675A52">
      <w:pPr>
        <w:pStyle w:val="DevConfigs"/>
        <w:rPr>
          <w:rStyle w:val="DevConfigGray"/>
        </w:rPr>
      </w:pPr>
      <w:r w:rsidRPr="00840D67">
        <w:rPr>
          <w:rStyle w:val="DevConfigGray"/>
        </w:rPr>
        <w:t>!</w:t>
      </w:r>
    </w:p>
    <w:p w14:paraId="4C72817E" w14:textId="77777777" w:rsidR="00675A52" w:rsidRPr="00840D67" w:rsidRDefault="00675A52" w:rsidP="00675A52">
      <w:pPr>
        <w:pStyle w:val="DevConfigs"/>
        <w:rPr>
          <w:rStyle w:val="DevConfigGray"/>
        </w:rPr>
      </w:pPr>
      <w:r w:rsidRPr="00840D67">
        <w:rPr>
          <w:rStyle w:val="DevConfigGray"/>
        </w:rPr>
        <w:t>interface Serial0/1/1</w:t>
      </w:r>
    </w:p>
    <w:p w14:paraId="5FDE8E1F" w14:textId="77777777" w:rsidR="00675A52" w:rsidRPr="00840D67" w:rsidRDefault="00675A52" w:rsidP="00675A52">
      <w:pPr>
        <w:pStyle w:val="DevConfigs"/>
        <w:rPr>
          <w:rStyle w:val="DevConfigGray"/>
        </w:rPr>
      </w:pPr>
      <w:r w:rsidRPr="00840D67">
        <w:rPr>
          <w:rStyle w:val="DevConfigGray"/>
        </w:rPr>
        <w:t>!</w:t>
      </w:r>
    </w:p>
    <w:p w14:paraId="77FF22CF" w14:textId="77777777" w:rsidR="00675A52" w:rsidRPr="00840D67" w:rsidRDefault="00675A52" w:rsidP="00675A52">
      <w:pPr>
        <w:pStyle w:val="DevConfigs"/>
        <w:rPr>
          <w:rStyle w:val="DevConfigGray"/>
        </w:rPr>
      </w:pPr>
      <w:r w:rsidRPr="00840D67">
        <w:rPr>
          <w:rStyle w:val="DevConfigGray"/>
        </w:rPr>
        <w:t>interface GigabitEthernet0</w:t>
      </w:r>
    </w:p>
    <w:p w14:paraId="11E76074"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vrf</w:t>
      </w:r>
      <w:proofErr w:type="spellEnd"/>
      <w:r w:rsidRPr="00840D67">
        <w:rPr>
          <w:rStyle w:val="DevConfigGray"/>
        </w:rPr>
        <w:t xml:space="preserve"> forwarding </w:t>
      </w:r>
      <w:proofErr w:type="spellStart"/>
      <w:r w:rsidRPr="00840D67">
        <w:rPr>
          <w:rStyle w:val="DevConfigGray"/>
        </w:rPr>
        <w:t>Mgmt-intf</w:t>
      </w:r>
      <w:proofErr w:type="spellEnd"/>
    </w:p>
    <w:p w14:paraId="746C025A"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6EA32A15" w14:textId="77777777" w:rsidR="00675A52" w:rsidRPr="00840D67" w:rsidRDefault="00675A52" w:rsidP="00675A52">
      <w:pPr>
        <w:pStyle w:val="DevConfigs"/>
        <w:rPr>
          <w:rStyle w:val="DevConfigGray"/>
        </w:rPr>
      </w:pPr>
      <w:r w:rsidRPr="00840D67">
        <w:rPr>
          <w:rStyle w:val="DevConfigGray"/>
        </w:rPr>
        <w:t xml:space="preserve"> shutdown</w:t>
      </w:r>
    </w:p>
    <w:p w14:paraId="04925D58" w14:textId="77777777" w:rsidR="00675A52" w:rsidRPr="00840D67" w:rsidRDefault="00675A52" w:rsidP="00675A52">
      <w:pPr>
        <w:pStyle w:val="DevConfigs"/>
        <w:rPr>
          <w:rStyle w:val="DevConfigGray"/>
        </w:rPr>
      </w:pPr>
      <w:r w:rsidRPr="00840D67">
        <w:rPr>
          <w:rStyle w:val="DevConfigGray"/>
        </w:rPr>
        <w:t xml:space="preserve"> negotiation auto</w:t>
      </w:r>
    </w:p>
    <w:p w14:paraId="7E13BA3A" w14:textId="77777777" w:rsidR="00675A52" w:rsidRPr="00840D67" w:rsidRDefault="00675A52" w:rsidP="00675A52">
      <w:pPr>
        <w:pStyle w:val="DevConfigs"/>
        <w:rPr>
          <w:rStyle w:val="DevConfigGray"/>
        </w:rPr>
      </w:pPr>
      <w:r w:rsidRPr="00840D67">
        <w:rPr>
          <w:rStyle w:val="DevConfigGray"/>
        </w:rPr>
        <w:t>!</w:t>
      </w:r>
    </w:p>
    <w:p w14:paraId="55DC4B4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forward-protocol </w:t>
      </w:r>
      <w:proofErr w:type="spellStart"/>
      <w:r w:rsidRPr="00840D67">
        <w:rPr>
          <w:rStyle w:val="DevConfigGray"/>
        </w:rPr>
        <w:t>nd</w:t>
      </w:r>
      <w:proofErr w:type="spellEnd"/>
    </w:p>
    <w:p w14:paraId="7F413869"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server</w:t>
      </w:r>
    </w:p>
    <w:p w14:paraId="041E0EE2"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secure-server</w:t>
      </w:r>
    </w:p>
    <w:p w14:paraId="102D959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tftp</w:t>
      </w:r>
      <w:proofErr w:type="spellEnd"/>
      <w:r w:rsidRPr="00840D67">
        <w:rPr>
          <w:rStyle w:val="DevConfigGray"/>
        </w:rPr>
        <w:t xml:space="preserve"> source-interface GigabitEthernet0</w:t>
      </w:r>
    </w:p>
    <w:p w14:paraId="3FD0C97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route 0.0.0.0 0.0.0.0 10.0.0.2</w:t>
      </w:r>
    </w:p>
    <w:p w14:paraId="47CE1E51" w14:textId="77777777" w:rsidR="00675A52" w:rsidRPr="00840D67" w:rsidRDefault="00675A52" w:rsidP="00675A52">
      <w:pPr>
        <w:pStyle w:val="DevConfigs"/>
        <w:rPr>
          <w:rStyle w:val="DevConfigGray"/>
        </w:rPr>
      </w:pPr>
      <w:r w:rsidRPr="00840D67">
        <w:rPr>
          <w:rStyle w:val="DevConfigGray"/>
        </w:rPr>
        <w:t>!</w:t>
      </w:r>
    </w:p>
    <w:p w14:paraId="496DF0D4" w14:textId="77777777" w:rsidR="00675A52" w:rsidRPr="00840D67" w:rsidRDefault="00675A52" w:rsidP="00675A52">
      <w:pPr>
        <w:pStyle w:val="DevConfigs"/>
        <w:rPr>
          <w:rStyle w:val="DevConfigGray"/>
        </w:rPr>
      </w:pPr>
      <w:r w:rsidRPr="00840D67">
        <w:rPr>
          <w:rStyle w:val="DevConfigGray"/>
        </w:rPr>
        <w:t>!</w:t>
      </w:r>
    </w:p>
    <w:p w14:paraId="19BCC1F8" w14:textId="77777777" w:rsidR="00675A52" w:rsidRPr="00840D67" w:rsidRDefault="00675A52" w:rsidP="00675A52">
      <w:pPr>
        <w:pStyle w:val="DevConfigs"/>
        <w:rPr>
          <w:rStyle w:val="DevConfigGray"/>
        </w:rPr>
      </w:pPr>
      <w:r w:rsidRPr="00840D67">
        <w:rPr>
          <w:rStyle w:val="DevConfigGray"/>
        </w:rPr>
        <w:t>control-plane</w:t>
      </w:r>
    </w:p>
    <w:p w14:paraId="796A0F79" w14:textId="77777777" w:rsidR="00675A52" w:rsidRPr="00840D67" w:rsidRDefault="00675A52" w:rsidP="00675A52">
      <w:pPr>
        <w:pStyle w:val="DevConfigs"/>
        <w:rPr>
          <w:rStyle w:val="DevConfigGray"/>
        </w:rPr>
      </w:pPr>
      <w:r w:rsidRPr="00840D67">
        <w:rPr>
          <w:rStyle w:val="DevConfigGray"/>
        </w:rPr>
        <w:t>!</w:t>
      </w:r>
    </w:p>
    <w:p w14:paraId="74E080A0"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63B37B13" w14:textId="77777777" w:rsidR="00675A52" w:rsidRPr="00840D67" w:rsidRDefault="00675A52" w:rsidP="00675A52">
      <w:pPr>
        <w:pStyle w:val="DevConfigs"/>
        <w:rPr>
          <w:rStyle w:val="DevConfigGray"/>
        </w:rPr>
      </w:pPr>
      <w:r w:rsidRPr="00840D67">
        <w:rPr>
          <w:rStyle w:val="DevConfigGray"/>
        </w:rPr>
        <w:t>!</w:t>
      </w:r>
    </w:p>
    <w:p w14:paraId="778578F7" w14:textId="77777777" w:rsidR="00675A52" w:rsidRPr="00840D67" w:rsidRDefault="00675A52" w:rsidP="00675A52">
      <w:pPr>
        <w:pStyle w:val="DevConfigs"/>
        <w:rPr>
          <w:rStyle w:val="DevConfigGray"/>
        </w:rPr>
      </w:pPr>
      <w:r w:rsidRPr="00840D67">
        <w:rPr>
          <w:rStyle w:val="DevConfigGray"/>
        </w:rPr>
        <w:t>line con 0</w:t>
      </w:r>
    </w:p>
    <w:p w14:paraId="567E9F9A" w14:textId="77777777" w:rsidR="00675A52" w:rsidRPr="00840D67" w:rsidRDefault="00675A52" w:rsidP="00675A52">
      <w:pPr>
        <w:pStyle w:val="DevConfigs"/>
        <w:rPr>
          <w:rStyle w:val="DevConfigGray"/>
        </w:rPr>
      </w:pPr>
      <w:r w:rsidRPr="00840D67">
        <w:rPr>
          <w:rStyle w:val="DevConfigGray"/>
        </w:rPr>
        <w:t xml:space="preserve"> password 7 01100F175804</w:t>
      </w:r>
    </w:p>
    <w:p w14:paraId="52BDCB29" w14:textId="77777777" w:rsidR="00675A52" w:rsidRPr="00840D67" w:rsidRDefault="00675A52" w:rsidP="00675A52">
      <w:pPr>
        <w:pStyle w:val="DevConfigs"/>
        <w:rPr>
          <w:rStyle w:val="DevConfigGray"/>
        </w:rPr>
      </w:pPr>
      <w:r w:rsidRPr="00840D67">
        <w:rPr>
          <w:rStyle w:val="DevConfigGray"/>
        </w:rPr>
        <w:t xml:space="preserve"> login</w:t>
      </w:r>
    </w:p>
    <w:p w14:paraId="5627B32B"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4C115934" w14:textId="77777777" w:rsidR="00675A52" w:rsidRPr="00840D67" w:rsidRDefault="00675A52" w:rsidP="00675A52">
      <w:pPr>
        <w:pStyle w:val="DevConfigs"/>
        <w:rPr>
          <w:rStyle w:val="DevConfigGray"/>
        </w:rPr>
      </w:pPr>
      <w:r w:rsidRPr="00840D67">
        <w:rPr>
          <w:rStyle w:val="DevConfigGray"/>
        </w:rPr>
        <w:t>line aux 0</w:t>
      </w:r>
    </w:p>
    <w:p w14:paraId="5097FEE6"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721AA3AE"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03063A28" w14:textId="77777777" w:rsidR="00675A52" w:rsidRPr="00840D67" w:rsidRDefault="00675A52" w:rsidP="00675A52">
      <w:pPr>
        <w:pStyle w:val="DevConfigs"/>
        <w:rPr>
          <w:rStyle w:val="DevConfigGray"/>
        </w:rPr>
      </w:pPr>
      <w:r w:rsidRPr="00840D67">
        <w:rPr>
          <w:rStyle w:val="DevConfigGray"/>
        </w:rPr>
        <w:t xml:space="preserve"> password 7 02050D480809</w:t>
      </w:r>
    </w:p>
    <w:p w14:paraId="78213991" w14:textId="72CE9F09" w:rsidR="00675A52" w:rsidRPr="00840D67" w:rsidRDefault="00675A52" w:rsidP="00675A52">
      <w:pPr>
        <w:pStyle w:val="DevConfigs"/>
        <w:rPr>
          <w:rStyle w:val="DevConfigGray"/>
        </w:rPr>
      </w:pPr>
      <w:r w:rsidRPr="00840D67">
        <w:rPr>
          <w:rStyle w:val="DevConfigGray"/>
        </w:rPr>
        <w:t xml:space="preserve"> login</w:t>
      </w:r>
    </w:p>
    <w:p w14:paraId="2DAA6E75" w14:textId="77777777" w:rsidR="00675A52" w:rsidRPr="00840D67" w:rsidRDefault="00675A52" w:rsidP="00675A52">
      <w:pPr>
        <w:pStyle w:val="DevConfigs"/>
        <w:rPr>
          <w:rStyle w:val="DevConfigGray"/>
        </w:rPr>
      </w:pPr>
      <w:r w:rsidRPr="00840D67">
        <w:rPr>
          <w:rStyle w:val="DevConfigGray"/>
        </w:rPr>
        <w:t>!</w:t>
      </w:r>
    </w:p>
    <w:p w14:paraId="7E5C3EDD" w14:textId="77777777" w:rsidR="00675A52" w:rsidRPr="00840D67" w:rsidRDefault="00675A52" w:rsidP="00675A52">
      <w:pPr>
        <w:pStyle w:val="DevConfigs"/>
        <w:rPr>
          <w:rStyle w:val="DevConfigGray"/>
        </w:rPr>
      </w:pPr>
      <w:r w:rsidRPr="00840D67">
        <w:rPr>
          <w:rStyle w:val="DevConfigGray"/>
        </w:rPr>
        <w:t>end</w:t>
      </w:r>
    </w:p>
    <w:p w14:paraId="7732A0DC" w14:textId="6EEE293A" w:rsidR="00675A52" w:rsidRPr="002B5F0B" w:rsidRDefault="002B5F0B" w:rsidP="002B5F0B">
      <w:pPr>
        <w:pStyle w:val="Heading1"/>
        <w:rPr>
          <w:rStyle w:val="LabSectionGray"/>
        </w:rPr>
      </w:pPr>
      <w:r>
        <w:rPr>
          <w:rStyle w:val="LabSectionGray"/>
        </w:rPr>
        <w:t xml:space="preserve">Router </w:t>
      </w:r>
      <w:r w:rsidR="00675A52" w:rsidRPr="002B5F0B">
        <w:rPr>
          <w:rStyle w:val="LabSectionGray"/>
        </w:rPr>
        <w:t>R</w:t>
      </w:r>
      <w:r>
        <w:rPr>
          <w:rStyle w:val="LabSectionGray"/>
        </w:rPr>
        <w:t>2</w:t>
      </w:r>
    </w:p>
    <w:p w14:paraId="6C5222B0" w14:textId="2EAFCB1C" w:rsidR="00675A52" w:rsidRPr="00840D67" w:rsidRDefault="00675A52" w:rsidP="00675A52">
      <w:pPr>
        <w:pStyle w:val="DevConfigs"/>
        <w:rPr>
          <w:rStyle w:val="DevConfigGray"/>
        </w:rPr>
      </w:pPr>
      <w:r w:rsidRPr="00840D67">
        <w:rPr>
          <w:rStyle w:val="DevConfigGray"/>
        </w:rPr>
        <w:t>R</w:t>
      </w:r>
      <w:r w:rsidR="002B5F0B">
        <w:rPr>
          <w:rStyle w:val="DevConfigGray"/>
        </w:rPr>
        <w:t>2</w:t>
      </w:r>
      <w:r w:rsidRPr="00840D67">
        <w:rPr>
          <w:rStyle w:val="DevConfigGray"/>
        </w:rPr>
        <w:t xml:space="preserve"># </w:t>
      </w:r>
      <w:r w:rsidRPr="00B12FD7">
        <w:rPr>
          <w:rStyle w:val="DevConfigGray"/>
          <w:b/>
        </w:rPr>
        <w:t>show run</w:t>
      </w:r>
    </w:p>
    <w:p w14:paraId="5E36C8D3" w14:textId="7BB81114" w:rsidR="00675A52" w:rsidRPr="00840D67" w:rsidRDefault="00675A52" w:rsidP="00675A52">
      <w:pPr>
        <w:pStyle w:val="DevConfigs"/>
        <w:rPr>
          <w:rStyle w:val="DevConfigGray"/>
        </w:rPr>
      </w:pPr>
      <w:r w:rsidRPr="00840D67">
        <w:rPr>
          <w:rStyle w:val="DevConfigGray"/>
        </w:rPr>
        <w:t>Building configuration...</w:t>
      </w:r>
    </w:p>
    <w:p w14:paraId="76C32702" w14:textId="77777777" w:rsidR="00675A52" w:rsidRPr="00840D67" w:rsidRDefault="00675A52" w:rsidP="00675A52">
      <w:pPr>
        <w:pStyle w:val="DevConfigs"/>
        <w:rPr>
          <w:rStyle w:val="DevConfigGray"/>
        </w:rPr>
      </w:pPr>
    </w:p>
    <w:p w14:paraId="37BC6832" w14:textId="77777777" w:rsidR="00675A52" w:rsidRPr="00840D67" w:rsidRDefault="00675A52" w:rsidP="00675A52">
      <w:pPr>
        <w:pStyle w:val="DevConfigs"/>
        <w:rPr>
          <w:rStyle w:val="DevConfigGray"/>
        </w:rPr>
      </w:pPr>
      <w:r w:rsidRPr="00840D67">
        <w:rPr>
          <w:rStyle w:val="DevConfigGray"/>
        </w:rPr>
        <w:t xml:space="preserve">Current </w:t>
      </w:r>
      <w:proofErr w:type="gramStart"/>
      <w:r w:rsidRPr="00840D67">
        <w:rPr>
          <w:rStyle w:val="DevConfigGray"/>
        </w:rPr>
        <w:t>configuration :</w:t>
      </w:r>
      <w:proofErr w:type="gramEnd"/>
      <w:r w:rsidRPr="00840D67">
        <w:rPr>
          <w:rStyle w:val="DevConfigGray"/>
        </w:rPr>
        <w:t xml:space="preserve"> 1501 bytes</w:t>
      </w:r>
    </w:p>
    <w:p w14:paraId="6564228E" w14:textId="07E33D72" w:rsidR="00675A52" w:rsidRPr="00840D67" w:rsidRDefault="00675A52" w:rsidP="00675A52">
      <w:pPr>
        <w:pStyle w:val="DevConfigs"/>
        <w:rPr>
          <w:rStyle w:val="DevConfigGray"/>
        </w:rPr>
      </w:pPr>
      <w:r w:rsidRPr="00840D67">
        <w:rPr>
          <w:rStyle w:val="DevConfigGray"/>
        </w:rPr>
        <w:lastRenderedPageBreak/>
        <w:t>!</w:t>
      </w:r>
    </w:p>
    <w:p w14:paraId="4D8E9EB7" w14:textId="0F6CFCCA" w:rsidR="00675A52" w:rsidRPr="00840D67" w:rsidRDefault="00675A52" w:rsidP="00675A52">
      <w:pPr>
        <w:pStyle w:val="DevConfigs"/>
        <w:rPr>
          <w:rStyle w:val="DevConfigGray"/>
        </w:rPr>
      </w:pPr>
      <w:r w:rsidRPr="00840D67">
        <w:rPr>
          <w:rStyle w:val="DevConfigGray"/>
        </w:rPr>
        <w:t>version 1</w:t>
      </w:r>
      <w:r w:rsidR="00B12FD7">
        <w:rPr>
          <w:rStyle w:val="DevConfigGray"/>
        </w:rPr>
        <w:t>6.9</w:t>
      </w:r>
    </w:p>
    <w:p w14:paraId="736BB95B" w14:textId="77777777" w:rsidR="00675A52" w:rsidRPr="00840D67" w:rsidRDefault="00675A52" w:rsidP="00675A52">
      <w:pPr>
        <w:pStyle w:val="DevConfigs"/>
        <w:rPr>
          <w:rStyle w:val="DevConfigGray"/>
        </w:rPr>
      </w:pPr>
      <w:r w:rsidRPr="00840D67">
        <w:rPr>
          <w:rStyle w:val="DevConfigGray"/>
        </w:rPr>
        <w:t xml:space="preserve">service timestamps debug datetime </w:t>
      </w:r>
      <w:proofErr w:type="spellStart"/>
      <w:r w:rsidRPr="00840D67">
        <w:rPr>
          <w:rStyle w:val="DevConfigGray"/>
        </w:rPr>
        <w:t>msec</w:t>
      </w:r>
      <w:proofErr w:type="spellEnd"/>
    </w:p>
    <w:p w14:paraId="06B2C0F6" w14:textId="77777777" w:rsidR="00675A52" w:rsidRPr="00840D67" w:rsidRDefault="00675A52" w:rsidP="00675A52">
      <w:pPr>
        <w:pStyle w:val="DevConfigs"/>
        <w:rPr>
          <w:rStyle w:val="DevConfigGray"/>
        </w:rPr>
      </w:pPr>
      <w:r w:rsidRPr="00840D67">
        <w:rPr>
          <w:rStyle w:val="DevConfigGray"/>
        </w:rPr>
        <w:t xml:space="preserve">service timestamps log datetime </w:t>
      </w:r>
      <w:proofErr w:type="spellStart"/>
      <w:r w:rsidRPr="00840D67">
        <w:rPr>
          <w:rStyle w:val="DevConfigGray"/>
        </w:rPr>
        <w:t>msec</w:t>
      </w:r>
      <w:proofErr w:type="spellEnd"/>
    </w:p>
    <w:p w14:paraId="12A15C3C" w14:textId="77777777" w:rsidR="00675A52" w:rsidRPr="00840D67" w:rsidRDefault="00675A52" w:rsidP="00675A52">
      <w:pPr>
        <w:pStyle w:val="DevConfigs"/>
        <w:rPr>
          <w:rStyle w:val="DevConfigGray"/>
        </w:rPr>
      </w:pPr>
      <w:r w:rsidRPr="00840D67">
        <w:rPr>
          <w:rStyle w:val="DevConfigGray"/>
        </w:rPr>
        <w:t>service password-encryption</w:t>
      </w:r>
    </w:p>
    <w:p w14:paraId="535C2C7B" w14:textId="77777777" w:rsidR="00675A52" w:rsidRPr="00840D67" w:rsidRDefault="00675A52" w:rsidP="00675A52">
      <w:pPr>
        <w:pStyle w:val="DevConfigs"/>
        <w:rPr>
          <w:rStyle w:val="DevConfigGray"/>
        </w:rPr>
      </w:pPr>
      <w:r w:rsidRPr="00840D67">
        <w:rPr>
          <w:rStyle w:val="DevConfigGray"/>
        </w:rPr>
        <w:t>no platform punt-keepalive disable-kernel-core</w:t>
      </w:r>
    </w:p>
    <w:p w14:paraId="12235DDA" w14:textId="77777777" w:rsidR="00675A52" w:rsidRPr="00840D67" w:rsidRDefault="00675A52" w:rsidP="00675A52">
      <w:pPr>
        <w:pStyle w:val="DevConfigs"/>
        <w:rPr>
          <w:rStyle w:val="DevConfigGray"/>
        </w:rPr>
      </w:pPr>
      <w:r w:rsidRPr="00840D67">
        <w:rPr>
          <w:rStyle w:val="DevConfigGray"/>
        </w:rPr>
        <w:t>!</w:t>
      </w:r>
    </w:p>
    <w:p w14:paraId="71D42EA3" w14:textId="77777777" w:rsidR="00675A52" w:rsidRPr="00840D67" w:rsidRDefault="00675A52" w:rsidP="00675A52">
      <w:pPr>
        <w:pStyle w:val="DevConfigs"/>
        <w:rPr>
          <w:rStyle w:val="DevConfigGray"/>
        </w:rPr>
      </w:pPr>
      <w:r w:rsidRPr="00840D67">
        <w:rPr>
          <w:rStyle w:val="DevConfigGray"/>
        </w:rPr>
        <w:t>hostname R</w:t>
      </w:r>
      <w:r>
        <w:rPr>
          <w:rStyle w:val="DevConfigGray"/>
        </w:rPr>
        <w:t>2</w:t>
      </w:r>
    </w:p>
    <w:p w14:paraId="740E1720" w14:textId="77777777" w:rsidR="00675A52" w:rsidRPr="00840D67" w:rsidRDefault="00675A52" w:rsidP="00675A52">
      <w:pPr>
        <w:pStyle w:val="DevConfigs"/>
        <w:rPr>
          <w:rStyle w:val="DevConfigGray"/>
        </w:rPr>
      </w:pPr>
      <w:r w:rsidRPr="00840D67">
        <w:rPr>
          <w:rStyle w:val="DevConfigGray"/>
        </w:rPr>
        <w:t>!</w:t>
      </w:r>
    </w:p>
    <w:p w14:paraId="5B9A26D3" w14:textId="77777777" w:rsidR="00675A52" w:rsidRPr="00840D67" w:rsidRDefault="00675A52" w:rsidP="00675A52">
      <w:pPr>
        <w:pStyle w:val="DevConfigs"/>
        <w:rPr>
          <w:rStyle w:val="DevConfigGray"/>
        </w:rPr>
      </w:pPr>
      <w:r w:rsidRPr="00840D67">
        <w:rPr>
          <w:rStyle w:val="DevConfigGray"/>
        </w:rPr>
        <w:t>boot-start-marker</w:t>
      </w:r>
    </w:p>
    <w:p w14:paraId="43D064C3" w14:textId="77777777" w:rsidR="00675A52" w:rsidRPr="00840D67" w:rsidRDefault="00675A52" w:rsidP="00675A52">
      <w:pPr>
        <w:pStyle w:val="DevConfigs"/>
        <w:rPr>
          <w:rStyle w:val="DevConfigGray"/>
        </w:rPr>
      </w:pPr>
      <w:r w:rsidRPr="00840D67">
        <w:rPr>
          <w:rStyle w:val="DevConfigGray"/>
        </w:rPr>
        <w:t>boot-end-marker</w:t>
      </w:r>
    </w:p>
    <w:p w14:paraId="2CB66D33" w14:textId="77777777" w:rsidR="00675A52" w:rsidRPr="00840D67" w:rsidRDefault="00675A52" w:rsidP="00675A52">
      <w:pPr>
        <w:pStyle w:val="DevConfigs"/>
        <w:rPr>
          <w:rStyle w:val="DevConfigGray"/>
        </w:rPr>
      </w:pPr>
      <w:r w:rsidRPr="00840D67">
        <w:rPr>
          <w:rStyle w:val="DevConfigGray"/>
        </w:rPr>
        <w:t>!</w:t>
      </w:r>
    </w:p>
    <w:p w14:paraId="6D8807A1" w14:textId="77777777" w:rsidR="00675A52" w:rsidRPr="00840D67" w:rsidRDefault="00675A52" w:rsidP="00675A52">
      <w:pPr>
        <w:pStyle w:val="DevConfigs"/>
        <w:rPr>
          <w:rStyle w:val="DevConfigGray"/>
        </w:rPr>
      </w:pPr>
      <w:r w:rsidRPr="00840D67">
        <w:rPr>
          <w:rStyle w:val="DevConfigGray"/>
        </w:rPr>
        <w:t>!</w:t>
      </w:r>
    </w:p>
    <w:p w14:paraId="16999DFB" w14:textId="77777777" w:rsidR="00675A52" w:rsidRPr="00840D67" w:rsidRDefault="00675A52" w:rsidP="00675A52">
      <w:pPr>
        <w:pStyle w:val="DevConfigs"/>
        <w:rPr>
          <w:rStyle w:val="DevConfigGray"/>
        </w:rPr>
      </w:pPr>
      <w:proofErr w:type="spellStart"/>
      <w:r w:rsidRPr="00840D67">
        <w:rPr>
          <w:rStyle w:val="DevConfigGray"/>
        </w:rPr>
        <w:t>vrf</w:t>
      </w:r>
      <w:proofErr w:type="spellEnd"/>
      <w:r w:rsidRPr="00840D67">
        <w:rPr>
          <w:rStyle w:val="DevConfigGray"/>
        </w:rPr>
        <w:t xml:space="preserve"> definition </w:t>
      </w:r>
      <w:proofErr w:type="spellStart"/>
      <w:r w:rsidRPr="00840D67">
        <w:rPr>
          <w:rStyle w:val="DevConfigGray"/>
        </w:rPr>
        <w:t>Mgmt-intf</w:t>
      </w:r>
      <w:proofErr w:type="spellEnd"/>
    </w:p>
    <w:p w14:paraId="1E4E6EA4" w14:textId="77777777" w:rsidR="00675A52" w:rsidRPr="00840D67" w:rsidRDefault="00675A52" w:rsidP="00675A52">
      <w:pPr>
        <w:pStyle w:val="DevConfigs"/>
        <w:rPr>
          <w:rStyle w:val="DevConfigGray"/>
        </w:rPr>
      </w:pPr>
      <w:r w:rsidRPr="00840D67">
        <w:rPr>
          <w:rStyle w:val="DevConfigGray"/>
        </w:rPr>
        <w:t xml:space="preserve"> !</w:t>
      </w:r>
    </w:p>
    <w:p w14:paraId="41F755DB" w14:textId="77777777" w:rsidR="00675A52" w:rsidRPr="00840D67" w:rsidRDefault="00675A52" w:rsidP="00675A52">
      <w:pPr>
        <w:pStyle w:val="DevConfigs"/>
        <w:rPr>
          <w:rStyle w:val="DevConfigGray"/>
        </w:rPr>
      </w:pPr>
      <w:r w:rsidRPr="00840D67">
        <w:rPr>
          <w:rStyle w:val="DevConfigGray"/>
        </w:rPr>
        <w:t xml:space="preserve"> address-family ipv4</w:t>
      </w:r>
    </w:p>
    <w:p w14:paraId="48A588F3" w14:textId="77777777" w:rsidR="00675A52" w:rsidRPr="00840D67" w:rsidRDefault="00675A52" w:rsidP="00675A52">
      <w:pPr>
        <w:pStyle w:val="DevConfigs"/>
        <w:rPr>
          <w:rStyle w:val="DevConfigGray"/>
        </w:rPr>
      </w:pPr>
      <w:r w:rsidRPr="00840D67">
        <w:rPr>
          <w:rStyle w:val="DevConfigGray"/>
        </w:rPr>
        <w:t xml:space="preserve"> exit-address-family</w:t>
      </w:r>
    </w:p>
    <w:p w14:paraId="1183BCAE" w14:textId="77777777" w:rsidR="00675A52" w:rsidRPr="00840D67" w:rsidRDefault="00675A52" w:rsidP="00675A52">
      <w:pPr>
        <w:pStyle w:val="DevConfigs"/>
        <w:rPr>
          <w:rStyle w:val="DevConfigGray"/>
        </w:rPr>
      </w:pPr>
      <w:r w:rsidRPr="00840D67">
        <w:rPr>
          <w:rStyle w:val="DevConfigGray"/>
        </w:rPr>
        <w:t xml:space="preserve"> !</w:t>
      </w:r>
    </w:p>
    <w:p w14:paraId="05EA0FFE" w14:textId="77777777" w:rsidR="00675A52" w:rsidRPr="00840D67" w:rsidRDefault="00675A52" w:rsidP="00675A52">
      <w:pPr>
        <w:pStyle w:val="DevConfigs"/>
        <w:rPr>
          <w:rStyle w:val="DevConfigGray"/>
        </w:rPr>
      </w:pPr>
      <w:r w:rsidRPr="00840D67">
        <w:rPr>
          <w:rStyle w:val="DevConfigGray"/>
        </w:rPr>
        <w:t xml:space="preserve"> address-family ipv6</w:t>
      </w:r>
    </w:p>
    <w:p w14:paraId="7F744043" w14:textId="77777777" w:rsidR="00675A52" w:rsidRPr="00840D67" w:rsidRDefault="00675A52" w:rsidP="00675A52">
      <w:pPr>
        <w:pStyle w:val="DevConfigs"/>
        <w:rPr>
          <w:rStyle w:val="DevConfigGray"/>
        </w:rPr>
      </w:pPr>
      <w:r w:rsidRPr="00840D67">
        <w:rPr>
          <w:rStyle w:val="DevConfigGray"/>
        </w:rPr>
        <w:t xml:space="preserve"> exit-address-family</w:t>
      </w:r>
    </w:p>
    <w:p w14:paraId="29D24500" w14:textId="77777777" w:rsidR="00675A52" w:rsidRPr="00840D67" w:rsidRDefault="00675A52" w:rsidP="00675A52">
      <w:pPr>
        <w:pStyle w:val="DevConfigs"/>
        <w:rPr>
          <w:rStyle w:val="DevConfigGray"/>
        </w:rPr>
      </w:pPr>
      <w:r w:rsidRPr="00840D67">
        <w:rPr>
          <w:rStyle w:val="DevConfigGray"/>
        </w:rPr>
        <w:t>!</w:t>
      </w:r>
    </w:p>
    <w:p w14:paraId="02ADD1D1" w14:textId="77777777" w:rsidR="00675A52" w:rsidRPr="00840D67" w:rsidRDefault="00675A52" w:rsidP="00675A52">
      <w:pPr>
        <w:pStyle w:val="DevConfigs"/>
        <w:rPr>
          <w:rStyle w:val="DevConfigGray"/>
        </w:rPr>
      </w:pPr>
      <w:r w:rsidRPr="00840D67">
        <w:rPr>
          <w:rStyle w:val="DevConfigGray"/>
        </w:rPr>
        <w:t>enable secret 5 $1$swCy$LDg9k0nMAN5Cxn9EcPNSx1</w:t>
      </w:r>
    </w:p>
    <w:p w14:paraId="6156F6F8" w14:textId="77777777" w:rsidR="00675A52" w:rsidRPr="00840D67" w:rsidRDefault="00675A52" w:rsidP="00675A52">
      <w:pPr>
        <w:pStyle w:val="DevConfigs"/>
        <w:rPr>
          <w:rStyle w:val="DevConfigGray"/>
        </w:rPr>
      </w:pPr>
      <w:r w:rsidRPr="00840D67">
        <w:rPr>
          <w:rStyle w:val="DevConfigGray"/>
        </w:rPr>
        <w:t>!</w:t>
      </w:r>
    </w:p>
    <w:p w14:paraId="604D8334"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aaa</w:t>
      </w:r>
      <w:proofErr w:type="spellEnd"/>
      <w:r w:rsidRPr="00840D67">
        <w:rPr>
          <w:rStyle w:val="DevConfigGray"/>
        </w:rPr>
        <w:t xml:space="preserve"> new-model</w:t>
      </w:r>
    </w:p>
    <w:p w14:paraId="18AF3D15" w14:textId="77777777" w:rsidR="00675A52" w:rsidRPr="00840D67" w:rsidRDefault="00675A52" w:rsidP="00675A52">
      <w:pPr>
        <w:pStyle w:val="DevConfigs"/>
        <w:rPr>
          <w:rStyle w:val="DevConfigGray"/>
        </w:rPr>
      </w:pPr>
      <w:r w:rsidRPr="00840D67">
        <w:rPr>
          <w:rStyle w:val="DevConfigGray"/>
        </w:rPr>
        <w:t>!</w:t>
      </w:r>
    </w:p>
    <w:p w14:paraId="15C70448"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domain lookup</w:t>
      </w:r>
    </w:p>
    <w:p w14:paraId="0EFBF3BC" w14:textId="77777777" w:rsidR="00675A52" w:rsidRPr="00840D67" w:rsidRDefault="00675A52" w:rsidP="00675A52">
      <w:pPr>
        <w:pStyle w:val="DevConfigs"/>
        <w:rPr>
          <w:rStyle w:val="DevConfigGray"/>
        </w:rPr>
      </w:pPr>
      <w:r w:rsidRPr="00840D67">
        <w:rPr>
          <w:rStyle w:val="DevConfigGray"/>
        </w:rPr>
        <w:t>!</w:t>
      </w:r>
    </w:p>
    <w:p w14:paraId="72C221E6" w14:textId="77777777" w:rsidR="00675A52" w:rsidRPr="00840D67" w:rsidRDefault="00675A52" w:rsidP="00675A52">
      <w:pPr>
        <w:pStyle w:val="DevConfigs"/>
        <w:rPr>
          <w:rStyle w:val="DevConfigGray"/>
        </w:rPr>
      </w:pPr>
      <w:r w:rsidRPr="00840D67">
        <w:rPr>
          <w:rStyle w:val="DevConfigGray"/>
        </w:rPr>
        <w:t>!</w:t>
      </w:r>
    </w:p>
    <w:p w14:paraId="1C9B7403" w14:textId="77777777" w:rsidR="00675A52" w:rsidRPr="00840D67" w:rsidRDefault="00675A52" w:rsidP="00675A52">
      <w:pPr>
        <w:pStyle w:val="DevConfigs"/>
        <w:rPr>
          <w:rStyle w:val="DevConfigGray"/>
        </w:rPr>
      </w:pPr>
      <w:r w:rsidRPr="00840D67">
        <w:rPr>
          <w:rStyle w:val="DevConfigGray"/>
        </w:rPr>
        <w:t>subscriber templating</w:t>
      </w:r>
    </w:p>
    <w:p w14:paraId="12BE4985" w14:textId="77777777" w:rsidR="00675A52" w:rsidRPr="00840D67" w:rsidRDefault="00675A52" w:rsidP="00675A52">
      <w:pPr>
        <w:pStyle w:val="DevConfigs"/>
        <w:rPr>
          <w:rStyle w:val="DevConfigGray"/>
        </w:rPr>
      </w:pPr>
      <w:r w:rsidRPr="00840D67">
        <w:rPr>
          <w:rStyle w:val="DevConfigGray"/>
        </w:rPr>
        <w:t>!</w:t>
      </w:r>
    </w:p>
    <w:p w14:paraId="29173029" w14:textId="77777777" w:rsidR="00675A52" w:rsidRPr="00840D67" w:rsidRDefault="00675A52" w:rsidP="00675A52">
      <w:pPr>
        <w:pStyle w:val="DevConfigs"/>
        <w:rPr>
          <w:rStyle w:val="DevConfigGray"/>
        </w:rPr>
      </w:pPr>
      <w:r w:rsidRPr="00840D67">
        <w:rPr>
          <w:rStyle w:val="DevConfigGray"/>
        </w:rPr>
        <w:t>multilink bundle-name authenticated</w:t>
      </w:r>
    </w:p>
    <w:p w14:paraId="799F5B40" w14:textId="77777777" w:rsidR="00675A52" w:rsidRPr="00840D67" w:rsidRDefault="00675A52" w:rsidP="00675A52">
      <w:pPr>
        <w:pStyle w:val="DevConfigs"/>
        <w:rPr>
          <w:rStyle w:val="DevConfigGray"/>
        </w:rPr>
      </w:pPr>
      <w:r w:rsidRPr="00840D67">
        <w:rPr>
          <w:rStyle w:val="DevConfigGray"/>
        </w:rPr>
        <w:t>!</w:t>
      </w:r>
    </w:p>
    <w:p w14:paraId="07C051E6" w14:textId="77777777" w:rsidR="00675A52" w:rsidRPr="00840D67" w:rsidRDefault="00675A52" w:rsidP="00675A52">
      <w:pPr>
        <w:pStyle w:val="DevConfigs"/>
        <w:rPr>
          <w:rStyle w:val="DevConfigGray"/>
        </w:rPr>
      </w:pPr>
      <w:r w:rsidRPr="00840D67">
        <w:rPr>
          <w:rStyle w:val="DevConfigGray"/>
        </w:rPr>
        <w:t>spanning-tree extend system-id</w:t>
      </w:r>
    </w:p>
    <w:p w14:paraId="78129FAC" w14:textId="77777777" w:rsidR="00675A52" w:rsidRPr="00840D67" w:rsidRDefault="00675A52" w:rsidP="00675A52">
      <w:pPr>
        <w:pStyle w:val="DevConfigs"/>
        <w:rPr>
          <w:rStyle w:val="DevConfigGray"/>
        </w:rPr>
      </w:pPr>
      <w:r w:rsidRPr="00840D67">
        <w:rPr>
          <w:rStyle w:val="DevConfigGray"/>
        </w:rPr>
        <w:t>!</w:t>
      </w:r>
    </w:p>
    <w:p w14:paraId="7D847DC3" w14:textId="77777777" w:rsidR="00675A52" w:rsidRPr="00840D67" w:rsidRDefault="00675A52" w:rsidP="00675A52">
      <w:pPr>
        <w:pStyle w:val="DevConfigs"/>
        <w:rPr>
          <w:rStyle w:val="DevConfigGray"/>
        </w:rPr>
      </w:pPr>
      <w:r w:rsidRPr="00840D67">
        <w:rPr>
          <w:rStyle w:val="DevConfigGray"/>
        </w:rPr>
        <w:t>!</w:t>
      </w:r>
    </w:p>
    <w:p w14:paraId="5ED98F4F" w14:textId="77777777" w:rsidR="00675A52" w:rsidRPr="00840D67" w:rsidRDefault="00675A52" w:rsidP="00675A52">
      <w:pPr>
        <w:pStyle w:val="DevConfigs"/>
        <w:rPr>
          <w:rStyle w:val="DevConfigGray"/>
        </w:rPr>
      </w:pPr>
      <w:r w:rsidRPr="00840D67">
        <w:rPr>
          <w:rStyle w:val="DevConfigGray"/>
        </w:rPr>
        <w:t>redundancy</w:t>
      </w:r>
    </w:p>
    <w:p w14:paraId="5B5BB213" w14:textId="77777777" w:rsidR="00675A52" w:rsidRPr="00840D67" w:rsidRDefault="00675A52" w:rsidP="00675A52">
      <w:pPr>
        <w:pStyle w:val="DevConfigs"/>
        <w:rPr>
          <w:rStyle w:val="DevConfigGray"/>
        </w:rPr>
      </w:pPr>
      <w:r w:rsidRPr="00840D67">
        <w:rPr>
          <w:rStyle w:val="DevConfigGray"/>
        </w:rPr>
        <w:t xml:space="preserve"> mode none</w:t>
      </w:r>
    </w:p>
    <w:p w14:paraId="67CB5DB7" w14:textId="77777777" w:rsidR="00675A52" w:rsidRPr="00840D67" w:rsidRDefault="00675A52" w:rsidP="00675A52">
      <w:pPr>
        <w:pStyle w:val="DevConfigs"/>
        <w:rPr>
          <w:rStyle w:val="DevConfigGray"/>
        </w:rPr>
      </w:pPr>
      <w:r w:rsidRPr="00840D67">
        <w:rPr>
          <w:rStyle w:val="DevConfigGray"/>
        </w:rPr>
        <w:t>!</w:t>
      </w:r>
    </w:p>
    <w:p w14:paraId="7FD71503" w14:textId="77777777" w:rsidR="00675A52" w:rsidRPr="00840D67" w:rsidRDefault="00675A52" w:rsidP="00675A52">
      <w:pPr>
        <w:pStyle w:val="DevConfigs"/>
        <w:rPr>
          <w:rStyle w:val="DevConfigGray"/>
        </w:rPr>
      </w:pPr>
      <w:r w:rsidRPr="00840D67">
        <w:rPr>
          <w:rStyle w:val="DevConfigGray"/>
        </w:rPr>
        <w:t>!</w:t>
      </w:r>
    </w:p>
    <w:p w14:paraId="794E04A1" w14:textId="77777777" w:rsidR="00675A52" w:rsidRPr="00840D67" w:rsidRDefault="00675A52" w:rsidP="00675A52">
      <w:pPr>
        <w:pStyle w:val="DevConfigs"/>
        <w:rPr>
          <w:rStyle w:val="DevConfigGray"/>
        </w:rPr>
      </w:pPr>
      <w:r w:rsidRPr="00840D67">
        <w:rPr>
          <w:rStyle w:val="DevConfigGray"/>
        </w:rPr>
        <w:t>interface GigabitEthernet0/0/0</w:t>
      </w:r>
    </w:p>
    <w:p w14:paraId="41148E19"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address 10.0.0.2 255.255.255.252</w:t>
      </w:r>
    </w:p>
    <w:p w14:paraId="4C9C276E" w14:textId="77777777" w:rsidR="00675A52" w:rsidRPr="00840D67" w:rsidRDefault="00675A52" w:rsidP="00675A52">
      <w:pPr>
        <w:pStyle w:val="DevConfigs"/>
        <w:rPr>
          <w:rStyle w:val="DevConfigGray"/>
        </w:rPr>
      </w:pPr>
      <w:r w:rsidRPr="00840D67">
        <w:rPr>
          <w:rStyle w:val="DevConfigGray"/>
        </w:rPr>
        <w:t xml:space="preserve"> negotiation auto</w:t>
      </w:r>
    </w:p>
    <w:p w14:paraId="1DA17257" w14:textId="77777777" w:rsidR="00675A52" w:rsidRPr="00840D67" w:rsidRDefault="00675A52" w:rsidP="00675A52">
      <w:pPr>
        <w:pStyle w:val="DevConfigs"/>
        <w:rPr>
          <w:rStyle w:val="DevConfigGray"/>
        </w:rPr>
      </w:pPr>
      <w:r w:rsidRPr="00840D67">
        <w:rPr>
          <w:rStyle w:val="DevConfigGray"/>
        </w:rPr>
        <w:t>!</w:t>
      </w:r>
    </w:p>
    <w:p w14:paraId="55AC431A" w14:textId="77777777" w:rsidR="00675A52" w:rsidRPr="00840D67" w:rsidRDefault="00675A52" w:rsidP="00675A52">
      <w:pPr>
        <w:pStyle w:val="DevConfigs"/>
        <w:rPr>
          <w:rStyle w:val="DevConfigGray"/>
        </w:rPr>
      </w:pPr>
      <w:r w:rsidRPr="00840D67">
        <w:rPr>
          <w:rStyle w:val="DevConfigGray"/>
        </w:rPr>
        <w:t>interface GigabitEthernet0/0/1</w:t>
      </w:r>
    </w:p>
    <w:p w14:paraId="4C9731EF"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address 192.168.1.97 255.255.255.240</w:t>
      </w:r>
    </w:p>
    <w:p w14:paraId="5F637078"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ip</w:t>
      </w:r>
      <w:proofErr w:type="spellEnd"/>
      <w:r w:rsidRPr="00840D67">
        <w:rPr>
          <w:rStyle w:val="DevConfigGray"/>
        </w:rPr>
        <w:t xml:space="preserve"> helper-address 10.0.0.1</w:t>
      </w:r>
    </w:p>
    <w:p w14:paraId="04DE92D9" w14:textId="77777777" w:rsidR="00675A52" w:rsidRPr="00840D67" w:rsidRDefault="00675A52" w:rsidP="00675A52">
      <w:pPr>
        <w:pStyle w:val="DevConfigs"/>
        <w:rPr>
          <w:rStyle w:val="DevConfigGray"/>
        </w:rPr>
      </w:pPr>
      <w:r w:rsidRPr="00840D67">
        <w:rPr>
          <w:rStyle w:val="DevConfigGray"/>
        </w:rPr>
        <w:t>negotiation auto</w:t>
      </w:r>
    </w:p>
    <w:p w14:paraId="69B44DD8" w14:textId="77777777" w:rsidR="00675A52" w:rsidRPr="00840D67" w:rsidRDefault="00675A52" w:rsidP="00675A52">
      <w:pPr>
        <w:pStyle w:val="DevConfigs"/>
        <w:rPr>
          <w:rStyle w:val="DevConfigGray"/>
        </w:rPr>
      </w:pPr>
      <w:r w:rsidRPr="00840D67">
        <w:rPr>
          <w:rStyle w:val="DevConfigGray"/>
        </w:rPr>
        <w:t>!</w:t>
      </w:r>
    </w:p>
    <w:p w14:paraId="451B4E74" w14:textId="77777777" w:rsidR="00675A52" w:rsidRPr="00840D67" w:rsidRDefault="00675A52" w:rsidP="00675A52">
      <w:pPr>
        <w:pStyle w:val="DevConfigs"/>
        <w:rPr>
          <w:rStyle w:val="DevConfigGray"/>
        </w:rPr>
      </w:pPr>
      <w:r w:rsidRPr="00840D67">
        <w:rPr>
          <w:rStyle w:val="DevConfigGray"/>
        </w:rPr>
        <w:t>interface Serial0/1/0</w:t>
      </w:r>
    </w:p>
    <w:p w14:paraId="439DA310" w14:textId="77777777" w:rsidR="00675A52" w:rsidRPr="00840D67" w:rsidRDefault="00675A52" w:rsidP="00675A52">
      <w:pPr>
        <w:pStyle w:val="DevConfigs"/>
        <w:rPr>
          <w:rStyle w:val="DevConfigGray"/>
        </w:rPr>
      </w:pPr>
      <w:r w:rsidRPr="00840D67">
        <w:rPr>
          <w:rStyle w:val="DevConfigGray"/>
        </w:rPr>
        <w:t>!</w:t>
      </w:r>
    </w:p>
    <w:p w14:paraId="11857E5F" w14:textId="77777777" w:rsidR="00675A52" w:rsidRPr="00840D67" w:rsidRDefault="00675A52" w:rsidP="00675A52">
      <w:pPr>
        <w:pStyle w:val="DevConfigs"/>
        <w:rPr>
          <w:rStyle w:val="DevConfigGray"/>
        </w:rPr>
      </w:pPr>
      <w:r w:rsidRPr="00840D67">
        <w:rPr>
          <w:rStyle w:val="DevConfigGray"/>
        </w:rPr>
        <w:lastRenderedPageBreak/>
        <w:t>interface Serial0/1/1</w:t>
      </w:r>
    </w:p>
    <w:p w14:paraId="494DC905" w14:textId="77777777" w:rsidR="00675A52" w:rsidRPr="00840D67" w:rsidRDefault="00675A52" w:rsidP="00675A52">
      <w:pPr>
        <w:pStyle w:val="DevConfigs"/>
        <w:rPr>
          <w:rStyle w:val="DevConfigGray"/>
        </w:rPr>
      </w:pPr>
      <w:r w:rsidRPr="00840D67">
        <w:rPr>
          <w:rStyle w:val="DevConfigGray"/>
        </w:rPr>
        <w:t>!</w:t>
      </w:r>
    </w:p>
    <w:p w14:paraId="48259BBC" w14:textId="77777777" w:rsidR="00675A52" w:rsidRPr="00840D67" w:rsidRDefault="00675A52" w:rsidP="00675A52">
      <w:pPr>
        <w:pStyle w:val="DevConfigs"/>
        <w:rPr>
          <w:rStyle w:val="DevConfigGray"/>
        </w:rPr>
      </w:pPr>
      <w:r w:rsidRPr="00840D67">
        <w:rPr>
          <w:rStyle w:val="DevConfigGray"/>
        </w:rPr>
        <w:t>interface GigabitEthernet0</w:t>
      </w:r>
    </w:p>
    <w:p w14:paraId="65D449BF"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vrf</w:t>
      </w:r>
      <w:proofErr w:type="spellEnd"/>
      <w:r w:rsidRPr="00840D67">
        <w:rPr>
          <w:rStyle w:val="DevConfigGray"/>
        </w:rPr>
        <w:t xml:space="preserve"> forwarding </w:t>
      </w:r>
      <w:proofErr w:type="spellStart"/>
      <w:r w:rsidRPr="00840D67">
        <w:rPr>
          <w:rStyle w:val="DevConfigGray"/>
        </w:rPr>
        <w:t>Mgmt-intf</w:t>
      </w:r>
      <w:proofErr w:type="spellEnd"/>
    </w:p>
    <w:p w14:paraId="1C1E050C" w14:textId="77777777" w:rsidR="00675A52" w:rsidRPr="00840D67" w:rsidRDefault="00675A52" w:rsidP="00675A52">
      <w:pPr>
        <w:pStyle w:val="DevConfigs"/>
        <w:rPr>
          <w:rStyle w:val="DevConfigGray"/>
        </w:rPr>
      </w:pPr>
      <w:r w:rsidRPr="00840D67">
        <w:rPr>
          <w:rStyle w:val="DevConfigGray"/>
        </w:rPr>
        <w:t xml:space="preserve"> no </w:t>
      </w:r>
      <w:proofErr w:type="spellStart"/>
      <w:r w:rsidRPr="00840D67">
        <w:rPr>
          <w:rStyle w:val="DevConfigGray"/>
        </w:rPr>
        <w:t>ip</w:t>
      </w:r>
      <w:proofErr w:type="spellEnd"/>
      <w:r w:rsidRPr="00840D67">
        <w:rPr>
          <w:rStyle w:val="DevConfigGray"/>
        </w:rPr>
        <w:t xml:space="preserve"> address</w:t>
      </w:r>
    </w:p>
    <w:p w14:paraId="46B45CF9" w14:textId="77777777" w:rsidR="00675A52" w:rsidRPr="00840D67" w:rsidRDefault="00675A52" w:rsidP="00675A52">
      <w:pPr>
        <w:pStyle w:val="DevConfigs"/>
        <w:rPr>
          <w:rStyle w:val="DevConfigGray"/>
        </w:rPr>
      </w:pPr>
      <w:r w:rsidRPr="00840D67">
        <w:rPr>
          <w:rStyle w:val="DevConfigGray"/>
        </w:rPr>
        <w:t xml:space="preserve"> shutdown</w:t>
      </w:r>
    </w:p>
    <w:p w14:paraId="105F9E77" w14:textId="77777777" w:rsidR="00675A52" w:rsidRPr="00840D67" w:rsidRDefault="00675A52" w:rsidP="00675A52">
      <w:pPr>
        <w:pStyle w:val="DevConfigs"/>
        <w:rPr>
          <w:rStyle w:val="DevConfigGray"/>
        </w:rPr>
      </w:pPr>
      <w:r w:rsidRPr="00840D67">
        <w:rPr>
          <w:rStyle w:val="DevConfigGray"/>
        </w:rPr>
        <w:t xml:space="preserve"> negotiation auto</w:t>
      </w:r>
    </w:p>
    <w:p w14:paraId="3F4F052F" w14:textId="77777777" w:rsidR="00675A52" w:rsidRPr="00840D67" w:rsidRDefault="00675A52" w:rsidP="00675A52">
      <w:pPr>
        <w:pStyle w:val="DevConfigs"/>
        <w:rPr>
          <w:rStyle w:val="DevConfigGray"/>
        </w:rPr>
      </w:pPr>
      <w:r w:rsidRPr="00840D67">
        <w:rPr>
          <w:rStyle w:val="DevConfigGray"/>
        </w:rPr>
        <w:t>!</w:t>
      </w:r>
    </w:p>
    <w:p w14:paraId="5586C0A1"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forward-protocol </w:t>
      </w:r>
      <w:proofErr w:type="spellStart"/>
      <w:r w:rsidRPr="00840D67">
        <w:rPr>
          <w:rStyle w:val="DevConfigGray"/>
        </w:rPr>
        <w:t>nd</w:t>
      </w:r>
      <w:proofErr w:type="spellEnd"/>
    </w:p>
    <w:p w14:paraId="2D98B130"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server</w:t>
      </w:r>
    </w:p>
    <w:p w14:paraId="55D249F7" w14:textId="77777777" w:rsidR="00675A52" w:rsidRPr="00840D67" w:rsidRDefault="00675A52" w:rsidP="00675A52">
      <w:pPr>
        <w:pStyle w:val="DevConfigs"/>
        <w:rPr>
          <w:rStyle w:val="DevConfigGray"/>
        </w:rPr>
      </w:pPr>
      <w:r w:rsidRPr="00840D67">
        <w:rPr>
          <w:rStyle w:val="DevConfigGray"/>
        </w:rPr>
        <w:t xml:space="preserve">no </w:t>
      </w:r>
      <w:proofErr w:type="spellStart"/>
      <w:r w:rsidRPr="00840D67">
        <w:rPr>
          <w:rStyle w:val="DevConfigGray"/>
        </w:rPr>
        <w:t>ip</w:t>
      </w:r>
      <w:proofErr w:type="spellEnd"/>
      <w:r w:rsidRPr="00840D67">
        <w:rPr>
          <w:rStyle w:val="DevConfigGray"/>
        </w:rPr>
        <w:t xml:space="preserve"> http secure-server</w:t>
      </w:r>
    </w:p>
    <w:p w14:paraId="7F6C662A"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w:t>
      </w:r>
      <w:proofErr w:type="spellStart"/>
      <w:r w:rsidRPr="00840D67">
        <w:rPr>
          <w:rStyle w:val="DevConfigGray"/>
        </w:rPr>
        <w:t>tftp</w:t>
      </w:r>
      <w:proofErr w:type="spellEnd"/>
      <w:r w:rsidRPr="00840D67">
        <w:rPr>
          <w:rStyle w:val="DevConfigGray"/>
        </w:rPr>
        <w:t xml:space="preserve"> source-interface GigabitEthernet0</w:t>
      </w:r>
    </w:p>
    <w:p w14:paraId="7C984680" w14:textId="77777777" w:rsidR="00675A52" w:rsidRPr="00840D67" w:rsidRDefault="00675A52" w:rsidP="00675A52">
      <w:pPr>
        <w:pStyle w:val="DevConfigs"/>
        <w:rPr>
          <w:rStyle w:val="DevConfigGray"/>
        </w:rPr>
      </w:pPr>
      <w:proofErr w:type="spellStart"/>
      <w:r w:rsidRPr="00840D67">
        <w:rPr>
          <w:rStyle w:val="DevConfigGray"/>
        </w:rPr>
        <w:t>ip</w:t>
      </w:r>
      <w:proofErr w:type="spellEnd"/>
      <w:r w:rsidRPr="00840D67">
        <w:rPr>
          <w:rStyle w:val="DevConfigGray"/>
        </w:rPr>
        <w:t xml:space="preserve"> route 0.0.0.0 0.0.0.0 10.0.0.1</w:t>
      </w:r>
    </w:p>
    <w:p w14:paraId="78D59668" w14:textId="77777777" w:rsidR="00675A52" w:rsidRPr="00840D67" w:rsidRDefault="00675A52" w:rsidP="00675A52">
      <w:pPr>
        <w:pStyle w:val="DevConfigs"/>
        <w:rPr>
          <w:rStyle w:val="DevConfigGray"/>
        </w:rPr>
      </w:pPr>
      <w:r w:rsidRPr="00840D67">
        <w:rPr>
          <w:rStyle w:val="DevConfigGray"/>
        </w:rPr>
        <w:t>!</w:t>
      </w:r>
    </w:p>
    <w:p w14:paraId="34F80200" w14:textId="77777777" w:rsidR="00675A52" w:rsidRPr="00840D67" w:rsidRDefault="00675A52" w:rsidP="00675A52">
      <w:pPr>
        <w:pStyle w:val="DevConfigs"/>
        <w:rPr>
          <w:rStyle w:val="DevConfigGray"/>
        </w:rPr>
      </w:pPr>
      <w:r w:rsidRPr="00840D67">
        <w:rPr>
          <w:rStyle w:val="DevConfigGray"/>
        </w:rPr>
        <w:t>!</w:t>
      </w:r>
    </w:p>
    <w:p w14:paraId="29719B55" w14:textId="77777777" w:rsidR="00675A52" w:rsidRPr="00840D67" w:rsidRDefault="00675A52" w:rsidP="00675A52">
      <w:pPr>
        <w:pStyle w:val="DevConfigs"/>
        <w:rPr>
          <w:rStyle w:val="DevConfigGray"/>
        </w:rPr>
      </w:pPr>
      <w:r w:rsidRPr="00840D67">
        <w:rPr>
          <w:rStyle w:val="DevConfigGray"/>
        </w:rPr>
        <w:t>control-plane</w:t>
      </w:r>
    </w:p>
    <w:p w14:paraId="0660E3D9" w14:textId="77777777" w:rsidR="00675A52" w:rsidRPr="00840D67" w:rsidRDefault="00675A52" w:rsidP="00675A52">
      <w:pPr>
        <w:pStyle w:val="DevConfigs"/>
        <w:rPr>
          <w:rStyle w:val="DevConfigGray"/>
        </w:rPr>
      </w:pPr>
      <w:r w:rsidRPr="00840D67">
        <w:rPr>
          <w:rStyle w:val="DevConfigGray"/>
        </w:rPr>
        <w:t>!</w:t>
      </w:r>
    </w:p>
    <w:p w14:paraId="4E11B8C0" w14:textId="77777777" w:rsidR="00675A52" w:rsidRPr="00840D67" w:rsidRDefault="00675A52" w:rsidP="00675A52">
      <w:pPr>
        <w:pStyle w:val="DevConfigs"/>
        <w:rPr>
          <w:rStyle w:val="DevConfigGray"/>
        </w:rPr>
      </w:pPr>
      <w:r w:rsidRPr="00840D67">
        <w:rPr>
          <w:rStyle w:val="DevConfigGray"/>
        </w:rPr>
        <w:t xml:space="preserve">banner </w:t>
      </w:r>
      <w:proofErr w:type="spellStart"/>
      <w:r w:rsidRPr="00840D67">
        <w:rPr>
          <w:rStyle w:val="DevConfigGray"/>
        </w:rPr>
        <w:t>motd</w:t>
      </w:r>
      <w:proofErr w:type="spellEnd"/>
      <w:r w:rsidRPr="00840D67">
        <w:rPr>
          <w:rStyle w:val="DevConfigGray"/>
        </w:rPr>
        <w:t xml:space="preserve"> ^C Authorized Users Only! ^C</w:t>
      </w:r>
    </w:p>
    <w:p w14:paraId="18E96B14" w14:textId="77777777" w:rsidR="00675A52" w:rsidRPr="00840D67" w:rsidRDefault="00675A52" w:rsidP="00675A52">
      <w:pPr>
        <w:pStyle w:val="DevConfigs"/>
        <w:rPr>
          <w:rStyle w:val="DevConfigGray"/>
        </w:rPr>
      </w:pPr>
      <w:r w:rsidRPr="00840D67">
        <w:rPr>
          <w:rStyle w:val="DevConfigGray"/>
        </w:rPr>
        <w:t>!</w:t>
      </w:r>
    </w:p>
    <w:p w14:paraId="4DBDA320" w14:textId="77777777" w:rsidR="00675A52" w:rsidRPr="00840D67" w:rsidRDefault="00675A52" w:rsidP="00675A52">
      <w:pPr>
        <w:pStyle w:val="DevConfigs"/>
        <w:rPr>
          <w:rStyle w:val="DevConfigGray"/>
        </w:rPr>
      </w:pPr>
      <w:r w:rsidRPr="00840D67">
        <w:rPr>
          <w:rStyle w:val="DevConfigGray"/>
        </w:rPr>
        <w:t>line con 0</w:t>
      </w:r>
    </w:p>
    <w:p w14:paraId="7F27D9B0" w14:textId="77777777" w:rsidR="00675A52" w:rsidRPr="00840D67" w:rsidRDefault="00675A52" w:rsidP="00675A52">
      <w:pPr>
        <w:pStyle w:val="DevConfigs"/>
        <w:rPr>
          <w:rStyle w:val="DevConfigGray"/>
        </w:rPr>
      </w:pPr>
      <w:r w:rsidRPr="00840D67">
        <w:rPr>
          <w:rStyle w:val="DevConfigGray"/>
        </w:rPr>
        <w:t xml:space="preserve"> password 7 05080F1C2243</w:t>
      </w:r>
    </w:p>
    <w:p w14:paraId="36D737B0" w14:textId="77777777" w:rsidR="00675A52" w:rsidRPr="00840D67" w:rsidRDefault="00675A52" w:rsidP="00675A52">
      <w:pPr>
        <w:pStyle w:val="DevConfigs"/>
        <w:rPr>
          <w:rStyle w:val="DevConfigGray"/>
        </w:rPr>
      </w:pPr>
      <w:r w:rsidRPr="00840D67">
        <w:rPr>
          <w:rStyle w:val="DevConfigGray"/>
        </w:rPr>
        <w:t xml:space="preserve"> login</w:t>
      </w:r>
    </w:p>
    <w:p w14:paraId="7980336D"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4641CA4B" w14:textId="77777777" w:rsidR="00675A52" w:rsidRPr="00840D67" w:rsidRDefault="00675A52" w:rsidP="00675A52">
      <w:pPr>
        <w:pStyle w:val="DevConfigs"/>
        <w:rPr>
          <w:rStyle w:val="DevConfigGray"/>
        </w:rPr>
      </w:pPr>
      <w:r w:rsidRPr="00840D67">
        <w:rPr>
          <w:rStyle w:val="DevConfigGray"/>
        </w:rPr>
        <w:t>line aux 0</w:t>
      </w:r>
    </w:p>
    <w:p w14:paraId="64FA7616" w14:textId="77777777" w:rsidR="00675A52" w:rsidRPr="00840D67" w:rsidRDefault="00675A52" w:rsidP="00675A52">
      <w:pPr>
        <w:pStyle w:val="DevConfigs"/>
        <w:rPr>
          <w:rStyle w:val="DevConfigGray"/>
        </w:rPr>
      </w:pPr>
      <w:r w:rsidRPr="00840D67">
        <w:rPr>
          <w:rStyle w:val="DevConfigGray"/>
        </w:rPr>
        <w:t xml:space="preserve"> </w:t>
      </w:r>
      <w:proofErr w:type="spellStart"/>
      <w:r w:rsidRPr="00840D67">
        <w:rPr>
          <w:rStyle w:val="DevConfigGray"/>
        </w:rPr>
        <w:t>stopbits</w:t>
      </w:r>
      <w:proofErr w:type="spellEnd"/>
      <w:r w:rsidRPr="00840D67">
        <w:rPr>
          <w:rStyle w:val="DevConfigGray"/>
        </w:rPr>
        <w:t xml:space="preserve"> 1</w:t>
      </w:r>
    </w:p>
    <w:p w14:paraId="779117D6" w14:textId="77777777" w:rsidR="00675A52" w:rsidRPr="00840D67" w:rsidRDefault="00675A52" w:rsidP="00675A52">
      <w:pPr>
        <w:pStyle w:val="DevConfigs"/>
        <w:rPr>
          <w:rStyle w:val="DevConfigGray"/>
        </w:rPr>
      </w:pPr>
      <w:r w:rsidRPr="00840D67">
        <w:rPr>
          <w:rStyle w:val="DevConfigGray"/>
        </w:rPr>
        <w:t xml:space="preserve">line </w:t>
      </w:r>
      <w:proofErr w:type="spellStart"/>
      <w:r w:rsidRPr="00840D67">
        <w:rPr>
          <w:rStyle w:val="DevConfigGray"/>
        </w:rPr>
        <w:t>vty</w:t>
      </w:r>
      <w:proofErr w:type="spellEnd"/>
      <w:r w:rsidRPr="00840D67">
        <w:rPr>
          <w:rStyle w:val="DevConfigGray"/>
        </w:rPr>
        <w:t xml:space="preserve"> 0 4</w:t>
      </w:r>
    </w:p>
    <w:p w14:paraId="144C5186" w14:textId="77777777" w:rsidR="00675A52" w:rsidRPr="00840D67" w:rsidRDefault="00675A52" w:rsidP="00675A52">
      <w:pPr>
        <w:pStyle w:val="DevConfigs"/>
        <w:rPr>
          <w:rStyle w:val="DevConfigGray"/>
        </w:rPr>
      </w:pPr>
      <w:r w:rsidRPr="00840D67">
        <w:rPr>
          <w:rStyle w:val="DevConfigGray"/>
        </w:rPr>
        <w:t xml:space="preserve"> password 7 104D000A0618</w:t>
      </w:r>
    </w:p>
    <w:p w14:paraId="4EE040FE" w14:textId="77777777" w:rsidR="00675A52" w:rsidRPr="00840D67" w:rsidRDefault="00675A52" w:rsidP="00675A52">
      <w:pPr>
        <w:pStyle w:val="DevConfigs"/>
        <w:rPr>
          <w:rStyle w:val="DevConfigGray"/>
        </w:rPr>
      </w:pPr>
      <w:r w:rsidRPr="00840D67">
        <w:rPr>
          <w:rStyle w:val="DevConfigGray"/>
        </w:rPr>
        <w:t xml:space="preserve"> login</w:t>
      </w:r>
    </w:p>
    <w:p w14:paraId="4B6A2C01" w14:textId="2D681A65" w:rsidR="00675A52" w:rsidRPr="00840D67" w:rsidRDefault="00675A52" w:rsidP="00675A52">
      <w:pPr>
        <w:pStyle w:val="DevConfigs"/>
        <w:rPr>
          <w:rStyle w:val="DevConfigGray"/>
        </w:rPr>
      </w:pPr>
      <w:r w:rsidRPr="00840D67">
        <w:rPr>
          <w:rStyle w:val="DevConfigGray"/>
        </w:rPr>
        <w:t>!</w:t>
      </w:r>
    </w:p>
    <w:p w14:paraId="4327056B" w14:textId="77777777" w:rsidR="00675A52" w:rsidRPr="00675A52" w:rsidRDefault="00675A52" w:rsidP="00675A52">
      <w:pPr>
        <w:pStyle w:val="DevConfigs"/>
        <w:rPr>
          <w:shd w:val="clear" w:color="auto" w:fill="BFBFBF"/>
        </w:rPr>
      </w:pPr>
      <w:r w:rsidRPr="00840D67">
        <w:rPr>
          <w:rStyle w:val="DevConfigGray"/>
        </w:rPr>
        <w:t>end</w:t>
      </w:r>
    </w:p>
    <w:sectPr w:rsidR="00675A52" w:rsidRPr="00675A5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C2484" w14:textId="77777777" w:rsidR="00FD02A9" w:rsidRDefault="00FD02A9" w:rsidP="00710659">
      <w:pPr>
        <w:spacing w:after="0" w:line="240" w:lineRule="auto"/>
      </w:pPr>
      <w:r>
        <w:separator/>
      </w:r>
    </w:p>
    <w:p w14:paraId="0C81C5E8" w14:textId="77777777" w:rsidR="00FD02A9" w:rsidRDefault="00FD02A9"/>
  </w:endnote>
  <w:endnote w:type="continuationSeparator" w:id="0">
    <w:p w14:paraId="217B16C1" w14:textId="77777777" w:rsidR="00FD02A9" w:rsidRDefault="00FD02A9" w:rsidP="00710659">
      <w:pPr>
        <w:spacing w:after="0" w:line="240" w:lineRule="auto"/>
      </w:pPr>
      <w:r>
        <w:continuationSeparator/>
      </w:r>
    </w:p>
    <w:p w14:paraId="0A24BC2A" w14:textId="77777777" w:rsidR="00FD02A9" w:rsidRDefault="00FD0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FFC6" w14:textId="3C04AAF3" w:rsidR="0000267A" w:rsidRPr="00882B63" w:rsidRDefault="0000267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rsidR="00663A77">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895D" w14:textId="41C3527E" w:rsidR="0000267A" w:rsidRPr="00882B63" w:rsidRDefault="0000267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rsidR="00663A77">
      <w:t>2020</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AD069" w14:textId="77777777" w:rsidR="00FD02A9" w:rsidRDefault="00FD02A9" w:rsidP="00710659">
      <w:pPr>
        <w:spacing w:after="0" w:line="240" w:lineRule="auto"/>
      </w:pPr>
      <w:r>
        <w:separator/>
      </w:r>
    </w:p>
    <w:p w14:paraId="787A187F" w14:textId="77777777" w:rsidR="00FD02A9" w:rsidRDefault="00FD02A9"/>
  </w:footnote>
  <w:footnote w:type="continuationSeparator" w:id="0">
    <w:p w14:paraId="58BB6FC9" w14:textId="77777777" w:rsidR="00FD02A9" w:rsidRDefault="00FD02A9" w:rsidP="00710659">
      <w:pPr>
        <w:spacing w:after="0" w:line="240" w:lineRule="auto"/>
      </w:pPr>
      <w:r>
        <w:continuationSeparator/>
      </w:r>
    </w:p>
    <w:p w14:paraId="29BC5168" w14:textId="77777777" w:rsidR="00FD02A9" w:rsidRDefault="00FD02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0267A" w:rsidRDefault="0000267A"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BFB" w14:textId="77777777" w:rsidR="0000267A" w:rsidRDefault="0000267A" w:rsidP="006C3FCF">
    <w:pPr>
      <w:ind w:left="-288"/>
    </w:pPr>
    <w:r>
      <w:rPr>
        <w:noProof/>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EC"/>
    <w:rsid w:val="000000AA"/>
    <w:rsid w:val="00001BDF"/>
    <w:rsid w:val="0000267A"/>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1814"/>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7163"/>
    <w:rsid w:val="000A17E5"/>
    <w:rsid w:val="000A22C8"/>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8E2"/>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4119"/>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1BF6"/>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63A77"/>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F6E"/>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60C6"/>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898"/>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13CD"/>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65AB"/>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4AA"/>
    <w:rsid w:val="00D62F25"/>
    <w:rsid w:val="00D635FE"/>
    <w:rsid w:val="00D66A7B"/>
    <w:rsid w:val="00D67451"/>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AA2"/>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02A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B5F0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7E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77E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75A52"/>
    <w:rPr>
      <w:b/>
      <w:sz w:val="32"/>
    </w:rPr>
  </w:style>
  <w:style w:type="paragraph" w:customStyle="1" w:styleId="BodyText1">
    <w:name w:val="Body Text1"/>
    <w:basedOn w:val="Normal"/>
    <w:qFormat/>
    <w:rsid w:val="00675A52"/>
    <w:pPr>
      <w:spacing w:line="240" w:lineRule="auto"/>
    </w:pPr>
    <w:rPr>
      <w:sz w:val="20"/>
    </w:rPr>
  </w:style>
  <w:style w:type="paragraph" w:styleId="ListParagraph">
    <w:name w:val="List Paragraph"/>
    <w:basedOn w:val="Normal"/>
    <w:uiPriority w:val="34"/>
    <w:unhideWhenUsed/>
    <w:qFormat/>
    <w:rsid w:val="00675A52"/>
    <w:pPr>
      <w:ind w:left="720"/>
    </w:pPr>
  </w:style>
  <w:style w:type="paragraph" w:styleId="Revision">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7719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C4"/>
    <w:rsid w:val="00313464"/>
    <w:rsid w:val="00521BCE"/>
    <w:rsid w:val="00585DB8"/>
    <w:rsid w:val="0060658C"/>
    <w:rsid w:val="006C1159"/>
    <w:rsid w:val="00704D07"/>
    <w:rsid w:val="008432C4"/>
    <w:rsid w:val="00BC2C5B"/>
    <w:rsid w:val="00FB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8B7D0-A471-424D-8AB5-27353F82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20</Pages>
  <Words>3847</Words>
  <Characters>21931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Joni Johnson</cp:lastModifiedBy>
  <cp:revision>2</cp:revision>
  <cp:lastPrinted>2019-11-04T20:08:00Z</cp:lastPrinted>
  <dcterms:created xsi:type="dcterms:W3CDTF">2020-04-08T21:56:00Z</dcterms:created>
  <dcterms:modified xsi:type="dcterms:W3CDTF">2020-04-08T21:56:00Z</dcterms:modified>
</cp:coreProperties>
</file>