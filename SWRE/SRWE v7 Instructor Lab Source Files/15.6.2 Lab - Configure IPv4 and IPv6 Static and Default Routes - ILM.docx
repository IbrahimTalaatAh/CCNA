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90D3C" w14:textId="77777777" w:rsidR="004D36D7" w:rsidRPr="00FD4A68" w:rsidRDefault="003E658E" w:rsidP="00B47940">
      <w:pPr>
        <w:pStyle w:val="Title"/>
        <w:rPr>
          <w:rStyle w:val="LabTitleInstVersred"/>
          <w:b/>
          <w:color w:val="auto"/>
        </w:rPr>
      </w:pPr>
      <w:sdt>
        <w:sdtPr>
          <w:rPr>
            <w:b w:val="0"/>
            <w:color w:val="EE0000"/>
          </w:rPr>
          <w:alias w:val="Title"/>
          <w:tag w:val=""/>
          <w:id w:val="-487021785"/>
          <w:placeholder>
            <w:docPart w:val="F7D549F905D6484CB8D87968DF606B9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41E2F">
            <w:t>Lab - Configure IPv4 and IPv6 Static and Default Routes</w:t>
          </w:r>
        </w:sdtContent>
      </w:sdt>
      <w:r w:rsidR="004D36D7" w:rsidRPr="00FD4A68">
        <w:t xml:space="preserve"> </w:t>
      </w:r>
      <w:r w:rsidR="00D84BDA" w:rsidRPr="00FD4A68">
        <w:rPr>
          <w:rStyle w:val="LabTitleInstVersred"/>
        </w:rPr>
        <w:t>(Instructor Version)</w:t>
      </w:r>
    </w:p>
    <w:p w14:paraId="674D870B"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24429F71" w14:textId="77777777" w:rsidR="00041E2F" w:rsidRDefault="00041E2F" w:rsidP="00041E2F">
      <w:pPr>
        <w:pStyle w:val="Heading1"/>
      </w:pPr>
      <w:r>
        <w:t>Topology</w:t>
      </w:r>
    </w:p>
    <w:p w14:paraId="6D0DD458" w14:textId="33C81D1E" w:rsidR="00257C47" w:rsidRDefault="001F6E1D" w:rsidP="00041E2F">
      <w:pPr>
        <w:pStyle w:val="Visual"/>
      </w:pPr>
      <w:r>
        <w:rPr>
          <w:noProof/>
        </w:rPr>
        <w:drawing>
          <wp:inline distT="0" distB="0" distL="0" distR="0" wp14:anchorId="52C335FF" wp14:editId="16D4A78A">
            <wp:extent cx="3091180" cy="2468880"/>
            <wp:effectExtent l="0" t="0" r="0" b="0"/>
            <wp:docPr id="8" name="Picture 8" descr="This topology has 2 routers and 2 switches. R1 has two loopback interfaces: lo 1 and lo 2.  R2 has two loopback interfaces: lo 1 and lo 2. R1 G0/0/0 is connected to R2 G0/0/0. R2 G0/0/1 is connected to S2 F0/5. S2 F0/4 is connected S1 F0/4. S1 F0/5 is connected to R1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1180" cy="2468880"/>
                    </a:xfrm>
                    <a:prstGeom prst="rect">
                      <a:avLst/>
                    </a:prstGeom>
                    <a:noFill/>
                  </pic:spPr>
                </pic:pic>
              </a:graphicData>
            </a:graphic>
          </wp:inline>
        </w:drawing>
      </w:r>
    </w:p>
    <w:p w14:paraId="27E14CD5" w14:textId="77777777" w:rsidR="00041E2F" w:rsidRPr="00BB73FF" w:rsidRDefault="00041E2F" w:rsidP="00041E2F">
      <w:pPr>
        <w:pStyle w:val="Heading1"/>
        <w:numPr>
          <w:ilvl w:val="0"/>
          <w:numId w:val="0"/>
        </w:numPr>
      </w:pPr>
      <w:r w:rsidRPr="00BB73FF">
        <w:t>Addressing Table</w:t>
      </w:r>
    </w:p>
    <w:tbl>
      <w:tblPr>
        <w:tblW w:w="999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w:tblPr>
      <w:tblGrid>
        <w:gridCol w:w="3332"/>
        <w:gridCol w:w="3332"/>
        <w:gridCol w:w="3332"/>
      </w:tblGrid>
      <w:tr w:rsidR="00844E9B" w14:paraId="2798E1B2" w14:textId="77777777" w:rsidTr="00844E9B">
        <w:trPr>
          <w:cantSplit/>
          <w:tblHeader/>
          <w:jc w:val="center"/>
        </w:trPr>
        <w:tc>
          <w:tcPr>
            <w:tcW w:w="3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4D498B" w14:textId="77777777" w:rsidR="00844E9B" w:rsidRPr="00E87D62" w:rsidRDefault="00844E9B" w:rsidP="00041E2F">
            <w:pPr>
              <w:pStyle w:val="TableHeading"/>
            </w:pPr>
            <w:r w:rsidRPr="00E87D62">
              <w:t>Device</w:t>
            </w:r>
          </w:p>
        </w:tc>
        <w:tc>
          <w:tcPr>
            <w:tcW w:w="3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0B1BE1" w14:textId="77777777" w:rsidR="00844E9B" w:rsidRPr="00E87D62" w:rsidRDefault="00844E9B" w:rsidP="00041E2F">
            <w:pPr>
              <w:pStyle w:val="TableHeading"/>
            </w:pPr>
            <w:r w:rsidRPr="00E87D62">
              <w:t>Interface</w:t>
            </w:r>
          </w:p>
        </w:tc>
        <w:tc>
          <w:tcPr>
            <w:tcW w:w="3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398465" w14:textId="77777777" w:rsidR="00844E9B" w:rsidRPr="00E87D62" w:rsidRDefault="00844E9B" w:rsidP="00041E2F">
            <w:pPr>
              <w:pStyle w:val="TableHeading"/>
            </w:pPr>
            <w:r>
              <w:t>IP</w:t>
            </w:r>
            <w:r w:rsidRPr="00E87D62">
              <w:t xml:space="preserve"> Address</w:t>
            </w:r>
            <w:r>
              <w:t xml:space="preserve"> / Prefix</w:t>
            </w:r>
          </w:p>
        </w:tc>
      </w:tr>
      <w:tr w:rsidR="00844E9B" w14:paraId="7190D2AA" w14:textId="77777777" w:rsidTr="00844E9B">
        <w:trPr>
          <w:cantSplit/>
          <w:jc w:val="center"/>
        </w:trPr>
        <w:tc>
          <w:tcPr>
            <w:tcW w:w="3332" w:type="dxa"/>
            <w:tcBorders>
              <w:bottom w:val="nil"/>
            </w:tcBorders>
            <w:vAlign w:val="bottom"/>
          </w:tcPr>
          <w:p w14:paraId="2F173CB0" w14:textId="77777777" w:rsidR="00844E9B" w:rsidRDefault="00844E9B" w:rsidP="00041E2F">
            <w:pPr>
              <w:pStyle w:val="TableText"/>
            </w:pPr>
            <w:r>
              <w:t>R1</w:t>
            </w:r>
          </w:p>
        </w:tc>
        <w:tc>
          <w:tcPr>
            <w:tcW w:w="3332" w:type="dxa"/>
            <w:tcBorders>
              <w:bottom w:val="nil"/>
            </w:tcBorders>
            <w:vAlign w:val="bottom"/>
          </w:tcPr>
          <w:p w14:paraId="297FE94E" w14:textId="77777777" w:rsidR="00844E9B" w:rsidRDefault="00844E9B" w:rsidP="00041E2F">
            <w:pPr>
              <w:pStyle w:val="TableText"/>
            </w:pPr>
            <w:r>
              <w:t>G0/0/0</w:t>
            </w:r>
          </w:p>
        </w:tc>
        <w:tc>
          <w:tcPr>
            <w:tcW w:w="3332" w:type="dxa"/>
            <w:vAlign w:val="bottom"/>
          </w:tcPr>
          <w:p w14:paraId="2B26261C" w14:textId="77777777" w:rsidR="00844E9B" w:rsidRDefault="00844E9B" w:rsidP="00041E2F">
            <w:pPr>
              <w:pStyle w:val="TableText"/>
            </w:pPr>
            <w:r>
              <w:t>172.16.1.1 /24</w:t>
            </w:r>
          </w:p>
        </w:tc>
      </w:tr>
      <w:tr w:rsidR="00844E9B" w14:paraId="1F9B0E23" w14:textId="77777777" w:rsidTr="00844E9B">
        <w:trPr>
          <w:cantSplit/>
          <w:jc w:val="center"/>
        </w:trPr>
        <w:tc>
          <w:tcPr>
            <w:tcW w:w="3332" w:type="dxa"/>
            <w:tcBorders>
              <w:top w:val="nil"/>
              <w:bottom w:val="nil"/>
            </w:tcBorders>
            <w:vAlign w:val="bottom"/>
          </w:tcPr>
          <w:p w14:paraId="5BEEC36F" w14:textId="77777777" w:rsidR="00844E9B" w:rsidRDefault="00844E9B" w:rsidP="0064645E">
            <w:pPr>
              <w:pStyle w:val="ConfigWindow"/>
            </w:pPr>
            <w:r>
              <w:t>R1</w:t>
            </w:r>
          </w:p>
        </w:tc>
        <w:tc>
          <w:tcPr>
            <w:tcW w:w="3332" w:type="dxa"/>
            <w:tcBorders>
              <w:top w:val="nil"/>
              <w:bottom w:val="nil"/>
            </w:tcBorders>
            <w:vAlign w:val="bottom"/>
          </w:tcPr>
          <w:p w14:paraId="71CC66F1" w14:textId="77777777" w:rsidR="00844E9B" w:rsidRDefault="00844E9B" w:rsidP="0064645E">
            <w:pPr>
              <w:pStyle w:val="ConfigWindow"/>
            </w:pPr>
            <w:r>
              <w:t>G0/0/0</w:t>
            </w:r>
          </w:p>
        </w:tc>
        <w:tc>
          <w:tcPr>
            <w:tcW w:w="3332" w:type="dxa"/>
            <w:vAlign w:val="bottom"/>
          </w:tcPr>
          <w:p w14:paraId="499621CA" w14:textId="77777777" w:rsidR="00844E9B" w:rsidRDefault="00844E9B" w:rsidP="0064645E">
            <w:pPr>
              <w:pStyle w:val="TableText"/>
            </w:pPr>
            <w:r>
              <w:t>2001:db8:acad:2::1 /64</w:t>
            </w:r>
          </w:p>
        </w:tc>
      </w:tr>
      <w:tr w:rsidR="00844E9B" w14:paraId="73D31EDC" w14:textId="77777777" w:rsidTr="00844E9B">
        <w:trPr>
          <w:cantSplit/>
          <w:jc w:val="center"/>
        </w:trPr>
        <w:tc>
          <w:tcPr>
            <w:tcW w:w="3332" w:type="dxa"/>
            <w:tcBorders>
              <w:top w:val="nil"/>
              <w:bottom w:val="nil"/>
            </w:tcBorders>
            <w:vAlign w:val="bottom"/>
          </w:tcPr>
          <w:p w14:paraId="1A7A20B2" w14:textId="77777777" w:rsidR="00844E9B" w:rsidRDefault="00844E9B" w:rsidP="0064645E">
            <w:pPr>
              <w:pStyle w:val="ConfigWindow"/>
            </w:pPr>
            <w:r>
              <w:t>R1</w:t>
            </w:r>
          </w:p>
        </w:tc>
        <w:tc>
          <w:tcPr>
            <w:tcW w:w="3332" w:type="dxa"/>
            <w:tcBorders>
              <w:top w:val="nil"/>
              <w:bottom w:val="single" w:sz="2" w:space="0" w:color="auto"/>
            </w:tcBorders>
            <w:vAlign w:val="bottom"/>
          </w:tcPr>
          <w:p w14:paraId="5A45072F" w14:textId="77777777" w:rsidR="00844E9B" w:rsidRDefault="00844E9B" w:rsidP="0064645E">
            <w:pPr>
              <w:pStyle w:val="ConfigWindow"/>
            </w:pPr>
            <w:r>
              <w:t>G0/0/0</w:t>
            </w:r>
          </w:p>
        </w:tc>
        <w:tc>
          <w:tcPr>
            <w:tcW w:w="3332" w:type="dxa"/>
            <w:vAlign w:val="bottom"/>
          </w:tcPr>
          <w:p w14:paraId="25316A98" w14:textId="77777777" w:rsidR="00844E9B" w:rsidRDefault="00844E9B" w:rsidP="0064645E">
            <w:pPr>
              <w:pStyle w:val="TableText"/>
            </w:pPr>
            <w:r>
              <w:t>fe80::1</w:t>
            </w:r>
          </w:p>
        </w:tc>
      </w:tr>
      <w:tr w:rsidR="00844E9B" w:rsidRPr="00470F98" w14:paraId="5D8CAE36" w14:textId="77777777" w:rsidTr="00844E9B">
        <w:trPr>
          <w:cantSplit/>
          <w:jc w:val="center"/>
        </w:trPr>
        <w:tc>
          <w:tcPr>
            <w:tcW w:w="3332" w:type="dxa"/>
            <w:tcBorders>
              <w:top w:val="nil"/>
              <w:bottom w:val="nil"/>
            </w:tcBorders>
            <w:shd w:val="clear" w:color="auto" w:fill="auto"/>
            <w:vAlign w:val="bottom"/>
          </w:tcPr>
          <w:p w14:paraId="0553CF5E" w14:textId="77777777" w:rsidR="00844E9B" w:rsidRPr="00470F98" w:rsidRDefault="00844E9B" w:rsidP="002B77B4">
            <w:pPr>
              <w:pStyle w:val="ConfigWindow"/>
            </w:pPr>
            <w:r w:rsidRPr="00470F98">
              <w:t>R1</w:t>
            </w:r>
          </w:p>
        </w:tc>
        <w:tc>
          <w:tcPr>
            <w:tcW w:w="3332" w:type="dxa"/>
            <w:tcBorders>
              <w:bottom w:val="nil"/>
            </w:tcBorders>
            <w:shd w:val="clear" w:color="auto" w:fill="auto"/>
            <w:vAlign w:val="bottom"/>
          </w:tcPr>
          <w:p w14:paraId="7B46FCEC" w14:textId="77777777" w:rsidR="00844E9B" w:rsidRPr="00470F98" w:rsidRDefault="00844E9B" w:rsidP="0064645E">
            <w:pPr>
              <w:pStyle w:val="TableText"/>
            </w:pPr>
            <w:r w:rsidRPr="00470F98">
              <w:t>G0/0/1</w:t>
            </w:r>
          </w:p>
        </w:tc>
        <w:tc>
          <w:tcPr>
            <w:tcW w:w="3332" w:type="dxa"/>
            <w:shd w:val="clear" w:color="auto" w:fill="auto"/>
            <w:vAlign w:val="bottom"/>
          </w:tcPr>
          <w:p w14:paraId="6D61D747" w14:textId="77777777" w:rsidR="00844E9B" w:rsidRPr="00470F98" w:rsidRDefault="00844E9B" w:rsidP="0064645E">
            <w:pPr>
              <w:pStyle w:val="TableText"/>
            </w:pPr>
            <w:r>
              <w:t>192.168.1.1 /24</w:t>
            </w:r>
          </w:p>
        </w:tc>
      </w:tr>
      <w:tr w:rsidR="00844E9B" w:rsidRPr="00470F98" w14:paraId="1F0A732C" w14:textId="77777777" w:rsidTr="00844E9B">
        <w:trPr>
          <w:cantSplit/>
          <w:jc w:val="center"/>
        </w:trPr>
        <w:tc>
          <w:tcPr>
            <w:tcW w:w="3332" w:type="dxa"/>
            <w:tcBorders>
              <w:top w:val="nil"/>
              <w:bottom w:val="nil"/>
            </w:tcBorders>
            <w:shd w:val="clear" w:color="auto" w:fill="auto"/>
            <w:vAlign w:val="bottom"/>
          </w:tcPr>
          <w:p w14:paraId="79042B59" w14:textId="77777777" w:rsidR="00844E9B" w:rsidRPr="00470F98" w:rsidRDefault="00844E9B" w:rsidP="0064645E">
            <w:pPr>
              <w:pStyle w:val="ConfigWindow"/>
            </w:pPr>
            <w:r w:rsidRPr="00470F98">
              <w:t>R1</w:t>
            </w:r>
          </w:p>
        </w:tc>
        <w:tc>
          <w:tcPr>
            <w:tcW w:w="3332" w:type="dxa"/>
            <w:tcBorders>
              <w:top w:val="nil"/>
              <w:bottom w:val="nil"/>
            </w:tcBorders>
            <w:shd w:val="clear" w:color="auto" w:fill="auto"/>
            <w:vAlign w:val="bottom"/>
          </w:tcPr>
          <w:p w14:paraId="2FFFFE74" w14:textId="77777777" w:rsidR="00844E9B" w:rsidRPr="00470F98" w:rsidRDefault="00844E9B" w:rsidP="0064645E">
            <w:pPr>
              <w:pStyle w:val="ConfigWindow"/>
            </w:pPr>
            <w:r w:rsidRPr="00470F98">
              <w:t>G0/0/1</w:t>
            </w:r>
          </w:p>
        </w:tc>
        <w:tc>
          <w:tcPr>
            <w:tcW w:w="3332" w:type="dxa"/>
            <w:shd w:val="clear" w:color="auto" w:fill="auto"/>
            <w:vAlign w:val="bottom"/>
          </w:tcPr>
          <w:p w14:paraId="0AD16B34" w14:textId="77777777" w:rsidR="00844E9B" w:rsidRDefault="00844E9B" w:rsidP="0064645E">
            <w:pPr>
              <w:pStyle w:val="TableText"/>
            </w:pPr>
            <w:r>
              <w:t>2001:db8:acad:1::1 /64</w:t>
            </w:r>
          </w:p>
        </w:tc>
      </w:tr>
      <w:tr w:rsidR="00844E9B" w:rsidRPr="00470F98" w14:paraId="56F02AD1" w14:textId="77777777" w:rsidTr="00844E9B">
        <w:trPr>
          <w:cantSplit/>
          <w:jc w:val="center"/>
        </w:trPr>
        <w:tc>
          <w:tcPr>
            <w:tcW w:w="3332" w:type="dxa"/>
            <w:tcBorders>
              <w:top w:val="nil"/>
              <w:bottom w:val="nil"/>
            </w:tcBorders>
            <w:shd w:val="clear" w:color="auto" w:fill="auto"/>
            <w:vAlign w:val="bottom"/>
          </w:tcPr>
          <w:p w14:paraId="6EF12B2F" w14:textId="77777777" w:rsidR="00844E9B" w:rsidRPr="00470F98" w:rsidRDefault="00844E9B" w:rsidP="0064645E">
            <w:pPr>
              <w:pStyle w:val="ConfigWindow"/>
            </w:pPr>
            <w:r w:rsidRPr="00470F98">
              <w:t>R1</w:t>
            </w:r>
          </w:p>
        </w:tc>
        <w:tc>
          <w:tcPr>
            <w:tcW w:w="3332" w:type="dxa"/>
            <w:tcBorders>
              <w:top w:val="nil"/>
              <w:bottom w:val="single" w:sz="2" w:space="0" w:color="auto"/>
            </w:tcBorders>
            <w:shd w:val="clear" w:color="auto" w:fill="auto"/>
            <w:vAlign w:val="bottom"/>
          </w:tcPr>
          <w:p w14:paraId="35129FDD" w14:textId="77777777" w:rsidR="00844E9B" w:rsidRPr="00470F98" w:rsidRDefault="00844E9B" w:rsidP="0064645E">
            <w:pPr>
              <w:pStyle w:val="ConfigWindow"/>
            </w:pPr>
            <w:r w:rsidRPr="00470F98">
              <w:t>G0/0/1</w:t>
            </w:r>
          </w:p>
        </w:tc>
        <w:tc>
          <w:tcPr>
            <w:tcW w:w="3332" w:type="dxa"/>
            <w:shd w:val="clear" w:color="auto" w:fill="auto"/>
            <w:vAlign w:val="bottom"/>
          </w:tcPr>
          <w:p w14:paraId="268BA971" w14:textId="77777777" w:rsidR="00844E9B" w:rsidRDefault="00844E9B" w:rsidP="0064645E">
            <w:pPr>
              <w:pStyle w:val="TableText"/>
            </w:pPr>
            <w:r>
              <w:t>fe80::1</w:t>
            </w:r>
          </w:p>
        </w:tc>
      </w:tr>
      <w:tr w:rsidR="00844E9B" w:rsidRPr="00470F98" w14:paraId="3B9E03C9" w14:textId="77777777" w:rsidTr="00844E9B">
        <w:trPr>
          <w:cantSplit/>
          <w:jc w:val="center"/>
        </w:trPr>
        <w:tc>
          <w:tcPr>
            <w:tcW w:w="3332" w:type="dxa"/>
            <w:tcBorders>
              <w:top w:val="nil"/>
              <w:bottom w:val="nil"/>
            </w:tcBorders>
            <w:shd w:val="clear" w:color="auto" w:fill="auto"/>
            <w:vAlign w:val="bottom"/>
          </w:tcPr>
          <w:p w14:paraId="56A77ACD" w14:textId="77777777" w:rsidR="00844E9B" w:rsidRPr="00470F98" w:rsidRDefault="00844E9B" w:rsidP="00844E9B">
            <w:pPr>
              <w:pStyle w:val="ConfigWindow"/>
            </w:pPr>
            <w:r>
              <w:t>R1</w:t>
            </w:r>
          </w:p>
        </w:tc>
        <w:tc>
          <w:tcPr>
            <w:tcW w:w="3332" w:type="dxa"/>
            <w:tcBorders>
              <w:bottom w:val="nil"/>
            </w:tcBorders>
            <w:shd w:val="clear" w:color="auto" w:fill="auto"/>
            <w:vAlign w:val="bottom"/>
          </w:tcPr>
          <w:p w14:paraId="721EF35F" w14:textId="77777777" w:rsidR="00844E9B" w:rsidRPr="00470F98" w:rsidRDefault="00844E9B" w:rsidP="0064645E">
            <w:pPr>
              <w:pStyle w:val="TableText"/>
            </w:pPr>
            <w:r>
              <w:t>Loopback1</w:t>
            </w:r>
          </w:p>
        </w:tc>
        <w:tc>
          <w:tcPr>
            <w:tcW w:w="3332" w:type="dxa"/>
            <w:shd w:val="clear" w:color="auto" w:fill="auto"/>
            <w:vAlign w:val="bottom"/>
          </w:tcPr>
          <w:p w14:paraId="286B68BE" w14:textId="77777777" w:rsidR="00844E9B" w:rsidRDefault="00844E9B" w:rsidP="0064645E">
            <w:pPr>
              <w:pStyle w:val="TableText"/>
            </w:pPr>
            <w:r>
              <w:t>10.1.0.1 /24</w:t>
            </w:r>
          </w:p>
        </w:tc>
      </w:tr>
      <w:tr w:rsidR="00844E9B" w:rsidRPr="00470F98" w14:paraId="71D40A78" w14:textId="77777777" w:rsidTr="00844E9B">
        <w:trPr>
          <w:cantSplit/>
          <w:jc w:val="center"/>
        </w:trPr>
        <w:tc>
          <w:tcPr>
            <w:tcW w:w="3332" w:type="dxa"/>
            <w:tcBorders>
              <w:top w:val="nil"/>
              <w:bottom w:val="nil"/>
            </w:tcBorders>
            <w:shd w:val="clear" w:color="auto" w:fill="auto"/>
            <w:vAlign w:val="bottom"/>
          </w:tcPr>
          <w:p w14:paraId="380409CA" w14:textId="77777777" w:rsidR="00844E9B" w:rsidRPr="00470F98" w:rsidRDefault="00844E9B" w:rsidP="0064645E">
            <w:pPr>
              <w:pStyle w:val="ConfigWindow"/>
            </w:pPr>
            <w:r>
              <w:t>R1</w:t>
            </w:r>
          </w:p>
        </w:tc>
        <w:tc>
          <w:tcPr>
            <w:tcW w:w="3332" w:type="dxa"/>
            <w:tcBorders>
              <w:top w:val="nil"/>
              <w:bottom w:val="nil"/>
            </w:tcBorders>
            <w:shd w:val="clear" w:color="auto" w:fill="auto"/>
            <w:vAlign w:val="bottom"/>
          </w:tcPr>
          <w:p w14:paraId="0DF86713" w14:textId="77777777" w:rsidR="00844E9B" w:rsidRPr="00470F98" w:rsidRDefault="00844E9B" w:rsidP="0064645E">
            <w:pPr>
              <w:pStyle w:val="ConfigWindow"/>
            </w:pPr>
            <w:r>
              <w:t>Loopback1</w:t>
            </w:r>
          </w:p>
        </w:tc>
        <w:tc>
          <w:tcPr>
            <w:tcW w:w="3332" w:type="dxa"/>
            <w:shd w:val="clear" w:color="auto" w:fill="auto"/>
            <w:vAlign w:val="bottom"/>
          </w:tcPr>
          <w:p w14:paraId="0D96EB78" w14:textId="77777777" w:rsidR="00844E9B" w:rsidRDefault="00844E9B" w:rsidP="0064645E">
            <w:pPr>
              <w:pStyle w:val="TableText"/>
            </w:pPr>
            <w:r>
              <w:t>2001:db8:acad:10::1 /64</w:t>
            </w:r>
          </w:p>
        </w:tc>
      </w:tr>
      <w:tr w:rsidR="00844E9B" w:rsidRPr="00470F98" w14:paraId="79C45B68" w14:textId="77777777" w:rsidTr="00844E9B">
        <w:trPr>
          <w:cantSplit/>
          <w:jc w:val="center"/>
        </w:trPr>
        <w:tc>
          <w:tcPr>
            <w:tcW w:w="3332" w:type="dxa"/>
            <w:tcBorders>
              <w:top w:val="nil"/>
              <w:bottom w:val="nil"/>
            </w:tcBorders>
            <w:shd w:val="clear" w:color="auto" w:fill="auto"/>
            <w:vAlign w:val="bottom"/>
          </w:tcPr>
          <w:p w14:paraId="6EA2A06B" w14:textId="77777777" w:rsidR="00844E9B" w:rsidRPr="00470F98" w:rsidRDefault="00844E9B" w:rsidP="0064645E">
            <w:pPr>
              <w:pStyle w:val="ConfigWindow"/>
            </w:pPr>
            <w:r>
              <w:t>R1</w:t>
            </w:r>
          </w:p>
        </w:tc>
        <w:tc>
          <w:tcPr>
            <w:tcW w:w="3332" w:type="dxa"/>
            <w:tcBorders>
              <w:top w:val="nil"/>
              <w:bottom w:val="single" w:sz="2" w:space="0" w:color="auto"/>
            </w:tcBorders>
            <w:shd w:val="clear" w:color="auto" w:fill="auto"/>
            <w:vAlign w:val="bottom"/>
          </w:tcPr>
          <w:p w14:paraId="6FF10867" w14:textId="77777777" w:rsidR="00844E9B" w:rsidRPr="00470F98" w:rsidRDefault="00844E9B" w:rsidP="0064645E">
            <w:pPr>
              <w:pStyle w:val="ConfigWindow"/>
            </w:pPr>
            <w:r>
              <w:t>Loopback1</w:t>
            </w:r>
          </w:p>
        </w:tc>
        <w:tc>
          <w:tcPr>
            <w:tcW w:w="3332" w:type="dxa"/>
            <w:shd w:val="clear" w:color="auto" w:fill="auto"/>
            <w:vAlign w:val="bottom"/>
          </w:tcPr>
          <w:p w14:paraId="0CDC480A" w14:textId="77777777" w:rsidR="00844E9B" w:rsidRDefault="00844E9B" w:rsidP="0064645E">
            <w:pPr>
              <w:pStyle w:val="TableText"/>
            </w:pPr>
            <w:r>
              <w:t>fe80::1</w:t>
            </w:r>
          </w:p>
        </w:tc>
      </w:tr>
      <w:tr w:rsidR="00844E9B" w:rsidRPr="00470F98" w14:paraId="12DE05B0" w14:textId="77777777" w:rsidTr="00844E9B">
        <w:trPr>
          <w:cantSplit/>
          <w:jc w:val="center"/>
        </w:trPr>
        <w:tc>
          <w:tcPr>
            <w:tcW w:w="3332" w:type="dxa"/>
            <w:tcBorders>
              <w:top w:val="nil"/>
              <w:bottom w:val="nil"/>
            </w:tcBorders>
            <w:shd w:val="clear" w:color="auto" w:fill="auto"/>
            <w:vAlign w:val="bottom"/>
          </w:tcPr>
          <w:p w14:paraId="7CF39253" w14:textId="77777777" w:rsidR="00844E9B" w:rsidRDefault="00844E9B" w:rsidP="00844E9B">
            <w:pPr>
              <w:pStyle w:val="ConfigWindow"/>
            </w:pPr>
            <w:r>
              <w:t>R1</w:t>
            </w:r>
          </w:p>
        </w:tc>
        <w:tc>
          <w:tcPr>
            <w:tcW w:w="3332" w:type="dxa"/>
            <w:tcBorders>
              <w:bottom w:val="nil"/>
            </w:tcBorders>
            <w:shd w:val="clear" w:color="auto" w:fill="auto"/>
            <w:vAlign w:val="bottom"/>
          </w:tcPr>
          <w:p w14:paraId="27416993" w14:textId="77777777" w:rsidR="00844E9B" w:rsidRDefault="00844E9B" w:rsidP="0064645E">
            <w:pPr>
              <w:pStyle w:val="TableText"/>
            </w:pPr>
            <w:r>
              <w:t>Loopback2</w:t>
            </w:r>
          </w:p>
        </w:tc>
        <w:tc>
          <w:tcPr>
            <w:tcW w:w="3332" w:type="dxa"/>
            <w:shd w:val="clear" w:color="auto" w:fill="auto"/>
            <w:vAlign w:val="bottom"/>
          </w:tcPr>
          <w:p w14:paraId="137BE3C7" w14:textId="77777777" w:rsidR="00844E9B" w:rsidRDefault="00844E9B" w:rsidP="0064645E">
            <w:pPr>
              <w:pStyle w:val="TableText"/>
            </w:pPr>
            <w:r>
              <w:t>209.165.200.225 /27</w:t>
            </w:r>
          </w:p>
        </w:tc>
      </w:tr>
      <w:tr w:rsidR="00844E9B" w:rsidRPr="00470F98" w14:paraId="60270B70" w14:textId="77777777" w:rsidTr="00844E9B">
        <w:trPr>
          <w:cantSplit/>
          <w:jc w:val="center"/>
        </w:trPr>
        <w:tc>
          <w:tcPr>
            <w:tcW w:w="3332" w:type="dxa"/>
            <w:tcBorders>
              <w:top w:val="nil"/>
              <w:bottom w:val="nil"/>
            </w:tcBorders>
            <w:shd w:val="clear" w:color="auto" w:fill="auto"/>
            <w:vAlign w:val="bottom"/>
          </w:tcPr>
          <w:p w14:paraId="6A8CF3D9" w14:textId="77777777" w:rsidR="00844E9B" w:rsidRDefault="00844E9B" w:rsidP="0064645E">
            <w:pPr>
              <w:pStyle w:val="ConfigWindow"/>
            </w:pPr>
            <w:r>
              <w:t>R1</w:t>
            </w:r>
          </w:p>
        </w:tc>
        <w:tc>
          <w:tcPr>
            <w:tcW w:w="3332" w:type="dxa"/>
            <w:tcBorders>
              <w:top w:val="nil"/>
              <w:bottom w:val="nil"/>
            </w:tcBorders>
            <w:shd w:val="clear" w:color="auto" w:fill="auto"/>
            <w:vAlign w:val="bottom"/>
          </w:tcPr>
          <w:p w14:paraId="3C73AD8A" w14:textId="77777777" w:rsidR="00844E9B" w:rsidRDefault="00844E9B" w:rsidP="0064645E">
            <w:pPr>
              <w:pStyle w:val="ConfigWindow"/>
            </w:pPr>
            <w:r>
              <w:t>Loopback2</w:t>
            </w:r>
          </w:p>
        </w:tc>
        <w:tc>
          <w:tcPr>
            <w:tcW w:w="3332" w:type="dxa"/>
            <w:shd w:val="clear" w:color="auto" w:fill="auto"/>
            <w:vAlign w:val="bottom"/>
          </w:tcPr>
          <w:p w14:paraId="3CD55B94" w14:textId="77777777" w:rsidR="00844E9B" w:rsidRDefault="00844E9B" w:rsidP="0064645E">
            <w:pPr>
              <w:pStyle w:val="TableText"/>
            </w:pPr>
            <w:r>
              <w:t>2001:db8:acad:209::1 /64</w:t>
            </w:r>
          </w:p>
        </w:tc>
      </w:tr>
      <w:tr w:rsidR="00844E9B" w:rsidRPr="00470F98" w14:paraId="2798C643" w14:textId="77777777" w:rsidTr="00844E9B">
        <w:trPr>
          <w:cantSplit/>
          <w:jc w:val="center"/>
        </w:trPr>
        <w:tc>
          <w:tcPr>
            <w:tcW w:w="3332" w:type="dxa"/>
            <w:tcBorders>
              <w:top w:val="nil"/>
              <w:bottom w:val="single" w:sz="2" w:space="0" w:color="auto"/>
            </w:tcBorders>
            <w:shd w:val="clear" w:color="auto" w:fill="auto"/>
            <w:vAlign w:val="bottom"/>
          </w:tcPr>
          <w:p w14:paraId="54EEBD40" w14:textId="77777777" w:rsidR="00844E9B" w:rsidRDefault="00844E9B" w:rsidP="0064645E">
            <w:pPr>
              <w:pStyle w:val="ConfigWindow"/>
            </w:pPr>
            <w:r>
              <w:t>R1</w:t>
            </w:r>
          </w:p>
        </w:tc>
        <w:tc>
          <w:tcPr>
            <w:tcW w:w="3332" w:type="dxa"/>
            <w:tcBorders>
              <w:top w:val="nil"/>
              <w:bottom w:val="single" w:sz="2" w:space="0" w:color="auto"/>
            </w:tcBorders>
            <w:shd w:val="clear" w:color="auto" w:fill="auto"/>
            <w:vAlign w:val="bottom"/>
          </w:tcPr>
          <w:p w14:paraId="65DF19DD" w14:textId="77777777" w:rsidR="00844E9B" w:rsidRDefault="00844E9B" w:rsidP="0064645E">
            <w:pPr>
              <w:pStyle w:val="ConfigWindow"/>
            </w:pPr>
            <w:r>
              <w:t>Loopback2</w:t>
            </w:r>
          </w:p>
        </w:tc>
        <w:tc>
          <w:tcPr>
            <w:tcW w:w="3332" w:type="dxa"/>
            <w:shd w:val="clear" w:color="auto" w:fill="auto"/>
            <w:vAlign w:val="bottom"/>
          </w:tcPr>
          <w:p w14:paraId="3AF0166A" w14:textId="77777777" w:rsidR="00844E9B" w:rsidRDefault="00844E9B" w:rsidP="0064645E">
            <w:pPr>
              <w:pStyle w:val="TableText"/>
            </w:pPr>
            <w:r>
              <w:t>fe80::1</w:t>
            </w:r>
          </w:p>
        </w:tc>
      </w:tr>
      <w:tr w:rsidR="00844E9B" w14:paraId="5484041A" w14:textId="77777777" w:rsidTr="001F6E1D">
        <w:trPr>
          <w:cantSplit/>
          <w:jc w:val="center"/>
        </w:trPr>
        <w:tc>
          <w:tcPr>
            <w:tcW w:w="3332" w:type="dxa"/>
            <w:tcBorders>
              <w:bottom w:val="nil"/>
            </w:tcBorders>
            <w:shd w:val="clear" w:color="auto" w:fill="F2F2F2" w:themeFill="background1" w:themeFillShade="F2"/>
            <w:vAlign w:val="bottom"/>
          </w:tcPr>
          <w:p w14:paraId="2AFAC571" w14:textId="77777777" w:rsidR="00844E9B" w:rsidRPr="00470F98" w:rsidRDefault="00844E9B" w:rsidP="0064645E">
            <w:pPr>
              <w:pStyle w:val="TableText"/>
            </w:pPr>
            <w:r w:rsidRPr="00470F98">
              <w:t>R2</w:t>
            </w:r>
          </w:p>
        </w:tc>
        <w:tc>
          <w:tcPr>
            <w:tcW w:w="3332" w:type="dxa"/>
            <w:tcBorders>
              <w:bottom w:val="nil"/>
            </w:tcBorders>
            <w:shd w:val="clear" w:color="auto" w:fill="F2F2F2" w:themeFill="background1" w:themeFillShade="F2"/>
            <w:vAlign w:val="bottom"/>
          </w:tcPr>
          <w:p w14:paraId="7175565E" w14:textId="77777777" w:rsidR="00844E9B" w:rsidRDefault="00844E9B" w:rsidP="0064645E">
            <w:pPr>
              <w:pStyle w:val="TableText"/>
            </w:pPr>
            <w:r w:rsidRPr="00470F98">
              <w:t>G0/0/0</w:t>
            </w:r>
          </w:p>
        </w:tc>
        <w:tc>
          <w:tcPr>
            <w:tcW w:w="3332" w:type="dxa"/>
            <w:shd w:val="clear" w:color="auto" w:fill="F2F2F2" w:themeFill="background1" w:themeFillShade="F2"/>
            <w:vAlign w:val="bottom"/>
          </w:tcPr>
          <w:p w14:paraId="3D7F3794" w14:textId="6A0DFF53" w:rsidR="00844E9B" w:rsidRDefault="00844E9B" w:rsidP="0064645E">
            <w:pPr>
              <w:pStyle w:val="TableText"/>
            </w:pPr>
            <w:r>
              <w:t>172.16.1.2 /</w:t>
            </w:r>
            <w:r w:rsidR="00744A4C">
              <w:t>24</w:t>
            </w:r>
          </w:p>
        </w:tc>
      </w:tr>
      <w:tr w:rsidR="00844E9B" w14:paraId="6A979F9E" w14:textId="77777777" w:rsidTr="001F6E1D">
        <w:trPr>
          <w:cantSplit/>
          <w:jc w:val="center"/>
        </w:trPr>
        <w:tc>
          <w:tcPr>
            <w:tcW w:w="3332" w:type="dxa"/>
            <w:tcBorders>
              <w:top w:val="nil"/>
              <w:bottom w:val="nil"/>
            </w:tcBorders>
            <w:shd w:val="clear" w:color="auto" w:fill="F2F2F2" w:themeFill="background1" w:themeFillShade="F2"/>
            <w:vAlign w:val="bottom"/>
          </w:tcPr>
          <w:p w14:paraId="679E4364" w14:textId="77777777" w:rsidR="00844E9B" w:rsidRPr="00047646" w:rsidRDefault="00844E9B" w:rsidP="00BC74DC">
            <w:pPr>
              <w:pStyle w:val="ConfigWindow"/>
              <w:rPr>
                <w:color w:val="F2F2F2" w:themeColor="background1" w:themeShade="F2"/>
              </w:rPr>
            </w:pPr>
            <w:r w:rsidRPr="00047646">
              <w:rPr>
                <w:color w:val="F2F2F2" w:themeColor="background1" w:themeShade="F2"/>
              </w:rPr>
              <w:t>R2</w:t>
            </w:r>
          </w:p>
        </w:tc>
        <w:tc>
          <w:tcPr>
            <w:tcW w:w="3332" w:type="dxa"/>
            <w:tcBorders>
              <w:top w:val="nil"/>
              <w:bottom w:val="nil"/>
            </w:tcBorders>
            <w:shd w:val="clear" w:color="auto" w:fill="F2F2F2" w:themeFill="background1" w:themeFillShade="F2"/>
            <w:vAlign w:val="bottom"/>
          </w:tcPr>
          <w:p w14:paraId="3D8C4D63" w14:textId="77777777" w:rsidR="00844E9B" w:rsidRPr="00047646" w:rsidRDefault="00844E9B" w:rsidP="00BC74DC">
            <w:pPr>
              <w:pStyle w:val="ConfigWindow"/>
              <w:rPr>
                <w:color w:val="F2F2F2" w:themeColor="background1" w:themeShade="F2"/>
              </w:rPr>
            </w:pPr>
            <w:r w:rsidRPr="00047646">
              <w:rPr>
                <w:color w:val="F2F2F2" w:themeColor="background1" w:themeShade="F2"/>
              </w:rPr>
              <w:t>G0/0/0</w:t>
            </w:r>
          </w:p>
        </w:tc>
        <w:tc>
          <w:tcPr>
            <w:tcW w:w="3332" w:type="dxa"/>
            <w:shd w:val="clear" w:color="auto" w:fill="F2F2F2" w:themeFill="background1" w:themeFillShade="F2"/>
            <w:vAlign w:val="bottom"/>
          </w:tcPr>
          <w:p w14:paraId="4A81A4AF" w14:textId="77777777" w:rsidR="00844E9B" w:rsidRDefault="00844E9B" w:rsidP="00BC74DC">
            <w:pPr>
              <w:pStyle w:val="TableText"/>
            </w:pPr>
            <w:r>
              <w:t>2001:db8:acad:2::2 /64</w:t>
            </w:r>
          </w:p>
        </w:tc>
      </w:tr>
      <w:tr w:rsidR="00844E9B" w14:paraId="0B6823DD" w14:textId="77777777" w:rsidTr="001F6E1D">
        <w:trPr>
          <w:cantSplit/>
          <w:jc w:val="center"/>
        </w:trPr>
        <w:tc>
          <w:tcPr>
            <w:tcW w:w="3332" w:type="dxa"/>
            <w:tcBorders>
              <w:top w:val="nil"/>
              <w:bottom w:val="nil"/>
            </w:tcBorders>
            <w:shd w:val="clear" w:color="auto" w:fill="F2F2F2" w:themeFill="background1" w:themeFillShade="F2"/>
            <w:vAlign w:val="bottom"/>
          </w:tcPr>
          <w:p w14:paraId="55D36CA1" w14:textId="77777777" w:rsidR="00844E9B" w:rsidRPr="00047646" w:rsidRDefault="00844E9B" w:rsidP="00BC74DC">
            <w:pPr>
              <w:pStyle w:val="ConfigWindow"/>
              <w:rPr>
                <w:color w:val="F2F2F2" w:themeColor="background1" w:themeShade="F2"/>
              </w:rPr>
            </w:pPr>
            <w:r w:rsidRPr="00047646">
              <w:rPr>
                <w:color w:val="F2F2F2" w:themeColor="background1" w:themeShade="F2"/>
              </w:rPr>
              <w:lastRenderedPageBreak/>
              <w:t>R2</w:t>
            </w:r>
          </w:p>
        </w:tc>
        <w:tc>
          <w:tcPr>
            <w:tcW w:w="3332" w:type="dxa"/>
            <w:tcBorders>
              <w:top w:val="nil"/>
              <w:bottom w:val="single" w:sz="2" w:space="0" w:color="auto"/>
            </w:tcBorders>
            <w:shd w:val="clear" w:color="auto" w:fill="F2F2F2" w:themeFill="background1" w:themeFillShade="F2"/>
            <w:vAlign w:val="bottom"/>
          </w:tcPr>
          <w:p w14:paraId="2AFB3C79" w14:textId="77777777" w:rsidR="00844E9B" w:rsidRPr="00047646" w:rsidRDefault="00844E9B" w:rsidP="00BC74DC">
            <w:pPr>
              <w:pStyle w:val="ConfigWindow"/>
              <w:rPr>
                <w:color w:val="F2F2F2" w:themeColor="background1" w:themeShade="F2"/>
              </w:rPr>
            </w:pPr>
            <w:r w:rsidRPr="00047646">
              <w:rPr>
                <w:color w:val="F2F2F2" w:themeColor="background1" w:themeShade="F2"/>
              </w:rPr>
              <w:t>G0/0/0</w:t>
            </w:r>
          </w:p>
        </w:tc>
        <w:tc>
          <w:tcPr>
            <w:tcW w:w="3332" w:type="dxa"/>
            <w:shd w:val="clear" w:color="auto" w:fill="F2F2F2" w:themeFill="background1" w:themeFillShade="F2"/>
            <w:vAlign w:val="bottom"/>
          </w:tcPr>
          <w:p w14:paraId="034BBB96" w14:textId="77777777" w:rsidR="00844E9B" w:rsidRDefault="00844E9B" w:rsidP="00BC74DC">
            <w:pPr>
              <w:pStyle w:val="TableText"/>
            </w:pPr>
            <w:r>
              <w:t>fe80::2</w:t>
            </w:r>
          </w:p>
        </w:tc>
      </w:tr>
      <w:tr w:rsidR="00844E9B" w14:paraId="4171AE42" w14:textId="77777777" w:rsidTr="001F6E1D">
        <w:trPr>
          <w:cantSplit/>
          <w:jc w:val="center"/>
        </w:trPr>
        <w:tc>
          <w:tcPr>
            <w:tcW w:w="3332" w:type="dxa"/>
            <w:tcBorders>
              <w:top w:val="nil"/>
              <w:bottom w:val="nil"/>
            </w:tcBorders>
            <w:shd w:val="clear" w:color="auto" w:fill="F2F2F2" w:themeFill="background1" w:themeFillShade="F2"/>
            <w:vAlign w:val="bottom"/>
          </w:tcPr>
          <w:p w14:paraId="35349BDF" w14:textId="77777777" w:rsidR="00844E9B" w:rsidRPr="00047646" w:rsidRDefault="00844E9B" w:rsidP="00844E9B">
            <w:pPr>
              <w:pStyle w:val="ConfigWindow"/>
              <w:rPr>
                <w:color w:val="F2F2F2" w:themeColor="background1" w:themeShade="F2"/>
              </w:rPr>
            </w:pPr>
            <w:r w:rsidRPr="00047646">
              <w:rPr>
                <w:color w:val="F2F2F2" w:themeColor="background1" w:themeShade="F2"/>
              </w:rPr>
              <w:t>R2</w:t>
            </w:r>
          </w:p>
        </w:tc>
        <w:tc>
          <w:tcPr>
            <w:tcW w:w="3332" w:type="dxa"/>
            <w:tcBorders>
              <w:bottom w:val="nil"/>
            </w:tcBorders>
            <w:shd w:val="clear" w:color="auto" w:fill="F2F2F2" w:themeFill="background1" w:themeFillShade="F2"/>
            <w:vAlign w:val="bottom"/>
          </w:tcPr>
          <w:p w14:paraId="3E4C8887" w14:textId="77777777" w:rsidR="00844E9B" w:rsidRDefault="00844E9B" w:rsidP="00BC74DC">
            <w:pPr>
              <w:pStyle w:val="TableText"/>
            </w:pPr>
            <w:r>
              <w:t>G0/0/1</w:t>
            </w:r>
          </w:p>
        </w:tc>
        <w:tc>
          <w:tcPr>
            <w:tcW w:w="3332" w:type="dxa"/>
            <w:shd w:val="clear" w:color="auto" w:fill="F2F2F2" w:themeFill="background1" w:themeFillShade="F2"/>
            <w:vAlign w:val="bottom"/>
          </w:tcPr>
          <w:p w14:paraId="191E7B6C" w14:textId="77777777" w:rsidR="00844E9B" w:rsidRDefault="00844E9B" w:rsidP="00BC74DC">
            <w:pPr>
              <w:pStyle w:val="TableText"/>
            </w:pPr>
            <w:r>
              <w:t>192.168.1.2 /24</w:t>
            </w:r>
          </w:p>
        </w:tc>
      </w:tr>
      <w:tr w:rsidR="00844E9B" w14:paraId="3ECD05F2" w14:textId="77777777" w:rsidTr="001F6E1D">
        <w:trPr>
          <w:cantSplit/>
          <w:jc w:val="center"/>
        </w:trPr>
        <w:tc>
          <w:tcPr>
            <w:tcW w:w="3332" w:type="dxa"/>
            <w:tcBorders>
              <w:top w:val="nil"/>
              <w:bottom w:val="nil"/>
            </w:tcBorders>
            <w:shd w:val="clear" w:color="auto" w:fill="F2F2F2" w:themeFill="background1" w:themeFillShade="F2"/>
            <w:vAlign w:val="bottom"/>
          </w:tcPr>
          <w:p w14:paraId="4136F384" w14:textId="77777777" w:rsidR="00844E9B" w:rsidRPr="00047646" w:rsidRDefault="00844E9B" w:rsidP="00BC74DC">
            <w:pPr>
              <w:pStyle w:val="ConfigWindow"/>
              <w:rPr>
                <w:color w:val="F2F2F2" w:themeColor="background1" w:themeShade="F2"/>
              </w:rPr>
            </w:pPr>
            <w:r w:rsidRPr="00047646">
              <w:rPr>
                <w:color w:val="F2F2F2" w:themeColor="background1" w:themeShade="F2"/>
              </w:rPr>
              <w:t>R2</w:t>
            </w:r>
          </w:p>
        </w:tc>
        <w:tc>
          <w:tcPr>
            <w:tcW w:w="3332" w:type="dxa"/>
            <w:tcBorders>
              <w:top w:val="nil"/>
              <w:bottom w:val="nil"/>
            </w:tcBorders>
            <w:shd w:val="clear" w:color="auto" w:fill="F2F2F2" w:themeFill="background1" w:themeFillShade="F2"/>
            <w:vAlign w:val="bottom"/>
          </w:tcPr>
          <w:p w14:paraId="7428EB1D" w14:textId="77777777" w:rsidR="00844E9B" w:rsidRPr="00047646" w:rsidRDefault="00844E9B" w:rsidP="00BC74DC">
            <w:pPr>
              <w:pStyle w:val="ConfigWindow"/>
              <w:rPr>
                <w:color w:val="F2F2F2" w:themeColor="background1" w:themeShade="F2"/>
              </w:rPr>
            </w:pPr>
            <w:r w:rsidRPr="00047646">
              <w:rPr>
                <w:color w:val="F2F2F2" w:themeColor="background1" w:themeShade="F2"/>
              </w:rPr>
              <w:t>G0/0/1</w:t>
            </w:r>
          </w:p>
        </w:tc>
        <w:tc>
          <w:tcPr>
            <w:tcW w:w="3332" w:type="dxa"/>
            <w:shd w:val="clear" w:color="auto" w:fill="F2F2F2" w:themeFill="background1" w:themeFillShade="F2"/>
            <w:vAlign w:val="bottom"/>
          </w:tcPr>
          <w:p w14:paraId="60D0A168" w14:textId="77777777" w:rsidR="00844E9B" w:rsidRDefault="00844E9B" w:rsidP="00BC74DC">
            <w:pPr>
              <w:pStyle w:val="TableText"/>
            </w:pPr>
            <w:r>
              <w:t>2001:db8:acad:1::2 /64</w:t>
            </w:r>
          </w:p>
        </w:tc>
      </w:tr>
      <w:tr w:rsidR="00844E9B" w14:paraId="6491D03A" w14:textId="77777777" w:rsidTr="001F6E1D">
        <w:trPr>
          <w:cantSplit/>
          <w:jc w:val="center"/>
        </w:trPr>
        <w:tc>
          <w:tcPr>
            <w:tcW w:w="3332" w:type="dxa"/>
            <w:tcBorders>
              <w:top w:val="nil"/>
              <w:bottom w:val="nil"/>
            </w:tcBorders>
            <w:shd w:val="clear" w:color="auto" w:fill="F2F2F2" w:themeFill="background1" w:themeFillShade="F2"/>
            <w:vAlign w:val="bottom"/>
          </w:tcPr>
          <w:p w14:paraId="5A69F5B8" w14:textId="77777777" w:rsidR="00844E9B" w:rsidRPr="00047646" w:rsidRDefault="00844E9B" w:rsidP="00BC74DC">
            <w:pPr>
              <w:pStyle w:val="ConfigWindow"/>
              <w:rPr>
                <w:color w:val="F2F2F2" w:themeColor="background1" w:themeShade="F2"/>
              </w:rPr>
            </w:pPr>
            <w:r w:rsidRPr="00047646">
              <w:rPr>
                <w:color w:val="F2F2F2" w:themeColor="background1" w:themeShade="F2"/>
              </w:rPr>
              <w:t>R2</w:t>
            </w:r>
          </w:p>
        </w:tc>
        <w:tc>
          <w:tcPr>
            <w:tcW w:w="3332" w:type="dxa"/>
            <w:tcBorders>
              <w:top w:val="nil"/>
              <w:bottom w:val="single" w:sz="2" w:space="0" w:color="auto"/>
            </w:tcBorders>
            <w:shd w:val="clear" w:color="auto" w:fill="F2F2F2" w:themeFill="background1" w:themeFillShade="F2"/>
            <w:vAlign w:val="bottom"/>
          </w:tcPr>
          <w:p w14:paraId="2E0487C2" w14:textId="77777777" w:rsidR="00844E9B" w:rsidRPr="00047646" w:rsidRDefault="00844E9B" w:rsidP="00BC74DC">
            <w:pPr>
              <w:pStyle w:val="ConfigWindow"/>
              <w:rPr>
                <w:color w:val="F2F2F2" w:themeColor="background1" w:themeShade="F2"/>
              </w:rPr>
            </w:pPr>
            <w:r w:rsidRPr="00047646">
              <w:rPr>
                <w:color w:val="F2F2F2" w:themeColor="background1" w:themeShade="F2"/>
              </w:rPr>
              <w:t>G0/0/1</w:t>
            </w:r>
          </w:p>
        </w:tc>
        <w:tc>
          <w:tcPr>
            <w:tcW w:w="3332" w:type="dxa"/>
            <w:shd w:val="clear" w:color="auto" w:fill="F2F2F2" w:themeFill="background1" w:themeFillShade="F2"/>
            <w:vAlign w:val="bottom"/>
          </w:tcPr>
          <w:p w14:paraId="7ED8F73D" w14:textId="77777777" w:rsidR="00844E9B" w:rsidRDefault="00844E9B" w:rsidP="00BC74DC">
            <w:pPr>
              <w:pStyle w:val="TableText"/>
            </w:pPr>
            <w:r>
              <w:t>fe80::2</w:t>
            </w:r>
          </w:p>
        </w:tc>
      </w:tr>
      <w:tr w:rsidR="00844E9B" w14:paraId="06CC745E" w14:textId="77777777" w:rsidTr="001F6E1D">
        <w:trPr>
          <w:cantSplit/>
          <w:jc w:val="center"/>
        </w:trPr>
        <w:tc>
          <w:tcPr>
            <w:tcW w:w="3332" w:type="dxa"/>
            <w:tcBorders>
              <w:top w:val="nil"/>
              <w:bottom w:val="nil"/>
            </w:tcBorders>
            <w:shd w:val="clear" w:color="auto" w:fill="F2F2F2" w:themeFill="background1" w:themeFillShade="F2"/>
            <w:vAlign w:val="bottom"/>
          </w:tcPr>
          <w:p w14:paraId="48EE1EA8" w14:textId="77777777" w:rsidR="00844E9B" w:rsidRPr="00047646" w:rsidRDefault="00844E9B" w:rsidP="00844E9B">
            <w:pPr>
              <w:pStyle w:val="ConfigWindow"/>
              <w:rPr>
                <w:color w:val="F2F2F2" w:themeColor="background1" w:themeShade="F2"/>
              </w:rPr>
            </w:pPr>
            <w:r w:rsidRPr="00047646">
              <w:rPr>
                <w:color w:val="F2F2F2" w:themeColor="background1" w:themeShade="F2"/>
              </w:rPr>
              <w:t>R2</w:t>
            </w:r>
          </w:p>
        </w:tc>
        <w:tc>
          <w:tcPr>
            <w:tcW w:w="3332" w:type="dxa"/>
            <w:tcBorders>
              <w:bottom w:val="nil"/>
            </w:tcBorders>
            <w:shd w:val="clear" w:color="auto" w:fill="F2F2F2" w:themeFill="background1" w:themeFillShade="F2"/>
            <w:vAlign w:val="bottom"/>
          </w:tcPr>
          <w:p w14:paraId="721AE7D9" w14:textId="77777777" w:rsidR="00844E9B" w:rsidRDefault="00844E9B" w:rsidP="00BC74DC">
            <w:pPr>
              <w:pStyle w:val="TableText"/>
            </w:pPr>
            <w:r>
              <w:t>Loopback1</w:t>
            </w:r>
          </w:p>
        </w:tc>
        <w:tc>
          <w:tcPr>
            <w:tcW w:w="3332" w:type="dxa"/>
            <w:shd w:val="clear" w:color="auto" w:fill="F2F2F2" w:themeFill="background1" w:themeFillShade="F2"/>
            <w:vAlign w:val="bottom"/>
          </w:tcPr>
          <w:p w14:paraId="0D3D615A" w14:textId="77777777" w:rsidR="00844E9B" w:rsidRDefault="00844E9B" w:rsidP="00BC74DC">
            <w:pPr>
              <w:pStyle w:val="TableText"/>
            </w:pPr>
            <w:r>
              <w:t>10.2.0.1 /24</w:t>
            </w:r>
          </w:p>
        </w:tc>
      </w:tr>
      <w:tr w:rsidR="00844E9B" w14:paraId="44F9C6EA" w14:textId="77777777" w:rsidTr="001F6E1D">
        <w:trPr>
          <w:cantSplit/>
          <w:jc w:val="center"/>
        </w:trPr>
        <w:tc>
          <w:tcPr>
            <w:tcW w:w="3332" w:type="dxa"/>
            <w:tcBorders>
              <w:top w:val="nil"/>
              <w:bottom w:val="nil"/>
            </w:tcBorders>
            <w:shd w:val="clear" w:color="auto" w:fill="F2F2F2" w:themeFill="background1" w:themeFillShade="F2"/>
            <w:vAlign w:val="bottom"/>
          </w:tcPr>
          <w:p w14:paraId="6C98F63D" w14:textId="77777777" w:rsidR="00844E9B" w:rsidRPr="00047646" w:rsidRDefault="00844E9B" w:rsidP="00844E9B">
            <w:pPr>
              <w:pStyle w:val="ConfigWindow"/>
              <w:rPr>
                <w:color w:val="F2F2F2" w:themeColor="background1" w:themeShade="F2"/>
              </w:rPr>
            </w:pPr>
            <w:r w:rsidRPr="00047646">
              <w:rPr>
                <w:color w:val="F2F2F2" w:themeColor="background1" w:themeShade="F2"/>
              </w:rPr>
              <w:t>R2</w:t>
            </w:r>
          </w:p>
        </w:tc>
        <w:tc>
          <w:tcPr>
            <w:tcW w:w="3332" w:type="dxa"/>
            <w:tcBorders>
              <w:top w:val="nil"/>
              <w:bottom w:val="nil"/>
            </w:tcBorders>
            <w:shd w:val="clear" w:color="auto" w:fill="F2F2F2" w:themeFill="background1" w:themeFillShade="F2"/>
            <w:vAlign w:val="bottom"/>
          </w:tcPr>
          <w:p w14:paraId="432B75ED" w14:textId="77777777" w:rsidR="00844E9B" w:rsidRPr="00047646" w:rsidRDefault="00844E9B" w:rsidP="00844E9B">
            <w:pPr>
              <w:pStyle w:val="ConfigWindow"/>
              <w:rPr>
                <w:color w:val="F2F2F2" w:themeColor="background1" w:themeShade="F2"/>
              </w:rPr>
            </w:pPr>
            <w:r w:rsidRPr="00047646">
              <w:rPr>
                <w:color w:val="F2F2F2" w:themeColor="background1" w:themeShade="F2"/>
              </w:rPr>
              <w:t>Loopback1</w:t>
            </w:r>
          </w:p>
        </w:tc>
        <w:tc>
          <w:tcPr>
            <w:tcW w:w="3332" w:type="dxa"/>
            <w:shd w:val="clear" w:color="auto" w:fill="F2F2F2" w:themeFill="background1" w:themeFillShade="F2"/>
            <w:vAlign w:val="bottom"/>
          </w:tcPr>
          <w:p w14:paraId="7557D0FF" w14:textId="77777777" w:rsidR="00844E9B" w:rsidRDefault="00844E9B" w:rsidP="00844E9B">
            <w:pPr>
              <w:pStyle w:val="TableText"/>
            </w:pPr>
            <w:r>
              <w:t>2001:db8:acad:11::2 /64</w:t>
            </w:r>
          </w:p>
        </w:tc>
      </w:tr>
      <w:tr w:rsidR="00844E9B" w14:paraId="6440FC98" w14:textId="77777777" w:rsidTr="001F6E1D">
        <w:trPr>
          <w:cantSplit/>
          <w:jc w:val="center"/>
        </w:trPr>
        <w:tc>
          <w:tcPr>
            <w:tcW w:w="3332" w:type="dxa"/>
            <w:tcBorders>
              <w:top w:val="nil"/>
              <w:bottom w:val="nil"/>
            </w:tcBorders>
            <w:shd w:val="clear" w:color="auto" w:fill="F2F2F2" w:themeFill="background1" w:themeFillShade="F2"/>
            <w:vAlign w:val="bottom"/>
          </w:tcPr>
          <w:p w14:paraId="3D50D7A6" w14:textId="77777777" w:rsidR="00844E9B" w:rsidRPr="00047646" w:rsidRDefault="00844E9B" w:rsidP="00844E9B">
            <w:pPr>
              <w:pStyle w:val="ConfigWindow"/>
              <w:rPr>
                <w:color w:val="F2F2F2" w:themeColor="background1" w:themeShade="F2"/>
              </w:rPr>
            </w:pPr>
            <w:r w:rsidRPr="00047646">
              <w:rPr>
                <w:color w:val="F2F2F2" w:themeColor="background1" w:themeShade="F2"/>
              </w:rPr>
              <w:t>R2</w:t>
            </w:r>
          </w:p>
        </w:tc>
        <w:tc>
          <w:tcPr>
            <w:tcW w:w="3332" w:type="dxa"/>
            <w:tcBorders>
              <w:top w:val="nil"/>
              <w:bottom w:val="single" w:sz="2" w:space="0" w:color="auto"/>
            </w:tcBorders>
            <w:shd w:val="clear" w:color="auto" w:fill="F2F2F2" w:themeFill="background1" w:themeFillShade="F2"/>
            <w:vAlign w:val="bottom"/>
          </w:tcPr>
          <w:p w14:paraId="616DD092" w14:textId="77777777" w:rsidR="00844E9B" w:rsidRPr="00047646" w:rsidRDefault="00844E9B" w:rsidP="00844E9B">
            <w:pPr>
              <w:pStyle w:val="ConfigWindow"/>
              <w:rPr>
                <w:color w:val="F2F2F2" w:themeColor="background1" w:themeShade="F2"/>
              </w:rPr>
            </w:pPr>
            <w:r w:rsidRPr="00047646">
              <w:rPr>
                <w:color w:val="F2F2F2" w:themeColor="background1" w:themeShade="F2"/>
              </w:rPr>
              <w:t>Loopback1</w:t>
            </w:r>
          </w:p>
        </w:tc>
        <w:tc>
          <w:tcPr>
            <w:tcW w:w="3332" w:type="dxa"/>
            <w:shd w:val="clear" w:color="auto" w:fill="F2F2F2" w:themeFill="background1" w:themeFillShade="F2"/>
            <w:vAlign w:val="bottom"/>
          </w:tcPr>
          <w:p w14:paraId="4CE76600" w14:textId="77777777" w:rsidR="00844E9B" w:rsidRDefault="00844E9B" w:rsidP="00844E9B">
            <w:pPr>
              <w:pStyle w:val="TableText"/>
            </w:pPr>
            <w:r>
              <w:t>fe80::2</w:t>
            </w:r>
          </w:p>
        </w:tc>
      </w:tr>
      <w:tr w:rsidR="00844E9B" w14:paraId="51021F83" w14:textId="77777777" w:rsidTr="001F6E1D">
        <w:trPr>
          <w:cantSplit/>
          <w:jc w:val="center"/>
        </w:trPr>
        <w:tc>
          <w:tcPr>
            <w:tcW w:w="3332" w:type="dxa"/>
            <w:tcBorders>
              <w:top w:val="nil"/>
              <w:bottom w:val="nil"/>
            </w:tcBorders>
            <w:shd w:val="clear" w:color="auto" w:fill="F2F2F2" w:themeFill="background1" w:themeFillShade="F2"/>
            <w:vAlign w:val="bottom"/>
          </w:tcPr>
          <w:p w14:paraId="2C2730F5" w14:textId="77777777" w:rsidR="00844E9B" w:rsidRPr="00047646" w:rsidRDefault="00844E9B" w:rsidP="00844E9B">
            <w:pPr>
              <w:pStyle w:val="ConfigWindow"/>
              <w:rPr>
                <w:color w:val="F2F2F2" w:themeColor="background1" w:themeShade="F2"/>
              </w:rPr>
            </w:pPr>
            <w:r w:rsidRPr="00047646">
              <w:rPr>
                <w:color w:val="F2F2F2" w:themeColor="background1" w:themeShade="F2"/>
              </w:rPr>
              <w:t>R2</w:t>
            </w:r>
          </w:p>
        </w:tc>
        <w:tc>
          <w:tcPr>
            <w:tcW w:w="3332" w:type="dxa"/>
            <w:tcBorders>
              <w:bottom w:val="nil"/>
            </w:tcBorders>
            <w:shd w:val="clear" w:color="auto" w:fill="F2F2F2" w:themeFill="background1" w:themeFillShade="F2"/>
            <w:vAlign w:val="bottom"/>
          </w:tcPr>
          <w:p w14:paraId="768DE365" w14:textId="77777777" w:rsidR="00844E9B" w:rsidRDefault="00844E9B" w:rsidP="00844E9B">
            <w:pPr>
              <w:pStyle w:val="TableText"/>
            </w:pPr>
            <w:r>
              <w:t>Loopback2</w:t>
            </w:r>
          </w:p>
        </w:tc>
        <w:tc>
          <w:tcPr>
            <w:tcW w:w="3332" w:type="dxa"/>
            <w:shd w:val="clear" w:color="auto" w:fill="F2F2F2" w:themeFill="background1" w:themeFillShade="F2"/>
            <w:vAlign w:val="bottom"/>
          </w:tcPr>
          <w:p w14:paraId="3C5982F7" w14:textId="33451554" w:rsidR="00844E9B" w:rsidRDefault="00844E9B" w:rsidP="00844E9B">
            <w:pPr>
              <w:pStyle w:val="TableText"/>
            </w:pPr>
            <w:r>
              <w:t>209.165.200.193 /2</w:t>
            </w:r>
            <w:r w:rsidR="00272531">
              <w:t>7</w:t>
            </w:r>
          </w:p>
        </w:tc>
      </w:tr>
      <w:tr w:rsidR="00844E9B" w14:paraId="445E7802" w14:textId="77777777" w:rsidTr="001F6E1D">
        <w:trPr>
          <w:cantSplit/>
          <w:jc w:val="center"/>
        </w:trPr>
        <w:tc>
          <w:tcPr>
            <w:tcW w:w="3332" w:type="dxa"/>
            <w:tcBorders>
              <w:top w:val="nil"/>
              <w:bottom w:val="nil"/>
            </w:tcBorders>
            <w:shd w:val="clear" w:color="auto" w:fill="F2F2F2" w:themeFill="background1" w:themeFillShade="F2"/>
            <w:vAlign w:val="bottom"/>
          </w:tcPr>
          <w:p w14:paraId="597FC000" w14:textId="77777777" w:rsidR="00844E9B" w:rsidRPr="00047646" w:rsidRDefault="00844E9B" w:rsidP="00844E9B">
            <w:pPr>
              <w:pStyle w:val="ConfigWindow"/>
              <w:rPr>
                <w:color w:val="F2F2F2" w:themeColor="background1" w:themeShade="F2"/>
              </w:rPr>
            </w:pPr>
            <w:r w:rsidRPr="00047646">
              <w:rPr>
                <w:color w:val="F2F2F2" w:themeColor="background1" w:themeShade="F2"/>
              </w:rPr>
              <w:t>R2</w:t>
            </w:r>
          </w:p>
        </w:tc>
        <w:tc>
          <w:tcPr>
            <w:tcW w:w="3332" w:type="dxa"/>
            <w:tcBorders>
              <w:top w:val="nil"/>
              <w:bottom w:val="nil"/>
            </w:tcBorders>
            <w:shd w:val="clear" w:color="auto" w:fill="F2F2F2" w:themeFill="background1" w:themeFillShade="F2"/>
            <w:vAlign w:val="bottom"/>
          </w:tcPr>
          <w:p w14:paraId="14F5B0EB" w14:textId="77777777" w:rsidR="00844E9B" w:rsidRPr="00047646" w:rsidRDefault="00844E9B" w:rsidP="00844E9B">
            <w:pPr>
              <w:pStyle w:val="ConfigWindow"/>
              <w:rPr>
                <w:color w:val="F2F2F2" w:themeColor="background1" w:themeShade="F2"/>
              </w:rPr>
            </w:pPr>
            <w:r w:rsidRPr="00047646">
              <w:rPr>
                <w:color w:val="F2F2F2" w:themeColor="background1" w:themeShade="F2"/>
              </w:rPr>
              <w:t>Loopback2</w:t>
            </w:r>
          </w:p>
        </w:tc>
        <w:tc>
          <w:tcPr>
            <w:tcW w:w="3332" w:type="dxa"/>
            <w:shd w:val="clear" w:color="auto" w:fill="F2F2F2" w:themeFill="background1" w:themeFillShade="F2"/>
            <w:vAlign w:val="bottom"/>
          </w:tcPr>
          <w:p w14:paraId="3090F6F2" w14:textId="77777777" w:rsidR="00844E9B" w:rsidRDefault="00844E9B" w:rsidP="00844E9B">
            <w:pPr>
              <w:pStyle w:val="TableText"/>
            </w:pPr>
            <w:r>
              <w:t>2001:db8:acad:210::1 /64</w:t>
            </w:r>
          </w:p>
        </w:tc>
      </w:tr>
      <w:tr w:rsidR="00844E9B" w14:paraId="1A7ACDB0" w14:textId="77777777" w:rsidTr="001F6E1D">
        <w:trPr>
          <w:cantSplit/>
          <w:jc w:val="center"/>
        </w:trPr>
        <w:tc>
          <w:tcPr>
            <w:tcW w:w="3332" w:type="dxa"/>
            <w:tcBorders>
              <w:top w:val="nil"/>
            </w:tcBorders>
            <w:shd w:val="clear" w:color="auto" w:fill="F2F2F2" w:themeFill="background1" w:themeFillShade="F2"/>
            <w:vAlign w:val="bottom"/>
          </w:tcPr>
          <w:p w14:paraId="772EB340" w14:textId="77777777" w:rsidR="00844E9B" w:rsidRPr="00047646" w:rsidRDefault="00844E9B" w:rsidP="00844E9B">
            <w:pPr>
              <w:pStyle w:val="ConfigWindow"/>
              <w:rPr>
                <w:color w:val="F2F2F2" w:themeColor="background1" w:themeShade="F2"/>
              </w:rPr>
            </w:pPr>
            <w:r w:rsidRPr="00047646">
              <w:rPr>
                <w:color w:val="F2F2F2" w:themeColor="background1" w:themeShade="F2"/>
              </w:rPr>
              <w:t>R2</w:t>
            </w:r>
          </w:p>
        </w:tc>
        <w:tc>
          <w:tcPr>
            <w:tcW w:w="3332" w:type="dxa"/>
            <w:tcBorders>
              <w:top w:val="nil"/>
            </w:tcBorders>
            <w:shd w:val="clear" w:color="auto" w:fill="F2F2F2" w:themeFill="background1" w:themeFillShade="F2"/>
            <w:vAlign w:val="bottom"/>
          </w:tcPr>
          <w:p w14:paraId="559F85E0" w14:textId="77777777" w:rsidR="00844E9B" w:rsidRPr="00047646" w:rsidRDefault="00844E9B" w:rsidP="00844E9B">
            <w:pPr>
              <w:pStyle w:val="ConfigWindow"/>
              <w:rPr>
                <w:color w:val="F2F2F2" w:themeColor="background1" w:themeShade="F2"/>
              </w:rPr>
            </w:pPr>
            <w:r w:rsidRPr="00047646">
              <w:rPr>
                <w:color w:val="F2F2F2" w:themeColor="background1" w:themeShade="F2"/>
              </w:rPr>
              <w:t>Loopback2</w:t>
            </w:r>
          </w:p>
        </w:tc>
        <w:tc>
          <w:tcPr>
            <w:tcW w:w="3332" w:type="dxa"/>
            <w:shd w:val="clear" w:color="auto" w:fill="F2F2F2" w:themeFill="background1" w:themeFillShade="F2"/>
            <w:vAlign w:val="bottom"/>
          </w:tcPr>
          <w:p w14:paraId="63DFC44E" w14:textId="77777777" w:rsidR="00844E9B" w:rsidRDefault="00844E9B" w:rsidP="00844E9B">
            <w:pPr>
              <w:pStyle w:val="TableText"/>
            </w:pPr>
            <w:r>
              <w:t>fe80::2</w:t>
            </w:r>
          </w:p>
        </w:tc>
      </w:tr>
    </w:tbl>
    <w:p w14:paraId="74319B3F" w14:textId="77777777" w:rsidR="00041E2F" w:rsidRPr="00BB73FF" w:rsidRDefault="00041E2F" w:rsidP="00041E2F">
      <w:pPr>
        <w:pStyle w:val="Heading1"/>
        <w:numPr>
          <w:ilvl w:val="0"/>
          <w:numId w:val="0"/>
        </w:numPr>
      </w:pPr>
      <w:r w:rsidRPr="00BB73FF">
        <w:t>Objective</w:t>
      </w:r>
      <w:r>
        <w:t>s</w:t>
      </w:r>
    </w:p>
    <w:p w14:paraId="2E1DB693" w14:textId="77777777" w:rsidR="00041E2F" w:rsidRPr="004C0909" w:rsidRDefault="00041E2F" w:rsidP="00041E2F">
      <w:pPr>
        <w:pStyle w:val="BodyTextL25Bold"/>
      </w:pPr>
      <w:r>
        <w:t>Part 1: Build the Network and Configure Basic Device Settings</w:t>
      </w:r>
    </w:p>
    <w:p w14:paraId="44F1F474" w14:textId="77777777" w:rsidR="00041E2F" w:rsidRDefault="00041E2F" w:rsidP="00041E2F">
      <w:pPr>
        <w:pStyle w:val="BodyTextL25Bold"/>
      </w:pPr>
      <w:r>
        <w:t>Part 2: Configure and verify IP and IPv6 addressing on R1 and R2</w:t>
      </w:r>
    </w:p>
    <w:p w14:paraId="113BD1D2" w14:textId="77777777" w:rsidR="00041E2F" w:rsidRDefault="00041E2F" w:rsidP="00041E2F">
      <w:pPr>
        <w:pStyle w:val="BodyTextL25Bold"/>
      </w:pPr>
      <w:r>
        <w:t>Part 3: Configure and verify static and default routing for IPv4 on R1 and R2</w:t>
      </w:r>
    </w:p>
    <w:p w14:paraId="3EED2A4C" w14:textId="77777777" w:rsidR="00041E2F" w:rsidRDefault="00041E2F" w:rsidP="00041E2F">
      <w:pPr>
        <w:pStyle w:val="BodyTextL25Bold"/>
      </w:pPr>
      <w:r>
        <w:t>Part 4: Configure and verify static and default routing for IPv6 on R1 and R2</w:t>
      </w:r>
    </w:p>
    <w:p w14:paraId="2B7C8A9D" w14:textId="77777777" w:rsidR="00041E2F" w:rsidRPr="00C07FD9" w:rsidRDefault="00041E2F" w:rsidP="00041E2F">
      <w:pPr>
        <w:pStyle w:val="Heading1"/>
      </w:pPr>
      <w:r>
        <w:t>Background / Scenario</w:t>
      </w:r>
    </w:p>
    <w:p w14:paraId="63DE7D2E" w14:textId="77777777" w:rsidR="00041E2F" w:rsidRDefault="00041E2F" w:rsidP="00041E2F">
      <w:pPr>
        <w:pStyle w:val="BodyTextL25"/>
      </w:pPr>
      <w:r>
        <w:t xml:space="preserve">Static and Default routing are the simplest forms of network routing and configured manually. They are fixed, meaning that they do not change dynamically to meet changing network conditions. They are either valid and made available to the routing table or invalid and not made available to the routing table. Static routes have an administrative distance of one by default. However, static and default routes can be configured with an administrator-defined administrative distance. This capability allows the administrator to put the static or default route in reserve, and only make it available to the routing table when routes with lower administrative distances (usually generated by dynamic routing protocols) are no longer valid. </w:t>
      </w:r>
    </w:p>
    <w:p w14:paraId="697526E0" w14:textId="77777777" w:rsidR="00041E2F" w:rsidRDefault="00041E2F" w:rsidP="00041E2F">
      <w:pPr>
        <w:pStyle w:val="BodyTextL25"/>
      </w:pPr>
      <w:r>
        <w:rPr>
          <w:b/>
        </w:rPr>
        <w:t>Note:</w:t>
      </w:r>
      <w:r>
        <w:t xml:space="preserve">  In this lab you will configure static, default, and floating default routes for both IPv4 and IPv6 which may not reflect networking best practices.</w:t>
      </w:r>
    </w:p>
    <w:p w14:paraId="4E613F0F" w14:textId="77777777" w:rsidR="00041E2F" w:rsidRDefault="00041E2F" w:rsidP="00041E2F">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844E9B">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03BCFA92" w14:textId="77777777" w:rsidR="00041E2F" w:rsidRDefault="00041E2F" w:rsidP="00041E2F">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03E55788" w14:textId="77777777" w:rsidR="00041E2F" w:rsidRDefault="00041E2F" w:rsidP="00041E2F">
      <w:pPr>
        <w:pStyle w:val="BodyTextL25"/>
      </w:pPr>
      <w:r>
        <w:rPr>
          <w:b/>
          <w:bCs/>
          <w:color w:val="FF0000"/>
        </w:rPr>
        <w:t>Instructor Note</w:t>
      </w:r>
      <w:r>
        <w:rPr>
          <w:color w:val="FF0000"/>
        </w:rPr>
        <w:t>: Refer to the Instructor Lab Manual for the procedures to initialize and reload devices</w:t>
      </w:r>
    </w:p>
    <w:p w14:paraId="105BC17E" w14:textId="77777777" w:rsidR="00041E2F" w:rsidRDefault="00041E2F" w:rsidP="00041E2F">
      <w:pPr>
        <w:pStyle w:val="Heading1"/>
      </w:pPr>
      <w:r>
        <w:t>Required Resources</w:t>
      </w:r>
    </w:p>
    <w:p w14:paraId="2B1AC462" w14:textId="77777777" w:rsidR="00041E2F" w:rsidRDefault="00041E2F" w:rsidP="00041E2F">
      <w:pPr>
        <w:pStyle w:val="Bulletlevel1"/>
        <w:spacing w:before="60" w:after="60" w:line="276" w:lineRule="auto"/>
      </w:pPr>
      <w:r>
        <w:t>2 Routers (Cisco 4221 with Cisco IOS XE Release 16.9.</w:t>
      </w:r>
      <w:r w:rsidR="00844E9B">
        <w:t>4</w:t>
      </w:r>
      <w:r>
        <w:t xml:space="preserve"> universal image or comparable)</w:t>
      </w:r>
    </w:p>
    <w:p w14:paraId="3CECB3A0" w14:textId="77777777" w:rsidR="00041E2F" w:rsidRDefault="00041E2F" w:rsidP="00041E2F">
      <w:pPr>
        <w:pStyle w:val="Bulletlevel1"/>
        <w:spacing w:before="60" w:after="60" w:line="276" w:lineRule="auto"/>
      </w:pPr>
      <w:r>
        <w:t>2 Switches (Cisco 2960 with Cisco IOS Release 15.2(2) lanbasek9 image or comparable)</w:t>
      </w:r>
    </w:p>
    <w:p w14:paraId="5FB3DAAA" w14:textId="77777777" w:rsidR="00041E2F" w:rsidRDefault="00041E2F" w:rsidP="00041E2F">
      <w:pPr>
        <w:pStyle w:val="Bulletlevel1"/>
        <w:spacing w:before="60" w:after="60" w:line="276" w:lineRule="auto"/>
      </w:pPr>
      <w:r>
        <w:t>1 PC (Windows with a terminal emulation program, such as Tera Term)</w:t>
      </w:r>
    </w:p>
    <w:p w14:paraId="11D887EC" w14:textId="77777777" w:rsidR="00041E2F" w:rsidRDefault="00041E2F" w:rsidP="00041E2F">
      <w:pPr>
        <w:pStyle w:val="Bulletlevel1"/>
      </w:pPr>
      <w:r>
        <w:lastRenderedPageBreak/>
        <w:t>Console cables to configure the Cisco IOS devices via the console ports</w:t>
      </w:r>
    </w:p>
    <w:p w14:paraId="3AE32C3F" w14:textId="77777777" w:rsidR="00041E2F" w:rsidRDefault="00041E2F" w:rsidP="00041E2F">
      <w:pPr>
        <w:pStyle w:val="Bulletlevel1"/>
        <w:spacing w:before="60" w:after="60" w:line="276" w:lineRule="auto"/>
      </w:pPr>
      <w:r>
        <w:t>Ethernet cables as shown in the topology</w:t>
      </w:r>
    </w:p>
    <w:p w14:paraId="3825399D" w14:textId="77777777" w:rsidR="00041E2F" w:rsidRDefault="00041E2F" w:rsidP="00041E2F">
      <w:pPr>
        <w:pStyle w:val="Heading1"/>
      </w:pPr>
      <w:r>
        <w:t>Instructions</w:t>
      </w:r>
    </w:p>
    <w:p w14:paraId="072015E1" w14:textId="77777777" w:rsidR="00041E2F" w:rsidRPr="004C0909" w:rsidRDefault="00041E2F" w:rsidP="00041E2F">
      <w:pPr>
        <w:pStyle w:val="Heading2"/>
      </w:pPr>
      <w:r>
        <w:t>Build the Network and Configure Basic Device Settings</w:t>
      </w:r>
    </w:p>
    <w:p w14:paraId="74F4040B" w14:textId="77777777" w:rsidR="00041E2F" w:rsidRDefault="00041E2F" w:rsidP="00041E2F">
      <w:pPr>
        <w:pStyle w:val="BodyTextL25"/>
      </w:pPr>
      <w:r>
        <w:t>In Part 1, you will set up the network topology and configure basic settings on the PC hosts and switches.</w:t>
      </w:r>
    </w:p>
    <w:p w14:paraId="504C19C0" w14:textId="77777777" w:rsidR="00041E2F" w:rsidRDefault="00041E2F" w:rsidP="00041E2F">
      <w:pPr>
        <w:pStyle w:val="Heading3"/>
      </w:pPr>
      <w:r>
        <w:t>Cable the network as shown in the topology.</w:t>
      </w:r>
    </w:p>
    <w:p w14:paraId="1284A90E" w14:textId="77777777" w:rsidR="00041E2F" w:rsidRDefault="00041E2F" w:rsidP="00041E2F">
      <w:pPr>
        <w:pStyle w:val="BodyTextL25"/>
      </w:pPr>
      <w:r>
        <w:t>Attach the devices as shown in the topology diagram, and cable as necessary.</w:t>
      </w:r>
    </w:p>
    <w:p w14:paraId="06562A73" w14:textId="77777777" w:rsidR="00041E2F" w:rsidRDefault="00041E2F" w:rsidP="00041E2F">
      <w:pPr>
        <w:pStyle w:val="Heading3"/>
      </w:pPr>
      <w:r>
        <w:t>Configure basic settings for each router.</w:t>
      </w:r>
    </w:p>
    <w:p w14:paraId="32A71F45" w14:textId="572F6DDA" w:rsidR="00041E2F" w:rsidRDefault="00041E2F" w:rsidP="006A7FE5">
      <w:pPr>
        <w:pStyle w:val="SubStepAlpha"/>
        <w:spacing w:after="0"/>
      </w:pPr>
      <w:r>
        <w:t>Assign a device name to the router.</w:t>
      </w:r>
    </w:p>
    <w:p w14:paraId="51962B72" w14:textId="75932986" w:rsidR="006A7FE5" w:rsidRDefault="006A7FE5" w:rsidP="006A7FE5">
      <w:pPr>
        <w:pStyle w:val="ConfigWindow"/>
      </w:pPr>
      <w:r>
        <w:t>Open configuration window</w:t>
      </w:r>
    </w:p>
    <w:p w14:paraId="50677B53" w14:textId="77777777" w:rsidR="00041E2F" w:rsidRDefault="00041E2F" w:rsidP="0015321C">
      <w:pPr>
        <w:pStyle w:val="CMDRed"/>
        <w:rPr>
          <w:b/>
        </w:rPr>
      </w:pPr>
      <w:r w:rsidRPr="0015321C">
        <w:t xml:space="preserve">router(config)# </w:t>
      </w:r>
      <w:r w:rsidRPr="0015321C">
        <w:rPr>
          <w:b/>
        </w:rPr>
        <w:t>hostname R1</w:t>
      </w:r>
    </w:p>
    <w:p w14:paraId="2CF2F027" w14:textId="77777777" w:rsidR="0015321C" w:rsidRDefault="0015321C" w:rsidP="0015321C">
      <w:pPr>
        <w:pStyle w:val="CMDRed"/>
        <w:rPr>
          <w:b/>
        </w:rPr>
      </w:pPr>
    </w:p>
    <w:p w14:paraId="7EF3C934" w14:textId="77777777" w:rsidR="0015321C" w:rsidRPr="0015321C" w:rsidRDefault="0015321C" w:rsidP="0015321C">
      <w:pPr>
        <w:pStyle w:val="CMDRed"/>
      </w:pPr>
      <w:r w:rsidRPr="0015321C">
        <w:t xml:space="preserve">router(config)# </w:t>
      </w:r>
      <w:r w:rsidRPr="0015321C">
        <w:rPr>
          <w:b/>
        </w:rPr>
        <w:t>hostname R</w:t>
      </w:r>
      <w:r>
        <w:rPr>
          <w:b/>
        </w:rPr>
        <w:t>2</w:t>
      </w:r>
    </w:p>
    <w:p w14:paraId="697AC334" w14:textId="77777777" w:rsidR="00041E2F" w:rsidRDefault="00041E2F" w:rsidP="0015321C">
      <w:pPr>
        <w:pStyle w:val="SubStepAlpha"/>
      </w:pPr>
      <w:r>
        <w:t>Disable DNS lookup to prevent the router from attempting to translate incorrectly entered commands as though they were host names.</w:t>
      </w:r>
    </w:p>
    <w:p w14:paraId="259F90B6" w14:textId="77777777" w:rsidR="00041E2F" w:rsidRDefault="00041E2F" w:rsidP="00844E9B">
      <w:pPr>
        <w:pStyle w:val="CMDRed"/>
        <w:rPr>
          <w:b/>
        </w:rPr>
      </w:pPr>
      <w:r w:rsidRPr="00844E9B">
        <w:t xml:space="preserve">R1(config)# </w:t>
      </w:r>
      <w:r w:rsidRPr="00844E9B">
        <w:rPr>
          <w:b/>
        </w:rPr>
        <w:t>no ip domain lookup</w:t>
      </w:r>
    </w:p>
    <w:p w14:paraId="757F6264" w14:textId="77777777" w:rsidR="00844E9B" w:rsidRDefault="00844E9B" w:rsidP="00844E9B">
      <w:pPr>
        <w:pStyle w:val="CMDRed"/>
      </w:pPr>
    </w:p>
    <w:p w14:paraId="32EE9316" w14:textId="77777777" w:rsidR="00844E9B" w:rsidRPr="00844E9B" w:rsidRDefault="00844E9B" w:rsidP="00844E9B">
      <w:pPr>
        <w:pStyle w:val="CMDRed"/>
      </w:pPr>
      <w:r w:rsidRPr="00844E9B">
        <w:t>R</w:t>
      </w:r>
      <w:r>
        <w:t>2</w:t>
      </w:r>
      <w:r w:rsidRPr="00844E9B">
        <w:t xml:space="preserve">(config)# </w:t>
      </w:r>
      <w:r w:rsidRPr="00844E9B">
        <w:rPr>
          <w:b/>
        </w:rPr>
        <w:t>no ip domain lookup</w:t>
      </w:r>
    </w:p>
    <w:p w14:paraId="058D771B" w14:textId="77777777" w:rsidR="00041E2F" w:rsidRDefault="00041E2F" w:rsidP="0015321C">
      <w:pPr>
        <w:pStyle w:val="SubStepAlpha"/>
      </w:pPr>
      <w:r>
        <w:t xml:space="preserve">Assign </w:t>
      </w:r>
      <w:r w:rsidRPr="00960AFB">
        <w:rPr>
          <w:b/>
        </w:rPr>
        <w:t>class</w:t>
      </w:r>
      <w:r>
        <w:t xml:space="preserve"> as the privileged EXEC encrypted password.</w:t>
      </w:r>
    </w:p>
    <w:p w14:paraId="1F1EFE8F" w14:textId="77777777" w:rsidR="00041E2F" w:rsidRDefault="00041E2F" w:rsidP="00184E25">
      <w:pPr>
        <w:pStyle w:val="CMDRed"/>
      </w:pPr>
      <w:r w:rsidRPr="00184E25">
        <w:t xml:space="preserve">R1(config)# </w:t>
      </w:r>
      <w:r w:rsidRPr="00184E25">
        <w:rPr>
          <w:b/>
        </w:rPr>
        <w:t>enable secret class</w:t>
      </w:r>
    </w:p>
    <w:p w14:paraId="03186CD3" w14:textId="77777777" w:rsidR="00184E25" w:rsidRDefault="00184E25" w:rsidP="00184E25">
      <w:pPr>
        <w:pStyle w:val="CMDRed"/>
      </w:pPr>
    </w:p>
    <w:p w14:paraId="5B1388F5" w14:textId="77777777" w:rsidR="00184E25" w:rsidRPr="00184E25" w:rsidRDefault="00184E25" w:rsidP="00184E25">
      <w:pPr>
        <w:pStyle w:val="CMDRed"/>
      </w:pPr>
      <w:r w:rsidRPr="00184E25">
        <w:t>R</w:t>
      </w:r>
      <w:r>
        <w:t>2</w:t>
      </w:r>
      <w:r w:rsidRPr="00184E25">
        <w:t xml:space="preserve">(config)# </w:t>
      </w:r>
      <w:r w:rsidRPr="00184E25">
        <w:rPr>
          <w:b/>
        </w:rPr>
        <w:t>enable secret class</w:t>
      </w:r>
    </w:p>
    <w:p w14:paraId="177A0297" w14:textId="77777777" w:rsidR="00041E2F" w:rsidRDefault="00041E2F" w:rsidP="0015321C">
      <w:pPr>
        <w:pStyle w:val="SubStepAlpha"/>
      </w:pPr>
      <w:r>
        <w:t xml:space="preserve">Assign </w:t>
      </w:r>
      <w:r w:rsidRPr="00960AFB">
        <w:rPr>
          <w:b/>
        </w:rPr>
        <w:t>cisco</w:t>
      </w:r>
      <w:r>
        <w:t xml:space="preserve"> as the console password and enable login.</w:t>
      </w:r>
    </w:p>
    <w:p w14:paraId="3EC20E55" w14:textId="77777777" w:rsidR="00041E2F" w:rsidRPr="0015321C" w:rsidRDefault="00041E2F" w:rsidP="0015321C">
      <w:pPr>
        <w:pStyle w:val="CMDRed"/>
      </w:pPr>
      <w:r w:rsidRPr="0015321C">
        <w:t xml:space="preserve">R1(config)# </w:t>
      </w:r>
      <w:r w:rsidRPr="0015321C">
        <w:rPr>
          <w:b/>
        </w:rPr>
        <w:t>line console 0</w:t>
      </w:r>
    </w:p>
    <w:p w14:paraId="35ACA48D" w14:textId="77777777" w:rsidR="00041E2F" w:rsidRPr="0015321C" w:rsidRDefault="00041E2F" w:rsidP="0015321C">
      <w:pPr>
        <w:pStyle w:val="CMDRed"/>
      </w:pPr>
      <w:r w:rsidRPr="0015321C">
        <w:t xml:space="preserve">R1(config-line)# </w:t>
      </w:r>
      <w:r w:rsidRPr="0015321C">
        <w:rPr>
          <w:b/>
        </w:rPr>
        <w:t>password cisco</w:t>
      </w:r>
    </w:p>
    <w:p w14:paraId="3B318E9D" w14:textId="77777777" w:rsidR="00041E2F" w:rsidRDefault="00041E2F" w:rsidP="0015321C">
      <w:pPr>
        <w:pStyle w:val="CMDRed"/>
        <w:rPr>
          <w:b/>
        </w:rPr>
      </w:pPr>
      <w:r w:rsidRPr="0015321C">
        <w:t xml:space="preserve">R1(config-line)# </w:t>
      </w:r>
      <w:r w:rsidRPr="0015321C">
        <w:rPr>
          <w:b/>
        </w:rPr>
        <w:t>login</w:t>
      </w:r>
    </w:p>
    <w:p w14:paraId="7738EB42" w14:textId="77777777" w:rsidR="0015321C" w:rsidRDefault="0015321C" w:rsidP="0015321C">
      <w:pPr>
        <w:pStyle w:val="CMDRed"/>
      </w:pPr>
    </w:p>
    <w:p w14:paraId="5DA63517" w14:textId="77777777" w:rsidR="0015321C" w:rsidRPr="0015321C" w:rsidRDefault="0015321C" w:rsidP="0015321C">
      <w:pPr>
        <w:pStyle w:val="CMDRed"/>
      </w:pPr>
      <w:r w:rsidRPr="0015321C">
        <w:t>R</w:t>
      </w:r>
      <w:r>
        <w:t>2</w:t>
      </w:r>
      <w:r w:rsidRPr="0015321C">
        <w:t xml:space="preserve">(config)# </w:t>
      </w:r>
      <w:r w:rsidRPr="0015321C">
        <w:rPr>
          <w:b/>
        </w:rPr>
        <w:t>line console 0</w:t>
      </w:r>
    </w:p>
    <w:p w14:paraId="4C4FA5C5" w14:textId="77777777" w:rsidR="0015321C" w:rsidRPr="0015321C" w:rsidRDefault="0015321C" w:rsidP="0015321C">
      <w:pPr>
        <w:pStyle w:val="CMDRed"/>
      </w:pPr>
      <w:r w:rsidRPr="0015321C">
        <w:t>R</w:t>
      </w:r>
      <w:r>
        <w:t>2</w:t>
      </w:r>
      <w:r w:rsidRPr="0015321C">
        <w:t xml:space="preserve">(config-line)# </w:t>
      </w:r>
      <w:r w:rsidRPr="0015321C">
        <w:rPr>
          <w:b/>
        </w:rPr>
        <w:t>password cisco</w:t>
      </w:r>
    </w:p>
    <w:p w14:paraId="26975E6B" w14:textId="77777777" w:rsidR="0015321C" w:rsidRPr="0015321C" w:rsidRDefault="0015321C" w:rsidP="0015321C">
      <w:pPr>
        <w:pStyle w:val="CMDRed"/>
      </w:pPr>
      <w:r w:rsidRPr="0015321C">
        <w:t>R</w:t>
      </w:r>
      <w:r>
        <w:t>2</w:t>
      </w:r>
      <w:r w:rsidRPr="0015321C">
        <w:t xml:space="preserve">(config-line)# </w:t>
      </w:r>
      <w:r w:rsidRPr="0015321C">
        <w:rPr>
          <w:b/>
        </w:rPr>
        <w:t>login</w:t>
      </w:r>
    </w:p>
    <w:p w14:paraId="180DFF46" w14:textId="77777777" w:rsidR="00041E2F" w:rsidRDefault="00041E2F" w:rsidP="0015321C">
      <w:pPr>
        <w:pStyle w:val="SubStepAlpha"/>
      </w:pPr>
      <w:r>
        <w:t xml:space="preserve">Assign </w:t>
      </w:r>
      <w:r w:rsidRPr="00960AFB">
        <w:rPr>
          <w:b/>
        </w:rPr>
        <w:t>cisco</w:t>
      </w:r>
      <w:r>
        <w:t xml:space="preserve"> as the VTY password and enable login.</w:t>
      </w:r>
    </w:p>
    <w:p w14:paraId="6C06D015" w14:textId="77777777" w:rsidR="00041E2F" w:rsidRPr="00184E25" w:rsidRDefault="00041E2F" w:rsidP="00184E25">
      <w:pPr>
        <w:pStyle w:val="CMDRed"/>
      </w:pPr>
      <w:r w:rsidRPr="00184E25">
        <w:t xml:space="preserve">R1(config)# </w:t>
      </w:r>
      <w:r w:rsidRPr="00184E25">
        <w:rPr>
          <w:b/>
        </w:rPr>
        <w:t>line vty 0 4</w:t>
      </w:r>
    </w:p>
    <w:p w14:paraId="5C69A38C" w14:textId="77777777" w:rsidR="00041E2F" w:rsidRPr="00184E25" w:rsidRDefault="00041E2F" w:rsidP="00184E25">
      <w:pPr>
        <w:pStyle w:val="CMDRed"/>
      </w:pPr>
      <w:r w:rsidRPr="00184E25">
        <w:t xml:space="preserve">R1(config-line)# </w:t>
      </w:r>
      <w:r w:rsidRPr="00184E25">
        <w:rPr>
          <w:b/>
        </w:rPr>
        <w:t>password cisco</w:t>
      </w:r>
    </w:p>
    <w:p w14:paraId="5BB41DAE" w14:textId="77777777" w:rsidR="00041E2F" w:rsidRDefault="00041E2F" w:rsidP="00184E25">
      <w:pPr>
        <w:pStyle w:val="CMDRed"/>
        <w:rPr>
          <w:b/>
        </w:rPr>
      </w:pPr>
      <w:r w:rsidRPr="00184E25">
        <w:t xml:space="preserve">R1(config-line)# </w:t>
      </w:r>
      <w:r w:rsidRPr="00184E25">
        <w:rPr>
          <w:b/>
        </w:rPr>
        <w:t>login</w:t>
      </w:r>
    </w:p>
    <w:p w14:paraId="27E384AA" w14:textId="77777777" w:rsidR="00184E25" w:rsidRDefault="00184E25" w:rsidP="00184E25">
      <w:pPr>
        <w:pStyle w:val="CMDRed"/>
      </w:pPr>
    </w:p>
    <w:p w14:paraId="5E65292D" w14:textId="77777777" w:rsidR="00184E25" w:rsidRPr="00184E25" w:rsidRDefault="00184E25" w:rsidP="00184E25">
      <w:pPr>
        <w:pStyle w:val="CMDRed"/>
      </w:pPr>
      <w:r w:rsidRPr="00184E25">
        <w:t>R</w:t>
      </w:r>
      <w:r>
        <w:t>2</w:t>
      </w:r>
      <w:r w:rsidRPr="00184E25">
        <w:t xml:space="preserve">(config)# </w:t>
      </w:r>
      <w:r w:rsidRPr="00184E25">
        <w:rPr>
          <w:b/>
        </w:rPr>
        <w:t>line vty 0 4</w:t>
      </w:r>
    </w:p>
    <w:p w14:paraId="69E97EC2" w14:textId="77777777" w:rsidR="00184E25" w:rsidRPr="00184E25" w:rsidRDefault="00184E25" w:rsidP="00184E25">
      <w:pPr>
        <w:pStyle w:val="CMDRed"/>
      </w:pPr>
      <w:r w:rsidRPr="00184E25">
        <w:t>R</w:t>
      </w:r>
      <w:r>
        <w:t>2</w:t>
      </w:r>
      <w:r w:rsidRPr="00184E25">
        <w:t xml:space="preserve">(config-line)# </w:t>
      </w:r>
      <w:r w:rsidRPr="00184E25">
        <w:rPr>
          <w:b/>
        </w:rPr>
        <w:t>password cisco</w:t>
      </w:r>
    </w:p>
    <w:p w14:paraId="3DB0C965" w14:textId="77777777" w:rsidR="00184E25" w:rsidRPr="00184E25" w:rsidRDefault="00184E25" w:rsidP="00184E25">
      <w:pPr>
        <w:pStyle w:val="CMDRed"/>
      </w:pPr>
      <w:r w:rsidRPr="00184E25">
        <w:t>R</w:t>
      </w:r>
      <w:r>
        <w:t>2</w:t>
      </w:r>
      <w:r w:rsidRPr="00184E25">
        <w:t xml:space="preserve">(config-line)# </w:t>
      </w:r>
      <w:r w:rsidRPr="00184E25">
        <w:rPr>
          <w:b/>
        </w:rPr>
        <w:t>login</w:t>
      </w:r>
    </w:p>
    <w:p w14:paraId="422AF744" w14:textId="77777777" w:rsidR="00041E2F" w:rsidRDefault="00041E2F" w:rsidP="0015321C">
      <w:pPr>
        <w:pStyle w:val="SubStepAlpha"/>
      </w:pPr>
      <w:r>
        <w:t>Encrypt the plaintext passwords.</w:t>
      </w:r>
    </w:p>
    <w:p w14:paraId="055CC1CD" w14:textId="076640F0" w:rsidR="00041E2F" w:rsidRDefault="00041E2F" w:rsidP="00C14C44">
      <w:pPr>
        <w:pStyle w:val="CMDRed"/>
        <w:rPr>
          <w:b/>
        </w:rPr>
      </w:pPr>
      <w:r w:rsidRPr="00C14C44">
        <w:t xml:space="preserve">R1(config)# </w:t>
      </w:r>
      <w:r w:rsidRPr="00C14C44">
        <w:rPr>
          <w:b/>
        </w:rPr>
        <w:t>service password-encryption</w:t>
      </w:r>
    </w:p>
    <w:p w14:paraId="78D5ED48" w14:textId="273F77E4" w:rsidR="00C14C44" w:rsidRPr="00C14C44" w:rsidRDefault="00C14C44" w:rsidP="00C14C44">
      <w:pPr>
        <w:pStyle w:val="CMDRed"/>
      </w:pPr>
      <w:r w:rsidRPr="00C14C44">
        <w:lastRenderedPageBreak/>
        <w:t>R</w:t>
      </w:r>
      <w:r>
        <w:t>2</w:t>
      </w:r>
      <w:r w:rsidRPr="00C14C44">
        <w:t xml:space="preserve">(config)# </w:t>
      </w:r>
      <w:r w:rsidRPr="00C14C44">
        <w:rPr>
          <w:b/>
        </w:rPr>
        <w:t>service password-encryption</w:t>
      </w:r>
    </w:p>
    <w:p w14:paraId="52837DA2" w14:textId="77777777" w:rsidR="00041E2F" w:rsidRDefault="00041E2F" w:rsidP="0015321C">
      <w:pPr>
        <w:pStyle w:val="SubStepAlpha"/>
      </w:pPr>
      <w:r>
        <w:t>Create a banner that warns anyone accessing the device that unauthorized access is prohibited.</w:t>
      </w:r>
    </w:p>
    <w:p w14:paraId="1977977B" w14:textId="77D5063F" w:rsidR="00041E2F" w:rsidRDefault="00041E2F" w:rsidP="00741594">
      <w:pPr>
        <w:pStyle w:val="CMDRed"/>
        <w:rPr>
          <w:b/>
        </w:rPr>
      </w:pPr>
      <w:r w:rsidRPr="00741594">
        <w:t xml:space="preserve">R1(config)# </w:t>
      </w:r>
      <w:r w:rsidRPr="00741594">
        <w:rPr>
          <w:b/>
        </w:rPr>
        <w:t>banner motd $ Authorized Users Only! $</w:t>
      </w:r>
    </w:p>
    <w:p w14:paraId="4BA9C400" w14:textId="77777777" w:rsidR="00741594" w:rsidRDefault="00741594" w:rsidP="00741594">
      <w:pPr>
        <w:pStyle w:val="CMDRed"/>
      </w:pPr>
    </w:p>
    <w:p w14:paraId="425DA7A2" w14:textId="0711A9BF" w:rsidR="00741594" w:rsidRPr="00741594" w:rsidRDefault="00741594" w:rsidP="00741594">
      <w:pPr>
        <w:pStyle w:val="CMDRed"/>
      </w:pPr>
      <w:r w:rsidRPr="00741594">
        <w:t>R</w:t>
      </w:r>
      <w:r>
        <w:t>2</w:t>
      </w:r>
      <w:r w:rsidRPr="00741594">
        <w:t xml:space="preserve">(config)# </w:t>
      </w:r>
      <w:r w:rsidRPr="00741594">
        <w:rPr>
          <w:b/>
        </w:rPr>
        <w:t>banner motd $ Authorized Users Only! $</w:t>
      </w:r>
    </w:p>
    <w:p w14:paraId="1BFB052E" w14:textId="77777777" w:rsidR="00041E2F" w:rsidRDefault="00041E2F" w:rsidP="0015321C">
      <w:pPr>
        <w:pStyle w:val="SubStepAlpha"/>
      </w:pPr>
      <w:r>
        <w:t>Save the running configuration to the startup configuration file.</w:t>
      </w:r>
    </w:p>
    <w:p w14:paraId="080271BB" w14:textId="77777777" w:rsidR="00041E2F" w:rsidRPr="00741594" w:rsidRDefault="00041E2F" w:rsidP="00741594">
      <w:pPr>
        <w:pStyle w:val="CMDRed"/>
      </w:pPr>
      <w:r w:rsidRPr="00741594">
        <w:t xml:space="preserve">R1(config)# </w:t>
      </w:r>
      <w:r w:rsidRPr="00741594">
        <w:rPr>
          <w:b/>
        </w:rPr>
        <w:t>exit</w:t>
      </w:r>
    </w:p>
    <w:p w14:paraId="60D1D95D" w14:textId="02C59EE8" w:rsidR="00041E2F" w:rsidRDefault="00041E2F" w:rsidP="00741594">
      <w:pPr>
        <w:pStyle w:val="CMDRed"/>
        <w:rPr>
          <w:b/>
        </w:rPr>
      </w:pPr>
      <w:r w:rsidRPr="00741594">
        <w:t xml:space="preserve">R1# </w:t>
      </w:r>
      <w:r w:rsidRPr="00741594">
        <w:rPr>
          <w:b/>
        </w:rPr>
        <w:t>copy running-config startup-config</w:t>
      </w:r>
    </w:p>
    <w:p w14:paraId="55F294E8" w14:textId="77777777" w:rsidR="00741594" w:rsidRDefault="00741594" w:rsidP="00741594">
      <w:pPr>
        <w:pStyle w:val="CMDRed"/>
      </w:pPr>
    </w:p>
    <w:p w14:paraId="79BC25D9" w14:textId="0C38892D" w:rsidR="00741594" w:rsidRPr="00741594" w:rsidRDefault="00741594" w:rsidP="00741594">
      <w:pPr>
        <w:pStyle w:val="CMDRed"/>
      </w:pPr>
      <w:r w:rsidRPr="00741594">
        <w:t>R</w:t>
      </w:r>
      <w:r>
        <w:t>2</w:t>
      </w:r>
      <w:r w:rsidRPr="00741594">
        <w:t xml:space="preserve">(config)# </w:t>
      </w:r>
      <w:r w:rsidRPr="00741594">
        <w:rPr>
          <w:b/>
        </w:rPr>
        <w:t>exit</w:t>
      </w:r>
    </w:p>
    <w:p w14:paraId="4204FA15" w14:textId="6DC42EA3" w:rsidR="00741594" w:rsidRDefault="00741594" w:rsidP="00741594">
      <w:pPr>
        <w:pStyle w:val="CMDRed"/>
        <w:rPr>
          <w:b/>
        </w:rPr>
      </w:pPr>
      <w:r w:rsidRPr="00741594">
        <w:t>R</w:t>
      </w:r>
      <w:r>
        <w:t>2</w:t>
      </w:r>
      <w:r w:rsidRPr="00741594">
        <w:t xml:space="preserve"># </w:t>
      </w:r>
      <w:r w:rsidRPr="00741594">
        <w:rPr>
          <w:b/>
        </w:rPr>
        <w:t>copy running-config startup-config</w:t>
      </w:r>
    </w:p>
    <w:p w14:paraId="1A3E18A1" w14:textId="7C91AD4A" w:rsidR="006A7FE5" w:rsidRPr="00741594" w:rsidRDefault="006A7FE5" w:rsidP="006A7FE5">
      <w:pPr>
        <w:pStyle w:val="ConfigWindow"/>
      </w:pPr>
      <w:r>
        <w:t>Close configuration window</w:t>
      </w:r>
    </w:p>
    <w:p w14:paraId="79062184" w14:textId="77777777" w:rsidR="00041E2F" w:rsidRPr="00013934" w:rsidRDefault="00041E2F" w:rsidP="006A7FE5">
      <w:pPr>
        <w:pStyle w:val="Heading3"/>
        <w:spacing w:before="120"/>
      </w:pPr>
      <w:r>
        <w:t>Configure basic settings for each switch.</w:t>
      </w:r>
    </w:p>
    <w:p w14:paraId="17FC5E4C" w14:textId="43D4DC9C" w:rsidR="006A7FE5" w:rsidRPr="00741594" w:rsidRDefault="006A7FE5" w:rsidP="006A7FE5">
      <w:pPr>
        <w:pStyle w:val="ConfigWindow"/>
      </w:pPr>
      <w:r>
        <w:t>Open configuration window</w:t>
      </w:r>
    </w:p>
    <w:p w14:paraId="1095BC80" w14:textId="77777777" w:rsidR="00041E2F" w:rsidRDefault="00041E2F" w:rsidP="006A7FE5">
      <w:pPr>
        <w:pStyle w:val="SubStepAlpha"/>
        <w:spacing w:before="0"/>
      </w:pPr>
      <w:r>
        <w:t>Assign a device name to the switch.</w:t>
      </w:r>
    </w:p>
    <w:p w14:paraId="5B6D38C4" w14:textId="0FBBA978" w:rsidR="00041E2F" w:rsidRDefault="00041E2F" w:rsidP="00490A8A">
      <w:pPr>
        <w:pStyle w:val="CMDRed"/>
        <w:rPr>
          <w:b/>
        </w:rPr>
      </w:pPr>
      <w:r w:rsidRPr="00490A8A">
        <w:t xml:space="preserve">switch(config)# </w:t>
      </w:r>
      <w:r w:rsidRPr="00490A8A">
        <w:rPr>
          <w:b/>
        </w:rPr>
        <w:t>hostname S1</w:t>
      </w:r>
    </w:p>
    <w:p w14:paraId="2D611DE3" w14:textId="77777777" w:rsidR="00490A8A" w:rsidRDefault="00490A8A" w:rsidP="00490A8A">
      <w:pPr>
        <w:pStyle w:val="CMDRed"/>
        <w:rPr>
          <w:b/>
        </w:rPr>
      </w:pPr>
    </w:p>
    <w:p w14:paraId="223C8BFD" w14:textId="4D1F43A8" w:rsidR="00490A8A" w:rsidRPr="00490A8A" w:rsidRDefault="00490A8A" w:rsidP="00490A8A">
      <w:pPr>
        <w:pStyle w:val="CMDRed"/>
      </w:pPr>
      <w:r w:rsidRPr="00490A8A">
        <w:t xml:space="preserve">switch(config)# </w:t>
      </w:r>
      <w:r w:rsidRPr="00490A8A">
        <w:rPr>
          <w:b/>
        </w:rPr>
        <w:t>hostname S</w:t>
      </w:r>
      <w:r>
        <w:rPr>
          <w:b/>
        </w:rPr>
        <w:t>2</w:t>
      </w:r>
    </w:p>
    <w:p w14:paraId="08278EDF" w14:textId="77777777" w:rsidR="00041E2F" w:rsidRDefault="00041E2F" w:rsidP="0015321C">
      <w:pPr>
        <w:pStyle w:val="SubStepAlpha"/>
      </w:pPr>
      <w:r>
        <w:t>Disable DNS lookup to prevent the router from attempting to translate incorrectly entered commands as though they were host names.</w:t>
      </w:r>
    </w:p>
    <w:p w14:paraId="70A0C86A" w14:textId="3CAB5CC3" w:rsidR="00041E2F" w:rsidRDefault="00041E2F" w:rsidP="00490A8A">
      <w:pPr>
        <w:pStyle w:val="CMDRed"/>
        <w:rPr>
          <w:b/>
        </w:rPr>
      </w:pPr>
      <w:r w:rsidRPr="00490A8A">
        <w:t xml:space="preserve">S1(config)# </w:t>
      </w:r>
      <w:r w:rsidRPr="00490A8A">
        <w:rPr>
          <w:b/>
        </w:rPr>
        <w:t>no ip domain-lookup</w:t>
      </w:r>
    </w:p>
    <w:p w14:paraId="6454C8AE" w14:textId="77777777" w:rsidR="00490A8A" w:rsidRDefault="00490A8A" w:rsidP="00490A8A">
      <w:pPr>
        <w:pStyle w:val="CMDRed"/>
      </w:pPr>
    </w:p>
    <w:p w14:paraId="7F22E6F1" w14:textId="01C45746" w:rsidR="00490A8A" w:rsidRPr="00490A8A" w:rsidRDefault="00490A8A" w:rsidP="00490A8A">
      <w:pPr>
        <w:pStyle w:val="CMDRed"/>
      </w:pPr>
      <w:r w:rsidRPr="00490A8A">
        <w:t>S</w:t>
      </w:r>
      <w:r>
        <w:t>2</w:t>
      </w:r>
      <w:r w:rsidRPr="00490A8A">
        <w:t xml:space="preserve">(config)# </w:t>
      </w:r>
      <w:r w:rsidRPr="00490A8A">
        <w:rPr>
          <w:b/>
        </w:rPr>
        <w:t>no ip domain-lookup</w:t>
      </w:r>
    </w:p>
    <w:p w14:paraId="63358EAE" w14:textId="77777777" w:rsidR="00041E2F" w:rsidRDefault="00041E2F" w:rsidP="0015321C">
      <w:pPr>
        <w:pStyle w:val="SubStepAlpha"/>
      </w:pPr>
      <w:r>
        <w:t xml:space="preserve">Assign </w:t>
      </w:r>
      <w:r w:rsidRPr="00960AFB">
        <w:rPr>
          <w:b/>
        </w:rPr>
        <w:t>class</w:t>
      </w:r>
      <w:r>
        <w:t xml:space="preserve"> as the privileged EXEC encrypted password.</w:t>
      </w:r>
    </w:p>
    <w:p w14:paraId="18AF92F0" w14:textId="4FD56975" w:rsidR="00041E2F" w:rsidRDefault="00041E2F" w:rsidP="00490A8A">
      <w:pPr>
        <w:pStyle w:val="CMDRed"/>
        <w:rPr>
          <w:b/>
        </w:rPr>
      </w:pPr>
      <w:r w:rsidRPr="00490A8A">
        <w:t xml:space="preserve">S1(config)# </w:t>
      </w:r>
      <w:r w:rsidRPr="00490A8A">
        <w:rPr>
          <w:b/>
        </w:rPr>
        <w:t>enable secret class</w:t>
      </w:r>
    </w:p>
    <w:p w14:paraId="5B373BBC" w14:textId="77777777" w:rsidR="00490A8A" w:rsidRDefault="00490A8A" w:rsidP="00490A8A">
      <w:pPr>
        <w:pStyle w:val="CMDRed"/>
      </w:pPr>
    </w:p>
    <w:p w14:paraId="0F0E46C0" w14:textId="23A3BA85" w:rsidR="00490A8A" w:rsidRPr="00490A8A" w:rsidRDefault="00490A8A" w:rsidP="00490A8A">
      <w:pPr>
        <w:pStyle w:val="CMDRed"/>
      </w:pPr>
      <w:r w:rsidRPr="00490A8A">
        <w:t>S</w:t>
      </w:r>
      <w:r>
        <w:t>2</w:t>
      </w:r>
      <w:r w:rsidRPr="00490A8A">
        <w:t xml:space="preserve">(config)# </w:t>
      </w:r>
      <w:r w:rsidRPr="00490A8A">
        <w:rPr>
          <w:b/>
        </w:rPr>
        <w:t>enable secret class</w:t>
      </w:r>
    </w:p>
    <w:p w14:paraId="22A4BFFB" w14:textId="77777777" w:rsidR="00041E2F" w:rsidRDefault="00041E2F" w:rsidP="0015321C">
      <w:pPr>
        <w:pStyle w:val="SubStepAlpha"/>
      </w:pPr>
      <w:r>
        <w:t xml:space="preserve">Assign </w:t>
      </w:r>
      <w:r w:rsidRPr="00960AFB">
        <w:rPr>
          <w:b/>
        </w:rPr>
        <w:t>cisco</w:t>
      </w:r>
      <w:r>
        <w:t xml:space="preserve"> as the console password and enable login.</w:t>
      </w:r>
    </w:p>
    <w:p w14:paraId="2565BBE7" w14:textId="77777777" w:rsidR="00041E2F" w:rsidRPr="00490A8A" w:rsidRDefault="00041E2F" w:rsidP="00490A8A">
      <w:pPr>
        <w:pStyle w:val="CMDRed"/>
      </w:pPr>
      <w:r w:rsidRPr="00490A8A">
        <w:t xml:space="preserve">S1(config)# </w:t>
      </w:r>
      <w:r w:rsidRPr="00490A8A">
        <w:rPr>
          <w:b/>
        </w:rPr>
        <w:t>line console 0</w:t>
      </w:r>
    </w:p>
    <w:p w14:paraId="4AE65DD7" w14:textId="77777777" w:rsidR="00041E2F" w:rsidRPr="00490A8A" w:rsidRDefault="00041E2F" w:rsidP="00490A8A">
      <w:pPr>
        <w:pStyle w:val="CMDRed"/>
      </w:pPr>
      <w:r w:rsidRPr="00490A8A">
        <w:t xml:space="preserve">S1(config-line)# </w:t>
      </w:r>
      <w:r w:rsidRPr="00490A8A">
        <w:rPr>
          <w:b/>
        </w:rPr>
        <w:t>password cisco</w:t>
      </w:r>
    </w:p>
    <w:p w14:paraId="02AAE18B" w14:textId="7425C176" w:rsidR="00041E2F" w:rsidRDefault="00041E2F" w:rsidP="00490A8A">
      <w:pPr>
        <w:pStyle w:val="CMDRed"/>
        <w:rPr>
          <w:b/>
        </w:rPr>
      </w:pPr>
      <w:r w:rsidRPr="00490A8A">
        <w:t xml:space="preserve">S1(config-line)# </w:t>
      </w:r>
      <w:r w:rsidRPr="00490A8A">
        <w:rPr>
          <w:b/>
        </w:rPr>
        <w:t>login</w:t>
      </w:r>
    </w:p>
    <w:p w14:paraId="677BB42A" w14:textId="77777777" w:rsidR="00490A8A" w:rsidRDefault="00490A8A" w:rsidP="00490A8A">
      <w:pPr>
        <w:pStyle w:val="CMDRed"/>
        <w:rPr>
          <w:b/>
        </w:rPr>
      </w:pPr>
    </w:p>
    <w:p w14:paraId="3DE4BF94" w14:textId="66CB5455" w:rsidR="00490A8A" w:rsidRPr="00490A8A" w:rsidRDefault="00490A8A" w:rsidP="00490A8A">
      <w:pPr>
        <w:pStyle w:val="CMDRed"/>
      </w:pPr>
      <w:r w:rsidRPr="00490A8A">
        <w:t>S</w:t>
      </w:r>
      <w:r>
        <w:t>2</w:t>
      </w:r>
      <w:r w:rsidRPr="00490A8A">
        <w:t xml:space="preserve">(config)# </w:t>
      </w:r>
      <w:r w:rsidRPr="00490A8A">
        <w:rPr>
          <w:b/>
        </w:rPr>
        <w:t>line console 0</w:t>
      </w:r>
    </w:p>
    <w:p w14:paraId="0B965D32" w14:textId="3EC2921E" w:rsidR="00490A8A" w:rsidRPr="00490A8A" w:rsidRDefault="00490A8A" w:rsidP="00490A8A">
      <w:pPr>
        <w:pStyle w:val="CMDRed"/>
      </w:pPr>
      <w:r w:rsidRPr="00490A8A">
        <w:t>S</w:t>
      </w:r>
      <w:r>
        <w:t>2</w:t>
      </w:r>
      <w:r w:rsidRPr="00490A8A">
        <w:t xml:space="preserve">(config-line)# </w:t>
      </w:r>
      <w:r w:rsidRPr="00490A8A">
        <w:rPr>
          <w:b/>
        </w:rPr>
        <w:t>password cisco</w:t>
      </w:r>
    </w:p>
    <w:p w14:paraId="22820522" w14:textId="60032816" w:rsidR="00490A8A" w:rsidRPr="00490A8A" w:rsidRDefault="00490A8A" w:rsidP="00490A8A">
      <w:pPr>
        <w:pStyle w:val="CMDRed"/>
      </w:pPr>
      <w:r w:rsidRPr="00490A8A">
        <w:t>S</w:t>
      </w:r>
      <w:r>
        <w:t>2</w:t>
      </w:r>
      <w:r w:rsidRPr="00490A8A">
        <w:t xml:space="preserve">(config-line)# </w:t>
      </w:r>
      <w:r w:rsidRPr="00490A8A">
        <w:rPr>
          <w:b/>
        </w:rPr>
        <w:t>login</w:t>
      </w:r>
    </w:p>
    <w:p w14:paraId="709B3C34" w14:textId="77777777" w:rsidR="00041E2F" w:rsidRDefault="00041E2F" w:rsidP="0015321C">
      <w:pPr>
        <w:pStyle w:val="SubStepAlpha"/>
      </w:pPr>
      <w:r>
        <w:t xml:space="preserve">Assign </w:t>
      </w:r>
      <w:r w:rsidRPr="00960AFB">
        <w:rPr>
          <w:b/>
        </w:rPr>
        <w:t>cisco</w:t>
      </w:r>
      <w:r>
        <w:t xml:space="preserve"> as the VTY password and enable login.</w:t>
      </w:r>
    </w:p>
    <w:p w14:paraId="0E618544" w14:textId="77777777" w:rsidR="00041E2F" w:rsidRPr="00490A8A" w:rsidRDefault="00041E2F" w:rsidP="00490A8A">
      <w:pPr>
        <w:pStyle w:val="CMDRed"/>
      </w:pPr>
      <w:r w:rsidRPr="00490A8A">
        <w:t xml:space="preserve">S1(config)# </w:t>
      </w:r>
      <w:r w:rsidRPr="00490A8A">
        <w:rPr>
          <w:b/>
        </w:rPr>
        <w:t>line vty 0 15</w:t>
      </w:r>
    </w:p>
    <w:p w14:paraId="4E423B2C" w14:textId="77777777" w:rsidR="00041E2F" w:rsidRPr="00490A8A" w:rsidRDefault="00041E2F" w:rsidP="00490A8A">
      <w:pPr>
        <w:pStyle w:val="CMDRed"/>
      </w:pPr>
      <w:r w:rsidRPr="00490A8A">
        <w:t xml:space="preserve">S1(config-line)# </w:t>
      </w:r>
      <w:r w:rsidRPr="00490A8A">
        <w:rPr>
          <w:b/>
        </w:rPr>
        <w:t>password cisco</w:t>
      </w:r>
    </w:p>
    <w:p w14:paraId="5DE4ED09" w14:textId="73B8517C" w:rsidR="00041E2F" w:rsidRDefault="00041E2F" w:rsidP="00490A8A">
      <w:pPr>
        <w:pStyle w:val="CMDRed"/>
        <w:rPr>
          <w:b/>
        </w:rPr>
      </w:pPr>
      <w:r w:rsidRPr="00490A8A">
        <w:t xml:space="preserve">S1(config-line)# </w:t>
      </w:r>
      <w:r w:rsidRPr="00490A8A">
        <w:rPr>
          <w:b/>
        </w:rPr>
        <w:t>login</w:t>
      </w:r>
    </w:p>
    <w:p w14:paraId="011AF9C9" w14:textId="02ED51B1" w:rsidR="00490A8A" w:rsidRDefault="00490A8A" w:rsidP="00490A8A">
      <w:pPr>
        <w:pStyle w:val="CMDRed"/>
      </w:pPr>
    </w:p>
    <w:p w14:paraId="3813BF38" w14:textId="41AA65A6" w:rsidR="00490A8A" w:rsidRPr="00490A8A" w:rsidRDefault="00490A8A" w:rsidP="00490A8A">
      <w:pPr>
        <w:pStyle w:val="CMDRed"/>
      </w:pPr>
      <w:r w:rsidRPr="00490A8A">
        <w:t>S</w:t>
      </w:r>
      <w:r>
        <w:t>2</w:t>
      </w:r>
      <w:r w:rsidRPr="00490A8A">
        <w:t xml:space="preserve">(config)# </w:t>
      </w:r>
      <w:r w:rsidRPr="00490A8A">
        <w:rPr>
          <w:b/>
        </w:rPr>
        <w:t>line vty 0 15</w:t>
      </w:r>
    </w:p>
    <w:p w14:paraId="689B99D6" w14:textId="459B14AF" w:rsidR="00490A8A" w:rsidRPr="00490A8A" w:rsidRDefault="00490A8A" w:rsidP="00490A8A">
      <w:pPr>
        <w:pStyle w:val="CMDRed"/>
      </w:pPr>
      <w:r w:rsidRPr="00490A8A">
        <w:t>S</w:t>
      </w:r>
      <w:r>
        <w:t>2</w:t>
      </w:r>
      <w:r w:rsidRPr="00490A8A">
        <w:t xml:space="preserve">(config-line)# </w:t>
      </w:r>
      <w:r w:rsidRPr="00490A8A">
        <w:rPr>
          <w:b/>
        </w:rPr>
        <w:t>password cisco</w:t>
      </w:r>
    </w:p>
    <w:p w14:paraId="65639338" w14:textId="6EB1D2CB" w:rsidR="00490A8A" w:rsidRPr="00490A8A" w:rsidRDefault="00490A8A" w:rsidP="00490A8A">
      <w:pPr>
        <w:pStyle w:val="CMDRed"/>
      </w:pPr>
      <w:r w:rsidRPr="00490A8A">
        <w:t>S</w:t>
      </w:r>
      <w:r>
        <w:t>2</w:t>
      </w:r>
      <w:r w:rsidRPr="00490A8A">
        <w:t xml:space="preserve">(config-line)# </w:t>
      </w:r>
      <w:r w:rsidRPr="00490A8A">
        <w:rPr>
          <w:b/>
        </w:rPr>
        <w:t>login</w:t>
      </w:r>
    </w:p>
    <w:p w14:paraId="32665B3F" w14:textId="77777777" w:rsidR="00041E2F" w:rsidRDefault="00041E2F" w:rsidP="0015321C">
      <w:pPr>
        <w:pStyle w:val="SubStepAlpha"/>
      </w:pPr>
      <w:r>
        <w:lastRenderedPageBreak/>
        <w:t>Encrypt the plaintext passwords.</w:t>
      </w:r>
    </w:p>
    <w:p w14:paraId="1BC745B9" w14:textId="36F0AA09" w:rsidR="00041E2F" w:rsidRDefault="00041E2F" w:rsidP="00490A8A">
      <w:pPr>
        <w:pStyle w:val="CMDRed"/>
        <w:rPr>
          <w:b/>
        </w:rPr>
      </w:pPr>
      <w:r w:rsidRPr="00490A8A">
        <w:t xml:space="preserve">S1(config)# </w:t>
      </w:r>
      <w:r w:rsidRPr="00490A8A">
        <w:rPr>
          <w:b/>
        </w:rPr>
        <w:t>service password-encryption</w:t>
      </w:r>
    </w:p>
    <w:p w14:paraId="6998B090" w14:textId="77777777" w:rsidR="00490A8A" w:rsidRDefault="00490A8A" w:rsidP="00490A8A">
      <w:pPr>
        <w:pStyle w:val="CMDRed"/>
      </w:pPr>
    </w:p>
    <w:p w14:paraId="49B7F183" w14:textId="5685E46B" w:rsidR="00490A8A" w:rsidRPr="00490A8A" w:rsidRDefault="00490A8A" w:rsidP="00490A8A">
      <w:pPr>
        <w:pStyle w:val="CMDRed"/>
      </w:pPr>
      <w:r w:rsidRPr="00490A8A">
        <w:t>S</w:t>
      </w:r>
      <w:r>
        <w:t>2</w:t>
      </w:r>
      <w:r w:rsidRPr="00490A8A">
        <w:t xml:space="preserve">(config)# </w:t>
      </w:r>
      <w:r w:rsidRPr="00490A8A">
        <w:rPr>
          <w:b/>
        </w:rPr>
        <w:t>service password-encryption</w:t>
      </w:r>
    </w:p>
    <w:p w14:paraId="46CA88C6" w14:textId="77777777" w:rsidR="00041E2F" w:rsidRDefault="00041E2F" w:rsidP="0015321C">
      <w:pPr>
        <w:pStyle w:val="SubStepAlpha"/>
      </w:pPr>
      <w:r>
        <w:t>Create a banner that warns anyone accessing the device that unauthorized access is prohibited.</w:t>
      </w:r>
    </w:p>
    <w:p w14:paraId="62EDE11B" w14:textId="46774C87" w:rsidR="00041E2F" w:rsidRDefault="00041E2F" w:rsidP="00490A8A">
      <w:pPr>
        <w:pStyle w:val="CMDRed"/>
        <w:rPr>
          <w:b/>
        </w:rPr>
      </w:pPr>
      <w:r w:rsidRPr="00490A8A">
        <w:t xml:space="preserve">S1(config)# </w:t>
      </w:r>
      <w:r w:rsidRPr="00490A8A">
        <w:rPr>
          <w:b/>
        </w:rPr>
        <w:t>banner motd $ Authorized Users Only! $</w:t>
      </w:r>
    </w:p>
    <w:p w14:paraId="445C8673" w14:textId="77777777" w:rsidR="00490A8A" w:rsidRDefault="00490A8A" w:rsidP="00490A8A">
      <w:pPr>
        <w:pStyle w:val="CMDRed"/>
      </w:pPr>
    </w:p>
    <w:p w14:paraId="7ADD552A" w14:textId="72C68155" w:rsidR="00490A8A" w:rsidRPr="00490A8A" w:rsidRDefault="00490A8A" w:rsidP="00490A8A">
      <w:pPr>
        <w:pStyle w:val="CMDRed"/>
      </w:pPr>
      <w:r w:rsidRPr="00490A8A">
        <w:t>S</w:t>
      </w:r>
      <w:r>
        <w:t>2</w:t>
      </w:r>
      <w:r w:rsidRPr="00490A8A">
        <w:t xml:space="preserve">(config)# </w:t>
      </w:r>
      <w:r w:rsidRPr="00490A8A">
        <w:rPr>
          <w:b/>
        </w:rPr>
        <w:t>banner motd $ Authorized Users Only! $</w:t>
      </w:r>
    </w:p>
    <w:p w14:paraId="5AE1A618" w14:textId="77777777" w:rsidR="00041E2F" w:rsidRDefault="00041E2F" w:rsidP="0015321C">
      <w:pPr>
        <w:pStyle w:val="SubStepAlpha"/>
      </w:pPr>
      <w:r>
        <w:t>Shutdown all interfaces that will not be used.</w:t>
      </w:r>
    </w:p>
    <w:p w14:paraId="1DADC608" w14:textId="0BD7902C" w:rsidR="00041E2F" w:rsidRPr="0015321C" w:rsidRDefault="00041E2F" w:rsidP="0015321C">
      <w:pPr>
        <w:pStyle w:val="CMDRed"/>
      </w:pPr>
      <w:r w:rsidRPr="0015321C">
        <w:t xml:space="preserve">S1(config)# </w:t>
      </w:r>
      <w:r w:rsidRPr="0015321C">
        <w:rPr>
          <w:b/>
        </w:rPr>
        <w:t>interface range f0/</w:t>
      </w:r>
      <w:r w:rsidR="001F6E1D">
        <w:rPr>
          <w:b/>
        </w:rPr>
        <w:t>1</w:t>
      </w:r>
      <w:r w:rsidRPr="0015321C">
        <w:rPr>
          <w:b/>
        </w:rPr>
        <w:t>-</w:t>
      </w:r>
      <w:r w:rsidR="001F6E1D">
        <w:rPr>
          <w:b/>
        </w:rPr>
        <w:t>3</w:t>
      </w:r>
      <w:r w:rsidRPr="0015321C">
        <w:rPr>
          <w:b/>
        </w:rPr>
        <w:t>,</w:t>
      </w:r>
      <w:r w:rsidR="001F6E1D">
        <w:rPr>
          <w:b/>
        </w:rPr>
        <w:t xml:space="preserve"> f0/6</w:t>
      </w:r>
      <w:r w:rsidRPr="0015321C">
        <w:rPr>
          <w:b/>
        </w:rPr>
        <w:t>-24, g0/1-2</w:t>
      </w:r>
    </w:p>
    <w:p w14:paraId="2E92D62F" w14:textId="18DB289F" w:rsidR="00041E2F" w:rsidRDefault="00041E2F" w:rsidP="0015321C">
      <w:pPr>
        <w:pStyle w:val="CMDRed"/>
        <w:rPr>
          <w:b/>
        </w:rPr>
      </w:pPr>
      <w:r w:rsidRPr="0015321C">
        <w:t xml:space="preserve">S1(config-if-range)# </w:t>
      </w:r>
      <w:r w:rsidRPr="0015321C">
        <w:rPr>
          <w:b/>
        </w:rPr>
        <w:t>shutdown</w:t>
      </w:r>
    </w:p>
    <w:p w14:paraId="2AB2171B" w14:textId="0D2D3B42" w:rsidR="001537FC" w:rsidRDefault="001537FC" w:rsidP="0015321C">
      <w:pPr>
        <w:pStyle w:val="CMDRed"/>
      </w:pPr>
    </w:p>
    <w:p w14:paraId="0D231516" w14:textId="6258D967" w:rsidR="001537FC" w:rsidRPr="0015321C" w:rsidRDefault="001537FC" w:rsidP="001537FC">
      <w:pPr>
        <w:pStyle w:val="CMDRed"/>
      </w:pPr>
      <w:r w:rsidRPr="0015321C">
        <w:t>S</w:t>
      </w:r>
      <w:r>
        <w:t>2</w:t>
      </w:r>
      <w:r w:rsidRPr="0015321C">
        <w:t xml:space="preserve">(config)# </w:t>
      </w:r>
      <w:r w:rsidRPr="0015321C">
        <w:rPr>
          <w:b/>
        </w:rPr>
        <w:t>interface range f0/</w:t>
      </w:r>
      <w:r w:rsidR="001F6E1D">
        <w:rPr>
          <w:b/>
        </w:rPr>
        <w:t>1</w:t>
      </w:r>
      <w:r w:rsidRPr="0015321C">
        <w:rPr>
          <w:b/>
        </w:rPr>
        <w:t>-</w:t>
      </w:r>
      <w:r w:rsidR="001F6E1D">
        <w:rPr>
          <w:b/>
        </w:rPr>
        <w:t>3</w:t>
      </w:r>
      <w:r w:rsidRPr="0015321C">
        <w:rPr>
          <w:b/>
        </w:rPr>
        <w:t>, f0/</w:t>
      </w:r>
      <w:r w:rsidR="001F6E1D">
        <w:rPr>
          <w:b/>
        </w:rPr>
        <w:t>6</w:t>
      </w:r>
      <w:r w:rsidRPr="0015321C">
        <w:rPr>
          <w:b/>
        </w:rPr>
        <w:t>-24, g0/1-2</w:t>
      </w:r>
    </w:p>
    <w:p w14:paraId="15ECA03F" w14:textId="32311290" w:rsidR="001537FC" w:rsidRPr="0015321C" w:rsidRDefault="001537FC" w:rsidP="001537FC">
      <w:pPr>
        <w:pStyle w:val="CMDRed"/>
      </w:pPr>
      <w:r w:rsidRPr="0015321C">
        <w:t>S</w:t>
      </w:r>
      <w:r>
        <w:t>2</w:t>
      </w:r>
      <w:r w:rsidRPr="0015321C">
        <w:t xml:space="preserve">(config-if-range)# </w:t>
      </w:r>
      <w:r w:rsidRPr="0015321C">
        <w:rPr>
          <w:b/>
        </w:rPr>
        <w:t>shutdown</w:t>
      </w:r>
    </w:p>
    <w:p w14:paraId="522F822B" w14:textId="77777777" w:rsidR="00041E2F" w:rsidRDefault="00041E2F" w:rsidP="0015321C">
      <w:pPr>
        <w:pStyle w:val="SubStepAlpha"/>
      </w:pPr>
      <w:r>
        <w:t>Save the running configuration to the startup configuration file.</w:t>
      </w:r>
    </w:p>
    <w:p w14:paraId="03A19533" w14:textId="77777777" w:rsidR="00041E2F" w:rsidRPr="00490A8A" w:rsidRDefault="00041E2F" w:rsidP="00490A8A">
      <w:pPr>
        <w:pStyle w:val="CMDRed"/>
      </w:pPr>
      <w:r w:rsidRPr="00490A8A">
        <w:t xml:space="preserve">S1(config-if-range)# </w:t>
      </w:r>
      <w:r w:rsidRPr="00490A8A">
        <w:rPr>
          <w:b/>
        </w:rPr>
        <w:t>exit</w:t>
      </w:r>
    </w:p>
    <w:p w14:paraId="68E57661" w14:textId="0DD7FAC8" w:rsidR="00041E2F" w:rsidRDefault="00041E2F" w:rsidP="00490A8A">
      <w:pPr>
        <w:pStyle w:val="CMDRed"/>
        <w:rPr>
          <w:b/>
        </w:rPr>
      </w:pPr>
      <w:r w:rsidRPr="00490A8A">
        <w:t xml:space="preserve">S1# </w:t>
      </w:r>
      <w:r w:rsidRPr="00490A8A">
        <w:rPr>
          <w:b/>
        </w:rPr>
        <w:t>copy running-config startup-config</w:t>
      </w:r>
    </w:p>
    <w:p w14:paraId="565FB6D1" w14:textId="77777777" w:rsidR="00490A8A" w:rsidRDefault="00490A8A" w:rsidP="00490A8A">
      <w:pPr>
        <w:pStyle w:val="CMDRed"/>
      </w:pPr>
    </w:p>
    <w:p w14:paraId="199F126F" w14:textId="7B35B4A2" w:rsidR="00490A8A" w:rsidRPr="00490A8A" w:rsidRDefault="00490A8A" w:rsidP="00490A8A">
      <w:pPr>
        <w:pStyle w:val="CMDRed"/>
      </w:pPr>
      <w:r w:rsidRPr="00490A8A">
        <w:t>S</w:t>
      </w:r>
      <w:r>
        <w:t>2</w:t>
      </w:r>
      <w:r w:rsidRPr="00490A8A">
        <w:t xml:space="preserve">(config-if-range)# </w:t>
      </w:r>
      <w:r w:rsidRPr="00490A8A">
        <w:rPr>
          <w:b/>
        </w:rPr>
        <w:t>exit</w:t>
      </w:r>
    </w:p>
    <w:p w14:paraId="0692E187" w14:textId="46DBD98C" w:rsidR="00490A8A" w:rsidRPr="00490A8A" w:rsidRDefault="00490A8A" w:rsidP="00490A8A">
      <w:pPr>
        <w:pStyle w:val="CMDRed"/>
      </w:pPr>
      <w:r w:rsidRPr="00490A8A">
        <w:t>S</w:t>
      </w:r>
      <w:r>
        <w:t>2</w:t>
      </w:r>
      <w:r w:rsidRPr="00490A8A">
        <w:t xml:space="preserve"># </w:t>
      </w:r>
      <w:r w:rsidRPr="00490A8A">
        <w:rPr>
          <w:b/>
        </w:rPr>
        <w:t>copy running-config startup-config</w:t>
      </w:r>
    </w:p>
    <w:p w14:paraId="67FE0D99" w14:textId="77777777" w:rsidR="00041E2F" w:rsidRDefault="0015321C" w:rsidP="0015321C">
      <w:pPr>
        <w:pStyle w:val="Heading4"/>
      </w:pPr>
      <w:r>
        <w:t>Question:</w:t>
      </w:r>
    </w:p>
    <w:p w14:paraId="185C9135" w14:textId="77777777" w:rsidR="00041E2F" w:rsidRDefault="00041E2F" w:rsidP="0015321C">
      <w:pPr>
        <w:pStyle w:val="BodyTextL50"/>
        <w:spacing w:before="0"/>
      </w:pPr>
      <w:r>
        <w:t xml:space="preserve">Issuing the command </w:t>
      </w:r>
      <w:r w:rsidRPr="00302F0C">
        <w:rPr>
          <w:b/>
          <w:bCs/>
        </w:rPr>
        <w:t>show cdp neighbors</w:t>
      </w:r>
      <w:r>
        <w:t xml:space="preserve"> at this point on R1 or R2 results in an empty list. </w:t>
      </w:r>
      <w:r w:rsidR="0015321C">
        <w:t>Explain.</w:t>
      </w:r>
    </w:p>
    <w:p w14:paraId="323B63F0" w14:textId="77777777" w:rsidR="00041E2F" w:rsidRDefault="0015321C" w:rsidP="0015321C">
      <w:pPr>
        <w:pStyle w:val="AnswerLineL50"/>
      </w:pPr>
      <w:r>
        <w:t>Type your answers here.</w:t>
      </w:r>
    </w:p>
    <w:p w14:paraId="2B75C52E" w14:textId="582029A8" w:rsidR="00041E2F" w:rsidRDefault="00041E2F" w:rsidP="0015321C">
      <w:pPr>
        <w:pStyle w:val="BodyTextL50"/>
        <w:rPr>
          <w:rStyle w:val="AnswerGray"/>
        </w:rPr>
      </w:pPr>
      <w:r>
        <w:rPr>
          <w:rStyle w:val="AnswerGray"/>
        </w:rPr>
        <w:t>Because the router interfaces are shut down by default.</w:t>
      </w:r>
    </w:p>
    <w:p w14:paraId="25CBE024" w14:textId="77777777" w:rsidR="006A7FE5" w:rsidRPr="00741594" w:rsidRDefault="006A7FE5" w:rsidP="006A7FE5">
      <w:pPr>
        <w:pStyle w:val="ConfigWindow"/>
      </w:pPr>
      <w:r>
        <w:t>Close configuration window</w:t>
      </w:r>
    </w:p>
    <w:p w14:paraId="601A4B21" w14:textId="77777777" w:rsidR="00041E2F" w:rsidRDefault="00041E2F" w:rsidP="006A7FE5">
      <w:pPr>
        <w:pStyle w:val="Heading2"/>
        <w:spacing w:before="120"/>
      </w:pPr>
      <w:r>
        <w:t>Configure and verify IPv4 and IPv6 addressing on R1 and R2</w:t>
      </w:r>
    </w:p>
    <w:p w14:paraId="6BC10D86" w14:textId="77777777" w:rsidR="00041E2F" w:rsidRDefault="00041E2F" w:rsidP="00041E2F">
      <w:pPr>
        <w:pStyle w:val="BodyTextL25"/>
      </w:pPr>
      <w:r>
        <w:t>In Part 2, you will configure and verify the IPv4 and IPv6 addresses on R1 and R2. Use the table above for the information necessary to complete this part.</w:t>
      </w:r>
    </w:p>
    <w:p w14:paraId="6830B408" w14:textId="0D8821ED" w:rsidR="00041E2F" w:rsidRDefault="00041E2F" w:rsidP="00041E2F">
      <w:pPr>
        <w:pStyle w:val="Heading3"/>
      </w:pPr>
      <w:r>
        <w:t xml:space="preserve">Configure </w:t>
      </w:r>
      <w:r w:rsidR="00C40605">
        <w:t>IP addresses for both routers</w:t>
      </w:r>
      <w:r w:rsidR="00085A75">
        <w:t>.</w:t>
      </w:r>
    </w:p>
    <w:p w14:paraId="63A53659" w14:textId="4674A6B3" w:rsidR="006A7FE5" w:rsidRPr="00741594" w:rsidRDefault="006A7FE5" w:rsidP="006A7FE5">
      <w:pPr>
        <w:pStyle w:val="ConfigWindow"/>
      </w:pPr>
      <w:r>
        <w:t>Open configuration window</w:t>
      </w:r>
    </w:p>
    <w:p w14:paraId="33F48ED8" w14:textId="6E61F385" w:rsidR="00041E2F" w:rsidRDefault="00041E2F" w:rsidP="006A7FE5">
      <w:pPr>
        <w:pStyle w:val="SubStepAlpha"/>
        <w:spacing w:before="0"/>
      </w:pPr>
      <w:r>
        <w:t>Enable IPv6 Unicast Routing</w:t>
      </w:r>
      <w:r w:rsidR="00C40605">
        <w:t xml:space="preserve"> on both routers</w:t>
      </w:r>
      <w:r>
        <w:t>.</w:t>
      </w:r>
    </w:p>
    <w:p w14:paraId="4818B44F" w14:textId="66CB0950" w:rsidR="00041E2F" w:rsidRDefault="00041E2F" w:rsidP="0018747C">
      <w:pPr>
        <w:pStyle w:val="CMDRed"/>
        <w:rPr>
          <w:b/>
        </w:rPr>
      </w:pPr>
      <w:r w:rsidRPr="0018747C">
        <w:t xml:space="preserve">R1(config)# </w:t>
      </w:r>
      <w:r w:rsidRPr="00F04B32">
        <w:rPr>
          <w:b/>
        </w:rPr>
        <w:t>ipv6 unicast-routing</w:t>
      </w:r>
    </w:p>
    <w:p w14:paraId="16312F3C" w14:textId="77EDDD38" w:rsidR="00F04B32" w:rsidRDefault="00F04B32" w:rsidP="0018747C">
      <w:pPr>
        <w:pStyle w:val="CMDRed"/>
      </w:pPr>
    </w:p>
    <w:p w14:paraId="493D1380" w14:textId="7CAB257B" w:rsidR="00F04B32" w:rsidRPr="0018747C" w:rsidRDefault="00F04B32" w:rsidP="00F04B32">
      <w:pPr>
        <w:pStyle w:val="CMDRed"/>
      </w:pPr>
      <w:r w:rsidRPr="0018747C">
        <w:t>R</w:t>
      </w:r>
      <w:r>
        <w:t>2</w:t>
      </w:r>
      <w:r w:rsidRPr="0018747C">
        <w:t xml:space="preserve">(config)# </w:t>
      </w:r>
      <w:r w:rsidRPr="00F04B32">
        <w:rPr>
          <w:b/>
        </w:rPr>
        <w:t>ipv6 unicast-routing</w:t>
      </w:r>
    </w:p>
    <w:p w14:paraId="76CA0B3E" w14:textId="27DDAD65" w:rsidR="00041E2F" w:rsidRDefault="00C40605" w:rsidP="0015321C">
      <w:pPr>
        <w:pStyle w:val="SubStepAlpha"/>
      </w:pPr>
      <w:r>
        <w:t>Configure the IP address for all the interfaces according to the Addressing Table.</w:t>
      </w:r>
    </w:p>
    <w:p w14:paraId="401E53D7" w14:textId="3EC835BE" w:rsidR="00041E2F" w:rsidRPr="00C40605" w:rsidRDefault="00041E2F" w:rsidP="00C40605">
      <w:pPr>
        <w:pStyle w:val="CMDRed"/>
      </w:pPr>
      <w:r w:rsidRPr="00C40605">
        <w:t xml:space="preserve">R1(config)# </w:t>
      </w:r>
      <w:r w:rsidRPr="00C40605">
        <w:rPr>
          <w:b/>
        </w:rPr>
        <w:t>interface g0/0/0</w:t>
      </w:r>
    </w:p>
    <w:p w14:paraId="384B3C87" w14:textId="77777777" w:rsidR="00C40605" w:rsidRDefault="00C40605" w:rsidP="00C40605">
      <w:pPr>
        <w:pStyle w:val="CMDRed"/>
      </w:pPr>
      <w:r w:rsidRPr="00C40605">
        <w:t>R1</w:t>
      </w:r>
      <w:r>
        <w:t xml:space="preserve">(config-if)# </w:t>
      </w:r>
      <w:r w:rsidRPr="00C40605">
        <w:rPr>
          <w:b/>
        </w:rPr>
        <w:t>ip address 172.16.1.1 255.255.255.0</w:t>
      </w:r>
    </w:p>
    <w:p w14:paraId="701AC64C" w14:textId="7799531E" w:rsidR="00C40605" w:rsidRDefault="00C40605" w:rsidP="00C40605">
      <w:pPr>
        <w:pStyle w:val="CMDRed"/>
      </w:pPr>
      <w:r w:rsidRPr="00C40605">
        <w:t>R1</w:t>
      </w:r>
      <w:r>
        <w:t>(config-if)#</w:t>
      </w:r>
      <w:r w:rsidR="00493575">
        <w:t xml:space="preserve"> </w:t>
      </w:r>
      <w:r w:rsidRPr="00493575">
        <w:rPr>
          <w:b/>
        </w:rPr>
        <w:t xml:space="preserve">ipv6 address </w:t>
      </w:r>
      <w:r w:rsidR="00B211EB">
        <w:rPr>
          <w:b/>
        </w:rPr>
        <w:t>fe</w:t>
      </w:r>
      <w:r w:rsidRPr="00493575">
        <w:rPr>
          <w:b/>
        </w:rPr>
        <w:t>80::1 link-local</w:t>
      </w:r>
    </w:p>
    <w:p w14:paraId="0FDDA498" w14:textId="14C6C305" w:rsidR="00C40605" w:rsidRDefault="00493575" w:rsidP="00C40605">
      <w:pPr>
        <w:pStyle w:val="CMDRed"/>
        <w:rPr>
          <w:b/>
        </w:rPr>
      </w:pPr>
      <w:r>
        <w:t xml:space="preserve">R1(config-if)# </w:t>
      </w:r>
      <w:r w:rsidR="00C40605" w:rsidRPr="00493575">
        <w:rPr>
          <w:b/>
        </w:rPr>
        <w:t>ipv6 address 2001:</w:t>
      </w:r>
      <w:r w:rsidR="008D5D32">
        <w:rPr>
          <w:b/>
        </w:rPr>
        <w:t>db</w:t>
      </w:r>
      <w:r w:rsidR="00C40605" w:rsidRPr="00493575">
        <w:rPr>
          <w:b/>
        </w:rPr>
        <w:t>8:</w:t>
      </w:r>
      <w:r w:rsidR="008D5D32">
        <w:rPr>
          <w:b/>
        </w:rPr>
        <w:t>acad</w:t>
      </w:r>
      <w:r w:rsidR="00C40605" w:rsidRPr="00493575">
        <w:rPr>
          <w:b/>
        </w:rPr>
        <w:t>:2::1/64</w:t>
      </w:r>
    </w:p>
    <w:p w14:paraId="5DCA954B" w14:textId="75F1F648" w:rsidR="00493575" w:rsidRDefault="00493575" w:rsidP="00C40605">
      <w:pPr>
        <w:pStyle w:val="CMDRed"/>
        <w:rPr>
          <w:b/>
        </w:rPr>
      </w:pPr>
      <w:r>
        <w:t xml:space="preserve">R1(config-if)# </w:t>
      </w:r>
      <w:r w:rsidRPr="00493575">
        <w:rPr>
          <w:b/>
        </w:rPr>
        <w:t>no shutdown</w:t>
      </w:r>
    </w:p>
    <w:p w14:paraId="3EEF0A3A" w14:textId="7DFF6624" w:rsidR="009D1BE5" w:rsidRPr="00C40605" w:rsidRDefault="009D1BE5" w:rsidP="009D1BE5">
      <w:pPr>
        <w:pStyle w:val="CMDRed"/>
      </w:pPr>
      <w:r w:rsidRPr="00C40605">
        <w:t>R1(config</w:t>
      </w:r>
      <w:r>
        <w:t>-if</w:t>
      </w:r>
      <w:r w:rsidRPr="00C40605">
        <w:t xml:space="preserve">)# </w:t>
      </w:r>
      <w:r w:rsidRPr="00C40605">
        <w:rPr>
          <w:b/>
        </w:rPr>
        <w:t>interface g0/0/</w:t>
      </w:r>
      <w:r>
        <w:rPr>
          <w:b/>
        </w:rPr>
        <w:t>1</w:t>
      </w:r>
    </w:p>
    <w:p w14:paraId="73681DFF" w14:textId="4A7ACAD0" w:rsidR="009D1BE5" w:rsidRDefault="009D1BE5" w:rsidP="009D1BE5">
      <w:pPr>
        <w:pStyle w:val="CMDRed"/>
      </w:pPr>
      <w:r w:rsidRPr="00C40605">
        <w:t>R1</w:t>
      </w:r>
      <w:r>
        <w:t xml:space="preserve">(config-if)# </w:t>
      </w:r>
      <w:r w:rsidRPr="00C40605">
        <w:rPr>
          <w:b/>
        </w:rPr>
        <w:t>ip address 1</w:t>
      </w:r>
      <w:r>
        <w:rPr>
          <w:b/>
        </w:rPr>
        <w:t>9</w:t>
      </w:r>
      <w:r w:rsidRPr="00C40605">
        <w:rPr>
          <w:b/>
        </w:rPr>
        <w:t>2.16</w:t>
      </w:r>
      <w:r>
        <w:rPr>
          <w:b/>
        </w:rPr>
        <w:t>8</w:t>
      </w:r>
      <w:r w:rsidRPr="00C40605">
        <w:rPr>
          <w:b/>
        </w:rPr>
        <w:t>.1.1 255.255.255.0</w:t>
      </w:r>
    </w:p>
    <w:p w14:paraId="7C53B20D" w14:textId="3C88B56F" w:rsidR="009D1BE5" w:rsidRDefault="009D1BE5" w:rsidP="009D1BE5">
      <w:pPr>
        <w:pStyle w:val="CMDRed"/>
      </w:pPr>
      <w:r w:rsidRPr="00C40605">
        <w:t>R1</w:t>
      </w:r>
      <w:r>
        <w:t xml:space="preserve">(config-if)# </w:t>
      </w:r>
      <w:r w:rsidRPr="00493575">
        <w:rPr>
          <w:b/>
        </w:rPr>
        <w:t xml:space="preserve">ipv6 address </w:t>
      </w:r>
      <w:r w:rsidR="008D5D32">
        <w:rPr>
          <w:b/>
        </w:rPr>
        <w:t>fe</w:t>
      </w:r>
      <w:r w:rsidRPr="00493575">
        <w:rPr>
          <w:b/>
        </w:rPr>
        <w:t>80::1 link-local</w:t>
      </w:r>
    </w:p>
    <w:p w14:paraId="31E284A6" w14:textId="006560E3" w:rsidR="009D1BE5" w:rsidRDefault="009D1BE5" w:rsidP="009D1BE5">
      <w:pPr>
        <w:pStyle w:val="CMDRed"/>
        <w:rPr>
          <w:b/>
        </w:rPr>
      </w:pPr>
      <w:r>
        <w:lastRenderedPageBreak/>
        <w:t xml:space="preserve">R1(config-if)# </w:t>
      </w:r>
      <w:r w:rsidRPr="00493575">
        <w:rPr>
          <w:b/>
        </w:rPr>
        <w:t>ipv6 address 2001:</w:t>
      </w:r>
      <w:r w:rsidR="008D5D32">
        <w:rPr>
          <w:b/>
        </w:rPr>
        <w:t>db</w:t>
      </w:r>
      <w:r w:rsidRPr="00493575">
        <w:rPr>
          <w:b/>
        </w:rPr>
        <w:t>8:</w:t>
      </w:r>
      <w:r w:rsidR="008D5D32">
        <w:rPr>
          <w:b/>
        </w:rPr>
        <w:t>acad</w:t>
      </w:r>
      <w:r w:rsidRPr="00493575">
        <w:rPr>
          <w:b/>
        </w:rPr>
        <w:t>:</w:t>
      </w:r>
      <w:r>
        <w:rPr>
          <w:b/>
        </w:rPr>
        <w:t>1</w:t>
      </w:r>
      <w:r w:rsidRPr="00493575">
        <w:rPr>
          <w:b/>
        </w:rPr>
        <w:t>::1/64</w:t>
      </w:r>
    </w:p>
    <w:p w14:paraId="5A07ABBF" w14:textId="77777777" w:rsidR="009D1BE5" w:rsidRPr="00C40605" w:rsidRDefault="009D1BE5" w:rsidP="009D1BE5">
      <w:pPr>
        <w:pStyle w:val="CMDRed"/>
      </w:pPr>
      <w:r>
        <w:t xml:space="preserve">R1(config-if)# </w:t>
      </w:r>
      <w:r w:rsidRPr="00493575">
        <w:rPr>
          <w:b/>
        </w:rPr>
        <w:t>no shutdown</w:t>
      </w:r>
    </w:p>
    <w:p w14:paraId="05956E91" w14:textId="3903BC0A" w:rsidR="009D1BE5" w:rsidRPr="00C40605" w:rsidRDefault="009D1BE5" w:rsidP="009D1BE5">
      <w:pPr>
        <w:pStyle w:val="CMDRed"/>
      </w:pPr>
      <w:r w:rsidRPr="00C40605">
        <w:t>R1(config</w:t>
      </w:r>
      <w:r>
        <w:t>-if</w:t>
      </w:r>
      <w:r w:rsidRPr="00C40605">
        <w:t xml:space="preserve">)# </w:t>
      </w:r>
      <w:r w:rsidRPr="00C40605">
        <w:rPr>
          <w:b/>
        </w:rPr>
        <w:t xml:space="preserve">interface </w:t>
      </w:r>
      <w:r>
        <w:rPr>
          <w:b/>
        </w:rPr>
        <w:t>lo1</w:t>
      </w:r>
    </w:p>
    <w:p w14:paraId="50BF6C8B" w14:textId="20D43414" w:rsidR="009D1BE5" w:rsidRDefault="009D1BE5" w:rsidP="009D1BE5">
      <w:pPr>
        <w:pStyle w:val="CMDRed"/>
      </w:pPr>
      <w:r w:rsidRPr="00C40605">
        <w:t>R1</w:t>
      </w:r>
      <w:r>
        <w:t xml:space="preserve">(config-if)# </w:t>
      </w:r>
      <w:r w:rsidRPr="00C40605">
        <w:rPr>
          <w:b/>
        </w:rPr>
        <w:t>ip address 1</w:t>
      </w:r>
      <w:r>
        <w:rPr>
          <w:b/>
        </w:rPr>
        <w:t>0.1.0</w:t>
      </w:r>
      <w:r w:rsidRPr="00C40605">
        <w:rPr>
          <w:b/>
        </w:rPr>
        <w:t>.1 255.255.255.0</w:t>
      </w:r>
    </w:p>
    <w:p w14:paraId="5AB3EF5B" w14:textId="47F81297" w:rsidR="009D1BE5" w:rsidRDefault="009D1BE5" w:rsidP="009D1BE5">
      <w:pPr>
        <w:pStyle w:val="CMDRed"/>
      </w:pPr>
      <w:r w:rsidRPr="00C40605">
        <w:t>R1</w:t>
      </w:r>
      <w:r>
        <w:t xml:space="preserve">(config-if)# </w:t>
      </w:r>
      <w:r w:rsidRPr="00493575">
        <w:rPr>
          <w:b/>
        </w:rPr>
        <w:t xml:space="preserve">ipv6 address </w:t>
      </w:r>
      <w:r w:rsidR="005A78E1">
        <w:rPr>
          <w:b/>
        </w:rPr>
        <w:t>fe</w:t>
      </w:r>
      <w:r w:rsidRPr="00493575">
        <w:rPr>
          <w:b/>
        </w:rPr>
        <w:t>80::1 link-local</w:t>
      </w:r>
    </w:p>
    <w:p w14:paraId="43F24E40" w14:textId="081655A3" w:rsidR="009D1BE5" w:rsidRDefault="009D1BE5" w:rsidP="009D1BE5">
      <w:pPr>
        <w:pStyle w:val="CMDRed"/>
        <w:rPr>
          <w:b/>
        </w:rPr>
      </w:pPr>
      <w:r>
        <w:t xml:space="preserve">R1(config-if)# </w:t>
      </w:r>
      <w:r w:rsidRPr="00493575">
        <w:rPr>
          <w:b/>
        </w:rPr>
        <w:t>ipv6 address 2001:</w:t>
      </w:r>
      <w:r w:rsidR="005A78E1">
        <w:rPr>
          <w:b/>
        </w:rPr>
        <w:t>db</w:t>
      </w:r>
      <w:r w:rsidRPr="00493575">
        <w:rPr>
          <w:b/>
        </w:rPr>
        <w:t>8:</w:t>
      </w:r>
      <w:r w:rsidR="005A78E1">
        <w:rPr>
          <w:b/>
        </w:rPr>
        <w:t>acad</w:t>
      </w:r>
      <w:r w:rsidRPr="00493575">
        <w:rPr>
          <w:b/>
        </w:rPr>
        <w:t>:</w:t>
      </w:r>
      <w:r>
        <w:rPr>
          <w:b/>
        </w:rPr>
        <w:t>10</w:t>
      </w:r>
      <w:r w:rsidRPr="00493575">
        <w:rPr>
          <w:b/>
        </w:rPr>
        <w:t>::1/64</w:t>
      </w:r>
    </w:p>
    <w:p w14:paraId="41B0BF12" w14:textId="77777777" w:rsidR="009D1BE5" w:rsidRPr="00C40605" w:rsidRDefault="009D1BE5" w:rsidP="009D1BE5">
      <w:pPr>
        <w:pStyle w:val="CMDRed"/>
      </w:pPr>
      <w:r>
        <w:t xml:space="preserve">R1(config-if)# </w:t>
      </w:r>
      <w:r w:rsidRPr="00493575">
        <w:rPr>
          <w:b/>
        </w:rPr>
        <w:t>no shutdown</w:t>
      </w:r>
    </w:p>
    <w:p w14:paraId="026C1BA3" w14:textId="32C98E9E" w:rsidR="009D1BE5" w:rsidRPr="00C40605" w:rsidRDefault="009D1BE5" w:rsidP="009D1BE5">
      <w:pPr>
        <w:pStyle w:val="CMDRed"/>
      </w:pPr>
      <w:r w:rsidRPr="00C40605">
        <w:t>R1(config</w:t>
      </w:r>
      <w:r>
        <w:t>-if</w:t>
      </w:r>
      <w:r w:rsidRPr="00C40605">
        <w:t xml:space="preserve">)# </w:t>
      </w:r>
      <w:r w:rsidRPr="00C40605">
        <w:rPr>
          <w:b/>
        </w:rPr>
        <w:t xml:space="preserve">interface </w:t>
      </w:r>
      <w:r>
        <w:rPr>
          <w:b/>
        </w:rPr>
        <w:t>lo2</w:t>
      </w:r>
    </w:p>
    <w:p w14:paraId="086CF504" w14:textId="7A871993" w:rsidR="009D1BE5" w:rsidRDefault="009D1BE5" w:rsidP="009D1BE5">
      <w:pPr>
        <w:pStyle w:val="CMDRed"/>
      </w:pPr>
      <w:r w:rsidRPr="00C40605">
        <w:t>R1</w:t>
      </w:r>
      <w:r>
        <w:t xml:space="preserve">(config-if)# </w:t>
      </w:r>
      <w:r w:rsidRPr="00C40605">
        <w:rPr>
          <w:b/>
        </w:rPr>
        <w:t xml:space="preserve">ip address </w:t>
      </w:r>
      <w:r>
        <w:rPr>
          <w:b/>
        </w:rPr>
        <w:t>209.165.200.225</w:t>
      </w:r>
      <w:r w:rsidRPr="00C40605">
        <w:rPr>
          <w:b/>
        </w:rPr>
        <w:t xml:space="preserve"> 255.255.255.</w:t>
      </w:r>
      <w:r>
        <w:rPr>
          <w:b/>
        </w:rPr>
        <w:t>224</w:t>
      </w:r>
    </w:p>
    <w:p w14:paraId="570041CB" w14:textId="3A2B7B02" w:rsidR="009D1BE5" w:rsidRDefault="009D1BE5" w:rsidP="009D1BE5">
      <w:pPr>
        <w:pStyle w:val="CMDRed"/>
      </w:pPr>
      <w:r w:rsidRPr="00C40605">
        <w:t>R1</w:t>
      </w:r>
      <w:r>
        <w:t xml:space="preserve">(config-if)# </w:t>
      </w:r>
      <w:r w:rsidRPr="00493575">
        <w:rPr>
          <w:b/>
        </w:rPr>
        <w:t xml:space="preserve">ipv6 address </w:t>
      </w:r>
      <w:r w:rsidR="005A78E1">
        <w:rPr>
          <w:b/>
        </w:rPr>
        <w:t>fe</w:t>
      </w:r>
      <w:r w:rsidRPr="00493575">
        <w:rPr>
          <w:b/>
        </w:rPr>
        <w:t>80::1 link-local</w:t>
      </w:r>
    </w:p>
    <w:p w14:paraId="3FE8E114" w14:textId="473FAF3B" w:rsidR="009D1BE5" w:rsidRDefault="009D1BE5" w:rsidP="009D1BE5">
      <w:pPr>
        <w:pStyle w:val="CMDRed"/>
        <w:rPr>
          <w:b/>
        </w:rPr>
      </w:pPr>
      <w:r>
        <w:t xml:space="preserve">R1(config-if)# </w:t>
      </w:r>
      <w:r w:rsidRPr="00493575">
        <w:rPr>
          <w:b/>
        </w:rPr>
        <w:t>ipv6 address 2001:</w:t>
      </w:r>
      <w:r w:rsidR="005A78E1">
        <w:rPr>
          <w:b/>
        </w:rPr>
        <w:t>db</w:t>
      </w:r>
      <w:r w:rsidRPr="00493575">
        <w:rPr>
          <w:b/>
        </w:rPr>
        <w:t>8:</w:t>
      </w:r>
      <w:r w:rsidR="005A78E1">
        <w:rPr>
          <w:b/>
        </w:rPr>
        <w:t>acad</w:t>
      </w:r>
      <w:r w:rsidRPr="00493575">
        <w:rPr>
          <w:b/>
        </w:rPr>
        <w:t>:</w:t>
      </w:r>
      <w:r>
        <w:rPr>
          <w:b/>
        </w:rPr>
        <w:t>209</w:t>
      </w:r>
      <w:r w:rsidRPr="00493575">
        <w:rPr>
          <w:b/>
        </w:rPr>
        <w:t>::1/64</w:t>
      </w:r>
    </w:p>
    <w:p w14:paraId="640F8CBD" w14:textId="77777777" w:rsidR="009D1BE5" w:rsidRPr="00C40605" w:rsidRDefault="009D1BE5" w:rsidP="009D1BE5">
      <w:pPr>
        <w:pStyle w:val="CMDRed"/>
      </w:pPr>
      <w:r>
        <w:t xml:space="preserve">R1(config-if)# </w:t>
      </w:r>
      <w:r w:rsidRPr="00493575">
        <w:rPr>
          <w:b/>
        </w:rPr>
        <w:t>no shutdown</w:t>
      </w:r>
    </w:p>
    <w:p w14:paraId="5E8211BB" w14:textId="761FC454" w:rsidR="009D1BE5" w:rsidRDefault="009D1BE5" w:rsidP="00C40605">
      <w:pPr>
        <w:pStyle w:val="CMDRed"/>
      </w:pPr>
    </w:p>
    <w:p w14:paraId="2C405EE8" w14:textId="1BD0DE1E" w:rsidR="00272531" w:rsidRPr="00C40605" w:rsidRDefault="00272531" w:rsidP="00272531">
      <w:pPr>
        <w:pStyle w:val="CMDRed"/>
      </w:pPr>
      <w:r w:rsidRPr="00C40605">
        <w:t>R</w:t>
      </w:r>
      <w:r>
        <w:t>2</w:t>
      </w:r>
      <w:r w:rsidRPr="00C40605">
        <w:t xml:space="preserve">(config)# </w:t>
      </w:r>
      <w:r w:rsidRPr="00C40605">
        <w:rPr>
          <w:b/>
        </w:rPr>
        <w:t>interface g0/0/0</w:t>
      </w:r>
    </w:p>
    <w:p w14:paraId="3C85ABC5" w14:textId="3C69228A" w:rsidR="00272531" w:rsidRDefault="00272531" w:rsidP="00272531">
      <w:pPr>
        <w:pStyle w:val="CMDRed"/>
      </w:pPr>
      <w:r w:rsidRPr="00C40605">
        <w:t>R</w:t>
      </w:r>
      <w:r>
        <w:t xml:space="preserve">2(config-if)# </w:t>
      </w:r>
      <w:r w:rsidRPr="00C40605">
        <w:rPr>
          <w:b/>
        </w:rPr>
        <w:t>ip address 172.16.1.</w:t>
      </w:r>
      <w:r>
        <w:rPr>
          <w:b/>
        </w:rPr>
        <w:t>2</w:t>
      </w:r>
      <w:r w:rsidRPr="00C40605">
        <w:rPr>
          <w:b/>
        </w:rPr>
        <w:t xml:space="preserve"> 255.255.255.0</w:t>
      </w:r>
    </w:p>
    <w:p w14:paraId="6F1B74F6" w14:textId="138424D7" w:rsidR="00272531" w:rsidRDefault="00272531" w:rsidP="00272531">
      <w:pPr>
        <w:pStyle w:val="CMDRed"/>
      </w:pPr>
      <w:r w:rsidRPr="00C40605">
        <w:t>R</w:t>
      </w:r>
      <w:r>
        <w:t xml:space="preserve">2(config-if)# </w:t>
      </w:r>
      <w:r w:rsidRPr="00493575">
        <w:rPr>
          <w:b/>
        </w:rPr>
        <w:t xml:space="preserve">ipv6 address </w:t>
      </w:r>
      <w:r w:rsidR="005A78E1">
        <w:rPr>
          <w:b/>
        </w:rPr>
        <w:t>fe</w:t>
      </w:r>
      <w:r w:rsidRPr="00493575">
        <w:rPr>
          <w:b/>
        </w:rPr>
        <w:t>80::</w:t>
      </w:r>
      <w:r>
        <w:rPr>
          <w:b/>
        </w:rPr>
        <w:t>2</w:t>
      </w:r>
      <w:r w:rsidRPr="00493575">
        <w:rPr>
          <w:b/>
        </w:rPr>
        <w:t xml:space="preserve"> link-local</w:t>
      </w:r>
    </w:p>
    <w:p w14:paraId="0B62FDC0" w14:textId="69D74DC9" w:rsidR="00272531" w:rsidRDefault="00272531" w:rsidP="00272531">
      <w:pPr>
        <w:pStyle w:val="CMDRed"/>
        <w:rPr>
          <w:b/>
        </w:rPr>
      </w:pPr>
      <w:r>
        <w:t xml:space="preserve">R2(config-if)# </w:t>
      </w:r>
      <w:r w:rsidRPr="00493575">
        <w:rPr>
          <w:b/>
        </w:rPr>
        <w:t>ipv6 address 2001:</w:t>
      </w:r>
      <w:r w:rsidR="005A78E1">
        <w:rPr>
          <w:b/>
        </w:rPr>
        <w:t>db</w:t>
      </w:r>
      <w:r w:rsidRPr="00493575">
        <w:rPr>
          <w:b/>
        </w:rPr>
        <w:t>8:</w:t>
      </w:r>
      <w:r w:rsidR="005A78E1">
        <w:rPr>
          <w:b/>
        </w:rPr>
        <w:t>acad</w:t>
      </w:r>
      <w:r w:rsidRPr="00493575">
        <w:rPr>
          <w:b/>
        </w:rPr>
        <w:t>:2::</w:t>
      </w:r>
      <w:r>
        <w:rPr>
          <w:b/>
        </w:rPr>
        <w:t>2</w:t>
      </w:r>
      <w:r w:rsidRPr="00493575">
        <w:rPr>
          <w:b/>
        </w:rPr>
        <w:t>/64</w:t>
      </w:r>
    </w:p>
    <w:p w14:paraId="6FAD764E" w14:textId="1213D686" w:rsidR="00272531" w:rsidRDefault="00272531" w:rsidP="00272531">
      <w:pPr>
        <w:pStyle w:val="CMDRed"/>
        <w:rPr>
          <w:b/>
        </w:rPr>
      </w:pPr>
      <w:r>
        <w:t xml:space="preserve">R2(config-if)# </w:t>
      </w:r>
      <w:r w:rsidRPr="00493575">
        <w:rPr>
          <w:b/>
        </w:rPr>
        <w:t>no shutdown</w:t>
      </w:r>
    </w:p>
    <w:p w14:paraId="6CA07A15" w14:textId="55928ED0" w:rsidR="00272531" w:rsidRPr="00C40605" w:rsidRDefault="00272531" w:rsidP="00272531">
      <w:pPr>
        <w:pStyle w:val="CMDRed"/>
      </w:pPr>
      <w:r w:rsidRPr="00C40605">
        <w:t>R</w:t>
      </w:r>
      <w:r>
        <w:t>2</w:t>
      </w:r>
      <w:r w:rsidRPr="00C40605">
        <w:t>(config</w:t>
      </w:r>
      <w:r>
        <w:t>-if</w:t>
      </w:r>
      <w:r w:rsidRPr="00C40605">
        <w:t xml:space="preserve">)# </w:t>
      </w:r>
      <w:r w:rsidRPr="00C40605">
        <w:rPr>
          <w:b/>
        </w:rPr>
        <w:t>interface g0/0/</w:t>
      </w:r>
      <w:r>
        <w:rPr>
          <w:b/>
        </w:rPr>
        <w:t>1</w:t>
      </w:r>
    </w:p>
    <w:p w14:paraId="63785942" w14:textId="72AAC70D" w:rsidR="00272531" w:rsidRDefault="00272531" w:rsidP="00272531">
      <w:pPr>
        <w:pStyle w:val="CMDRed"/>
      </w:pPr>
      <w:r w:rsidRPr="00C40605">
        <w:t>R</w:t>
      </w:r>
      <w:r>
        <w:t xml:space="preserve">2(config-if)# </w:t>
      </w:r>
      <w:r w:rsidRPr="00C40605">
        <w:rPr>
          <w:b/>
        </w:rPr>
        <w:t>ip address 1</w:t>
      </w:r>
      <w:r>
        <w:rPr>
          <w:b/>
        </w:rPr>
        <w:t>9</w:t>
      </w:r>
      <w:r w:rsidRPr="00C40605">
        <w:rPr>
          <w:b/>
        </w:rPr>
        <w:t>2.16</w:t>
      </w:r>
      <w:r>
        <w:rPr>
          <w:b/>
        </w:rPr>
        <w:t>8</w:t>
      </w:r>
      <w:r w:rsidRPr="00C40605">
        <w:rPr>
          <w:b/>
        </w:rPr>
        <w:t>.1.</w:t>
      </w:r>
      <w:r>
        <w:rPr>
          <w:b/>
        </w:rPr>
        <w:t>2</w:t>
      </w:r>
      <w:r w:rsidRPr="00C40605">
        <w:rPr>
          <w:b/>
        </w:rPr>
        <w:t xml:space="preserve"> 255.255.255.0</w:t>
      </w:r>
    </w:p>
    <w:p w14:paraId="1B052CE5" w14:textId="345AC669" w:rsidR="00272531" w:rsidRDefault="00272531" w:rsidP="00272531">
      <w:pPr>
        <w:pStyle w:val="CMDRed"/>
      </w:pPr>
      <w:r w:rsidRPr="00C40605">
        <w:t>R</w:t>
      </w:r>
      <w:r>
        <w:t xml:space="preserve">2(config-if)# </w:t>
      </w:r>
      <w:r w:rsidRPr="00493575">
        <w:rPr>
          <w:b/>
        </w:rPr>
        <w:t xml:space="preserve">ipv6 address </w:t>
      </w:r>
      <w:r w:rsidR="005A78E1">
        <w:rPr>
          <w:b/>
        </w:rPr>
        <w:t>fe</w:t>
      </w:r>
      <w:r w:rsidRPr="00493575">
        <w:rPr>
          <w:b/>
        </w:rPr>
        <w:t>80::</w:t>
      </w:r>
      <w:r>
        <w:rPr>
          <w:b/>
        </w:rPr>
        <w:t>2</w:t>
      </w:r>
      <w:r w:rsidRPr="00493575">
        <w:rPr>
          <w:b/>
        </w:rPr>
        <w:t xml:space="preserve"> link-local</w:t>
      </w:r>
    </w:p>
    <w:p w14:paraId="30980098" w14:textId="561A7D36" w:rsidR="00272531" w:rsidRDefault="00272531" w:rsidP="00272531">
      <w:pPr>
        <w:pStyle w:val="CMDRed"/>
        <w:rPr>
          <w:b/>
        </w:rPr>
      </w:pPr>
      <w:r>
        <w:t xml:space="preserve">R2(config-if)# </w:t>
      </w:r>
      <w:r w:rsidRPr="00493575">
        <w:rPr>
          <w:b/>
        </w:rPr>
        <w:t>ipv6 address 2001:</w:t>
      </w:r>
      <w:r w:rsidR="005A78E1">
        <w:rPr>
          <w:b/>
        </w:rPr>
        <w:t>db</w:t>
      </w:r>
      <w:r w:rsidRPr="00493575">
        <w:rPr>
          <w:b/>
        </w:rPr>
        <w:t>8:</w:t>
      </w:r>
      <w:r w:rsidR="005A78E1">
        <w:rPr>
          <w:b/>
        </w:rPr>
        <w:t>acad</w:t>
      </w:r>
      <w:r w:rsidRPr="00493575">
        <w:rPr>
          <w:b/>
        </w:rPr>
        <w:t>:</w:t>
      </w:r>
      <w:r>
        <w:rPr>
          <w:b/>
        </w:rPr>
        <w:t>1</w:t>
      </w:r>
      <w:r w:rsidRPr="00493575">
        <w:rPr>
          <w:b/>
        </w:rPr>
        <w:t>::</w:t>
      </w:r>
      <w:r>
        <w:rPr>
          <w:b/>
        </w:rPr>
        <w:t>2</w:t>
      </w:r>
      <w:r w:rsidRPr="00493575">
        <w:rPr>
          <w:b/>
        </w:rPr>
        <w:t>/64</w:t>
      </w:r>
    </w:p>
    <w:p w14:paraId="525B91EC" w14:textId="33CD4F94" w:rsidR="00272531" w:rsidRPr="00C40605" w:rsidRDefault="00272531" w:rsidP="00272531">
      <w:pPr>
        <w:pStyle w:val="CMDRed"/>
      </w:pPr>
      <w:r>
        <w:t xml:space="preserve">R2(config-if)# </w:t>
      </w:r>
      <w:r w:rsidRPr="00493575">
        <w:rPr>
          <w:b/>
        </w:rPr>
        <w:t>no shutdown</w:t>
      </w:r>
    </w:p>
    <w:p w14:paraId="1DF9E83F" w14:textId="5A3CC02D" w:rsidR="00272531" w:rsidRPr="00C40605" w:rsidRDefault="00272531" w:rsidP="00272531">
      <w:pPr>
        <w:pStyle w:val="CMDRed"/>
      </w:pPr>
      <w:r w:rsidRPr="00C40605">
        <w:t>R</w:t>
      </w:r>
      <w:r>
        <w:t>2</w:t>
      </w:r>
      <w:r w:rsidRPr="00C40605">
        <w:t>(config</w:t>
      </w:r>
      <w:r>
        <w:t>-if</w:t>
      </w:r>
      <w:r w:rsidRPr="00C40605">
        <w:t xml:space="preserve">)# </w:t>
      </w:r>
      <w:r w:rsidRPr="00C40605">
        <w:rPr>
          <w:b/>
        </w:rPr>
        <w:t xml:space="preserve">interface </w:t>
      </w:r>
      <w:r>
        <w:rPr>
          <w:b/>
        </w:rPr>
        <w:t>lo1</w:t>
      </w:r>
    </w:p>
    <w:p w14:paraId="174F86BD" w14:textId="02579867" w:rsidR="00272531" w:rsidRDefault="00272531" w:rsidP="00272531">
      <w:pPr>
        <w:pStyle w:val="CMDRed"/>
      </w:pPr>
      <w:r w:rsidRPr="00C40605">
        <w:t>R</w:t>
      </w:r>
      <w:r>
        <w:t xml:space="preserve">2(config-if)# </w:t>
      </w:r>
      <w:r w:rsidRPr="00C40605">
        <w:rPr>
          <w:b/>
        </w:rPr>
        <w:t>ip address 1</w:t>
      </w:r>
      <w:r>
        <w:rPr>
          <w:b/>
        </w:rPr>
        <w:t>0.2.0</w:t>
      </w:r>
      <w:r w:rsidRPr="00C40605">
        <w:rPr>
          <w:b/>
        </w:rPr>
        <w:t>.1 255.255.255.0</w:t>
      </w:r>
    </w:p>
    <w:p w14:paraId="60F0CFEF" w14:textId="4036EE7C" w:rsidR="00272531" w:rsidRDefault="00272531" w:rsidP="00272531">
      <w:pPr>
        <w:pStyle w:val="CMDRed"/>
      </w:pPr>
      <w:r w:rsidRPr="00C40605">
        <w:t>R</w:t>
      </w:r>
      <w:r>
        <w:t xml:space="preserve">2(config-if)# </w:t>
      </w:r>
      <w:r w:rsidRPr="00493575">
        <w:rPr>
          <w:b/>
        </w:rPr>
        <w:t xml:space="preserve">ipv6 address </w:t>
      </w:r>
      <w:r w:rsidR="005A78E1">
        <w:rPr>
          <w:b/>
        </w:rPr>
        <w:t>fe</w:t>
      </w:r>
      <w:r w:rsidRPr="00493575">
        <w:rPr>
          <w:b/>
        </w:rPr>
        <w:t>80::</w:t>
      </w:r>
      <w:r>
        <w:rPr>
          <w:b/>
        </w:rPr>
        <w:t>2</w:t>
      </w:r>
      <w:r w:rsidRPr="00493575">
        <w:rPr>
          <w:b/>
        </w:rPr>
        <w:t xml:space="preserve"> link-local</w:t>
      </w:r>
    </w:p>
    <w:p w14:paraId="1165E469" w14:textId="696E0A0C" w:rsidR="00272531" w:rsidRDefault="00272531" w:rsidP="00272531">
      <w:pPr>
        <w:pStyle w:val="CMDRed"/>
        <w:rPr>
          <w:b/>
        </w:rPr>
      </w:pPr>
      <w:r>
        <w:t xml:space="preserve">R2(config-if)# </w:t>
      </w:r>
      <w:r w:rsidRPr="00493575">
        <w:rPr>
          <w:b/>
        </w:rPr>
        <w:t>ipv6 address 2001:</w:t>
      </w:r>
      <w:r w:rsidR="005A78E1">
        <w:rPr>
          <w:b/>
        </w:rPr>
        <w:t>db</w:t>
      </w:r>
      <w:r w:rsidRPr="00493575">
        <w:rPr>
          <w:b/>
        </w:rPr>
        <w:t>8:</w:t>
      </w:r>
      <w:r w:rsidR="005A78E1">
        <w:rPr>
          <w:b/>
        </w:rPr>
        <w:t>acad</w:t>
      </w:r>
      <w:r w:rsidRPr="00493575">
        <w:rPr>
          <w:b/>
        </w:rPr>
        <w:t>:</w:t>
      </w:r>
      <w:r>
        <w:rPr>
          <w:b/>
        </w:rPr>
        <w:t>11</w:t>
      </w:r>
      <w:r w:rsidRPr="00493575">
        <w:rPr>
          <w:b/>
        </w:rPr>
        <w:t>::</w:t>
      </w:r>
      <w:r w:rsidR="005E561E">
        <w:rPr>
          <w:b/>
        </w:rPr>
        <w:t>2</w:t>
      </w:r>
      <w:r w:rsidRPr="00493575">
        <w:rPr>
          <w:b/>
        </w:rPr>
        <w:t>/64</w:t>
      </w:r>
    </w:p>
    <w:p w14:paraId="0CF848CB" w14:textId="6D3FE646" w:rsidR="00272531" w:rsidRPr="00C40605" w:rsidRDefault="00272531" w:rsidP="00272531">
      <w:pPr>
        <w:pStyle w:val="CMDRed"/>
      </w:pPr>
      <w:r>
        <w:t xml:space="preserve">R2(config-if)# </w:t>
      </w:r>
      <w:r w:rsidRPr="00493575">
        <w:rPr>
          <w:b/>
        </w:rPr>
        <w:t>no shutdown</w:t>
      </w:r>
    </w:p>
    <w:p w14:paraId="2C0D5383" w14:textId="7D4EF65B" w:rsidR="00272531" w:rsidRPr="00C40605" w:rsidRDefault="00272531" w:rsidP="00272531">
      <w:pPr>
        <w:pStyle w:val="CMDRed"/>
      </w:pPr>
      <w:r w:rsidRPr="00C40605">
        <w:t>R</w:t>
      </w:r>
      <w:r>
        <w:t>2</w:t>
      </w:r>
      <w:r w:rsidRPr="00C40605">
        <w:t>(config</w:t>
      </w:r>
      <w:r>
        <w:t>-if</w:t>
      </w:r>
      <w:r w:rsidRPr="00C40605">
        <w:t xml:space="preserve">)# </w:t>
      </w:r>
      <w:r w:rsidRPr="00C40605">
        <w:rPr>
          <w:b/>
        </w:rPr>
        <w:t xml:space="preserve">interface </w:t>
      </w:r>
      <w:r>
        <w:rPr>
          <w:b/>
        </w:rPr>
        <w:t>lo2</w:t>
      </w:r>
    </w:p>
    <w:p w14:paraId="1649922C" w14:textId="38EE1737" w:rsidR="00272531" w:rsidRDefault="00272531" w:rsidP="00272531">
      <w:pPr>
        <w:pStyle w:val="CMDRed"/>
      </w:pPr>
      <w:r w:rsidRPr="00C40605">
        <w:t>R</w:t>
      </w:r>
      <w:r>
        <w:t xml:space="preserve">2(config-if)# </w:t>
      </w:r>
      <w:r w:rsidRPr="00C40605">
        <w:rPr>
          <w:b/>
        </w:rPr>
        <w:t xml:space="preserve">ip address </w:t>
      </w:r>
      <w:r>
        <w:rPr>
          <w:b/>
        </w:rPr>
        <w:t>209.165.200.193</w:t>
      </w:r>
      <w:r w:rsidRPr="00C40605">
        <w:rPr>
          <w:b/>
        </w:rPr>
        <w:t xml:space="preserve"> 255.255.255.</w:t>
      </w:r>
      <w:r>
        <w:rPr>
          <w:b/>
        </w:rPr>
        <w:t>224</w:t>
      </w:r>
    </w:p>
    <w:p w14:paraId="1F7963B3" w14:textId="518FE1C5" w:rsidR="00272531" w:rsidRDefault="00272531" w:rsidP="00272531">
      <w:pPr>
        <w:pStyle w:val="CMDRed"/>
      </w:pPr>
      <w:r>
        <w:t xml:space="preserve">R2(config-if)# </w:t>
      </w:r>
      <w:r w:rsidRPr="00493575">
        <w:rPr>
          <w:b/>
        </w:rPr>
        <w:t xml:space="preserve">ipv6 address </w:t>
      </w:r>
      <w:r w:rsidR="005A78E1">
        <w:rPr>
          <w:b/>
        </w:rPr>
        <w:t>fe</w:t>
      </w:r>
      <w:r w:rsidRPr="00493575">
        <w:rPr>
          <w:b/>
        </w:rPr>
        <w:t>80::</w:t>
      </w:r>
      <w:r>
        <w:rPr>
          <w:b/>
        </w:rPr>
        <w:t>2</w:t>
      </w:r>
      <w:r w:rsidRPr="00493575">
        <w:rPr>
          <w:b/>
        </w:rPr>
        <w:t xml:space="preserve"> link-local</w:t>
      </w:r>
    </w:p>
    <w:p w14:paraId="0EF288F8" w14:textId="538EC330" w:rsidR="00272531" w:rsidRDefault="00272531" w:rsidP="00272531">
      <w:pPr>
        <w:pStyle w:val="CMDRed"/>
        <w:rPr>
          <w:b/>
        </w:rPr>
      </w:pPr>
      <w:r>
        <w:t xml:space="preserve">R2(config-if)# </w:t>
      </w:r>
      <w:r w:rsidRPr="00493575">
        <w:rPr>
          <w:b/>
        </w:rPr>
        <w:t>ipv6 address 2001:</w:t>
      </w:r>
      <w:r w:rsidR="005A78E1">
        <w:rPr>
          <w:b/>
        </w:rPr>
        <w:t>db</w:t>
      </w:r>
      <w:r w:rsidRPr="00493575">
        <w:rPr>
          <w:b/>
        </w:rPr>
        <w:t>8:</w:t>
      </w:r>
      <w:r w:rsidR="005A78E1">
        <w:rPr>
          <w:b/>
        </w:rPr>
        <w:t>acad</w:t>
      </w:r>
      <w:r w:rsidRPr="00493575">
        <w:rPr>
          <w:b/>
        </w:rPr>
        <w:t>:</w:t>
      </w:r>
      <w:r>
        <w:rPr>
          <w:b/>
        </w:rPr>
        <w:t>210</w:t>
      </w:r>
      <w:r w:rsidRPr="00493575">
        <w:rPr>
          <w:b/>
        </w:rPr>
        <w:t>::1/64</w:t>
      </w:r>
    </w:p>
    <w:p w14:paraId="3BBBBCA2" w14:textId="113F0B75" w:rsidR="00272531" w:rsidRPr="00C40605" w:rsidRDefault="00272531" w:rsidP="00272531">
      <w:pPr>
        <w:pStyle w:val="CMDRed"/>
      </w:pPr>
      <w:r>
        <w:t xml:space="preserve">R2(config-if)# </w:t>
      </w:r>
      <w:r w:rsidRPr="00493575">
        <w:rPr>
          <w:b/>
        </w:rPr>
        <w:t>no shutdown</w:t>
      </w:r>
    </w:p>
    <w:p w14:paraId="19469EE9" w14:textId="77777777" w:rsidR="00041E2F" w:rsidRDefault="00041E2F" w:rsidP="00041E2F">
      <w:pPr>
        <w:pStyle w:val="Heading3"/>
      </w:pPr>
      <w:r>
        <w:t>Verify addressing</w:t>
      </w:r>
    </w:p>
    <w:p w14:paraId="454AFD3A" w14:textId="2C82F970" w:rsidR="00041E2F" w:rsidRDefault="00041E2F" w:rsidP="0015321C">
      <w:pPr>
        <w:pStyle w:val="SubStepAlpha"/>
      </w:pPr>
      <w:r>
        <w:t>Issue the command to verify IPv4 assignments to</w:t>
      </w:r>
      <w:r w:rsidR="005A78E1">
        <w:t xml:space="preserve"> the</w:t>
      </w:r>
      <w:r>
        <w:t xml:space="preserve"> interfaces.</w:t>
      </w:r>
    </w:p>
    <w:p w14:paraId="68E176D4" w14:textId="77777777" w:rsidR="00041E2F" w:rsidRPr="0015321C" w:rsidRDefault="00041E2F" w:rsidP="0015321C">
      <w:pPr>
        <w:pStyle w:val="CMDRed"/>
      </w:pPr>
      <w:r w:rsidRPr="0015321C">
        <w:t xml:space="preserve">R1# </w:t>
      </w:r>
      <w:r w:rsidRPr="0015321C">
        <w:rPr>
          <w:b/>
        </w:rPr>
        <w:t>show ip interface brief</w:t>
      </w:r>
    </w:p>
    <w:p w14:paraId="2C989E46" w14:textId="77777777" w:rsidR="00041E2F" w:rsidRPr="0015321C" w:rsidRDefault="00041E2F" w:rsidP="0015321C">
      <w:pPr>
        <w:pStyle w:val="CMDOutputRed"/>
      </w:pPr>
      <w:r w:rsidRPr="0015321C">
        <w:t>Interface              IP-Address      OK? Method Status                Protocol</w:t>
      </w:r>
    </w:p>
    <w:p w14:paraId="75FCB58C" w14:textId="77777777" w:rsidR="00041E2F" w:rsidRPr="0015321C" w:rsidRDefault="00041E2F" w:rsidP="0015321C">
      <w:pPr>
        <w:pStyle w:val="CMDOutputRed"/>
      </w:pPr>
      <w:r w:rsidRPr="0015321C">
        <w:t>GigabitEthernet0/0/0   172.16.1.1      YES unset  up                    up</w:t>
      </w:r>
    </w:p>
    <w:p w14:paraId="7ACDBF0E" w14:textId="77777777" w:rsidR="00041E2F" w:rsidRPr="0015321C" w:rsidRDefault="00041E2F" w:rsidP="0015321C">
      <w:pPr>
        <w:pStyle w:val="CMDOutputRed"/>
      </w:pPr>
      <w:r w:rsidRPr="0015321C">
        <w:t>GigabitEthernet0/0/1   192.168.1.1     YES manual up                    up</w:t>
      </w:r>
    </w:p>
    <w:p w14:paraId="42277E63" w14:textId="77777777" w:rsidR="00041E2F" w:rsidRPr="0015321C" w:rsidRDefault="00041E2F" w:rsidP="0015321C">
      <w:pPr>
        <w:pStyle w:val="CMDOutputRed"/>
      </w:pPr>
      <w:r w:rsidRPr="0015321C">
        <w:t>Serial0/1/0            unassigned      YES unset  up                    up</w:t>
      </w:r>
    </w:p>
    <w:p w14:paraId="00287103" w14:textId="77777777" w:rsidR="00041E2F" w:rsidRPr="0015321C" w:rsidRDefault="00041E2F" w:rsidP="0015321C">
      <w:pPr>
        <w:pStyle w:val="CMDOutputRed"/>
      </w:pPr>
      <w:r w:rsidRPr="0015321C">
        <w:t>Serial0/1/1            unassigned      YES manual up                    up</w:t>
      </w:r>
    </w:p>
    <w:p w14:paraId="2A8439C9" w14:textId="77777777" w:rsidR="00041E2F" w:rsidRPr="0015321C" w:rsidRDefault="00041E2F" w:rsidP="0015321C">
      <w:pPr>
        <w:pStyle w:val="CMDOutputRed"/>
      </w:pPr>
      <w:r w:rsidRPr="0015321C">
        <w:t>Loopback1              10.1.0.1        YES manual up                    up</w:t>
      </w:r>
    </w:p>
    <w:p w14:paraId="2DA9A89E" w14:textId="4DC6CB7D" w:rsidR="00041E2F" w:rsidRDefault="00041E2F" w:rsidP="0015321C">
      <w:pPr>
        <w:pStyle w:val="CMDOutputRed"/>
      </w:pPr>
      <w:r w:rsidRPr="0015321C">
        <w:t>Loopback2              209.165.200.225 YES manual up                    up</w:t>
      </w:r>
    </w:p>
    <w:p w14:paraId="5E795479" w14:textId="7836CF7F" w:rsidR="005A78E1" w:rsidRDefault="005A78E1" w:rsidP="0015321C">
      <w:pPr>
        <w:pStyle w:val="CMDOutputRed"/>
      </w:pPr>
      <w:r>
        <w:t>f</w:t>
      </w:r>
    </w:p>
    <w:p w14:paraId="5505C27E" w14:textId="1DA258D6" w:rsidR="005A78E1" w:rsidRDefault="005A78E1" w:rsidP="005A78E1">
      <w:pPr>
        <w:pStyle w:val="CMDRed"/>
      </w:pPr>
      <w:r>
        <w:t xml:space="preserve">R2# </w:t>
      </w:r>
      <w:r w:rsidRPr="005A78E1">
        <w:rPr>
          <w:b/>
        </w:rPr>
        <w:t>show ip interface brie</w:t>
      </w:r>
    </w:p>
    <w:p w14:paraId="59032FEB" w14:textId="77777777" w:rsidR="005A78E1" w:rsidRDefault="005A78E1" w:rsidP="005A78E1">
      <w:pPr>
        <w:pStyle w:val="CMDOutputRed"/>
      </w:pPr>
      <w:r>
        <w:lastRenderedPageBreak/>
        <w:t>Interface              IP-Address      OK? Method Status                Protocol</w:t>
      </w:r>
    </w:p>
    <w:p w14:paraId="6A522389" w14:textId="77777777" w:rsidR="005A78E1" w:rsidRDefault="005A78E1" w:rsidP="005A78E1">
      <w:pPr>
        <w:pStyle w:val="CMDOutputRed"/>
      </w:pPr>
      <w:r>
        <w:t>GigabitEthernet0/0/0   172.16.1.2      YES manual up                    up</w:t>
      </w:r>
    </w:p>
    <w:p w14:paraId="6C2A1E73" w14:textId="77777777" w:rsidR="005A78E1" w:rsidRDefault="005A78E1" w:rsidP="005A78E1">
      <w:pPr>
        <w:pStyle w:val="CMDOutputRed"/>
      </w:pPr>
      <w:r>
        <w:t>GigabitEthernet0/0/1   192.168.1.2     YES manual up                    up</w:t>
      </w:r>
    </w:p>
    <w:p w14:paraId="700E0676" w14:textId="77777777" w:rsidR="005A78E1" w:rsidRDefault="005A78E1" w:rsidP="005A78E1">
      <w:pPr>
        <w:pStyle w:val="CMDOutputRed"/>
      </w:pPr>
      <w:r>
        <w:t>GigabitEthernet0       unassigned      YES unset  down                  down</w:t>
      </w:r>
    </w:p>
    <w:p w14:paraId="651AC8D6" w14:textId="77777777" w:rsidR="005A78E1" w:rsidRDefault="005A78E1" w:rsidP="005A78E1">
      <w:pPr>
        <w:pStyle w:val="CMDOutputRed"/>
      </w:pPr>
      <w:r>
        <w:t>Loopback1              10.2.0.1        YES manual up                    up</w:t>
      </w:r>
    </w:p>
    <w:p w14:paraId="7CDE30CB" w14:textId="4F97B034" w:rsidR="005A78E1" w:rsidRPr="0015321C" w:rsidRDefault="005A78E1" w:rsidP="005A78E1">
      <w:pPr>
        <w:pStyle w:val="CMDOutputRed"/>
      </w:pPr>
      <w:r>
        <w:t>Loopback2              209.165.200.193 YES manual up                    up</w:t>
      </w:r>
    </w:p>
    <w:p w14:paraId="60B67A08" w14:textId="60D16863" w:rsidR="00041E2F" w:rsidRDefault="00041E2F" w:rsidP="0015321C">
      <w:pPr>
        <w:pStyle w:val="SubStepAlpha"/>
      </w:pPr>
      <w:r>
        <w:t>Issue the command to verify IPv6 assignments to</w:t>
      </w:r>
      <w:r w:rsidR="005A78E1">
        <w:t xml:space="preserve"> the</w:t>
      </w:r>
      <w:r>
        <w:t xml:space="preserve"> interfaces.</w:t>
      </w:r>
    </w:p>
    <w:p w14:paraId="53746D6E" w14:textId="77777777" w:rsidR="00041E2F" w:rsidRPr="0015321C" w:rsidRDefault="00041E2F" w:rsidP="0015321C">
      <w:pPr>
        <w:pStyle w:val="CMDRed"/>
      </w:pPr>
      <w:r w:rsidRPr="0015321C">
        <w:t xml:space="preserve">R1# </w:t>
      </w:r>
      <w:r w:rsidRPr="0015321C">
        <w:rPr>
          <w:b/>
        </w:rPr>
        <w:t>show ipv6 interface brief</w:t>
      </w:r>
    </w:p>
    <w:p w14:paraId="1F900669" w14:textId="15B72153" w:rsidR="00041E2F" w:rsidRPr="0015321C" w:rsidRDefault="00041E2F" w:rsidP="005A78E1">
      <w:pPr>
        <w:pStyle w:val="CMDOutputRed"/>
      </w:pPr>
      <w:r w:rsidRPr="0015321C">
        <w:t>GigabitEthernet0/0/0   [up/up]</w:t>
      </w:r>
    </w:p>
    <w:p w14:paraId="7352B512" w14:textId="68A58ABA" w:rsidR="00041E2F" w:rsidRPr="0015321C" w:rsidRDefault="005A78E1" w:rsidP="0015321C">
      <w:pPr>
        <w:pStyle w:val="CMDOutputRed"/>
      </w:pPr>
      <w:r>
        <w:t xml:space="preserve">   </w:t>
      </w:r>
      <w:r w:rsidR="00041E2F" w:rsidRPr="0015321C">
        <w:t xml:space="preserve"> FE80::1</w:t>
      </w:r>
    </w:p>
    <w:p w14:paraId="46F965F4" w14:textId="77777777" w:rsidR="00041E2F" w:rsidRPr="0015321C" w:rsidRDefault="00041E2F" w:rsidP="0015321C">
      <w:pPr>
        <w:pStyle w:val="CMDOutputRed"/>
      </w:pPr>
      <w:r w:rsidRPr="0015321C">
        <w:t xml:space="preserve">    2001:DB8:ACAD:2::1</w:t>
      </w:r>
    </w:p>
    <w:p w14:paraId="68C92990" w14:textId="77777777" w:rsidR="00041E2F" w:rsidRPr="0015321C" w:rsidRDefault="00041E2F" w:rsidP="0015321C">
      <w:pPr>
        <w:pStyle w:val="CMDOutputRed"/>
      </w:pPr>
      <w:r w:rsidRPr="0015321C">
        <w:t>GigabitEthernet0/0/1   [up/up]</w:t>
      </w:r>
    </w:p>
    <w:p w14:paraId="084C770C" w14:textId="77777777" w:rsidR="00041E2F" w:rsidRPr="0015321C" w:rsidRDefault="00041E2F" w:rsidP="0015321C">
      <w:pPr>
        <w:pStyle w:val="CMDOutputRed"/>
      </w:pPr>
      <w:r w:rsidRPr="0015321C">
        <w:t xml:space="preserve">    FE80::1</w:t>
      </w:r>
    </w:p>
    <w:p w14:paraId="787FB2E4" w14:textId="77777777" w:rsidR="00041E2F" w:rsidRPr="0015321C" w:rsidRDefault="00041E2F" w:rsidP="0015321C">
      <w:pPr>
        <w:pStyle w:val="CMDOutputRed"/>
      </w:pPr>
      <w:r w:rsidRPr="0015321C">
        <w:t xml:space="preserve">    2001:DB8:ACAD:1::1</w:t>
      </w:r>
    </w:p>
    <w:p w14:paraId="55FEC31F" w14:textId="77777777" w:rsidR="00041E2F" w:rsidRPr="0015321C" w:rsidRDefault="00041E2F" w:rsidP="0015321C">
      <w:pPr>
        <w:pStyle w:val="CMDOutputRed"/>
      </w:pPr>
      <w:r w:rsidRPr="0015321C">
        <w:t>Loopback1              [up/up]</w:t>
      </w:r>
    </w:p>
    <w:p w14:paraId="2990647D" w14:textId="77777777" w:rsidR="00041E2F" w:rsidRPr="0015321C" w:rsidRDefault="00041E2F" w:rsidP="0015321C">
      <w:pPr>
        <w:pStyle w:val="CMDOutputRed"/>
      </w:pPr>
      <w:r w:rsidRPr="0015321C">
        <w:t xml:space="preserve">    FE80::1</w:t>
      </w:r>
    </w:p>
    <w:p w14:paraId="236BDC4A" w14:textId="77777777" w:rsidR="00041E2F" w:rsidRPr="0015321C" w:rsidRDefault="00041E2F" w:rsidP="0015321C">
      <w:pPr>
        <w:pStyle w:val="CMDOutputRed"/>
      </w:pPr>
      <w:r w:rsidRPr="0015321C">
        <w:t xml:space="preserve">    2001:DB8:ACAD:10::1</w:t>
      </w:r>
    </w:p>
    <w:p w14:paraId="7BEEC44B" w14:textId="77777777" w:rsidR="00041E2F" w:rsidRPr="0015321C" w:rsidRDefault="00041E2F" w:rsidP="0015321C">
      <w:pPr>
        <w:pStyle w:val="CMDOutputRed"/>
      </w:pPr>
      <w:r w:rsidRPr="0015321C">
        <w:t>Loopback2              [up/up]</w:t>
      </w:r>
    </w:p>
    <w:p w14:paraId="11ED610B" w14:textId="77777777" w:rsidR="00041E2F" w:rsidRPr="0015321C" w:rsidRDefault="00041E2F" w:rsidP="0015321C">
      <w:pPr>
        <w:pStyle w:val="CMDOutputRed"/>
      </w:pPr>
      <w:r w:rsidRPr="0015321C">
        <w:t xml:space="preserve">    FE80::1</w:t>
      </w:r>
    </w:p>
    <w:p w14:paraId="5AB096C5" w14:textId="69C33F75" w:rsidR="00041E2F" w:rsidRDefault="00041E2F" w:rsidP="0015321C">
      <w:pPr>
        <w:pStyle w:val="CMDOutputRed"/>
      </w:pPr>
      <w:r w:rsidRPr="0015321C">
        <w:t xml:space="preserve">    2001:DB8:ACAD:209::1</w:t>
      </w:r>
    </w:p>
    <w:p w14:paraId="02666351" w14:textId="2CFCDEE9" w:rsidR="005A78E1" w:rsidRDefault="005A78E1" w:rsidP="0015321C">
      <w:pPr>
        <w:pStyle w:val="CMDOutputRed"/>
      </w:pPr>
    </w:p>
    <w:p w14:paraId="7FE2F2CA" w14:textId="2C70EED1" w:rsidR="005A78E1" w:rsidRDefault="005A78E1" w:rsidP="005A78E1">
      <w:pPr>
        <w:pStyle w:val="CMDRed"/>
      </w:pPr>
      <w:r>
        <w:t xml:space="preserve">R2# </w:t>
      </w:r>
      <w:r w:rsidRPr="005A78E1">
        <w:rPr>
          <w:b/>
        </w:rPr>
        <w:t>show ipv6 inte</w:t>
      </w:r>
      <w:r w:rsidR="005E561E">
        <w:rPr>
          <w:b/>
        </w:rPr>
        <w:t>rface</w:t>
      </w:r>
      <w:r w:rsidRPr="005A78E1">
        <w:rPr>
          <w:b/>
        </w:rPr>
        <w:t xml:space="preserve"> brie</w:t>
      </w:r>
      <w:r w:rsidR="005E561E">
        <w:rPr>
          <w:b/>
        </w:rPr>
        <w:t>f</w:t>
      </w:r>
    </w:p>
    <w:p w14:paraId="40893B80" w14:textId="77777777" w:rsidR="005A78E1" w:rsidRDefault="005A78E1" w:rsidP="005A78E1">
      <w:pPr>
        <w:pStyle w:val="CMDOutputRed"/>
      </w:pPr>
      <w:r>
        <w:t>GigabitEthernet0/0/0   [up/up]</w:t>
      </w:r>
    </w:p>
    <w:p w14:paraId="6BBC6AC0" w14:textId="77777777" w:rsidR="005A78E1" w:rsidRDefault="005A78E1" w:rsidP="005A78E1">
      <w:pPr>
        <w:pStyle w:val="CMDOutputRed"/>
      </w:pPr>
      <w:r>
        <w:t xml:space="preserve">    FE80::2</w:t>
      </w:r>
    </w:p>
    <w:p w14:paraId="36582C01" w14:textId="77777777" w:rsidR="005A78E1" w:rsidRDefault="005A78E1" w:rsidP="005A78E1">
      <w:pPr>
        <w:pStyle w:val="CMDOutputRed"/>
      </w:pPr>
      <w:r>
        <w:t xml:space="preserve">    2001:DB8:ACAD:2::2</w:t>
      </w:r>
    </w:p>
    <w:p w14:paraId="6F9CFDB3" w14:textId="77777777" w:rsidR="005A78E1" w:rsidRDefault="005A78E1" w:rsidP="005A78E1">
      <w:pPr>
        <w:pStyle w:val="CMDOutputRed"/>
      </w:pPr>
      <w:r>
        <w:t>GigabitEthernet0/0/1   [up/up]</w:t>
      </w:r>
    </w:p>
    <w:p w14:paraId="74BDA5F9" w14:textId="77777777" w:rsidR="005A78E1" w:rsidRDefault="005A78E1" w:rsidP="005A78E1">
      <w:pPr>
        <w:pStyle w:val="CMDOutputRed"/>
      </w:pPr>
      <w:r>
        <w:t xml:space="preserve">    FE80::2</w:t>
      </w:r>
    </w:p>
    <w:p w14:paraId="2A953BAB" w14:textId="77777777" w:rsidR="005A78E1" w:rsidRDefault="005A78E1" w:rsidP="005A78E1">
      <w:pPr>
        <w:pStyle w:val="CMDOutputRed"/>
      </w:pPr>
      <w:r>
        <w:t xml:space="preserve">    2001:DB8:ACAD:1::2</w:t>
      </w:r>
    </w:p>
    <w:p w14:paraId="53206D93" w14:textId="77777777" w:rsidR="005A78E1" w:rsidRDefault="005A78E1" w:rsidP="005A78E1">
      <w:pPr>
        <w:pStyle w:val="CMDOutputRed"/>
      </w:pPr>
      <w:r>
        <w:t>Loopback1              [up/up]</w:t>
      </w:r>
    </w:p>
    <w:p w14:paraId="1E1884CF" w14:textId="77777777" w:rsidR="005A78E1" w:rsidRDefault="005A78E1" w:rsidP="005A78E1">
      <w:pPr>
        <w:pStyle w:val="CMDOutputRed"/>
      </w:pPr>
      <w:r>
        <w:t xml:space="preserve">    FE80::2</w:t>
      </w:r>
    </w:p>
    <w:p w14:paraId="2DABBBF6" w14:textId="5C9FE8E7" w:rsidR="005A78E1" w:rsidRDefault="005A78E1" w:rsidP="005A78E1">
      <w:pPr>
        <w:pStyle w:val="CMDOutputRed"/>
      </w:pPr>
      <w:r>
        <w:t xml:space="preserve">    2001:DB8:ACAD:11::</w:t>
      </w:r>
      <w:r w:rsidR="005E561E">
        <w:t>2</w:t>
      </w:r>
    </w:p>
    <w:p w14:paraId="3056A023" w14:textId="77777777" w:rsidR="005A78E1" w:rsidRDefault="005A78E1" w:rsidP="005A78E1">
      <w:pPr>
        <w:pStyle w:val="CMDOutputRed"/>
      </w:pPr>
      <w:r>
        <w:t>Loopback2              [up/up]</w:t>
      </w:r>
    </w:p>
    <w:p w14:paraId="064A3B68" w14:textId="77777777" w:rsidR="005A78E1" w:rsidRDefault="005A78E1" w:rsidP="005A78E1">
      <w:pPr>
        <w:pStyle w:val="CMDOutputRed"/>
      </w:pPr>
      <w:r>
        <w:t xml:space="preserve">    FE80::2</w:t>
      </w:r>
    </w:p>
    <w:p w14:paraId="7C006B3B" w14:textId="788C3017" w:rsidR="005A78E1" w:rsidRPr="0015321C" w:rsidRDefault="005A78E1" w:rsidP="005A78E1">
      <w:pPr>
        <w:pStyle w:val="CMDOutputRed"/>
      </w:pPr>
      <w:r>
        <w:t xml:space="preserve">    2001:DB8:ACAD:210::1</w:t>
      </w:r>
    </w:p>
    <w:p w14:paraId="4394F11D" w14:textId="77777777" w:rsidR="00041E2F" w:rsidRDefault="00041E2F" w:rsidP="00041E2F">
      <w:pPr>
        <w:pStyle w:val="Heading3"/>
      </w:pPr>
      <w:r>
        <w:t>Save your configuration</w:t>
      </w:r>
    </w:p>
    <w:p w14:paraId="43F2AE71" w14:textId="77777777" w:rsidR="00041E2F" w:rsidRDefault="00041E2F" w:rsidP="0015321C">
      <w:pPr>
        <w:pStyle w:val="BodyTextL25"/>
      </w:pPr>
      <w:r>
        <w:t>Save the running configuration to the startup configuration file on both routers.</w:t>
      </w:r>
    </w:p>
    <w:p w14:paraId="501AF4C6" w14:textId="7025B0B2" w:rsidR="00041E2F" w:rsidRDefault="00041E2F" w:rsidP="0015321C">
      <w:pPr>
        <w:pStyle w:val="CMDRed"/>
        <w:rPr>
          <w:b/>
        </w:rPr>
      </w:pPr>
      <w:r w:rsidRPr="0015321C">
        <w:t xml:space="preserve">R1# </w:t>
      </w:r>
      <w:r w:rsidRPr="0015321C">
        <w:rPr>
          <w:b/>
        </w:rPr>
        <w:t>copy running-config startup-config</w:t>
      </w:r>
    </w:p>
    <w:p w14:paraId="70F8815D" w14:textId="0887D1C9" w:rsidR="0074335C" w:rsidRDefault="0074335C" w:rsidP="0015321C">
      <w:pPr>
        <w:pStyle w:val="CMDRed"/>
      </w:pPr>
    </w:p>
    <w:p w14:paraId="3E2BA164" w14:textId="34F5A848" w:rsidR="0074335C" w:rsidRDefault="0074335C" w:rsidP="0074335C">
      <w:pPr>
        <w:pStyle w:val="CMDRed"/>
        <w:rPr>
          <w:b/>
        </w:rPr>
      </w:pPr>
      <w:r w:rsidRPr="0015321C">
        <w:t>R</w:t>
      </w:r>
      <w:r>
        <w:t>2</w:t>
      </w:r>
      <w:r w:rsidRPr="0015321C">
        <w:t xml:space="preserve"># </w:t>
      </w:r>
      <w:r w:rsidRPr="0015321C">
        <w:rPr>
          <w:b/>
        </w:rPr>
        <w:t>copy running-config startup-config</w:t>
      </w:r>
    </w:p>
    <w:p w14:paraId="3DEFD24D" w14:textId="77777777" w:rsidR="006A7FE5" w:rsidRPr="00741594" w:rsidRDefault="006A7FE5" w:rsidP="006A7FE5">
      <w:pPr>
        <w:pStyle w:val="ConfigWindow"/>
      </w:pPr>
      <w:r>
        <w:t>Close configuration window</w:t>
      </w:r>
    </w:p>
    <w:p w14:paraId="352D33F6" w14:textId="77777777" w:rsidR="00041E2F" w:rsidRDefault="00041E2F" w:rsidP="006A7FE5">
      <w:pPr>
        <w:pStyle w:val="Heading2"/>
        <w:spacing w:before="120"/>
      </w:pPr>
      <w:r>
        <w:t>Configure and verify static and default routing for IPv4 on R1 and R2</w:t>
      </w:r>
    </w:p>
    <w:p w14:paraId="222F2AA7" w14:textId="77777777" w:rsidR="00041E2F" w:rsidRDefault="00041E2F" w:rsidP="00041E2F">
      <w:pPr>
        <w:pStyle w:val="BodyTextL25"/>
      </w:pPr>
      <w:r>
        <w:t>In Part 3, you will configure static and default routing on R1 and R2 to enable full connectivity between the routers using IPv4. Once again, the static routing being used here is not meant to represent best practice, but to assess your ability to complete the required configurations.</w:t>
      </w:r>
    </w:p>
    <w:p w14:paraId="06840AAF" w14:textId="36FCF6C3" w:rsidR="00041E2F" w:rsidRDefault="00041E2F" w:rsidP="00041E2F">
      <w:pPr>
        <w:pStyle w:val="Heading3"/>
      </w:pPr>
      <w:r>
        <w:lastRenderedPageBreak/>
        <w:t>On R1, configure a static route to R2’s Loopback1 network, using R2’s G0/0/1 address as the next hop.</w:t>
      </w:r>
    </w:p>
    <w:p w14:paraId="2E626B63" w14:textId="02E1700C" w:rsidR="006A7FE5" w:rsidRPr="00741594" w:rsidRDefault="006A7FE5" w:rsidP="006A7FE5">
      <w:pPr>
        <w:pStyle w:val="ConfigWindow"/>
      </w:pPr>
      <w:r>
        <w:t>open configuration window</w:t>
      </w:r>
    </w:p>
    <w:p w14:paraId="129A9007" w14:textId="77777777" w:rsidR="00041E2F" w:rsidRDefault="00041E2F" w:rsidP="006A7FE5">
      <w:pPr>
        <w:pStyle w:val="SubStepAlpha"/>
        <w:spacing w:before="0"/>
      </w:pPr>
      <w:r>
        <w:t xml:space="preserve">Use the </w:t>
      </w:r>
      <w:r w:rsidRPr="00AF59AE">
        <w:rPr>
          <w:b/>
        </w:rPr>
        <w:t>ping</w:t>
      </w:r>
      <w:r>
        <w:t xml:space="preserve"> command to ensure that R2’s G0/0/1 interface is reachable.</w:t>
      </w:r>
    </w:p>
    <w:p w14:paraId="4E9415B6" w14:textId="77777777" w:rsidR="00041E2F" w:rsidRDefault="00041E2F" w:rsidP="0015321C">
      <w:pPr>
        <w:pStyle w:val="SubStepAlpha"/>
      </w:pPr>
      <w:r>
        <w:t>Configure a static route for R2’s Loopback1 network via R2’s G0/0/1 address.</w:t>
      </w:r>
    </w:p>
    <w:p w14:paraId="2211D7A9" w14:textId="77777777" w:rsidR="00041E2F" w:rsidRPr="0015321C" w:rsidRDefault="00041E2F" w:rsidP="0015321C">
      <w:pPr>
        <w:pStyle w:val="CMDRed"/>
      </w:pPr>
      <w:r w:rsidRPr="0015321C">
        <w:t xml:space="preserve">R1(config)# </w:t>
      </w:r>
      <w:r w:rsidRPr="0015321C">
        <w:rPr>
          <w:b/>
        </w:rPr>
        <w:t>ip route 10.2.0.0 255.255.255.0 192.168.1.2</w:t>
      </w:r>
    </w:p>
    <w:p w14:paraId="218B417E" w14:textId="77777777" w:rsidR="00041E2F" w:rsidRDefault="00041E2F" w:rsidP="00041E2F">
      <w:pPr>
        <w:pStyle w:val="Heading3"/>
      </w:pPr>
      <w:r>
        <w:t>On R1, configure a static default route via R2’s G0/0/0 address.</w:t>
      </w:r>
    </w:p>
    <w:p w14:paraId="765C431B" w14:textId="77777777" w:rsidR="00041E2F" w:rsidRDefault="00041E2F" w:rsidP="0015321C">
      <w:pPr>
        <w:pStyle w:val="SubStepAlpha"/>
      </w:pPr>
      <w:r>
        <w:t xml:space="preserve">Use the </w:t>
      </w:r>
      <w:r w:rsidRPr="001F1E40">
        <w:rPr>
          <w:b/>
        </w:rPr>
        <w:t>ping</w:t>
      </w:r>
      <w:r>
        <w:t xml:space="preserve"> command to ensure that R2’s G0/0/0 interface is reachable.</w:t>
      </w:r>
    </w:p>
    <w:p w14:paraId="4C8755D3" w14:textId="77777777" w:rsidR="00041E2F" w:rsidRDefault="00041E2F" w:rsidP="0015321C">
      <w:pPr>
        <w:pStyle w:val="SubStepAlpha"/>
      </w:pPr>
      <w:r>
        <w:t>Configure a static default route via R2’s G0/0/0 address.</w:t>
      </w:r>
    </w:p>
    <w:p w14:paraId="7EF45298" w14:textId="77777777" w:rsidR="00041E2F" w:rsidRPr="0015321C" w:rsidRDefault="00041E2F" w:rsidP="0015321C">
      <w:pPr>
        <w:pStyle w:val="CMDRed"/>
      </w:pPr>
      <w:r w:rsidRPr="0015321C">
        <w:t xml:space="preserve">R1(config)# </w:t>
      </w:r>
      <w:r w:rsidRPr="0015321C">
        <w:rPr>
          <w:b/>
        </w:rPr>
        <w:t>ip route 0.0.0.0 0.0.0.0 172.16.1.2</w:t>
      </w:r>
    </w:p>
    <w:p w14:paraId="7E119457" w14:textId="77777777" w:rsidR="00041E2F" w:rsidRDefault="00041E2F" w:rsidP="00041E2F">
      <w:pPr>
        <w:pStyle w:val="Heading3"/>
      </w:pPr>
      <w:r>
        <w:t>On R1, configure a floating static default route via R2’s G0/0/1 address.</w:t>
      </w:r>
    </w:p>
    <w:p w14:paraId="0374C904" w14:textId="77777777" w:rsidR="00041E2F" w:rsidRDefault="00041E2F" w:rsidP="0015321C">
      <w:pPr>
        <w:pStyle w:val="BodyTextL25"/>
      </w:pPr>
      <w:r>
        <w:t>Configure a floating static default route with an AD of 80 via R2’s G0/0/1 address.</w:t>
      </w:r>
    </w:p>
    <w:p w14:paraId="32505839" w14:textId="77777777" w:rsidR="00041E2F" w:rsidRPr="0015321C" w:rsidRDefault="00041E2F" w:rsidP="0015321C">
      <w:pPr>
        <w:pStyle w:val="CMDRed"/>
      </w:pPr>
      <w:r w:rsidRPr="0015321C">
        <w:t xml:space="preserve">R1(config)# </w:t>
      </w:r>
      <w:r w:rsidRPr="0015321C">
        <w:rPr>
          <w:b/>
        </w:rPr>
        <w:t>ip route 0.0.0.0 0.0.0.0 192.168.1.2 80</w:t>
      </w:r>
    </w:p>
    <w:p w14:paraId="4F555E45" w14:textId="77777777" w:rsidR="00041E2F" w:rsidRDefault="00041E2F" w:rsidP="00041E2F">
      <w:pPr>
        <w:pStyle w:val="Heading3"/>
      </w:pPr>
      <w:r>
        <w:t>On R2, configure a static default route via R1’s G0/0/0 address</w:t>
      </w:r>
    </w:p>
    <w:p w14:paraId="190E558F" w14:textId="77777777" w:rsidR="00041E2F" w:rsidRDefault="00041E2F" w:rsidP="0015321C">
      <w:pPr>
        <w:pStyle w:val="SubStepAlpha"/>
      </w:pPr>
      <w:r>
        <w:t xml:space="preserve">Use the </w:t>
      </w:r>
      <w:r w:rsidRPr="00D670E5">
        <w:rPr>
          <w:b/>
        </w:rPr>
        <w:t>ping</w:t>
      </w:r>
      <w:r>
        <w:t xml:space="preserve"> command to ensure that R1’s G0/0/0 interface is reachable.</w:t>
      </w:r>
    </w:p>
    <w:p w14:paraId="55F51648" w14:textId="77777777" w:rsidR="00041E2F" w:rsidRDefault="00041E2F" w:rsidP="0015321C">
      <w:pPr>
        <w:pStyle w:val="SubStepAlpha"/>
      </w:pPr>
      <w:r>
        <w:t>Configure a static default route via R1’s G0/0/0 address.</w:t>
      </w:r>
    </w:p>
    <w:p w14:paraId="36649F00" w14:textId="77777777" w:rsidR="00041E2F" w:rsidRPr="0015321C" w:rsidRDefault="00041E2F" w:rsidP="0015321C">
      <w:pPr>
        <w:pStyle w:val="CMDRed"/>
      </w:pPr>
      <w:r w:rsidRPr="0015321C">
        <w:t xml:space="preserve">R2(config)# </w:t>
      </w:r>
      <w:r w:rsidRPr="0015321C">
        <w:rPr>
          <w:b/>
        </w:rPr>
        <w:t>ip route 0.0.0.0 0.0.0.0 172.16.1.1</w:t>
      </w:r>
    </w:p>
    <w:p w14:paraId="4D348A7B" w14:textId="49305175" w:rsidR="00041E2F" w:rsidRDefault="00041E2F" w:rsidP="00041E2F">
      <w:pPr>
        <w:pStyle w:val="Heading3"/>
      </w:pPr>
      <w:r>
        <w:t>Verify that the routes are operational</w:t>
      </w:r>
      <w:r w:rsidR="00D670E5">
        <w:t>.</w:t>
      </w:r>
    </w:p>
    <w:p w14:paraId="73B17576" w14:textId="5DB1C30E" w:rsidR="00041E2F" w:rsidRDefault="00041E2F" w:rsidP="0015321C">
      <w:pPr>
        <w:pStyle w:val="SubStepAlpha"/>
      </w:pPr>
      <w:r>
        <w:t xml:space="preserve">Use the </w:t>
      </w:r>
      <w:r w:rsidRPr="006456EC">
        <w:rPr>
          <w:b/>
          <w:bCs/>
        </w:rPr>
        <w:t>show ip route</w:t>
      </w:r>
      <w:r>
        <w:t xml:space="preserve"> command to ensure that R1’s routing table shows the static and default routes.</w:t>
      </w:r>
    </w:p>
    <w:p w14:paraId="27BE4EA9" w14:textId="57E2D599" w:rsidR="004116E2" w:rsidRDefault="00D670E5" w:rsidP="004116E2">
      <w:pPr>
        <w:pStyle w:val="CMDRed"/>
      </w:pPr>
      <w:r w:rsidRPr="0015321C">
        <w:t xml:space="preserve">R1# </w:t>
      </w:r>
      <w:r w:rsidR="004116E2" w:rsidRPr="004116E2">
        <w:rPr>
          <w:b/>
        </w:rPr>
        <w:t>show ip route</w:t>
      </w:r>
    </w:p>
    <w:p w14:paraId="4ADC7466" w14:textId="77777777" w:rsidR="004116E2" w:rsidRDefault="004116E2" w:rsidP="004116E2">
      <w:pPr>
        <w:pStyle w:val="CMDOutputRed"/>
      </w:pPr>
      <w:r>
        <w:t>Codes: L - local, C - connected, S - static, R - RIP, M - mobile, B - BGP</w:t>
      </w:r>
    </w:p>
    <w:p w14:paraId="066A4014" w14:textId="77777777" w:rsidR="004116E2" w:rsidRDefault="004116E2" w:rsidP="004116E2">
      <w:pPr>
        <w:pStyle w:val="CMDOutputRed"/>
      </w:pPr>
      <w:r>
        <w:t xml:space="preserve">       D - EIGRP, EX - EIGRP external, O - OSPF, IA - OSPF inter area</w:t>
      </w:r>
    </w:p>
    <w:p w14:paraId="3528FCA2" w14:textId="77777777" w:rsidR="004116E2" w:rsidRDefault="004116E2" w:rsidP="004116E2">
      <w:pPr>
        <w:pStyle w:val="CMDOutputRed"/>
      </w:pPr>
      <w:r>
        <w:t xml:space="preserve">       N1 - OSPF NSSA external type 1, N2 - OSPF NSSA external type 2</w:t>
      </w:r>
    </w:p>
    <w:p w14:paraId="0070A3A1" w14:textId="77777777" w:rsidR="004116E2" w:rsidRDefault="004116E2" w:rsidP="004116E2">
      <w:pPr>
        <w:pStyle w:val="CMDOutputRed"/>
      </w:pPr>
      <w:r>
        <w:t xml:space="preserve">       E1 - OSPF external type 1, E2 - OSPF external type 2</w:t>
      </w:r>
    </w:p>
    <w:p w14:paraId="7C42039E" w14:textId="77777777" w:rsidR="004116E2" w:rsidRDefault="004116E2" w:rsidP="004116E2">
      <w:pPr>
        <w:pStyle w:val="CMDOutputRed"/>
      </w:pPr>
      <w:r>
        <w:t xml:space="preserve">       i - IS-IS, su - IS-IS summary, L1 - IS-IS level-1, L2 - IS-IS level-2</w:t>
      </w:r>
    </w:p>
    <w:p w14:paraId="0B91C415" w14:textId="77777777" w:rsidR="004116E2" w:rsidRDefault="004116E2" w:rsidP="004116E2">
      <w:pPr>
        <w:pStyle w:val="CMDOutputRed"/>
      </w:pPr>
      <w:r>
        <w:t xml:space="preserve">       ia - IS-IS inter area, * - candidate default, U - per-user static route</w:t>
      </w:r>
    </w:p>
    <w:p w14:paraId="721C060F" w14:textId="77777777" w:rsidR="004116E2" w:rsidRDefault="004116E2" w:rsidP="004116E2">
      <w:pPr>
        <w:pStyle w:val="CMDOutputRed"/>
      </w:pPr>
      <w:r>
        <w:t xml:space="preserve">       o - ODR, P - periodic downloaded static route, H - NHRP, l - LISP</w:t>
      </w:r>
    </w:p>
    <w:p w14:paraId="382162A3" w14:textId="77777777" w:rsidR="004116E2" w:rsidRDefault="004116E2" w:rsidP="004116E2">
      <w:pPr>
        <w:pStyle w:val="CMDOutputRed"/>
      </w:pPr>
      <w:r>
        <w:t xml:space="preserve">       a - application route</w:t>
      </w:r>
    </w:p>
    <w:p w14:paraId="73D1E459" w14:textId="77777777" w:rsidR="004116E2" w:rsidRDefault="004116E2" w:rsidP="004116E2">
      <w:pPr>
        <w:pStyle w:val="CMDOutputRed"/>
      </w:pPr>
      <w:r>
        <w:t xml:space="preserve">       + - replicated route, % - next hop override, p - overrides from PfR</w:t>
      </w:r>
    </w:p>
    <w:p w14:paraId="2A0EE843" w14:textId="77777777" w:rsidR="004116E2" w:rsidRDefault="004116E2" w:rsidP="004116E2">
      <w:pPr>
        <w:pStyle w:val="CMDOutputRed"/>
      </w:pPr>
    </w:p>
    <w:p w14:paraId="414BD40B" w14:textId="342928CC" w:rsidR="00D670E5" w:rsidRDefault="00D670E5" w:rsidP="004116E2">
      <w:pPr>
        <w:pStyle w:val="CMDOutputRed"/>
      </w:pPr>
      <w:r>
        <w:t>Gateway of last resort is 172.16.1.2 to network 0.0.0.0</w:t>
      </w:r>
    </w:p>
    <w:p w14:paraId="15127CCB" w14:textId="77777777" w:rsidR="00D670E5" w:rsidRDefault="00D670E5" w:rsidP="004116E2">
      <w:pPr>
        <w:pStyle w:val="CMDOutputRed"/>
      </w:pPr>
    </w:p>
    <w:p w14:paraId="014A4693" w14:textId="77777777" w:rsidR="00D670E5" w:rsidRDefault="00D670E5" w:rsidP="004116E2">
      <w:pPr>
        <w:pStyle w:val="CMDOutputRed"/>
      </w:pPr>
      <w:r>
        <w:t>S*    0.0.0.0/0 [1/0] via 172.16.1.2</w:t>
      </w:r>
    </w:p>
    <w:p w14:paraId="19822C2D" w14:textId="77777777" w:rsidR="00D670E5" w:rsidRDefault="00D670E5" w:rsidP="004116E2">
      <w:pPr>
        <w:pStyle w:val="CMDOutputRed"/>
      </w:pPr>
      <w:r>
        <w:t xml:space="preserve">      10.0.0.0/8 is variably subnetted, 3 subnets, 2 masks</w:t>
      </w:r>
    </w:p>
    <w:p w14:paraId="31E58BB9" w14:textId="77777777" w:rsidR="00D670E5" w:rsidRDefault="00D670E5" w:rsidP="004116E2">
      <w:pPr>
        <w:pStyle w:val="CMDOutputRed"/>
      </w:pPr>
      <w:r>
        <w:t>C        10.1.0.0/24 is directly connected, Loopback1</w:t>
      </w:r>
    </w:p>
    <w:p w14:paraId="4E2E0139" w14:textId="77777777" w:rsidR="00D670E5" w:rsidRDefault="00D670E5" w:rsidP="004116E2">
      <w:pPr>
        <w:pStyle w:val="CMDOutputRed"/>
      </w:pPr>
      <w:r>
        <w:t>L        10.1.0.1/32 is directly connected, Loopback1</w:t>
      </w:r>
    </w:p>
    <w:p w14:paraId="55F1D510" w14:textId="77777777" w:rsidR="00D670E5" w:rsidRDefault="00D670E5" w:rsidP="004116E2">
      <w:pPr>
        <w:pStyle w:val="CMDOutputRed"/>
      </w:pPr>
      <w:r>
        <w:t>S        10.2.0.0/24 [1/0] via 192.168.1.2</w:t>
      </w:r>
    </w:p>
    <w:p w14:paraId="3987B7CE" w14:textId="77777777" w:rsidR="00D670E5" w:rsidRDefault="00D670E5" w:rsidP="004116E2">
      <w:pPr>
        <w:pStyle w:val="CMDOutputRed"/>
      </w:pPr>
      <w:r>
        <w:t xml:space="preserve">      172.16.0.0/16 is variably subnetted, 2 subnets, 2 masks</w:t>
      </w:r>
    </w:p>
    <w:p w14:paraId="26A33061" w14:textId="77777777" w:rsidR="00D670E5" w:rsidRDefault="00D670E5" w:rsidP="004116E2">
      <w:pPr>
        <w:pStyle w:val="CMDOutputRed"/>
      </w:pPr>
      <w:r>
        <w:t>C        172.16.1.0/24 is directly connected, GigabitEthernet0/0/0</w:t>
      </w:r>
    </w:p>
    <w:p w14:paraId="5D83CB35" w14:textId="77777777" w:rsidR="00D670E5" w:rsidRDefault="00D670E5" w:rsidP="004116E2">
      <w:pPr>
        <w:pStyle w:val="CMDOutputRed"/>
      </w:pPr>
      <w:r>
        <w:t>L        172.16.1.1/32 is directly connected, GigabitEthernet0/0/0</w:t>
      </w:r>
    </w:p>
    <w:p w14:paraId="2417A585" w14:textId="77777777" w:rsidR="00D670E5" w:rsidRDefault="00D670E5" w:rsidP="004116E2">
      <w:pPr>
        <w:pStyle w:val="CMDOutputRed"/>
      </w:pPr>
      <w:r>
        <w:t xml:space="preserve">      192.168.1.0/24 is variably subnetted, 2 subnets, 2 masks</w:t>
      </w:r>
    </w:p>
    <w:p w14:paraId="3A359D0F" w14:textId="77777777" w:rsidR="00D670E5" w:rsidRDefault="00D670E5" w:rsidP="004116E2">
      <w:pPr>
        <w:pStyle w:val="CMDOutputRed"/>
      </w:pPr>
      <w:r>
        <w:t>C        192.168.1.0/24 is directly connected, GigabitEthernet0/0/1</w:t>
      </w:r>
    </w:p>
    <w:p w14:paraId="35D715B4" w14:textId="77777777" w:rsidR="00D670E5" w:rsidRDefault="00D670E5" w:rsidP="004116E2">
      <w:pPr>
        <w:pStyle w:val="CMDOutputRed"/>
      </w:pPr>
      <w:r>
        <w:lastRenderedPageBreak/>
        <w:t>L        192.168.1.1/32 is directly connected, GigabitEthernet0/0/1</w:t>
      </w:r>
    </w:p>
    <w:p w14:paraId="17685849" w14:textId="77777777" w:rsidR="00D670E5" w:rsidRDefault="00D670E5" w:rsidP="004116E2">
      <w:pPr>
        <w:pStyle w:val="CMDOutputRed"/>
      </w:pPr>
      <w:r>
        <w:t xml:space="preserve">      209.165.200.0/24 is variably subnetted, 2 subnets, 2 masks</w:t>
      </w:r>
    </w:p>
    <w:p w14:paraId="190F9D59" w14:textId="77777777" w:rsidR="00D670E5" w:rsidRDefault="00D670E5" w:rsidP="004116E2">
      <w:pPr>
        <w:pStyle w:val="CMDOutputRed"/>
      </w:pPr>
      <w:r>
        <w:t>C        209.165.200.224/27 is directly connected, Loopback2</w:t>
      </w:r>
    </w:p>
    <w:p w14:paraId="6FC0F31E" w14:textId="071414FC" w:rsidR="00D670E5" w:rsidRDefault="00D670E5" w:rsidP="004116E2">
      <w:pPr>
        <w:pStyle w:val="CMDOutputRed"/>
      </w:pPr>
      <w:r>
        <w:t>L        209.165.200.225/32 is directly connected, Loopback2</w:t>
      </w:r>
    </w:p>
    <w:p w14:paraId="79F41577" w14:textId="4343E4F6" w:rsidR="00041E2F" w:rsidRDefault="00041E2F" w:rsidP="0015321C">
      <w:pPr>
        <w:pStyle w:val="SubStepAlpha"/>
      </w:pPr>
      <w:r>
        <w:t xml:space="preserve">On R1, issue the command </w:t>
      </w:r>
      <w:r w:rsidRPr="00A32F0E">
        <w:rPr>
          <w:b/>
          <w:bCs/>
        </w:rPr>
        <w:t>traceroute 10.2.0.1</w:t>
      </w:r>
      <w:r>
        <w:t>. The output should show that the next hop is 192.168.1.2.</w:t>
      </w:r>
    </w:p>
    <w:p w14:paraId="23E88220" w14:textId="77777777" w:rsidR="00041E2F" w:rsidRPr="0015321C" w:rsidRDefault="00041E2F" w:rsidP="0015321C">
      <w:pPr>
        <w:pStyle w:val="CMDRed"/>
      </w:pPr>
      <w:r w:rsidRPr="0015321C">
        <w:t>R1#</w:t>
      </w:r>
      <w:r w:rsidR="0015321C">
        <w:t xml:space="preserve"> </w:t>
      </w:r>
      <w:r w:rsidRPr="0015321C">
        <w:rPr>
          <w:b/>
        </w:rPr>
        <w:t>traceroute 10.2.0.1</w:t>
      </w:r>
    </w:p>
    <w:p w14:paraId="29D4BDE6" w14:textId="77777777" w:rsidR="00041E2F" w:rsidRPr="0015321C" w:rsidRDefault="00041E2F" w:rsidP="0015321C">
      <w:pPr>
        <w:pStyle w:val="CMDOutputRed"/>
      </w:pPr>
      <w:r w:rsidRPr="0015321C">
        <w:t>Type escape sequence to abort.</w:t>
      </w:r>
    </w:p>
    <w:p w14:paraId="6185E3D7" w14:textId="77777777" w:rsidR="00041E2F" w:rsidRPr="0015321C" w:rsidRDefault="00041E2F" w:rsidP="0015321C">
      <w:pPr>
        <w:pStyle w:val="CMDOutputRed"/>
      </w:pPr>
      <w:r w:rsidRPr="0015321C">
        <w:t>Tracing the route to 10.2.0.1</w:t>
      </w:r>
    </w:p>
    <w:p w14:paraId="68828D4A" w14:textId="77777777" w:rsidR="00041E2F" w:rsidRPr="0015321C" w:rsidRDefault="00041E2F" w:rsidP="0015321C">
      <w:pPr>
        <w:pStyle w:val="CMDOutputRed"/>
      </w:pPr>
      <w:r w:rsidRPr="0015321C">
        <w:t>VRF info: (vrf in name/id, vrf out name/id)</w:t>
      </w:r>
    </w:p>
    <w:p w14:paraId="73733615" w14:textId="77777777" w:rsidR="00041E2F" w:rsidRPr="0015321C" w:rsidRDefault="00041E2F" w:rsidP="0015321C">
      <w:pPr>
        <w:pStyle w:val="CMDOutputRed"/>
      </w:pPr>
      <w:r w:rsidRPr="0015321C">
        <w:t xml:space="preserve">  1 192.168.1.2 1 msec *  2 msec</w:t>
      </w:r>
    </w:p>
    <w:p w14:paraId="25EEBA8B" w14:textId="77777777" w:rsidR="00041E2F" w:rsidRDefault="00041E2F" w:rsidP="0015321C">
      <w:pPr>
        <w:pStyle w:val="SubStepAlpha"/>
      </w:pPr>
      <w:r>
        <w:t xml:space="preserve">On R1, issue the command </w:t>
      </w:r>
      <w:r w:rsidRPr="00A32F0E">
        <w:rPr>
          <w:b/>
          <w:bCs/>
        </w:rPr>
        <w:t xml:space="preserve">traceroute </w:t>
      </w:r>
      <w:r>
        <w:rPr>
          <w:b/>
          <w:bCs/>
        </w:rPr>
        <w:t>209.165.200.193</w:t>
      </w:r>
      <w:r>
        <w:t>. The output should show that the next hop is 172.16.1.2.</w:t>
      </w:r>
    </w:p>
    <w:p w14:paraId="52772429" w14:textId="77777777" w:rsidR="00041E2F" w:rsidRPr="0015321C" w:rsidRDefault="00041E2F" w:rsidP="0015321C">
      <w:pPr>
        <w:pStyle w:val="CMDRed"/>
      </w:pPr>
      <w:r w:rsidRPr="0015321C">
        <w:t>R1#</w:t>
      </w:r>
      <w:r w:rsidR="0015321C">
        <w:t xml:space="preserve"> </w:t>
      </w:r>
      <w:r w:rsidRPr="0015321C">
        <w:rPr>
          <w:b/>
        </w:rPr>
        <w:t>traceroute 209.165.200.193</w:t>
      </w:r>
    </w:p>
    <w:p w14:paraId="3FB3258A" w14:textId="77777777" w:rsidR="00041E2F" w:rsidRPr="0015321C" w:rsidRDefault="00041E2F" w:rsidP="0015321C">
      <w:pPr>
        <w:pStyle w:val="CMDOutputRed"/>
      </w:pPr>
      <w:r w:rsidRPr="0015321C">
        <w:t>Type escape sequence to abort.</w:t>
      </w:r>
    </w:p>
    <w:p w14:paraId="56B40782" w14:textId="77777777" w:rsidR="00041E2F" w:rsidRPr="0015321C" w:rsidRDefault="00041E2F" w:rsidP="0015321C">
      <w:pPr>
        <w:pStyle w:val="CMDOutputRed"/>
      </w:pPr>
      <w:r w:rsidRPr="0015321C">
        <w:t>Tracing the route to 209.165.200.193</w:t>
      </w:r>
    </w:p>
    <w:p w14:paraId="5390E10A" w14:textId="77777777" w:rsidR="00041E2F" w:rsidRPr="0015321C" w:rsidRDefault="00041E2F" w:rsidP="0015321C">
      <w:pPr>
        <w:pStyle w:val="CMDOutputRed"/>
      </w:pPr>
      <w:r w:rsidRPr="0015321C">
        <w:t>VRF info: (vrf in name/id, vrf out name/id)</w:t>
      </w:r>
    </w:p>
    <w:p w14:paraId="78161C2A" w14:textId="77777777" w:rsidR="00041E2F" w:rsidRPr="0015321C" w:rsidRDefault="00041E2F" w:rsidP="0015321C">
      <w:pPr>
        <w:pStyle w:val="CMDOutputRed"/>
      </w:pPr>
      <w:r w:rsidRPr="0015321C">
        <w:t xml:space="preserve">  1 172.16.1.2 2 msec *  3 msec</w:t>
      </w:r>
    </w:p>
    <w:p w14:paraId="034367CE" w14:textId="77777777" w:rsidR="00041E2F" w:rsidRDefault="00041E2F" w:rsidP="008906BA">
      <w:pPr>
        <w:pStyle w:val="SubStepAlpha"/>
      </w:pPr>
      <w:r>
        <w:t xml:space="preserve">Issue the </w:t>
      </w:r>
      <w:r w:rsidRPr="00A32F0E">
        <w:rPr>
          <w:b/>
          <w:bCs/>
        </w:rPr>
        <w:t>shutdown</w:t>
      </w:r>
      <w:r>
        <w:t xml:space="preserve"> command on R1 G0/0/0.</w:t>
      </w:r>
    </w:p>
    <w:p w14:paraId="4BF1F6B8" w14:textId="77777777" w:rsidR="00041E2F" w:rsidRPr="0064645E" w:rsidRDefault="00041E2F" w:rsidP="0064645E">
      <w:pPr>
        <w:pStyle w:val="CMDRed"/>
      </w:pPr>
      <w:r w:rsidRPr="0064645E">
        <w:t xml:space="preserve">R1# </w:t>
      </w:r>
      <w:r w:rsidRPr="0064645E">
        <w:rPr>
          <w:b/>
        </w:rPr>
        <w:t>config terminal</w:t>
      </w:r>
    </w:p>
    <w:p w14:paraId="1C92C31F" w14:textId="77777777" w:rsidR="00041E2F" w:rsidRPr="0064645E" w:rsidRDefault="00041E2F" w:rsidP="0064645E">
      <w:pPr>
        <w:pStyle w:val="CMDRed"/>
      </w:pPr>
      <w:r w:rsidRPr="0064645E">
        <w:t xml:space="preserve">R1(config)# </w:t>
      </w:r>
      <w:r w:rsidRPr="0064645E">
        <w:rPr>
          <w:b/>
        </w:rPr>
        <w:t>interface g0/0/0</w:t>
      </w:r>
    </w:p>
    <w:p w14:paraId="45543150" w14:textId="77777777" w:rsidR="00041E2F" w:rsidRPr="0064645E" w:rsidRDefault="00041E2F" w:rsidP="0064645E">
      <w:pPr>
        <w:pStyle w:val="CMDRed"/>
      </w:pPr>
      <w:r w:rsidRPr="0064645E">
        <w:t xml:space="preserve">R1(config-if)# </w:t>
      </w:r>
      <w:r w:rsidRPr="0064645E">
        <w:rPr>
          <w:b/>
        </w:rPr>
        <w:t>shutdown</w:t>
      </w:r>
    </w:p>
    <w:p w14:paraId="49F4949E" w14:textId="77777777" w:rsidR="00041E2F" w:rsidRPr="0064645E" w:rsidRDefault="00041E2F" w:rsidP="0064645E">
      <w:pPr>
        <w:pStyle w:val="CMDRed"/>
      </w:pPr>
      <w:r w:rsidRPr="0064645E">
        <w:t xml:space="preserve">R1(config-if)# </w:t>
      </w:r>
      <w:r w:rsidRPr="0064645E">
        <w:rPr>
          <w:b/>
        </w:rPr>
        <w:t>end</w:t>
      </w:r>
    </w:p>
    <w:p w14:paraId="46F640F9" w14:textId="61256571" w:rsidR="00041E2F" w:rsidRDefault="00041E2F" w:rsidP="008906BA">
      <w:pPr>
        <w:pStyle w:val="SubStepAlpha"/>
      </w:pPr>
      <w:r>
        <w:t xml:space="preserve">Demonstrate that the floating static route is working. First, issue the </w:t>
      </w:r>
      <w:r w:rsidRPr="00A32F0E">
        <w:rPr>
          <w:b/>
          <w:bCs/>
        </w:rPr>
        <w:t>show ip route</w:t>
      </w:r>
      <w:r>
        <w:rPr>
          <w:b/>
          <w:bCs/>
        </w:rPr>
        <w:t xml:space="preserve"> static</w:t>
      </w:r>
      <w:r w:rsidRPr="00A32F0E">
        <w:rPr>
          <w:b/>
          <w:bCs/>
        </w:rPr>
        <w:t xml:space="preserve"> </w:t>
      </w:r>
      <w:r>
        <w:t xml:space="preserve">command. You should see two static routes. A default static route with an AD of 80 and a static route to the 10.2.0.0/24 network with an AD of 1. </w:t>
      </w:r>
    </w:p>
    <w:p w14:paraId="7027668C" w14:textId="72B188DF" w:rsidR="00041E2F" w:rsidRPr="0064645E" w:rsidRDefault="00041E2F" w:rsidP="0064645E">
      <w:pPr>
        <w:pStyle w:val="CMDRed"/>
      </w:pPr>
      <w:r w:rsidRPr="0064645E">
        <w:t xml:space="preserve">R1# </w:t>
      </w:r>
      <w:r w:rsidRPr="0064645E">
        <w:rPr>
          <w:b/>
        </w:rPr>
        <w:t>show ip route static</w:t>
      </w:r>
    </w:p>
    <w:p w14:paraId="3295FDC0" w14:textId="77777777" w:rsidR="00041E2F" w:rsidRPr="0064645E" w:rsidRDefault="00041E2F" w:rsidP="0064645E">
      <w:pPr>
        <w:pStyle w:val="CMDOutputRed"/>
      </w:pPr>
      <w:r w:rsidRPr="0064645E">
        <w:t>Codes: L - local, C - connected, S - static, R - RIP, M - mobile, B - BGP</w:t>
      </w:r>
    </w:p>
    <w:p w14:paraId="3F347003" w14:textId="77777777" w:rsidR="00041E2F" w:rsidRPr="0064645E" w:rsidRDefault="00041E2F" w:rsidP="0064645E">
      <w:pPr>
        <w:pStyle w:val="CMDOutputRed"/>
      </w:pPr>
      <w:r w:rsidRPr="0064645E">
        <w:t xml:space="preserve">       D - EIGRP, EX - EIGRP external, O - OSPF, IA - OSPF inter area</w:t>
      </w:r>
    </w:p>
    <w:p w14:paraId="59BA04F2" w14:textId="77777777" w:rsidR="00041E2F" w:rsidRPr="0064645E" w:rsidRDefault="00041E2F" w:rsidP="0064645E">
      <w:pPr>
        <w:pStyle w:val="CMDOutputRed"/>
      </w:pPr>
      <w:r w:rsidRPr="0064645E">
        <w:t xml:space="preserve">       N1 - OSPF NSSA external type 1, N2 - OSPF NSSA external type 2</w:t>
      </w:r>
    </w:p>
    <w:p w14:paraId="505C9A4B" w14:textId="77777777" w:rsidR="00041E2F" w:rsidRPr="0064645E" w:rsidRDefault="00041E2F" w:rsidP="0064645E">
      <w:pPr>
        <w:pStyle w:val="CMDOutputRed"/>
      </w:pPr>
      <w:r w:rsidRPr="0064645E">
        <w:t xml:space="preserve">       E1 - OSPF external type 1, E2 - OSPF external type 2</w:t>
      </w:r>
    </w:p>
    <w:p w14:paraId="0B981C0C" w14:textId="77777777" w:rsidR="00041E2F" w:rsidRPr="0064645E" w:rsidRDefault="00041E2F" w:rsidP="0064645E">
      <w:pPr>
        <w:pStyle w:val="CMDOutputRed"/>
      </w:pPr>
      <w:r w:rsidRPr="0064645E">
        <w:t xml:space="preserve">       i - IS-IS, su - IS-IS summary, L1 - IS-IS level-1, L2 - IS-IS level-2</w:t>
      </w:r>
    </w:p>
    <w:p w14:paraId="6578A1F1" w14:textId="77777777" w:rsidR="00041E2F" w:rsidRPr="0064645E" w:rsidRDefault="00041E2F" w:rsidP="0064645E">
      <w:pPr>
        <w:pStyle w:val="CMDOutputRed"/>
      </w:pPr>
      <w:r w:rsidRPr="0064645E">
        <w:t xml:space="preserve">       ia - IS-IS inter area, * - candidate default, U - per-user static route</w:t>
      </w:r>
    </w:p>
    <w:p w14:paraId="5FE9937C" w14:textId="77777777" w:rsidR="00041E2F" w:rsidRPr="0064645E" w:rsidRDefault="00041E2F" w:rsidP="0064645E">
      <w:pPr>
        <w:pStyle w:val="CMDOutputRed"/>
      </w:pPr>
      <w:r w:rsidRPr="0064645E">
        <w:t xml:space="preserve">       o - ODR, P - periodic downloaded static route, H - NHRP, l - LISP</w:t>
      </w:r>
    </w:p>
    <w:p w14:paraId="270731D7" w14:textId="77777777" w:rsidR="004116E2" w:rsidRDefault="004116E2" w:rsidP="004116E2">
      <w:pPr>
        <w:pStyle w:val="CMDOutputRed"/>
      </w:pPr>
    </w:p>
    <w:p w14:paraId="5A0FD3A1" w14:textId="77777777" w:rsidR="004116E2" w:rsidRDefault="004116E2" w:rsidP="004116E2">
      <w:pPr>
        <w:pStyle w:val="CMDOutputRed"/>
      </w:pPr>
      <w:r>
        <w:t>S*    0.0.0.0/0 [80/0] via 192.168.1.2</w:t>
      </w:r>
    </w:p>
    <w:p w14:paraId="2C36AF1E" w14:textId="77777777" w:rsidR="004116E2" w:rsidRDefault="004116E2" w:rsidP="004116E2">
      <w:pPr>
        <w:pStyle w:val="CMDOutputRed"/>
      </w:pPr>
      <w:r>
        <w:t xml:space="preserve">      10.0.0.0/8 is variably subnetted, 3 subnets, 2 masks</w:t>
      </w:r>
    </w:p>
    <w:p w14:paraId="0DD06C05" w14:textId="48E8CD64" w:rsidR="00041E2F" w:rsidRPr="0064645E" w:rsidRDefault="004116E2" w:rsidP="004116E2">
      <w:pPr>
        <w:pStyle w:val="CMDOutputRed"/>
      </w:pPr>
      <w:r>
        <w:t>S        10.2.0.0/24 [1/0] via 192.168.1.2</w:t>
      </w:r>
    </w:p>
    <w:p w14:paraId="0FCCA5B4" w14:textId="261C57B6" w:rsidR="00041E2F" w:rsidRDefault="00041E2F" w:rsidP="008906BA">
      <w:pPr>
        <w:pStyle w:val="SubStepAlpha"/>
      </w:pPr>
      <w:r>
        <w:t xml:space="preserve">Demonstrate the floating static route is working by issuing the </w:t>
      </w:r>
      <w:r w:rsidRPr="00A32F0E">
        <w:rPr>
          <w:b/>
          <w:bCs/>
        </w:rPr>
        <w:t>traceroute</w:t>
      </w:r>
      <w:r w:rsidRPr="004116E2">
        <w:rPr>
          <w:b/>
          <w:bCs/>
        </w:rPr>
        <w:t xml:space="preserve"> </w:t>
      </w:r>
      <w:r w:rsidRPr="004116E2">
        <w:rPr>
          <w:b/>
        </w:rPr>
        <w:t>209.165.200.193</w:t>
      </w:r>
      <w:r>
        <w:t xml:space="preserve"> command. The traceroute will show the next hop as 192.168.1.2.</w:t>
      </w:r>
    </w:p>
    <w:p w14:paraId="38FDB279" w14:textId="77777777" w:rsidR="00041E2F" w:rsidRPr="0064645E" w:rsidRDefault="00041E2F" w:rsidP="0064645E">
      <w:pPr>
        <w:pStyle w:val="CMDRed"/>
      </w:pPr>
      <w:r w:rsidRPr="0064645E">
        <w:t>R1#</w:t>
      </w:r>
      <w:r w:rsidR="0064645E">
        <w:t xml:space="preserve"> </w:t>
      </w:r>
      <w:r w:rsidRPr="0064645E">
        <w:rPr>
          <w:b/>
        </w:rPr>
        <w:t>traceroute 209.165.200.193</w:t>
      </w:r>
    </w:p>
    <w:p w14:paraId="77B49BC1" w14:textId="77777777" w:rsidR="00041E2F" w:rsidRPr="0064645E" w:rsidRDefault="00041E2F" w:rsidP="0064645E">
      <w:pPr>
        <w:pStyle w:val="CMDOutputRed"/>
      </w:pPr>
      <w:r w:rsidRPr="0064645E">
        <w:t>Type escape sequence to abort.</w:t>
      </w:r>
    </w:p>
    <w:p w14:paraId="66C8261C" w14:textId="77777777" w:rsidR="00041E2F" w:rsidRPr="0064645E" w:rsidRDefault="00041E2F" w:rsidP="0064645E">
      <w:pPr>
        <w:pStyle w:val="CMDOutputRed"/>
      </w:pPr>
      <w:r w:rsidRPr="0064645E">
        <w:t>Tracing the route to 209.165.200.193</w:t>
      </w:r>
    </w:p>
    <w:p w14:paraId="276AE8B3" w14:textId="77777777" w:rsidR="00041E2F" w:rsidRPr="0064645E" w:rsidRDefault="00041E2F" w:rsidP="0064645E">
      <w:pPr>
        <w:pStyle w:val="CMDOutputRed"/>
      </w:pPr>
      <w:r w:rsidRPr="0064645E">
        <w:t>VRF info: (vrf in name/id, vrf out name/id)</w:t>
      </w:r>
    </w:p>
    <w:p w14:paraId="4B6DDD6A" w14:textId="77777777" w:rsidR="00041E2F" w:rsidRPr="0064645E" w:rsidRDefault="00041E2F" w:rsidP="0064645E">
      <w:pPr>
        <w:pStyle w:val="CMDOutputRed"/>
      </w:pPr>
      <w:r w:rsidRPr="0064645E">
        <w:t xml:space="preserve">  1 192.168.1.2 1 msec *  1 msec</w:t>
      </w:r>
    </w:p>
    <w:p w14:paraId="50D402CC" w14:textId="77777777" w:rsidR="00041E2F" w:rsidRDefault="00041E2F" w:rsidP="008906BA">
      <w:pPr>
        <w:pStyle w:val="SubStepAlpha"/>
      </w:pPr>
      <w:r>
        <w:t xml:space="preserve">Issue the </w:t>
      </w:r>
      <w:r w:rsidRPr="006239E9">
        <w:rPr>
          <w:b/>
          <w:bCs/>
        </w:rPr>
        <w:t>no</w:t>
      </w:r>
      <w:r>
        <w:t xml:space="preserve"> </w:t>
      </w:r>
      <w:r w:rsidRPr="00A32F0E">
        <w:rPr>
          <w:b/>
          <w:bCs/>
        </w:rPr>
        <w:t>shutdown</w:t>
      </w:r>
      <w:r>
        <w:t xml:space="preserve"> command on R1 G0/0/0.</w:t>
      </w:r>
    </w:p>
    <w:p w14:paraId="707C3D66" w14:textId="77777777" w:rsidR="00041E2F" w:rsidRPr="008906BA" w:rsidRDefault="00041E2F" w:rsidP="008906BA">
      <w:pPr>
        <w:pStyle w:val="CMDRed"/>
      </w:pPr>
      <w:r w:rsidRPr="008906BA">
        <w:lastRenderedPageBreak/>
        <w:t xml:space="preserve">R1# </w:t>
      </w:r>
      <w:r w:rsidRPr="0064645E">
        <w:rPr>
          <w:b/>
        </w:rPr>
        <w:t>config terminal</w:t>
      </w:r>
    </w:p>
    <w:p w14:paraId="694C6478" w14:textId="77777777" w:rsidR="00041E2F" w:rsidRPr="008906BA" w:rsidRDefault="00041E2F" w:rsidP="008906BA">
      <w:pPr>
        <w:pStyle w:val="CMDRed"/>
      </w:pPr>
      <w:r w:rsidRPr="008906BA">
        <w:t xml:space="preserve">R1(config)# </w:t>
      </w:r>
      <w:r w:rsidRPr="0064645E">
        <w:rPr>
          <w:b/>
        </w:rPr>
        <w:t>interface g0/0/0</w:t>
      </w:r>
    </w:p>
    <w:p w14:paraId="32B73785" w14:textId="77777777" w:rsidR="00041E2F" w:rsidRPr="008906BA" w:rsidRDefault="00041E2F" w:rsidP="008906BA">
      <w:pPr>
        <w:pStyle w:val="CMDRed"/>
      </w:pPr>
      <w:r w:rsidRPr="008906BA">
        <w:t xml:space="preserve">R1(config-if)# </w:t>
      </w:r>
      <w:r w:rsidRPr="0064645E">
        <w:rPr>
          <w:b/>
        </w:rPr>
        <w:t>no shutdown</w:t>
      </w:r>
    </w:p>
    <w:p w14:paraId="39D9C0AF" w14:textId="211DEBFF" w:rsidR="00041E2F" w:rsidRDefault="00041E2F" w:rsidP="008906BA">
      <w:pPr>
        <w:pStyle w:val="CMDRed"/>
        <w:rPr>
          <w:b/>
        </w:rPr>
      </w:pPr>
      <w:r w:rsidRPr="008906BA">
        <w:t xml:space="preserve">R1(config-if)# </w:t>
      </w:r>
      <w:r w:rsidRPr="0064645E">
        <w:rPr>
          <w:b/>
        </w:rPr>
        <w:t>end</w:t>
      </w:r>
    </w:p>
    <w:p w14:paraId="7BA9BCC4" w14:textId="77777777" w:rsidR="006A7FE5" w:rsidRPr="00741594" w:rsidRDefault="006A7FE5" w:rsidP="006A7FE5">
      <w:pPr>
        <w:pStyle w:val="ConfigWindow"/>
      </w:pPr>
      <w:r>
        <w:t>Close configuration window</w:t>
      </w:r>
    </w:p>
    <w:p w14:paraId="71C1CB78" w14:textId="77777777" w:rsidR="00041E2F" w:rsidRDefault="00041E2F" w:rsidP="006A7FE5">
      <w:pPr>
        <w:pStyle w:val="Heading2"/>
        <w:spacing w:before="120"/>
      </w:pPr>
      <w:r>
        <w:t>Configure and verify static and default routing for IPv6 on R1 and R2</w:t>
      </w:r>
    </w:p>
    <w:p w14:paraId="32A7A8E4" w14:textId="77777777" w:rsidR="00041E2F" w:rsidRDefault="00041E2F" w:rsidP="00041E2F">
      <w:pPr>
        <w:pStyle w:val="BodyTextL25"/>
      </w:pPr>
      <w:r>
        <w:t>In Part 4, you will configure static and default routing on R1 and R2 to enable full connectivity between the routers using IPv6. Once again, the static routing being used here is not meant to represent best practice, but to assess your ability to complete the required configurations.</w:t>
      </w:r>
    </w:p>
    <w:p w14:paraId="6506F4B0" w14:textId="66FC8842" w:rsidR="00041E2F" w:rsidRDefault="00041E2F" w:rsidP="00041E2F">
      <w:pPr>
        <w:pStyle w:val="Heading3"/>
      </w:pPr>
      <w:r>
        <w:t>On R2, configure a static route to R1’s Loopback1 network, using R1’s G0/0/1 address as the next hop.</w:t>
      </w:r>
    </w:p>
    <w:p w14:paraId="1A563021" w14:textId="43A13345" w:rsidR="006A7FE5" w:rsidRPr="00741594" w:rsidRDefault="006A7FE5" w:rsidP="006A7FE5">
      <w:pPr>
        <w:pStyle w:val="ConfigWindow"/>
      </w:pPr>
      <w:r>
        <w:t>Open configuration window</w:t>
      </w:r>
    </w:p>
    <w:p w14:paraId="56E5F72D" w14:textId="0BC1C101" w:rsidR="00041E2F" w:rsidRDefault="00041E2F" w:rsidP="006A7FE5">
      <w:pPr>
        <w:pStyle w:val="SubStepAlpha"/>
        <w:spacing w:before="0"/>
      </w:pPr>
      <w:r>
        <w:t xml:space="preserve">Use the </w:t>
      </w:r>
      <w:r w:rsidRPr="00FD5A4F">
        <w:rPr>
          <w:b/>
          <w:bCs/>
        </w:rPr>
        <w:t>ping</w:t>
      </w:r>
      <w:r>
        <w:t xml:space="preserve"> command to ensure that R</w:t>
      </w:r>
      <w:r w:rsidR="001F7073">
        <w:t>1</w:t>
      </w:r>
      <w:r>
        <w:t>’s G0/0/1 interface is reachable.</w:t>
      </w:r>
    </w:p>
    <w:p w14:paraId="4F48611F" w14:textId="77777777" w:rsidR="00041E2F" w:rsidRDefault="00041E2F" w:rsidP="008906BA">
      <w:pPr>
        <w:pStyle w:val="SubStepAlpha"/>
      </w:pPr>
      <w:r>
        <w:t>Configure a static route for R1’s Loopback1 network via R1’s G0/0/1 address.</w:t>
      </w:r>
    </w:p>
    <w:p w14:paraId="26C2D20E" w14:textId="77777777" w:rsidR="00041E2F" w:rsidRPr="008906BA" w:rsidRDefault="00041E2F" w:rsidP="008906BA">
      <w:pPr>
        <w:pStyle w:val="CMDRed"/>
      </w:pPr>
      <w:r w:rsidRPr="008906BA">
        <w:t xml:space="preserve">R2(config)# </w:t>
      </w:r>
      <w:r w:rsidRPr="008906BA">
        <w:rPr>
          <w:b/>
        </w:rPr>
        <w:t>ipv6 route 2001:db8:acad:10::/64 2001:db8:acad:1::1</w:t>
      </w:r>
    </w:p>
    <w:p w14:paraId="1B013D3A" w14:textId="77777777" w:rsidR="00041E2F" w:rsidRDefault="00041E2F" w:rsidP="00041E2F">
      <w:pPr>
        <w:pStyle w:val="Heading3"/>
      </w:pPr>
      <w:r>
        <w:t>On R2, configure a static default route via R1’s G0/0/0 address.</w:t>
      </w:r>
    </w:p>
    <w:p w14:paraId="1996A141" w14:textId="77777777" w:rsidR="00041E2F" w:rsidRDefault="00041E2F" w:rsidP="008906BA">
      <w:pPr>
        <w:pStyle w:val="SubStepAlpha"/>
      </w:pPr>
      <w:r>
        <w:t xml:space="preserve">Use the </w:t>
      </w:r>
      <w:r w:rsidRPr="00FD5A4F">
        <w:rPr>
          <w:b/>
          <w:bCs/>
        </w:rPr>
        <w:t>ping</w:t>
      </w:r>
      <w:r>
        <w:t xml:space="preserve"> command to ensure that R1’s G0/0/0 interface is reachable.</w:t>
      </w:r>
    </w:p>
    <w:p w14:paraId="42B50385" w14:textId="77777777" w:rsidR="00041E2F" w:rsidRDefault="00041E2F" w:rsidP="008906BA">
      <w:pPr>
        <w:pStyle w:val="SubStepAlpha"/>
      </w:pPr>
      <w:r>
        <w:t>Configure a static default route via R1’s G0/0/0 address.</w:t>
      </w:r>
    </w:p>
    <w:p w14:paraId="3554D50B" w14:textId="77777777" w:rsidR="00041E2F" w:rsidRPr="008906BA" w:rsidRDefault="00041E2F" w:rsidP="008906BA">
      <w:pPr>
        <w:pStyle w:val="CMDRed"/>
      </w:pPr>
      <w:r w:rsidRPr="008906BA">
        <w:t xml:space="preserve">R2(config)# </w:t>
      </w:r>
      <w:r w:rsidRPr="008906BA">
        <w:rPr>
          <w:b/>
        </w:rPr>
        <w:t>ipv6 route ::/0 2001:db8:acad:2::1</w:t>
      </w:r>
    </w:p>
    <w:p w14:paraId="127DC4AA" w14:textId="77777777" w:rsidR="00041E2F" w:rsidRDefault="00041E2F" w:rsidP="00041E2F">
      <w:pPr>
        <w:pStyle w:val="Heading3"/>
      </w:pPr>
      <w:r>
        <w:t>On R2, configure a floating static default route via R1’s G0/0/1 address.</w:t>
      </w:r>
    </w:p>
    <w:p w14:paraId="7DEE7409" w14:textId="014F5CDC" w:rsidR="00041E2F" w:rsidRDefault="00041E2F" w:rsidP="008906BA">
      <w:pPr>
        <w:pStyle w:val="BodyTextL25"/>
      </w:pPr>
      <w:r>
        <w:t>Configure a floating static default route with an AD of 80 via R</w:t>
      </w:r>
      <w:r w:rsidR="002B77B4">
        <w:t>1</w:t>
      </w:r>
      <w:r>
        <w:t>’s G0/0/1 address.</w:t>
      </w:r>
    </w:p>
    <w:p w14:paraId="3FE68C02" w14:textId="77777777" w:rsidR="00041E2F" w:rsidRPr="008906BA" w:rsidRDefault="00041E2F" w:rsidP="008906BA">
      <w:pPr>
        <w:pStyle w:val="CMDRed"/>
      </w:pPr>
      <w:r w:rsidRPr="008906BA">
        <w:t xml:space="preserve">R2(config)# </w:t>
      </w:r>
      <w:r w:rsidRPr="008906BA">
        <w:rPr>
          <w:b/>
        </w:rPr>
        <w:t>ipv6 route ::/0 2001:db8:acad:1::1 80</w:t>
      </w:r>
    </w:p>
    <w:p w14:paraId="0A96039E" w14:textId="77777777" w:rsidR="00041E2F" w:rsidRDefault="00041E2F" w:rsidP="00041E2F">
      <w:pPr>
        <w:pStyle w:val="Heading3"/>
      </w:pPr>
      <w:r>
        <w:t>On R1, configure a static default route via R1’s G0/0/0 address.</w:t>
      </w:r>
    </w:p>
    <w:p w14:paraId="3815848A" w14:textId="77777777" w:rsidR="00041E2F" w:rsidRDefault="00041E2F" w:rsidP="008906BA">
      <w:pPr>
        <w:pStyle w:val="SubStepAlpha"/>
      </w:pPr>
      <w:r>
        <w:t xml:space="preserve">Use the </w:t>
      </w:r>
      <w:r w:rsidRPr="008906BA">
        <w:rPr>
          <w:b/>
        </w:rPr>
        <w:t>ping</w:t>
      </w:r>
      <w:r>
        <w:t xml:space="preserve"> command to ensure that R2’s G0/0/0 interface is reachable.</w:t>
      </w:r>
    </w:p>
    <w:p w14:paraId="2C8A6831" w14:textId="77777777" w:rsidR="00041E2F" w:rsidRDefault="00041E2F" w:rsidP="008906BA">
      <w:pPr>
        <w:pStyle w:val="SubStepAlpha"/>
      </w:pPr>
      <w:r>
        <w:t>Configure a static default route via R2’s G0/0/0 address.</w:t>
      </w:r>
    </w:p>
    <w:p w14:paraId="54CBF345" w14:textId="77777777" w:rsidR="00041E2F" w:rsidRPr="008906BA" w:rsidRDefault="00041E2F" w:rsidP="008906BA">
      <w:pPr>
        <w:pStyle w:val="CMDRed"/>
      </w:pPr>
      <w:r w:rsidRPr="008906BA">
        <w:t xml:space="preserve">R1(config)# </w:t>
      </w:r>
      <w:r w:rsidRPr="008906BA">
        <w:rPr>
          <w:b/>
        </w:rPr>
        <w:t>ipv6 route ::/0 2001:db8:acad:2::2</w:t>
      </w:r>
    </w:p>
    <w:p w14:paraId="2F40853E" w14:textId="77777777" w:rsidR="00041E2F" w:rsidRDefault="00041E2F" w:rsidP="00041E2F">
      <w:pPr>
        <w:pStyle w:val="Heading3"/>
      </w:pPr>
      <w:r>
        <w:t>Verify that the routes are operational.</w:t>
      </w:r>
    </w:p>
    <w:p w14:paraId="5E74873B" w14:textId="238C966A" w:rsidR="00070CB3" w:rsidRDefault="00041E2F" w:rsidP="00070CB3">
      <w:pPr>
        <w:pStyle w:val="SubStepAlpha"/>
      </w:pPr>
      <w:r>
        <w:t xml:space="preserve">Use the </w:t>
      </w:r>
      <w:r w:rsidRPr="006456EC">
        <w:rPr>
          <w:b/>
          <w:bCs/>
        </w:rPr>
        <w:t>show ip</w:t>
      </w:r>
      <w:r>
        <w:rPr>
          <w:b/>
          <w:bCs/>
        </w:rPr>
        <w:t>v6</w:t>
      </w:r>
      <w:r w:rsidRPr="006456EC">
        <w:rPr>
          <w:b/>
          <w:bCs/>
        </w:rPr>
        <w:t xml:space="preserve"> route</w:t>
      </w:r>
      <w:r>
        <w:t xml:space="preserve"> command to ensure that R2’s routing table shows the static and default routes.</w:t>
      </w:r>
    </w:p>
    <w:p w14:paraId="669206E0" w14:textId="697BC6D8" w:rsidR="00070CB3" w:rsidRDefault="00070CB3" w:rsidP="00070CB3">
      <w:pPr>
        <w:pStyle w:val="CMDRed"/>
      </w:pPr>
      <w:r>
        <w:t xml:space="preserve">R2# </w:t>
      </w:r>
      <w:r w:rsidRPr="00070CB3">
        <w:rPr>
          <w:b/>
        </w:rPr>
        <w:t>show ipv6 route</w:t>
      </w:r>
    </w:p>
    <w:p w14:paraId="0B1EAF52" w14:textId="77777777" w:rsidR="00070CB3" w:rsidRDefault="00070CB3" w:rsidP="00070CB3">
      <w:pPr>
        <w:pStyle w:val="CMDOutputRed"/>
      </w:pPr>
      <w:r>
        <w:t>IPv6 Routing Table - default - 11 entries</w:t>
      </w:r>
    </w:p>
    <w:p w14:paraId="33389E81" w14:textId="77777777" w:rsidR="00070CB3" w:rsidRDefault="00070CB3" w:rsidP="00070CB3">
      <w:pPr>
        <w:pStyle w:val="CMDOutputRed"/>
      </w:pPr>
      <w:r>
        <w:t>Codes: C - Connected, L - Local, S - Static, U - Per-user Static route</w:t>
      </w:r>
    </w:p>
    <w:p w14:paraId="1E2579CE" w14:textId="77777777" w:rsidR="00070CB3" w:rsidRDefault="00070CB3" w:rsidP="00070CB3">
      <w:pPr>
        <w:pStyle w:val="CMDOutputRed"/>
      </w:pPr>
      <w:r>
        <w:t xml:space="preserve">       B - BGP, R - RIP, H - NHRP, I1 - ISIS L1</w:t>
      </w:r>
    </w:p>
    <w:p w14:paraId="1EBE9D7E" w14:textId="77777777" w:rsidR="00070CB3" w:rsidRDefault="00070CB3" w:rsidP="00070CB3">
      <w:pPr>
        <w:pStyle w:val="CMDOutputRed"/>
      </w:pPr>
      <w:r>
        <w:t xml:space="preserve">       I2 - ISIS L2, IA - ISIS interarea, IS - ISIS summary, D - EIGRP</w:t>
      </w:r>
    </w:p>
    <w:p w14:paraId="11ACB375" w14:textId="77777777" w:rsidR="00070CB3" w:rsidRDefault="00070CB3" w:rsidP="00070CB3">
      <w:pPr>
        <w:pStyle w:val="CMDOutputRed"/>
      </w:pPr>
      <w:r>
        <w:t xml:space="preserve">       EX - EIGRP external, ND - ND Default, NDp - ND Prefix, DCE - Destination</w:t>
      </w:r>
    </w:p>
    <w:p w14:paraId="296D4A53" w14:textId="77777777" w:rsidR="00070CB3" w:rsidRDefault="00070CB3" w:rsidP="00070CB3">
      <w:pPr>
        <w:pStyle w:val="CMDOutputRed"/>
      </w:pPr>
      <w:r>
        <w:t xml:space="preserve">       NDr - Redirect, RL - RPL, O - OSPF Intra, OI - OSPF Inter</w:t>
      </w:r>
    </w:p>
    <w:p w14:paraId="60C91C2E" w14:textId="77777777" w:rsidR="00070CB3" w:rsidRDefault="00070CB3" w:rsidP="00070CB3">
      <w:pPr>
        <w:pStyle w:val="CMDOutputRed"/>
      </w:pPr>
      <w:r>
        <w:t xml:space="preserve">       OE1 - OSPF ext 1, OE2 - OSPF ext 2, ON1 - OSPF NSSA ext 1</w:t>
      </w:r>
    </w:p>
    <w:p w14:paraId="1E4AFC3C" w14:textId="77777777" w:rsidR="00070CB3" w:rsidRDefault="00070CB3" w:rsidP="00070CB3">
      <w:pPr>
        <w:pStyle w:val="CMDOutputRed"/>
      </w:pPr>
      <w:r>
        <w:t xml:space="preserve">       ON2 - OSPF NSSA ext 2, a - Application</w:t>
      </w:r>
    </w:p>
    <w:p w14:paraId="3DBB5660" w14:textId="77777777" w:rsidR="00070CB3" w:rsidRDefault="00070CB3" w:rsidP="00070CB3">
      <w:pPr>
        <w:pStyle w:val="CMDOutputRed"/>
      </w:pPr>
      <w:r>
        <w:t>S   ::/0 [1/0]</w:t>
      </w:r>
    </w:p>
    <w:p w14:paraId="56ED6CC7" w14:textId="77777777" w:rsidR="00070CB3" w:rsidRDefault="00070CB3" w:rsidP="00070CB3">
      <w:pPr>
        <w:pStyle w:val="CMDOutputRed"/>
      </w:pPr>
      <w:r>
        <w:t xml:space="preserve">     via 2001:DB8:ACAD:2::1</w:t>
      </w:r>
    </w:p>
    <w:p w14:paraId="6D72E834" w14:textId="77777777" w:rsidR="00070CB3" w:rsidRDefault="00070CB3" w:rsidP="00070CB3">
      <w:pPr>
        <w:pStyle w:val="CMDOutputRed"/>
      </w:pPr>
      <w:r>
        <w:t>C   2001:DB8:ACAD:1::/64 [0/0]</w:t>
      </w:r>
    </w:p>
    <w:p w14:paraId="6C4311E4" w14:textId="77777777" w:rsidR="00070CB3" w:rsidRDefault="00070CB3" w:rsidP="00070CB3">
      <w:pPr>
        <w:pStyle w:val="CMDOutputRed"/>
      </w:pPr>
      <w:r>
        <w:t xml:space="preserve">     via GigabitEthernet0/0/1, directly connected</w:t>
      </w:r>
    </w:p>
    <w:p w14:paraId="64125388" w14:textId="77777777" w:rsidR="00070CB3" w:rsidRDefault="00070CB3" w:rsidP="00070CB3">
      <w:pPr>
        <w:pStyle w:val="CMDOutputRed"/>
      </w:pPr>
      <w:r>
        <w:lastRenderedPageBreak/>
        <w:t>L   2001:DB8:ACAD:1::2/128 [0/0]</w:t>
      </w:r>
    </w:p>
    <w:p w14:paraId="2E1B846A" w14:textId="77777777" w:rsidR="00070CB3" w:rsidRDefault="00070CB3" w:rsidP="00070CB3">
      <w:pPr>
        <w:pStyle w:val="CMDOutputRed"/>
      </w:pPr>
      <w:r>
        <w:t xml:space="preserve">     via GigabitEthernet0/0/1, receive</w:t>
      </w:r>
    </w:p>
    <w:p w14:paraId="70B3A195" w14:textId="77777777" w:rsidR="00070CB3" w:rsidRDefault="00070CB3" w:rsidP="00070CB3">
      <w:pPr>
        <w:pStyle w:val="CMDOutputRed"/>
      </w:pPr>
      <w:r>
        <w:t>C   2001:DB8:ACAD:2::/64 [0/0]</w:t>
      </w:r>
    </w:p>
    <w:p w14:paraId="364AD17B" w14:textId="77777777" w:rsidR="00070CB3" w:rsidRDefault="00070CB3" w:rsidP="00070CB3">
      <w:pPr>
        <w:pStyle w:val="CMDOutputRed"/>
      </w:pPr>
      <w:r>
        <w:t xml:space="preserve">     via GigabitEthernet0/0/0, directly connected</w:t>
      </w:r>
    </w:p>
    <w:p w14:paraId="6F533B5D" w14:textId="77777777" w:rsidR="00070CB3" w:rsidRDefault="00070CB3" w:rsidP="00070CB3">
      <w:pPr>
        <w:pStyle w:val="CMDOutputRed"/>
      </w:pPr>
      <w:r>
        <w:t>L   2001:DB8:ACAD:2::2/128 [0/0]</w:t>
      </w:r>
    </w:p>
    <w:p w14:paraId="67195D43" w14:textId="77777777" w:rsidR="00070CB3" w:rsidRDefault="00070CB3" w:rsidP="00070CB3">
      <w:pPr>
        <w:pStyle w:val="CMDOutputRed"/>
      </w:pPr>
      <w:r>
        <w:t xml:space="preserve">     via GigabitEthernet0/0/0, receive</w:t>
      </w:r>
    </w:p>
    <w:p w14:paraId="531BC48E" w14:textId="77777777" w:rsidR="00070CB3" w:rsidRDefault="00070CB3" w:rsidP="00070CB3">
      <w:pPr>
        <w:pStyle w:val="CMDOutputRed"/>
      </w:pPr>
      <w:r>
        <w:t>S   2001:DB8:ACAD:10::/64 [1/0]</w:t>
      </w:r>
    </w:p>
    <w:p w14:paraId="6B506708" w14:textId="77777777" w:rsidR="00070CB3" w:rsidRDefault="00070CB3" w:rsidP="00070CB3">
      <w:pPr>
        <w:pStyle w:val="CMDOutputRed"/>
      </w:pPr>
      <w:r>
        <w:t xml:space="preserve">     via 2001:DB8:ACAD:1::1</w:t>
      </w:r>
    </w:p>
    <w:p w14:paraId="068D89E2" w14:textId="77777777" w:rsidR="00070CB3" w:rsidRDefault="00070CB3" w:rsidP="00070CB3">
      <w:pPr>
        <w:pStyle w:val="CMDOutputRed"/>
      </w:pPr>
      <w:r>
        <w:t>C   2001:DB8:ACAD:11::/64 [0/0]</w:t>
      </w:r>
    </w:p>
    <w:p w14:paraId="7EEF4CD5" w14:textId="77777777" w:rsidR="00070CB3" w:rsidRDefault="00070CB3" w:rsidP="00070CB3">
      <w:pPr>
        <w:pStyle w:val="CMDOutputRed"/>
      </w:pPr>
      <w:r>
        <w:t xml:space="preserve">     via Loopback1, directly connected</w:t>
      </w:r>
    </w:p>
    <w:p w14:paraId="3D638E40" w14:textId="77777777" w:rsidR="00070CB3" w:rsidRDefault="00070CB3" w:rsidP="00070CB3">
      <w:pPr>
        <w:pStyle w:val="CMDOutputRed"/>
      </w:pPr>
      <w:r>
        <w:t>L   2001:DB8:ACAD:11::1/128 [0/0]</w:t>
      </w:r>
    </w:p>
    <w:p w14:paraId="2F55054B" w14:textId="77777777" w:rsidR="00070CB3" w:rsidRDefault="00070CB3" w:rsidP="00070CB3">
      <w:pPr>
        <w:pStyle w:val="CMDOutputRed"/>
      </w:pPr>
      <w:r>
        <w:t xml:space="preserve">     via Loopback1, receive</w:t>
      </w:r>
    </w:p>
    <w:p w14:paraId="6BB8D221" w14:textId="77777777" w:rsidR="00070CB3" w:rsidRDefault="00070CB3" w:rsidP="00070CB3">
      <w:pPr>
        <w:pStyle w:val="CMDOutputRed"/>
      </w:pPr>
      <w:r>
        <w:t>C   2001:DB8:ACAD:210::/64 [0/0]</w:t>
      </w:r>
    </w:p>
    <w:p w14:paraId="2C622B8F" w14:textId="77777777" w:rsidR="00070CB3" w:rsidRDefault="00070CB3" w:rsidP="00070CB3">
      <w:pPr>
        <w:pStyle w:val="CMDOutputRed"/>
      </w:pPr>
      <w:r>
        <w:t xml:space="preserve">     via Loopback2, directly connected</w:t>
      </w:r>
    </w:p>
    <w:p w14:paraId="4D2DD242" w14:textId="77777777" w:rsidR="00070CB3" w:rsidRDefault="00070CB3" w:rsidP="00070CB3">
      <w:pPr>
        <w:pStyle w:val="CMDOutputRed"/>
      </w:pPr>
      <w:r>
        <w:t>L   2001:DB8:ACAD:210::1/128 [0/0]</w:t>
      </w:r>
    </w:p>
    <w:p w14:paraId="71E8087D" w14:textId="77777777" w:rsidR="00070CB3" w:rsidRDefault="00070CB3" w:rsidP="00070CB3">
      <w:pPr>
        <w:pStyle w:val="CMDOutputRed"/>
      </w:pPr>
      <w:r>
        <w:t xml:space="preserve">     via Loopback2, receive</w:t>
      </w:r>
    </w:p>
    <w:p w14:paraId="6D9A8D6E" w14:textId="77777777" w:rsidR="00070CB3" w:rsidRDefault="00070CB3" w:rsidP="00070CB3">
      <w:pPr>
        <w:pStyle w:val="CMDOutputRed"/>
      </w:pPr>
      <w:r>
        <w:t>L   FF00::/8 [0/0]</w:t>
      </w:r>
    </w:p>
    <w:p w14:paraId="583390E5" w14:textId="24496569" w:rsidR="00070CB3" w:rsidRPr="00070CB3" w:rsidRDefault="00070CB3" w:rsidP="00070CB3">
      <w:pPr>
        <w:pStyle w:val="CMDOutputRed"/>
      </w:pPr>
      <w:r>
        <w:t xml:space="preserve">     via Null0, receive</w:t>
      </w:r>
    </w:p>
    <w:p w14:paraId="33069A92" w14:textId="77777777" w:rsidR="00041E2F" w:rsidRDefault="00041E2F" w:rsidP="008906BA">
      <w:pPr>
        <w:pStyle w:val="SubStepAlpha"/>
      </w:pPr>
      <w:r>
        <w:t xml:space="preserve">On R2, issue the command </w:t>
      </w:r>
      <w:r w:rsidRPr="00A32F0E">
        <w:rPr>
          <w:b/>
          <w:bCs/>
        </w:rPr>
        <w:t xml:space="preserve">traceroute </w:t>
      </w:r>
      <w:r>
        <w:rPr>
          <w:b/>
          <w:bCs/>
        </w:rPr>
        <w:t>2001:db8:acad:10::1</w:t>
      </w:r>
      <w:r>
        <w:t>. The output should show that the next hop is 2001:db8:acad:1::1.</w:t>
      </w:r>
    </w:p>
    <w:p w14:paraId="1F64973A" w14:textId="77777777" w:rsidR="00041E2F" w:rsidRPr="008906BA" w:rsidRDefault="00041E2F" w:rsidP="008906BA">
      <w:pPr>
        <w:pStyle w:val="CMDRed"/>
      </w:pPr>
      <w:r w:rsidRPr="008906BA">
        <w:t xml:space="preserve">R2# </w:t>
      </w:r>
      <w:r w:rsidRPr="008906BA">
        <w:rPr>
          <w:b/>
        </w:rPr>
        <w:t>traceroute 2001:db8:acad:10::1</w:t>
      </w:r>
    </w:p>
    <w:p w14:paraId="710A4AC8" w14:textId="77777777" w:rsidR="00041E2F" w:rsidRPr="008906BA" w:rsidRDefault="00041E2F" w:rsidP="008906BA">
      <w:pPr>
        <w:pStyle w:val="CMDOutputRed"/>
      </w:pPr>
      <w:r w:rsidRPr="008906BA">
        <w:t>Type escape sequence to abort.</w:t>
      </w:r>
    </w:p>
    <w:p w14:paraId="32E3DC22" w14:textId="77777777" w:rsidR="00041E2F" w:rsidRPr="008906BA" w:rsidRDefault="00041E2F" w:rsidP="008906BA">
      <w:pPr>
        <w:pStyle w:val="CMDOutputRed"/>
      </w:pPr>
      <w:r w:rsidRPr="008906BA">
        <w:t>Tracing the route to 2001:DB8:ACAD:10::1</w:t>
      </w:r>
    </w:p>
    <w:p w14:paraId="6A80D965" w14:textId="77777777" w:rsidR="00041E2F" w:rsidRPr="008906BA" w:rsidRDefault="00041E2F" w:rsidP="008906BA">
      <w:pPr>
        <w:pStyle w:val="CMDOutputRed"/>
      </w:pPr>
    </w:p>
    <w:p w14:paraId="6C20D7BF" w14:textId="77777777" w:rsidR="00041E2F" w:rsidRPr="008906BA" w:rsidRDefault="00041E2F" w:rsidP="008906BA">
      <w:pPr>
        <w:pStyle w:val="CMDOutputRed"/>
      </w:pPr>
      <w:r w:rsidRPr="008906BA">
        <w:t xml:space="preserve">  1 2001:DB8:ACAD:1::1 6 msec 1 msec 1 msec</w:t>
      </w:r>
    </w:p>
    <w:p w14:paraId="4301B558" w14:textId="77777777" w:rsidR="00041E2F" w:rsidRDefault="00041E2F" w:rsidP="008906BA">
      <w:pPr>
        <w:pStyle w:val="SubStepAlpha"/>
      </w:pPr>
      <w:r>
        <w:t xml:space="preserve">On R2, issue the command </w:t>
      </w:r>
      <w:r w:rsidRPr="00A32F0E">
        <w:rPr>
          <w:b/>
          <w:bCs/>
        </w:rPr>
        <w:t xml:space="preserve">traceroute </w:t>
      </w:r>
      <w:r>
        <w:rPr>
          <w:b/>
          <w:bCs/>
        </w:rPr>
        <w:t>2001:db8:acad:209::1</w:t>
      </w:r>
      <w:r>
        <w:t>. The output should show that the next hop is 2001:db8:acad:2::1.</w:t>
      </w:r>
    </w:p>
    <w:p w14:paraId="3396CDA8" w14:textId="77777777" w:rsidR="00041E2F" w:rsidRPr="008906BA" w:rsidRDefault="00041E2F" w:rsidP="008906BA">
      <w:pPr>
        <w:pStyle w:val="CMDRed"/>
      </w:pPr>
      <w:r w:rsidRPr="008906BA">
        <w:t xml:space="preserve">R2# </w:t>
      </w:r>
      <w:r w:rsidRPr="008906BA">
        <w:rPr>
          <w:b/>
        </w:rPr>
        <w:t>traceroute 2001:db8:acad:209::1</w:t>
      </w:r>
    </w:p>
    <w:p w14:paraId="3B5C73F5" w14:textId="77777777" w:rsidR="00041E2F" w:rsidRPr="008906BA" w:rsidRDefault="00041E2F" w:rsidP="008906BA">
      <w:pPr>
        <w:pStyle w:val="CMDOutputRed"/>
      </w:pPr>
      <w:r w:rsidRPr="008906BA">
        <w:t>Type escape sequence to abort.</w:t>
      </w:r>
    </w:p>
    <w:p w14:paraId="64D9543F" w14:textId="77777777" w:rsidR="00041E2F" w:rsidRPr="008906BA" w:rsidRDefault="00041E2F" w:rsidP="008906BA">
      <w:pPr>
        <w:pStyle w:val="CMDOutputRed"/>
      </w:pPr>
      <w:r w:rsidRPr="008906BA">
        <w:t>Tracing the route to 2001:DB8:ACAD:209::1</w:t>
      </w:r>
    </w:p>
    <w:p w14:paraId="0081D15A" w14:textId="77777777" w:rsidR="00041E2F" w:rsidRPr="008906BA" w:rsidRDefault="00041E2F" w:rsidP="008906BA">
      <w:pPr>
        <w:pStyle w:val="CMDOutputRed"/>
      </w:pPr>
    </w:p>
    <w:p w14:paraId="0F4922B8" w14:textId="7D3D0BA6" w:rsidR="00041E2F" w:rsidRPr="008906BA" w:rsidRDefault="00041E2F" w:rsidP="008906BA">
      <w:pPr>
        <w:pStyle w:val="CMDOutputRed"/>
      </w:pPr>
      <w:r w:rsidRPr="008906BA">
        <w:t xml:space="preserve">  1 2001:DB8:ACAD:</w:t>
      </w:r>
      <w:r w:rsidR="00882401">
        <w:t>2</w:t>
      </w:r>
      <w:r w:rsidRPr="008906BA">
        <w:t>::1 1 msec 2 msec 1 msec</w:t>
      </w:r>
    </w:p>
    <w:p w14:paraId="03C5A917" w14:textId="77777777" w:rsidR="00041E2F" w:rsidRDefault="00041E2F" w:rsidP="008906BA">
      <w:pPr>
        <w:pStyle w:val="SubStepAlpha"/>
      </w:pPr>
      <w:r>
        <w:t xml:space="preserve">Issue the </w:t>
      </w:r>
      <w:r w:rsidRPr="00A32F0E">
        <w:rPr>
          <w:b/>
          <w:bCs/>
        </w:rPr>
        <w:t>shutdown</w:t>
      </w:r>
      <w:r>
        <w:t xml:space="preserve"> command on R2 G0/0/0.</w:t>
      </w:r>
    </w:p>
    <w:p w14:paraId="50F497D5" w14:textId="77777777" w:rsidR="00041E2F" w:rsidRPr="008906BA" w:rsidRDefault="00041E2F" w:rsidP="008906BA">
      <w:pPr>
        <w:pStyle w:val="CMDRed"/>
      </w:pPr>
      <w:r w:rsidRPr="008906BA">
        <w:t xml:space="preserve">R2# </w:t>
      </w:r>
      <w:r w:rsidRPr="008906BA">
        <w:rPr>
          <w:b/>
        </w:rPr>
        <w:t>config terminal</w:t>
      </w:r>
    </w:p>
    <w:p w14:paraId="5271989D" w14:textId="77777777" w:rsidR="00041E2F" w:rsidRPr="008906BA" w:rsidRDefault="00041E2F" w:rsidP="008906BA">
      <w:pPr>
        <w:pStyle w:val="CMDRed"/>
      </w:pPr>
      <w:r w:rsidRPr="008906BA">
        <w:t xml:space="preserve">R2(config)# </w:t>
      </w:r>
      <w:r w:rsidRPr="008906BA">
        <w:rPr>
          <w:b/>
        </w:rPr>
        <w:t>interface g0/0/0</w:t>
      </w:r>
    </w:p>
    <w:p w14:paraId="6AF8931A" w14:textId="77777777" w:rsidR="00041E2F" w:rsidRPr="008906BA" w:rsidRDefault="00041E2F" w:rsidP="008906BA">
      <w:pPr>
        <w:pStyle w:val="CMDRed"/>
      </w:pPr>
      <w:r w:rsidRPr="008906BA">
        <w:t xml:space="preserve">R2(config-if)# </w:t>
      </w:r>
      <w:r w:rsidRPr="008906BA">
        <w:rPr>
          <w:b/>
        </w:rPr>
        <w:t>shutdown</w:t>
      </w:r>
    </w:p>
    <w:p w14:paraId="5D304501" w14:textId="77777777" w:rsidR="00041E2F" w:rsidRPr="008906BA" w:rsidRDefault="00041E2F" w:rsidP="008906BA">
      <w:pPr>
        <w:pStyle w:val="CMDRed"/>
      </w:pPr>
      <w:r w:rsidRPr="008906BA">
        <w:t xml:space="preserve">R2(config-if)# </w:t>
      </w:r>
      <w:r w:rsidRPr="008906BA">
        <w:rPr>
          <w:b/>
        </w:rPr>
        <w:t>end</w:t>
      </w:r>
    </w:p>
    <w:p w14:paraId="1FD41B3F" w14:textId="77777777" w:rsidR="00041E2F" w:rsidRDefault="00041E2F" w:rsidP="008906BA">
      <w:pPr>
        <w:pStyle w:val="SubStepAlpha"/>
      </w:pPr>
      <w:r>
        <w:t xml:space="preserve">Demonstrate the floating static route is working. First issue the </w:t>
      </w:r>
      <w:r w:rsidRPr="00A32F0E">
        <w:rPr>
          <w:b/>
          <w:bCs/>
        </w:rPr>
        <w:t>show ip</w:t>
      </w:r>
      <w:r>
        <w:rPr>
          <w:b/>
          <w:bCs/>
        </w:rPr>
        <w:t>v6</w:t>
      </w:r>
      <w:r w:rsidRPr="00A32F0E">
        <w:rPr>
          <w:b/>
          <w:bCs/>
        </w:rPr>
        <w:t xml:space="preserve"> route</w:t>
      </w:r>
      <w:r>
        <w:rPr>
          <w:b/>
          <w:bCs/>
        </w:rPr>
        <w:t xml:space="preserve"> static</w:t>
      </w:r>
      <w:r w:rsidRPr="00A32F0E">
        <w:rPr>
          <w:b/>
          <w:bCs/>
        </w:rPr>
        <w:t xml:space="preserve"> </w:t>
      </w:r>
      <w:r>
        <w:t xml:space="preserve">command. You should see two static routes. </w:t>
      </w:r>
      <w:r w:rsidRPr="00487353">
        <w:t>A default static route with an AD of 80 and a static route</w:t>
      </w:r>
      <w:r>
        <w:t xml:space="preserve"> to the 2001:db8:acad:10::/64 network with an AD of 1. </w:t>
      </w:r>
    </w:p>
    <w:p w14:paraId="2725F83C" w14:textId="77777777" w:rsidR="00041E2F" w:rsidRPr="008906BA" w:rsidRDefault="00041E2F" w:rsidP="008906BA">
      <w:pPr>
        <w:pStyle w:val="CMDRed"/>
      </w:pPr>
      <w:r w:rsidRPr="008906BA">
        <w:t xml:space="preserve">R2# </w:t>
      </w:r>
      <w:r w:rsidRPr="008906BA">
        <w:rPr>
          <w:b/>
        </w:rPr>
        <w:t>sho</w:t>
      </w:r>
      <w:r w:rsidR="008906BA" w:rsidRPr="008906BA">
        <w:rPr>
          <w:b/>
        </w:rPr>
        <w:t>w</w:t>
      </w:r>
      <w:r w:rsidRPr="008906BA">
        <w:rPr>
          <w:b/>
        </w:rPr>
        <w:t xml:space="preserve"> ipv6 route static</w:t>
      </w:r>
    </w:p>
    <w:p w14:paraId="76B0E00C" w14:textId="77777777" w:rsidR="00041E2F" w:rsidRPr="008906BA" w:rsidRDefault="00041E2F" w:rsidP="008906BA">
      <w:pPr>
        <w:pStyle w:val="CMDOutputRed"/>
      </w:pPr>
      <w:r w:rsidRPr="008906BA">
        <w:t>Codes: C - Connected, L - Local, S - Static, U - Per-user Static route</w:t>
      </w:r>
    </w:p>
    <w:p w14:paraId="7A902CC9" w14:textId="77777777" w:rsidR="00041E2F" w:rsidRPr="008906BA" w:rsidRDefault="00041E2F" w:rsidP="008906BA">
      <w:pPr>
        <w:pStyle w:val="CMDOutputRed"/>
      </w:pPr>
      <w:r w:rsidRPr="008906BA">
        <w:t xml:space="preserve">       B - BGP, R - RIP, H - NHRP, I1 - ISIS L1</w:t>
      </w:r>
    </w:p>
    <w:p w14:paraId="081301C0" w14:textId="77777777" w:rsidR="00041E2F" w:rsidRPr="008906BA" w:rsidRDefault="00041E2F" w:rsidP="008906BA">
      <w:pPr>
        <w:pStyle w:val="CMDOutputRed"/>
      </w:pPr>
      <w:r w:rsidRPr="008906BA">
        <w:t xml:space="preserve">       I2 - ISIS L2, IA - ISIS interarea, IS - ISIS summary, D - EIGRP</w:t>
      </w:r>
    </w:p>
    <w:p w14:paraId="5C36D76C" w14:textId="77777777" w:rsidR="00041E2F" w:rsidRPr="008906BA" w:rsidRDefault="00041E2F" w:rsidP="008906BA">
      <w:pPr>
        <w:pStyle w:val="CMDOutputRed"/>
      </w:pPr>
      <w:r w:rsidRPr="008906BA">
        <w:t xml:space="preserve">       NDr - Redirect, RL - RPL, O - OSPF Intra, OI - OSPF Inter</w:t>
      </w:r>
    </w:p>
    <w:p w14:paraId="3EF33EAC" w14:textId="77777777" w:rsidR="00041E2F" w:rsidRPr="008906BA" w:rsidRDefault="00041E2F" w:rsidP="008906BA">
      <w:pPr>
        <w:pStyle w:val="CMDOutputRed"/>
      </w:pPr>
      <w:r w:rsidRPr="008906BA">
        <w:t xml:space="preserve">       OE1 - OSPF ext 1, OE2 - OSPF ext 2, ON1 - OSPF NSSA ext 1</w:t>
      </w:r>
    </w:p>
    <w:p w14:paraId="14B830AB" w14:textId="77777777" w:rsidR="00041E2F" w:rsidRPr="008906BA" w:rsidRDefault="00041E2F" w:rsidP="008906BA">
      <w:pPr>
        <w:pStyle w:val="CMDOutputRed"/>
      </w:pPr>
      <w:r w:rsidRPr="008906BA">
        <w:t xml:space="preserve">       ON2 - OSPF NSSA ext 2, a - Application</w:t>
      </w:r>
    </w:p>
    <w:p w14:paraId="792FBDF9" w14:textId="77777777" w:rsidR="00041E2F" w:rsidRPr="008906BA" w:rsidRDefault="00041E2F" w:rsidP="008906BA">
      <w:pPr>
        <w:pStyle w:val="CMDOutputRed"/>
      </w:pPr>
      <w:r w:rsidRPr="008906BA">
        <w:lastRenderedPageBreak/>
        <w:t>S   ::/0 [80/0]</w:t>
      </w:r>
    </w:p>
    <w:p w14:paraId="3797FFF4" w14:textId="77777777" w:rsidR="00041E2F" w:rsidRPr="008906BA" w:rsidRDefault="00041E2F" w:rsidP="008906BA">
      <w:pPr>
        <w:pStyle w:val="CMDOutputRed"/>
      </w:pPr>
      <w:r w:rsidRPr="008906BA">
        <w:t xml:space="preserve">     via 2001:DB8:ACAD:1::1</w:t>
      </w:r>
    </w:p>
    <w:p w14:paraId="5D430F47" w14:textId="77777777" w:rsidR="00041E2F" w:rsidRPr="008906BA" w:rsidRDefault="00041E2F" w:rsidP="008906BA">
      <w:pPr>
        <w:pStyle w:val="CMDOutputRed"/>
      </w:pPr>
      <w:r w:rsidRPr="008906BA">
        <w:t>S   2001:DB8:ACAD:10::/64 [1/0]</w:t>
      </w:r>
    </w:p>
    <w:p w14:paraId="70ADF640" w14:textId="77777777" w:rsidR="00041E2F" w:rsidRPr="008906BA" w:rsidRDefault="00041E2F" w:rsidP="008906BA">
      <w:pPr>
        <w:pStyle w:val="CMDOutputRed"/>
      </w:pPr>
      <w:r w:rsidRPr="008906BA">
        <w:t xml:space="preserve">     via 2001:DB8:ACAD:1::1 </w:t>
      </w:r>
    </w:p>
    <w:p w14:paraId="5CCCDED3" w14:textId="77777777" w:rsidR="00041E2F" w:rsidRDefault="00041E2F" w:rsidP="008906BA">
      <w:pPr>
        <w:pStyle w:val="SubStepAlpha"/>
      </w:pPr>
      <w:r>
        <w:t xml:space="preserve">Lastly, demonstrate that the floating static route is working by issuing the </w:t>
      </w:r>
      <w:r w:rsidRPr="00A32F0E">
        <w:rPr>
          <w:b/>
          <w:bCs/>
        </w:rPr>
        <w:t xml:space="preserve">traceroute </w:t>
      </w:r>
      <w:r>
        <w:rPr>
          <w:b/>
          <w:bCs/>
        </w:rPr>
        <w:t>2001:db8:acad:209::1</w:t>
      </w:r>
      <w:r>
        <w:t xml:space="preserve"> command. The traceroute will show the next hop as 2001:db8:acad:1::1.</w:t>
      </w:r>
    </w:p>
    <w:p w14:paraId="3A8D1BF2" w14:textId="77777777" w:rsidR="00041E2F" w:rsidRPr="008906BA" w:rsidRDefault="00041E2F" w:rsidP="008906BA">
      <w:pPr>
        <w:pStyle w:val="CMDRed"/>
      </w:pPr>
      <w:r w:rsidRPr="008906BA">
        <w:t xml:space="preserve">R2# </w:t>
      </w:r>
      <w:r w:rsidRPr="008906BA">
        <w:rPr>
          <w:b/>
        </w:rPr>
        <w:t>traceroute 2001:db8:acad:209::1</w:t>
      </w:r>
    </w:p>
    <w:p w14:paraId="5275DDD7" w14:textId="77777777" w:rsidR="00041E2F" w:rsidRPr="008906BA" w:rsidRDefault="00041E2F" w:rsidP="008906BA">
      <w:pPr>
        <w:pStyle w:val="CMDOutputRed"/>
      </w:pPr>
      <w:r w:rsidRPr="008906BA">
        <w:t>Type escape sequence to abort.</w:t>
      </w:r>
    </w:p>
    <w:p w14:paraId="0ECC7386" w14:textId="77777777" w:rsidR="00041E2F" w:rsidRPr="008906BA" w:rsidRDefault="00041E2F" w:rsidP="008906BA">
      <w:pPr>
        <w:pStyle w:val="CMDOutputRed"/>
      </w:pPr>
      <w:r w:rsidRPr="008906BA">
        <w:t>Tracing the route to 2001:DB8:ACAD:209::1</w:t>
      </w:r>
    </w:p>
    <w:p w14:paraId="54789D2B" w14:textId="77777777" w:rsidR="00041E2F" w:rsidRPr="008906BA" w:rsidRDefault="00041E2F" w:rsidP="008906BA">
      <w:pPr>
        <w:pStyle w:val="CMDOutputRed"/>
      </w:pPr>
    </w:p>
    <w:p w14:paraId="32324B05" w14:textId="3AE8457E" w:rsidR="00041E2F" w:rsidRDefault="00041E2F" w:rsidP="008906BA">
      <w:pPr>
        <w:pStyle w:val="CMDOutputRed"/>
      </w:pPr>
      <w:r w:rsidRPr="008906BA">
        <w:t xml:space="preserve">  1 2001:DB8:ACAD:1::1 2 msec 1 msec 1 msec</w:t>
      </w:r>
    </w:p>
    <w:p w14:paraId="5F49D0E6" w14:textId="77777777" w:rsidR="006A7FE5" w:rsidRPr="00741594" w:rsidRDefault="006A7FE5" w:rsidP="006A7FE5">
      <w:pPr>
        <w:pStyle w:val="ConfigWindow"/>
      </w:pPr>
      <w:r>
        <w:t>Close configuration window</w:t>
      </w:r>
    </w:p>
    <w:p w14:paraId="58E26BF1" w14:textId="77777777" w:rsidR="00497E1E" w:rsidRPr="00497E1E" w:rsidRDefault="00497E1E" w:rsidP="006A7FE5">
      <w:pPr>
        <w:keepNext/>
        <w:keepLines/>
        <w:numPr>
          <w:ilvl w:val="0"/>
          <w:numId w:val="5"/>
        </w:numPr>
        <w:spacing w:before="120" w:after="120" w:line="240" w:lineRule="auto"/>
        <w:outlineLvl w:val="0"/>
        <w:rPr>
          <w:b/>
          <w:bCs/>
          <w:noProof/>
          <w:sz w:val="26"/>
          <w:szCs w:val="26"/>
        </w:rPr>
      </w:pPr>
      <w:r w:rsidRPr="00497E1E">
        <w:rPr>
          <w:b/>
          <w:bCs/>
          <w:noProof/>
          <w:sz w:val="26"/>
          <w:szCs w:val="26"/>
        </w:rPr>
        <w:t>Router Interface Summary Table</w:t>
      </w:r>
    </w:p>
    <w:tbl>
      <w:tblPr>
        <w:tblStyle w:val="LabTableStyle2"/>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497E1E" w:rsidRPr="00497E1E" w14:paraId="4F9E5147" w14:textId="77777777" w:rsidTr="00284719">
        <w:trPr>
          <w:cnfStyle w:val="100000000000" w:firstRow="1" w:lastRow="0" w:firstColumn="0" w:lastColumn="0" w:oddVBand="0" w:evenVBand="0" w:oddHBand="0" w:evenHBand="0" w:firstRowFirstColumn="0" w:firstRowLastColumn="0" w:lastRowFirstColumn="0" w:lastRowLastColumn="0"/>
          <w:tblHeader/>
        </w:trPr>
        <w:tc>
          <w:tcPr>
            <w:tcW w:w="1530" w:type="dxa"/>
          </w:tcPr>
          <w:p w14:paraId="0153F078" w14:textId="77777777" w:rsidR="00497E1E" w:rsidRPr="00497E1E" w:rsidRDefault="00497E1E" w:rsidP="00497E1E">
            <w:pPr>
              <w:keepNext/>
              <w:spacing w:before="120" w:after="120"/>
              <w:rPr>
                <w:b/>
                <w:sz w:val="20"/>
              </w:rPr>
            </w:pPr>
            <w:r w:rsidRPr="00497E1E">
              <w:rPr>
                <w:b/>
                <w:sz w:val="20"/>
              </w:rPr>
              <w:t>Router Model</w:t>
            </w:r>
          </w:p>
        </w:tc>
        <w:tc>
          <w:tcPr>
            <w:tcW w:w="2250" w:type="dxa"/>
          </w:tcPr>
          <w:p w14:paraId="0C3CDF00" w14:textId="77777777" w:rsidR="00497E1E" w:rsidRPr="00497E1E" w:rsidRDefault="00497E1E" w:rsidP="00497E1E">
            <w:pPr>
              <w:keepNext/>
              <w:spacing w:before="120" w:after="120"/>
              <w:rPr>
                <w:b/>
                <w:sz w:val="20"/>
              </w:rPr>
            </w:pPr>
            <w:r w:rsidRPr="00497E1E">
              <w:rPr>
                <w:b/>
                <w:sz w:val="20"/>
              </w:rPr>
              <w:t>Ethernet Interface #1</w:t>
            </w:r>
          </w:p>
        </w:tc>
        <w:tc>
          <w:tcPr>
            <w:tcW w:w="2250" w:type="dxa"/>
          </w:tcPr>
          <w:p w14:paraId="1643A758" w14:textId="77777777" w:rsidR="00497E1E" w:rsidRPr="00497E1E" w:rsidRDefault="00497E1E" w:rsidP="00497E1E">
            <w:pPr>
              <w:keepNext/>
              <w:spacing w:before="120" w:after="120"/>
              <w:rPr>
                <w:b/>
                <w:sz w:val="20"/>
              </w:rPr>
            </w:pPr>
            <w:r w:rsidRPr="00497E1E">
              <w:rPr>
                <w:b/>
                <w:sz w:val="20"/>
              </w:rPr>
              <w:t>Ethernet Interface #2</w:t>
            </w:r>
          </w:p>
        </w:tc>
        <w:tc>
          <w:tcPr>
            <w:tcW w:w="2070" w:type="dxa"/>
          </w:tcPr>
          <w:p w14:paraId="3C779D9E" w14:textId="77777777" w:rsidR="00497E1E" w:rsidRPr="00497E1E" w:rsidRDefault="00497E1E" w:rsidP="00497E1E">
            <w:pPr>
              <w:keepNext/>
              <w:spacing w:before="120" w:after="120"/>
              <w:rPr>
                <w:b/>
                <w:sz w:val="20"/>
              </w:rPr>
            </w:pPr>
            <w:r w:rsidRPr="00497E1E">
              <w:rPr>
                <w:b/>
                <w:sz w:val="20"/>
              </w:rPr>
              <w:t>Serial Interface #1</w:t>
            </w:r>
          </w:p>
        </w:tc>
        <w:tc>
          <w:tcPr>
            <w:tcW w:w="2160" w:type="dxa"/>
          </w:tcPr>
          <w:p w14:paraId="53E692E6" w14:textId="77777777" w:rsidR="00497E1E" w:rsidRPr="00497E1E" w:rsidRDefault="00497E1E" w:rsidP="00497E1E">
            <w:pPr>
              <w:keepNext/>
              <w:spacing w:before="120" w:after="120"/>
              <w:rPr>
                <w:b/>
                <w:sz w:val="20"/>
              </w:rPr>
            </w:pPr>
            <w:r w:rsidRPr="00497E1E">
              <w:rPr>
                <w:b/>
                <w:sz w:val="20"/>
              </w:rPr>
              <w:t>Serial Interface #2</w:t>
            </w:r>
          </w:p>
        </w:tc>
      </w:tr>
      <w:tr w:rsidR="00497E1E" w:rsidRPr="00497E1E" w14:paraId="2C13B055" w14:textId="77777777" w:rsidTr="00284719">
        <w:tc>
          <w:tcPr>
            <w:tcW w:w="1530" w:type="dxa"/>
          </w:tcPr>
          <w:p w14:paraId="07A0F4D3" w14:textId="77777777" w:rsidR="00497E1E" w:rsidRPr="00497E1E" w:rsidRDefault="00497E1E" w:rsidP="00497E1E">
            <w:pPr>
              <w:spacing w:line="240" w:lineRule="auto"/>
              <w:rPr>
                <w:sz w:val="20"/>
                <w:szCs w:val="20"/>
              </w:rPr>
            </w:pPr>
            <w:r w:rsidRPr="00497E1E">
              <w:rPr>
                <w:sz w:val="20"/>
                <w:szCs w:val="20"/>
              </w:rPr>
              <w:t>1800</w:t>
            </w:r>
          </w:p>
        </w:tc>
        <w:tc>
          <w:tcPr>
            <w:tcW w:w="2250" w:type="dxa"/>
          </w:tcPr>
          <w:p w14:paraId="44DD08EF" w14:textId="77777777" w:rsidR="00497E1E" w:rsidRPr="00497E1E" w:rsidRDefault="00497E1E" w:rsidP="00497E1E">
            <w:pPr>
              <w:spacing w:line="240" w:lineRule="auto"/>
              <w:rPr>
                <w:sz w:val="20"/>
                <w:szCs w:val="20"/>
              </w:rPr>
            </w:pPr>
            <w:r w:rsidRPr="00497E1E">
              <w:rPr>
                <w:sz w:val="20"/>
                <w:szCs w:val="20"/>
              </w:rPr>
              <w:t>Fast Ethernet 0/0 (F0/0)</w:t>
            </w:r>
          </w:p>
        </w:tc>
        <w:tc>
          <w:tcPr>
            <w:tcW w:w="2250" w:type="dxa"/>
          </w:tcPr>
          <w:p w14:paraId="6EACA132" w14:textId="77777777" w:rsidR="00497E1E" w:rsidRPr="00497E1E" w:rsidRDefault="00497E1E" w:rsidP="00497E1E">
            <w:pPr>
              <w:spacing w:line="240" w:lineRule="auto"/>
              <w:rPr>
                <w:sz w:val="20"/>
                <w:szCs w:val="20"/>
              </w:rPr>
            </w:pPr>
            <w:r w:rsidRPr="00497E1E">
              <w:rPr>
                <w:sz w:val="20"/>
                <w:szCs w:val="20"/>
              </w:rPr>
              <w:t>Fast Ethernet 0/1 (F0/1)</w:t>
            </w:r>
          </w:p>
        </w:tc>
        <w:tc>
          <w:tcPr>
            <w:tcW w:w="2070" w:type="dxa"/>
          </w:tcPr>
          <w:p w14:paraId="6FB0FC56" w14:textId="77777777" w:rsidR="00497E1E" w:rsidRPr="00497E1E" w:rsidRDefault="00497E1E" w:rsidP="00497E1E">
            <w:pPr>
              <w:spacing w:line="240" w:lineRule="auto"/>
              <w:rPr>
                <w:sz w:val="20"/>
                <w:szCs w:val="20"/>
              </w:rPr>
            </w:pPr>
            <w:r w:rsidRPr="00497E1E">
              <w:rPr>
                <w:sz w:val="20"/>
                <w:szCs w:val="20"/>
              </w:rPr>
              <w:t>Serial 0/0/0 (S0/0/0)</w:t>
            </w:r>
          </w:p>
        </w:tc>
        <w:tc>
          <w:tcPr>
            <w:tcW w:w="2160" w:type="dxa"/>
          </w:tcPr>
          <w:p w14:paraId="73CD7523" w14:textId="77777777" w:rsidR="00497E1E" w:rsidRPr="00497E1E" w:rsidRDefault="00497E1E" w:rsidP="00497E1E">
            <w:pPr>
              <w:spacing w:line="240" w:lineRule="auto"/>
              <w:rPr>
                <w:sz w:val="20"/>
                <w:szCs w:val="20"/>
              </w:rPr>
            </w:pPr>
            <w:r w:rsidRPr="00497E1E">
              <w:rPr>
                <w:sz w:val="20"/>
                <w:szCs w:val="20"/>
              </w:rPr>
              <w:t>Serial 0/0/1 (S0/0/1)</w:t>
            </w:r>
          </w:p>
        </w:tc>
      </w:tr>
      <w:tr w:rsidR="00497E1E" w:rsidRPr="00497E1E" w14:paraId="4650D8F9" w14:textId="77777777" w:rsidTr="00284719">
        <w:tc>
          <w:tcPr>
            <w:tcW w:w="1530" w:type="dxa"/>
          </w:tcPr>
          <w:p w14:paraId="0A608705" w14:textId="77777777" w:rsidR="00497E1E" w:rsidRPr="00497E1E" w:rsidRDefault="00497E1E" w:rsidP="00497E1E">
            <w:pPr>
              <w:spacing w:line="240" w:lineRule="auto"/>
              <w:rPr>
                <w:sz w:val="20"/>
                <w:szCs w:val="20"/>
              </w:rPr>
            </w:pPr>
            <w:r w:rsidRPr="00497E1E">
              <w:rPr>
                <w:sz w:val="20"/>
                <w:szCs w:val="20"/>
              </w:rPr>
              <w:t>1900</w:t>
            </w:r>
          </w:p>
        </w:tc>
        <w:tc>
          <w:tcPr>
            <w:tcW w:w="2250" w:type="dxa"/>
          </w:tcPr>
          <w:p w14:paraId="34289200" w14:textId="77777777" w:rsidR="00497E1E" w:rsidRPr="00497E1E" w:rsidRDefault="00497E1E" w:rsidP="00497E1E">
            <w:pPr>
              <w:spacing w:line="240" w:lineRule="auto"/>
              <w:rPr>
                <w:sz w:val="20"/>
                <w:szCs w:val="20"/>
              </w:rPr>
            </w:pPr>
            <w:r w:rsidRPr="00497E1E">
              <w:rPr>
                <w:sz w:val="20"/>
                <w:szCs w:val="20"/>
              </w:rPr>
              <w:t>Gigabit Ethernet 0/0 (G0/0)</w:t>
            </w:r>
          </w:p>
        </w:tc>
        <w:tc>
          <w:tcPr>
            <w:tcW w:w="2250" w:type="dxa"/>
          </w:tcPr>
          <w:p w14:paraId="1375D2E9" w14:textId="77777777" w:rsidR="00497E1E" w:rsidRPr="00497E1E" w:rsidRDefault="00497E1E" w:rsidP="00497E1E">
            <w:pPr>
              <w:spacing w:line="240" w:lineRule="auto"/>
              <w:rPr>
                <w:sz w:val="20"/>
                <w:szCs w:val="20"/>
              </w:rPr>
            </w:pPr>
            <w:r w:rsidRPr="00497E1E">
              <w:rPr>
                <w:sz w:val="20"/>
                <w:szCs w:val="20"/>
              </w:rPr>
              <w:t>Gigabit Ethernet 0/1 (G0/1)</w:t>
            </w:r>
          </w:p>
        </w:tc>
        <w:tc>
          <w:tcPr>
            <w:tcW w:w="2070" w:type="dxa"/>
          </w:tcPr>
          <w:p w14:paraId="2A28DE02" w14:textId="77777777" w:rsidR="00497E1E" w:rsidRPr="00497E1E" w:rsidRDefault="00497E1E" w:rsidP="00497E1E">
            <w:pPr>
              <w:spacing w:line="240" w:lineRule="auto"/>
              <w:rPr>
                <w:sz w:val="20"/>
                <w:szCs w:val="20"/>
              </w:rPr>
            </w:pPr>
            <w:r w:rsidRPr="00497E1E">
              <w:rPr>
                <w:sz w:val="20"/>
                <w:szCs w:val="20"/>
              </w:rPr>
              <w:t>Serial 0/0/0 (S0/0/0)</w:t>
            </w:r>
          </w:p>
        </w:tc>
        <w:tc>
          <w:tcPr>
            <w:tcW w:w="2160" w:type="dxa"/>
          </w:tcPr>
          <w:p w14:paraId="7CD9B064" w14:textId="77777777" w:rsidR="00497E1E" w:rsidRPr="00497E1E" w:rsidRDefault="00497E1E" w:rsidP="00497E1E">
            <w:pPr>
              <w:spacing w:line="240" w:lineRule="auto"/>
              <w:rPr>
                <w:sz w:val="20"/>
                <w:szCs w:val="20"/>
              </w:rPr>
            </w:pPr>
            <w:r w:rsidRPr="00497E1E">
              <w:rPr>
                <w:sz w:val="20"/>
                <w:szCs w:val="20"/>
              </w:rPr>
              <w:t>Serial 0/0/1 (S0/0/1)</w:t>
            </w:r>
          </w:p>
        </w:tc>
      </w:tr>
      <w:tr w:rsidR="00497E1E" w:rsidRPr="00497E1E" w14:paraId="0F7BA8EC" w14:textId="77777777" w:rsidTr="00284719">
        <w:tc>
          <w:tcPr>
            <w:tcW w:w="1530" w:type="dxa"/>
          </w:tcPr>
          <w:p w14:paraId="26A0B0FC" w14:textId="77777777" w:rsidR="00497E1E" w:rsidRPr="00497E1E" w:rsidRDefault="00497E1E" w:rsidP="00497E1E">
            <w:pPr>
              <w:spacing w:line="240" w:lineRule="auto"/>
              <w:rPr>
                <w:sz w:val="20"/>
                <w:szCs w:val="20"/>
              </w:rPr>
            </w:pPr>
            <w:r w:rsidRPr="00497E1E">
              <w:rPr>
                <w:sz w:val="20"/>
                <w:szCs w:val="20"/>
              </w:rPr>
              <w:t>2801</w:t>
            </w:r>
          </w:p>
        </w:tc>
        <w:tc>
          <w:tcPr>
            <w:tcW w:w="2250" w:type="dxa"/>
          </w:tcPr>
          <w:p w14:paraId="7DB275EE" w14:textId="77777777" w:rsidR="00497E1E" w:rsidRPr="00497E1E" w:rsidRDefault="00497E1E" w:rsidP="00497E1E">
            <w:pPr>
              <w:spacing w:line="240" w:lineRule="auto"/>
              <w:rPr>
                <w:sz w:val="20"/>
                <w:szCs w:val="20"/>
              </w:rPr>
            </w:pPr>
            <w:r w:rsidRPr="00497E1E">
              <w:rPr>
                <w:sz w:val="20"/>
                <w:szCs w:val="20"/>
              </w:rPr>
              <w:t>Fast Ethernet 0/0 (F0/0)</w:t>
            </w:r>
          </w:p>
        </w:tc>
        <w:tc>
          <w:tcPr>
            <w:tcW w:w="2250" w:type="dxa"/>
          </w:tcPr>
          <w:p w14:paraId="4263291E" w14:textId="77777777" w:rsidR="00497E1E" w:rsidRPr="00497E1E" w:rsidRDefault="00497E1E" w:rsidP="00497E1E">
            <w:pPr>
              <w:spacing w:line="240" w:lineRule="auto"/>
              <w:rPr>
                <w:sz w:val="20"/>
                <w:szCs w:val="20"/>
              </w:rPr>
            </w:pPr>
            <w:r w:rsidRPr="00497E1E">
              <w:rPr>
                <w:sz w:val="20"/>
                <w:szCs w:val="20"/>
              </w:rPr>
              <w:t>Fast Ethernet 0/1 (F0/1)</w:t>
            </w:r>
          </w:p>
        </w:tc>
        <w:tc>
          <w:tcPr>
            <w:tcW w:w="2070" w:type="dxa"/>
          </w:tcPr>
          <w:p w14:paraId="712D2EE6" w14:textId="77777777" w:rsidR="00497E1E" w:rsidRPr="00497E1E" w:rsidRDefault="00497E1E" w:rsidP="00497E1E">
            <w:pPr>
              <w:spacing w:line="240" w:lineRule="auto"/>
              <w:rPr>
                <w:sz w:val="20"/>
                <w:szCs w:val="20"/>
              </w:rPr>
            </w:pPr>
            <w:r w:rsidRPr="00497E1E">
              <w:rPr>
                <w:sz w:val="20"/>
                <w:szCs w:val="20"/>
              </w:rPr>
              <w:t>Serial 0/1/0 (S0/1/0)</w:t>
            </w:r>
          </w:p>
        </w:tc>
        <w:tc>
          <w:tcPr>
            <w:tcW w:w="2160" w:type="dxa"/>
          </w:tcPr>
          <w:p w14:paraId="6D6D26F0" w14:textId="77777777" w:rsidR="00497E1E" w:rsidRPr="00497E1E" w:rsidRDefault="00497E1E" w:rsidP="00497E1E">
            <w:pPr>
              <w:spacing w:line="240" w:lineRule="auto"/>
              <w:rPr>
                <w:sz w:val="20"/>
                <w:szCs w:val="20"/>
              </w:rPr>
            </w:pPr>
            <w:r w:rsidRPr="00497E1E">
              <w:rPr>
                <w:sz w:val="20"/>
                <w:szCs w:val="20"/>
              </w:rPr>
              <w:t>Serial 0/1/1 (S0/1/1)</w:t>
            </w:r>
          </w:p>
        </w:tc>
      </w:tr>
      <w:tr w:rsidR="00497E1E" w:rsidRPr="00497E1E" w14:paraId="11D7974D" w14:textId="77777777" w:rsidTr="00284719">
        <w:tc>
          <w:tcPr>
            <w:tcW w:w="1530" w:type="dxa"/>
          </w:tcPr>
          <w:p w14:paraId="160C1039" w14:textId="77777777" w:rsidR="00497E1E" w:rsidRPr="00497E1E" w:rsidRDefault="00497E1E" w:rsidP="00497E1E">
            <w:pPr>
              <w:spacing w:line="240" w:lineRule="auto"/>
              <w:rPr>
                <w:sz w:val="20"/>
                <w:szCs w:val="20"/>
              </w:rPr>
            </w:pPr>
            <w:r w:rsidRPr="00497E1E">
              <w:rPr>
                <w:sz w:val="20"/>
                <w:szCs w:val="20"/>
              </w:rPr>
              <w:t>2811</w:t>
            </w:r>
          </w:p>
        </w:tc>
        <w:tc>
          <w:tcPr>
            <w:tcW w:w="2250" w:type="dxa"/>
          </w:tcPr>
          <w:p w14:paraId="67D70DCE" w14:textId="77777777" w:rsidR="00497E1E" w:rsidRPr="00497E1E" w:rsidRDefault="00497E1E" w:rsidP="00497E1E">
            <w:pPr>
              <w:spacing w:line="240" w:lineRule="auto"/>
              <w:rPr>
                <w:sz w:val="20"/>
                <w:szCs w:val="20"/>
              </w:rPr>
            </w:pPr>
            <w:r w:rsidRPr="00497E1E">
              <w:rPr>
                <w:sz w:val="20"/>
                <w:szCs w:val="20"/>
              </w:rPr>
              <w:t>Fast Ethernet 0/0 (F0/0)</w:t>
            </w:r>
          </w:p>
        </w:tc>
        <w:tc>
          <w:tcPr>
            <w:tcW w:w="2250" w:type="dxa"/>
          </w:tcPr>
          <w:p w14:paraId="40399365" w14:textId="77777777" w:rsidR="00497E1E" w:rsidRPr="00497E1E" w:rsidRDefault="00497E1E" w:rsidP="00497E1E">
            <w:pPr>
              <w:spacing w:line="240" w:lineRule="auto"/>
              <w:rPr>
                <w:sz w:val="20"/>
                <w:szCs w:val="20"/>
              </w:rPr>
            </w:pPr>
            <w:r w:rsidRPr="00497E1E">
              <w:rPr>
                <w:sz w:val="20"/>
                <w:szCs w:val="20"/>
              </w:rPr>
              <w:t>Fast Ethernet 0/1 (F0/1)</w:t>
            </w:r>
          </w:p>
        </w:tc>
        <w:tc>
          <w:tcPr>
            <w:tcW w:w="2070" w:type="dxa"/>
          </w:tcPr>
          <w:p w14:paraId="7BD85152" w14:textId="77777777" w:rsidR="00497E1E" w:rsidRPr="00497E1E" w:rsidRDefault="00497E1E" w:rsidP="00497E1E">
            <w:pPr>
              <w:spacing w:line="240" w:lineRule="auto"/>
              <w:rPr>
                <w:sz w:val="20"/>
                <w:szCs w:val="20"/>
              </w:rPr>
            </w:pPr>
            <w:r w:rsidRPr="00497E1E">
              <w:rPr>
                <w:sz w:val="20"/>
                <w:szCs w:val="20"/>
              </w:rPr>
              <w:t>Serial 0/0/0 (S0/0/0)</w:t>
            </w:r>
          </w:p>
        </w:tc>
        <w:tc>
          <w:tcPr>
            <w:tcW w:w="2160" w:type="dxa"/>
          </w:tcPr>
          <w:p w14:paraId="34B4A981" w14:textId="77777777" w:rsidR="00497E1E" w:rsidRPr="00497E1E" w:rsidRDefault="00497E1E" w:rsidP="00497E1E">
            <w:pPr>
              <w:spacing w:line="240" w:lineRule="auto"/>
              <w:rPr>
                <w:sz w:val="20"/>
                <w:szCs w:val="20"/>
              </w:rPr>
            </w:pPr>
            <w:r w:rsidRPr="00497E1E">
              <w:rPr>
                <w:sz w:val="20"/>
                <w:szCs w:val="20"/>
              </w:rPr>
              <w:t>Serial 0/0/1 (S0/0/1)</w:t>
            </w:r>
          </w:p>
        </w:tc>
      </w:tr>
      <w:tr w:rsidR="00497E1E" w:rsidRPr="00497E1E" w14:paraId="524ABC3D" w14:textId="77777777" w:rsidTr="00284719">
        <w:tc>
          <w:tcPr>
            <w:tcW w:w="1530" w:type="dxa"/>
          </w:tcPr>
          <w:p w14:paraId="16D42BDC" w14:textId="77777777" w:rsidR="00497E1E" w:rsidRPr="00497E1E" w:rsidRDefault="00497E1E" w:rsidP="00497E1E">
            <w:pPr>
              <w:spacing w:line="240" w:lineRule="auto"/>
              <w:rPr>
                <w:sz w:val="20"/>
                <w:szCs w:val="20"/>
              </w:rPr>
            </w:pPr>
            <w:r w:rsidRPr="00497E1E">
              <w:rPr>
                <w:sz w:val="20"/>
                <w:szCs w:val="20"/>
              </w:rPr>
              <w:t>2900</w:t>
            </w:r>
          </w:p>
        </w:tc>
        <w:tc>
          <w:tcPr>
            <w:tcW w:w="2250" w:type="dxa"/>
          </w:tcPr>
          <w:p w14:paraId="64A343F4" w14:textId="77777777" w:rsidR="00497E1E" w:rsidRPr="00497E1E" w:rsidRDefault="00497E1E" w:rsidP="00497E1E">
            <w:pPr>
              <w:spacing w:line="240" w:lineRule="auto"/>
              <w:rPr>
                <w:sz w:val="20"/>
                <w:szCs w:val="20"/>
              </w:rPr>
            </w:pPr>
            <w:r w:rsidRPr="00497E1E">
              <w:rPr>
                <w:sz w:val="20"/>
                <w:szCs w:val="20"/>
              </w:rPr>
              <w:t>Gigabit Ethernet 0/0 (G0/0)</w:t>
            </w:r>
          </w:p>
        </w:tc>
        <w:tc>
          <w:tcPr>
            <w:tcW w:w="2250" w:type="dxa"/>
          </w:tcPr>
          <w:p w14:paraId="6672C7D9" w14:textId="77777777" w:rsidR="00497E1E" w:rsidRPr="00497E1E" w:rsidRDefault="00497E1E" w:rsidP="00497E1E">
            <w:pPr>
              <w:spacing w:line="240" w:lineRule="auto"/>
              <w:rPr>
                <w:sz w:val="20"/>
                <w:szCs w:val="20"/>
              </w:rPr>
            </w:pPr>
            <w:r w:rsidRPr="00497E1E">
              <w:rPr>
                <w:sz w:val="20"/>
                <w:szCs w:val="20"/>
              </w:rPr>
              <w:t>Gigabit Ethernet 0/1 (G0/1)</w:t>
            </w:r>
          </w:p>
        </w:tc>
        <w:tc>
          <w:tcPr>
            <w:tcW w:w="2070" w:type="dxa"/>
          </w:tcPr>
          <w:p w14:paraId="5C69B25C" w14:textId="77777777" w:rsidR="00497E1E" w:rsidRPr="00497E1E" w:rsidRDefault="00497E1E" w:rsidP="00497E1E">
            <w:pPr>
              <w:spacing w:line="240" w:lineRule="auto"/>
              <w:rPr>
                <w:sz w:val="20"/>
                <w:szCs w:val="20"/>
              </w:rPr>
            </w:pPr>
            <w:r w:rsidRPr="00497E1E">
              <w:rPr>
                <w:sz w:val="20"/>
                <w:szCs w:val="20"/>
              </w:rPr>
              <w:t>Serial 0/0/0 (S0/0/0)</w:t>
            </w:r>
          </w:p>
        </w:tc>
        <w:tc>
          <w:tcPr>
            <w:tcW w:w="2160" w:type="dxa"/>
          </w:tcPr>
          <w:p w14:paraId="5DEC6E27" w14:textId="77777777" w:rsidR="00497E1E" w:rsidRPr="00497E1E" w:rsidRDefault="00497E1E" w:rsidP="00497E1E">
            <w:pPr>
              <w:spacing w:line="240" w:lineRule="auto"/>
              <w:rPr>
                <w:sz w:val="20"/>
                <w:szCs w:val="20"/>
              </w:rPr>
            </w:pPr>
            <w:r w:rsidRPr="00497E1E">
              <w:rPr>
                <w:sz w:val="20"/>
                <w:szCs w:val="20"/>
              </w:rPr>
              <w:t>Serial 0/0/1 (S0/0/1)</w:t>
            </w:r>
          </w:p>
        </w:tc>
      </w:tr>
      <w:tr w:rsidR="00497E1E" w:rsidRPr="00497E1E" w14:paraId="0E8BBA26" w14:textId="77777777" w:rsidTr="00284719">
        <w:tc>
          <w:tcPr>
            <w:tcW w:w="1530" w:type="dxa"/>
          </w:tcPr>
          <w:p w14:paraId="1824437C" w14:textId="77777777" w:rsidR="00497E1E" w:rsidRPr="00497E1E" w:rsidRDefault="00497E1E" w:rsidP="00497E1E">
            <w:pPr>
              <w:spacing w:line="240" w:lineRule="auto"/>
              <w:rPr>
                <w:sz w:val="20"/>
                <w:szCs w:val="20"/>
              </w:rPr>
            </w:pPr>
            <w:r w:rsidRPr="00497E1E">
              <w:rPr>
                <w:sz w:val="20"/>
                <w:szCs w:val="20"/>
              </w:rPr>
              <w:t>4221</w:t>
            </w:r>
          </w:p>
        </w:tc>
        <w:tc>
          <w:tcPr>
            <w:tcW w:w="2250" w:type="dxa"/>
          </w:tcPr>
          <w:p w14:paraId="423D9EEC" w14:textId="77777777" w:rsidR="00497E1E" w:rsidRPr="00497E1E" w:rsidRDefault="00497E1E" w:rsidP="00497E1E">
            <w:pPr>
              <w:spacing w:line="240" w:lineRule="auto"/>
              <w:rPr>
                <w:sz w:val="20"/>
                <w:szCs w:val="20"/>
              </w:rPr>
            </w:pPr>
            <w:r w:rsidRPr="00497E1E">
              <w:rPr>
                <w:sz w:val="20"/>
                <w:szCs w:val="20"/>
              </w:rPr>
              <w:t>Gigabit Ethernet 0/0/0 (G0/0/0)</w:t>
            </w:r>
          </w:p>
        </w:tc>
        <w:tc>
          <w:tcPr>
            <w:tcW w:w="2250" w:type="dxa"/>
          </w:tcPr>
          <w:p w14:paraId="5106AA63" w14:textId="77777777" w:rsidR="00497E1E" w:rsidRPr="00497E1E" w:rsidRDefault="00497E1E" w:rsidP="00497E1E">
            <w:pPr>
              <w:spacing w:line="240" w:lineRule="auto"/>
              <w:rPr>
                <w:sz w:val="20"/>
                <w:szCs w:val="20"/>
              </w:rPr>
            </w:pPr>
            <w:r w:rsidRPr="00497E1E">
              <w:rPr>
                <w:sz w:val="20"/>
                <w:szCs w:val="20"/>
              </w:rPr>
              <w:t>Gigabit Ethernet 0/0/1 (G0/0/1)</w:t>
            </w:r>
          </w:p>
        </w:tc>
        <w:tc>
          <w:tcPr>
            <w:tcW w:w="2070" w:type="dxa"/>
          </w:tcPr>
          <w:p w14:paraId="07C36BF7" w14:textId="77777777" w:rsidR="00497E1E" w:rsidRPr="00497E1E" w:rsidRDefault="00497E1E" w:rsidP="00497E1E">
            <w:pPr>
              <w:spacing w:line="240" w:lineRule="auto"/>
              <w:rPr>
                <w:sz w:val="20"/>
                <w:szCs w:val="20"/>
              </w:rPr>
            </w:pPr>
            <w:r w:rsidRPr="00497E1E">
              <w:rPr>
                <w:sz w:val="20"/>
                <w:szCs w:val="20"/>
              </w:rPr>
              <w:t>Serial 0/1/0 (S0/1/0)</w:t>
            </w:r>
          </w:p>
        </w:tc>
        <w:tc>
          <w:tcPr>
            <w:tcW w:w="2160" w:type="dxa"/>
          </w:tcPr>
          <w:p w14:paraId="6F118798" w14:textId="77777777" w:rsidR="00497E1E" w:rsidRPr="00497E1E" w:rsidRDefault="00497E1E" w:rsidP="00497E1E">
            <w:pPr>
              <w:spacing w:line="240" w:lineRule="auto"/>
              <w:rPr>
                <w:sz w:val="20"/>
                <w:szCs w:val="20"/>
              </w:rPr>
            </w:pPr>
            <w:r w:rsidRPr="00497E1E">
              <w:rPr>
                <w:sz w:val="20"/>
                <w:szCs w:val="20"/>
              </w:rPr>
              <w:t>Serial 0/1/1 (S0/1/1)</w:t>
            </w:r>
          </w:p>
        </w:tc>
      </w:tr>
      <w:tr w:rsidR="00497E1E" w:rsidRPr="00497E1E" w14:paraId="16B165A8" w14:textId="77777777" w:rsidTr="00284719">
        <w:tc>
          <w:tcPr>
            <w:tcW w:w="1530" w:type="dxa"/>
          </w:tcPr>
          <w:p w14:paraId="2170F4E3" w14:textId="77777777" w:rsidR="00497E1E" w:rsidRPr="00497E1E" w:rsidRDefault="00497E1E" w:rsidP="00497E1E">
            <w:pPr>
              <w:spacing w:line="240" w:lineRule="auto"/>
              <w:rPr>
                <w:sz w:val="20"/>
                <w:szCs w:val="20"/>
              </w:rPr>
            </w:pPr>
            <w:r w:rsidRPr="00497E1E">
              <w:rPr>
                <w:sz w:val="20"/>
                <w:szCs w:val="20"/>
              </w:rPr>
              <w:t>4300</w:t>
            </w:r>
          </w:p>
        </w:tc>
        <w:tc>
          <w:tcPr>
            <w:tcW w:w="2250" w:type="dxa"/>
          </w:tcPr>
          <w:p w14:paraId="056F5AF8" w14:textId="77777777" w:rsidR="00497E1E" w:rsidRPr="00497E1E" w:rsidRDefault="00497E1E" w:rsidP="00497E1E">
            <w:pPr>
              <w:spacing w:line="240" w:lineRule="auto"/>
              <w:rPr>
                <w:sz w:val="20"/>
                <w:szCs w:val="20"/>
              </w:rPr>
            </w:pPr>
            <w:r w:rsidRPr="00497E1E">
              <w:rPr>
                <w:sz w:val="20"/>
                <w:szCs w:val="20"/>
              </w:rPr>
              <w:t>Gigabit Ethernet 0/0/0 (G0/0/0)</w:t>
            </w:r>
          </w:p>
        </w:tc>
        <w:tc>
          <w:tcPr>
            <w:tcW w:w="2250" w:type="dxa"/>
          </w:tcPr>
          <w:p w14:paraId="1C019FE8" w14:textId="77777777" w:rsidR="00497E1E" w:rsidRPr="00497E1E" w:rsidRDefault="00497E1E" w:rsidP="00497E1E">
            <w:pPr>
              <w:spacing w:line="240" w:lineRule="auto"/>
              <w:rPr>
                <w:sz w:val="20"/>
                <w:szCs w:val="20"/>
              </w:rPr>
            </w:pPr>
            <w:r w:rsidRPr="00497E1E">
              <w:rPr>
                <w:sz w:val="20"/>
                <w:szCs w:val="20"/>
              </w:rPr>
              <w:t>Gigabit Ethernet 0/0/1 (G0/0/1)</w:t>
            </w:r>
          </w:p>
        </w:tc>
        <w:tc>
          <w:tcPr>
            <w:tcW w:w="2070" w:type="dxa"/>
          </w:tcPr>
          <w:p w14:paraId="05604986" w14:textId="77777777" w:rsidR="00497E1E" w:rsidRPr="00497E1E" w:rsidRDefault="00497E1E" w:rsidP="00497E1E">
            <w:pPr>
              <w:spacing w:line="240" w:lineRule="auto"/>
              <w:rPr>
                <w:sz w:val="20"/>
                <w:szCs w:val="20"/>
              </w:rPr>
            </w:pPr>
            <w:r w:rsidRPr="00497E1E">
              <w:rPr>
                <w:sz w:val="20"/>
                <w:szCs w:val="20"/>
              </w:rPr>
              <w:t>Serial 0/1/0 (S0/1/0)</w:t>
            </w:r>
          </w:p>
        </w:tc>
        <w:tc>
          <w:tcPr>
            <w:tcW w:w="2160" w:type="dxa"/>
          </w:tcPr>
          <w:p w14:paraId="59F13CAC" w14:textId="77777777" w:rsidR="00497E1E" w:rsidRPr="00497E1E" w:rsidRDefault="00497E1E" w:rsidP="00497E1E">
            <w:pPr>
              <w:spacing w:line="240" w:lineRule="auto"/>
              <w:rPr>
                <w:sz w:val="20"/>
                <w:szCs w:val="20"/>
              </w:rPr>
            </w:pPr>
            <w:r w:rsidRPr="00497E1E">
              <w:rPr>
                <w:sz w:val="20"/>
                <w:szCs w:val="20"/>
              </w:rPr>
              <w:t>Serial 0/1/1 (S0/1/1)</w:t>
            </w:r>
          </w:p>
        </w:tc>
      </w:tr>
    </w:tbl>
    <w:p w14:paraId="61C8027B" w14:textId="2E95A956" w:rsidR="00497E1E" w:rsidRPr="00497E1E" w:rsidRDefault="00497E1E" w:rsidP="00497E1E">
      <w:pPr>
        <w:pStyle w:val="BodyText"/>
      </w:pPr>
      <w:r w:rsidRPr="00497E1E">
        <w:rPr>
          <w:b/>
        </w:rPr>
        <w:t>Note</w:t>
      </w:r>
      <w:r w:rsidRPr="00497E1E">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4E74D4D5" w14:textId="1EA958FF" w:rsidR="00041E2F" w:rsidRPr="008906BA" w:rsidRDefault="008906BA" w:rsidP="008906BA">
      <w:pPr>
        <w:pStyle w:val="ConfigWindow"/>
      </w:pPr>
      <w:r w:rsidRPr="008906BA">
        <w:t>End of document</w:t>
      </w:r>
    </w:p>
    <w:p w14:paraId="7315DD4C" w14:textId="77777777" w:rsidR="00041E2F" w:rsidRPr="00F27963" w:rsidRDefault="00041E2F" w:rsidP="00041E2F">
      <w:pPr>
        <w:pStyle w:val="Heading1"/>
        <w:rPr>
          <w:rStyle w:val="LabSectionGray"/>
        </w:rPr>
      </w:pPr>
      <w:r w:rsidRPr="00F27963">
        <w:rPr>
          <w:rStyle w:val="LabSectionGray"/>
        </w:rPr>
        <w:t xml:space="preserve">Device Configs - </w:t>
      </w:r>
      <w:r>
        <w:rPr>
          <w:rStyle w:val="LabSectionGray"/>
        </w:rPr>
        <w:t>Final</w:t>
      </w:r>
    </w:p>
    <w:p w14:paraId="28D7985C" w14:textId="77777777" w:rsidR="00041E2F" w:rsidRDefault="00041E2F" w:rsidP="00041E2F">
      <w:pPr>
        <w:pStyle w:val="Heading1"/>
        <w:rPr>
          <w:rStyle w:val="LabSectionGray"/>
        </w:rPr>
      </w:pPr>
      <w:r>
        <w:rPr>
          <w:rStyle w:val="LabSectionGray"/>
        </w:rPr>
        <w:t>Router R1</w:t>
      </w:r>
    </w:p>
    <w:p w14:paraId="71FCBCB0" w14:textId="77777777" w:rsidR="00041E2F" w:rsidRPr="006239E9" w:rsidRDefault="00041E2F" w:rsidP="00041E2F">
      <w:pPr>
        <w:pStyle w:val="DevConfigs"/>
        <w:rPr>
          <w:rStyle w:val="DevConfigGray"/>
        </w:rPr>
      </w:pPr>
      <w:r w:rsidRPr="006239E9">
        <w:rPr>
          <w:rStyle w:val="DevConfigGray"/>
        </w:rPr>
        <w:t xml:space="preserve">R1# </w:t>
      </w:r>
      <w:r w:rsidRPr="00041E2F">
        <w:rPr>
          <w:rStyle w:val="DevConfigGray"/>
          <w:b/>
        </w:rPr>
        <w:t>show run</w:t>
      </w:r>
    </w:p>
    <w:p w14:paraId="07DF9FC8" w14:textId="77777777" w:rsidR="00041E2F" w:rsidRPr="006239E9" w:rsidRDefault="00041E2F" w:rsidP="00041E2F">
      <w:pPr>
        <w:pStyle w:val="DevConfigs"/>
        <w:rPr>
          <w:rStyle w:val="DevConfigGray"/>
        </w:rPr>
      </w:pPr>
      <w:r w:rsidRPr="006239E9">
        <w:rPr>
          <w:rStyle w:val="DevConfigGray"/>
        </w:rPr>
        <w:t>Building configuration...</w:t>
      </w:r>
    </w:p>
    <w:p w14:paraId="2901683E" w14:textId="77777777" w:rsidR="00041E2F" w:rsidRPr="006239E9" w:rsidRDefault="00041E2F" w:rsidP="00041E2F">
      <w:pPr>
        <w:pStyle w:val="DevConfigs"/>
        <w:rPr>
          <w:rStyle w:val="DevConfigGray"/>
        </w:rPr>
      </w:pPr>
    </w:p>
    <w:p w14:paraId="3608C8EC" w14:textId="77777777" w:rsidR="00041E2F" w:rsidRPr="006239E9" w:rsidRDefault="00041E2F" w:rsidP="00041E2F">
      <w:pPr>
        <w:pStyle w:val="DevConfigs"/>
        <w:rPr>
          <w:rStyle w:val="DevConfigGray"/>
        </w:rPr>
      </w:pPr>
    </w:p>
    <w:p w14:paraId="0A10DAA2" w14:textId="77777777" w:rsidR="00041E2F" w:rsidRPr="006239E9" w:rsidRDefault="00041E2F" w:rsidP="00041E2F">
      <w:pPr>
        <w:pStyle w:val="DevConfigs"/>
        <w:rPr>
          <w:rStyle w:val="DevConfigGray"/>
        </w:rPr>
      </w:pPr>
      <w:r w:rsidRPr="006239E9">
        <w:rPr>
          <w:rStyle w:val="DevConfigGray"/>
        </w:rPr>
        <w:t>Current configuration : 1877 bytes</w:t>
      </w:r>
    </w:p>
    <w:p w14:paraId="43A0249C" w14:textId="77777777" w:rsidR="00041E2F" w:rsidRPr="006239E9" w:rsidRDefault="00041E2F" w:rsidP="00041E2F">
      <w:pPr>
        <w:pStyle w:val="DevConfigs"/>
        <w:rPr>
          <w:rStyle w:val="DevConfigGray"/>
        </w:rPr>
      </w:pPr>
      <w:r w:rsidRPr="006239E9">
        <w:rPr>
          <w:rStyle w:val="DevConfigGray"/>
        </w:rPr>
        <w:t>!</w:t>
      </w:r>
    </w:p>
    <w:p w14:paraId="71A95181" w14:textId="77777777" w:rsidR="00041E2F" w:rsidRPr="006239E9" w:rsidRDefault="00041E2F" w:rsidP="00041E2F">
      <w:pPr>
        <w:pStyle w:val="DevConfigs"/>
        <w:rPr>
          <w:rStyle w:val="DevConfigGray"/>
        </w:rPr>
      </w:pPr>
      <w:r w:rsidRPr="006239E9">
        <w:rPr>
          <w:rStyle w:val="DevConfigGray"/>
        </w:rPr>
        <w:lastRenderedPageBreak/>
        <w:t>version 16.9</w:t>
      </w:r>
    </w:p>
    <w:p w14:paraId="07A8C418" w14:textId="77777777" w:rsidR="00041E2F" w:rsidRPr="006239E9" w:rsidRDefault="00041E2F" w:rsidP="00041E2F">
      <w:pPr>
        <w:pStyle w:val="DevConfigs"/>
        <w:rPr>
          <w:rStyle w:val="DevConfigGray"/>
        </w:rPr>
      </w:pPr>
      <w:r w:rsidRPr="006239E9">
        <w:rPr>
          <w:rStyle w:val="DevConfigGray"/>
        </w:rPr>
        <w:t>service timestamps debug datetime msec</w:t>
      </w:r>
    </w:p>
    <w:p w14:paraId="70777481" w14:textId="77777777" w:rsidR="00041E2F" w:rsidRPr="006239E9" w:rsidRDefault="00041E2F" w:rsidP="00041E2F">
      <w:pPr>
        <w:pStyle w:val="DevConfigs"/>
        <w:rPr>
          <w:rStyle w:val="DevConfigGray"/>
        </w:rPr>
      </w:pPr>
      <w:r w:rsidRPr="006239E9">
        <w:rPr>
          <w:rStyle w:val="DevConfigGray"/>
        </w:rPr>
        <w:t>service timestamps log datetime msec</w:t>
      </w:r>
    </w:p>
    <w:p w14:paraId="31BD6403" w14:textId="77777777" w:rsidR="00041E2F" w:rsidRPr="006239E9" w:rsidRDefault="00041E2F" w:rsidP="00041E2F">
      <w:pPr>
        <w:pStyle w:val="DevConfigs"/>
        <w:rPr>
          <w:rStyle w:val="DevConfigGray"/>
        </w:rPr>
      </w:pPr>
      <w:r w:rsidRPr="006239E9">
        <w:rPr>
          <w:rStyle w:val="DevConfigGray"/>
        </w:rPr>
        <w:t>service password-encryption</w:t>
      </w:r>
    </w:p>
    <w:p w14:paraId="49B29756" w14:textId="77777777" w:rsidR="00041E2F" w:rsidRPr="006239E9" w:rsidRDefault="00041E2F" w:rsidP="00041E2F">
      <w:pPr>
        <w:pStyle w:val="DevConfigs"/>
        <w:rPr>
          <w:rStyle w:val="DevConfigGray"/>
        </w:rPr>
      </w:pPr>
      <w:r w:rsidRPr="006239E9">
        <w:rPr>
          <w:rStyle w:val="DevConfigGray"/>
        </w:rPr>
        <w:t>platform qfp utilization monitor load 80</w:t>
      </w:r>
    </w:p>
    <w:p w14:paraId="6364ACAF" w14:textId="77777777" w:rsidR="00041E2F" w:rsidRPr="006239E9" w:rsidRDefault="00041E2F" w:rsidP="00041E2F">
      <w:pPr>
        <w:pStyle w:val="DevConfigs"/>
        <w:rPr>
          <w:rStyle w:val="DevConfigGray"/>
        </w:rPr>
      </w:pPr>
      <w:r w:rsidRPr="006239E9">
        <w:rPr>
          <w:rStyle w:val="DevConfigGray"/>
        </w:rPr>
        <w:t>no platform punt-keepalive disable-kernel-core</w:t>
      </w:r>
    </w:p>
    <w:p w14:paraId="2841ABBD" w14:textId="77777777" w:rsidR="00041E2F" w:rsidRPr="006239E9" w:rsidRDefault="00041E2F" w:rsidP="00041E2F">
      <w:pPr>
        <w:pStyle w:val="DevConfigs"/>
        <w:rPr>
          <w:rStyle w:val="DevConfigGray"/>
        </w:rPr>
      </w:pPr>
      <w:r w:rsidRPr="006239E9">
        <w:rPr>
          <w:rStyle w:val="DevConfigGray"/>
        </w:rPr>
        <w:t>!</w:t>
      </w:r>
    </w:p>
    <w:p w14:paraId="7A66364B" w14:textId="77777777" w:rsidR="00041E2F" w:rsidRPr="006239E9" w:rsidRDefault="00041E2F" w:rsidP="00041E2F">
      <w:pPr>
        <w:pStyle w:val="DevConfigs"/>
        <w:rPr>
          <w:rStyle w:val="DevConfigGray"/>
        </w:rPr>
      </w:pPr>
      <w:r w:rsidRPr="006239E9">
        <w:rPr>
          <w:rStyle w:val="DevConfigGray"/>
        </w:rPr>
        <w:t>hostname R1</w:t>
      </w:r>
    </w:p>
    <w:p w14:paraId="3E3DC3C6" w14:textId="77777777" w:rsidR="00041E2F" w:rsidRPr="006239E9" w:rsidRDefault="00041E2F" w:rsidP="00041E2F">
      <w:pPr>
        <w:pStyle w:val="DevConfigs"/>
        <w:rPr>
          <w:rStyle w:val="DevConfigGray"/>
        </w:rPr>
      </w:pPr>
      <w:r w:rsidRPr="006239E9">
        <w:rPr>
          <w:rStyle w:val="DevConfigGray"/>
        </w:rPr>
        <w:t>!</w:t>
      </w:r>
    </w:p>
    <w:p w14:paraId="628C4564" w14:textId="77777777" w:rsidR="00041E2F" w:rsidRPr="006239E9" w:rsidRDefault="00041E2F" w:rsidP="00041E2F">
      <w:pPr>
        <w:pStyle w:val="DevConfigs"/>
        <w:rPr>
          <w:rStyle w:val="DevConfigGray"/>
        </w:rPr>
      </w:pPr>
      <w:r w:rsidRPr="006239E9">
        <w:rPr>
          <w:rStyle w:val="DevConfigGray"/>
        </w:rPr>
        <w:t>boot-start-marker</w:t>
      </w:r>
    </w:p>
    <w:p w14:paraId="3A4EEB97" w14:textId="77777777" w:rsidR="00041E2F" w:rsidRPr="006239E9" w:rsidRDefault="00041E2F" w:rsidP="00041E2F">
      <w:pPr>
        <w:pStyle w:val="DevConfigs"/>
        <w:rPr>
          <w:rStyle w:val="DevConfigGray"/>
        </w:rPr>
      </w:pPr>
      <w:r w:rsidRPr="006239E9">
        <w:rPr>
          <w:rStyle w:val="DevConfigGray"/>
        </w:rPr>
        <w:t>boot-end-marker</w:t>
      </w:r>
    </w:p>
    <w:p w14:paraId="18C23430" w14:textId="5B51A416" w:rsidR="00041E2F" w:rsidRPr="006239E9" w:rsidRDefault="00041E2F" w:rsidP="00041E2F">
      <w:pPr>
        <w:pStyle w:val="DevConfigs"/>
        <w:rPr>
          <w:rStyle w:val="DevConfigGray"/>
        </w:rPr>
      </w:pPr>
      <w:r w:rsidRPr="006239E9">
        <w:rPr>
          <w:rStyle w:val="DevConfigGray"/>
        </w:rPr>
        <w:t>!</w:t>
      </w:r>
    </w:p>
    <w:p w14:paraId="6D58D367" w14:textId="77777777" w:rsidR="00041E2F" w:rsidRPr="006239E9" w:rsidRDefault="00041E2F" w:rsidP="00041E2F">
      <w:pPr>
        <w:pStyle w:val="DevConfigs"/>
        <w:rPr>
          <w:rStyle w:val="DevConfigGray"/>
        </w:rPr>
      </w:pPr>
      <w:r w:rsidRPr="006239E9">
        <w:rPr>
          <w:rStyle w:val="DevConfigGray"/>
        </w:rPr>
        <w:t>enable secret 5 $1$RYDJ$t/c7oO27si0aj8ubUL4Zm0</w:t>
      </w:r>
    </w:p>
    <w:p w14:paraId="03B30414" w14:textId="77777777" w:rsidR="00041E2F" w:rsidRPr="006239E9" w:rsidRDefault="00041E2F" w:rsidP="00041E2F">
      <w:pPr>
        <w:pStyle w:val="DevConfigs"/>
        <w:rPr>
          <w:rStyle w:val="DevConfigGray"/>
        </w:rPr>
      </w:pPr>
      <w:r w:rsidRPr="006239E9">
        <w:rPr>
          <w:rStyle w:val="DevConfigGray"/>
        </w:rPr>
        <w:t>!</w:t>
      </w:r>
    </w:p>
    <w:p w14:paraId="05B0337C" w14:textId="77777777" w:rsidR="00041E2F" w:rsidRPr="006239E9" w:rsidRDefault="00041E2F" w:rsidP="00041E2F">
      <w:pPr>
        <w:pStyle w:val="DevConfigs"/>
        <w:rPr>
          <w:rStyle w:val="DevConfigGray"/>
        </w:rPr>
      </w:pPr>
      <w:r w:rsidRPr="006239E9">
        <w:rPr>
          <w:rStyle w:val="DevConfigGray"/>
        </w:rPr>
        <w:t>no aaa new-model</w:t>
      </w:r>
    </w:p>
    <w:p w14:paraId="53B3C2B6" w14:textId="77777777" w:rsidR="00041E2F" w:rsidRPr="006239E9" w:rsidRDefault="00041E2F" w:rsidP="00041E2F">
      <w:pPr>
        <w:pStyle w:val="DevConfigs"/>
        <w:rPr>
          <w:rStyle w:val="DevConfigGray"/>
        </w:rPr>
      </w:pPr>
      <w:r w:rsidRPr="006239E9">
        <w:rPr>
          <w:rStyle w:val="DevConfigGray"/>
        </w:rPr>
        <w:t>!</w:t>
      </w:r>
    </w:p>
    <w:p w14:paraId="32418F78" w14:textId="77777777" w:rsidR="00041E2F" w:rsidRPr="006239E9" w:rsidRDefault="00041E2F" w:rsidP="00041E2F">
      <w:pPr>
        <w:pStyle w:val="DevConfigs"/>
        <w:rPr>
          <w:rStyle w:val="DevConfigGray"/>
        </w:rPr>
      </w:pPr>
      <w:r w:rsidRPr="006239E9">
        <w:rPr>
          <w:rStyle w:val="DevConfigGray"/>
        </w:rPr>
        <w:t>no ip domain lookup</w:t>
      </w:r>
    </w:p>
    <w:p w14:paraId="1249668C" w14:textId="2A73D507" w:rsidR="00041E2F" w:rsidRPr="006239E9" w:rsidRDefault="00041E2F" w:rsidP="00041E2F">
      <w:pPr>
        <w:pStyle w:val="DevConfigs"/>
        <w:rPr>
          <w:rStyle w:val="DevConfigGray"/>
        </w:rPr>
      </w:pPr>
      <w:r w:rsidRPr="006239E9">
        <w:rPr>
          <w:rStyle w:val="DevConfigGray"/>
        </w:rPr>
        <w:t>!</w:t>
      </w:r>
    </w:p>
    <w:p w14:paraId="24EFC900" w14:textId="77777777" w:rsidR="00041E2F" w:rsidRPr="006239E9" w:rsidRDefault="00041E2F" w:rsidP="00041E2F">
      <w:pPr>
        <w:pStyle w:val="DevConfigs"/>
        <w:rPr>
          <w:rStyle w:val="DevConfigGray"/>
        </w:rPr>
      </w:pPr>
      <w:r w:rsidRPr="006239E9">
        <w:rPr>
          <w:rStyle w:val="DevConfigGray"/>
        </w:rPr>
        <w:t>login on-success log</w:t>
      </w:r>
    </w:p>
    <w:p w14:paraId="52C0D1EB" w14:textId="40631019" w:rsidR="00041E2F" w:rsidRPr="006239E9" w:rsidRDefault="00041E2F" w:rsidP="00041E2F">
      <w:pPr>
        <w:pStyle w:val="DevConfigs"/>
        <w:rPr>
          <w:rStyle w:val="DevConfigGray"/>
        </w:rPr>
      </w:pPr>
      <w:r w:rsidRPr="006239E9">
        <w:rPr>
          <w:rStyle w:val="DevConfigGray"/>
        </w:rPr>
        <w:t>!</w:t>
      </w:r>
    </w:p>
    <w:p w14:paraId="4A420B8C" w14:textId="77777777" w:rsidR="00041E2F" w:rsidRPr="006239E9" w:rsidRDefault="00041E2F" w:rsidP="00041E2F">
      <w:pPr>
        <w:pStyle w:val="DevConfigs"/>
        <w:rPr>
          <w:rStyle w:val="DevConfigGray"/>
        </w:rPr>
      </w:pPr>
      <w:r w:rsidRPr="006239E9">
        <w:rPr>
          <w:rStyle w:val="DevConfigGray"/>
        </w:rPr>
        <w:t>subscriber templating</w:t>
      </w:r>
    </w:p>
    <w:p w14:paraId="4192A3CF" w14:textId="05E6685A" w:rsidR="00041E2F" w:rsidRPr="006239E9" w:rsidRDefault="00041E2F" w:rsidP="00041E2F">
      <w:pPr>
        <w:pStyle w:val="DevConfigs"/>
        <w:rPr>
          <w:rStyle w:val="DevConfigGray"/>
        </w:rPr>
      </w:pPr>
      <w:r w:rsidRPr="006239E9">
        <w:rPr>
          <w:rStyle w:val="DevConfigGray"/>
        </w:rPr>
        <w:t>!</w:t>
      </w:r>
    </w:p>
    <w:p w14:paraId="31A326C0" w14:textId="77777777" w:rsidR="00041E2F" w:rsidRPr="006239E9" w:rsidRDefault="00041E2F" w:rsidP="00041E2F">
      <w:pPr>
        <w:pStyle w:val="DevConfigs"/>
        <w:rPr>
          <w:rStyle w:val="DevConfigGray"/>
        </w:rPr>
      </w:pPr>
      <w:r w:rsidRPr="006239E9">
        <w:rPr>
          <w:rStyle w:val="DevConfigGray"/>
        </w:rPr>
        <w:t>ipv6 unicast-routing</w:t>
      </w:r>
    </w:p>
    <w:p w14:paraId="68F27A57" w14:textId="2BBF9DA6" w:rsidR="00041E2F" w:rsidRPr="006239E9" w:rsidRDefault="00041E2F" w:rsidP="00041E2F">
      <w:pPr>
        <w:pStyle w:val="DevConfigs"/>
        <w:rPr>
          <w:rStyle w:val="DevConfigGray"/>
        </w:rPr>
      </w:pPr>
      <w:r w:rsidRPr="006239E9">
        <w:rPr>
          <w:rStyle w:val="DevConfigGray"/>
        </w:rPr>
        <w:t>multilink bundle-name authenticated</w:t>
      </w:r>
    </w:p>
    <w:p w14:paraId="394C5703" w14:textId="77777777" w:rsidR="00041E2F" w:rsidRPr="006239E9" w:rsidRDefault="00041E2F" w:rsidP="00041E2F">
      <w:pPr>
        <w:pStyle w:val="DevConfigs"/>
        <w:rPr>
          <w:rStyle w:val="DevConfigGray"/>
        </w:rPr>
      </w:pPr>
      <w:r w:rsidRPr="006239E9">
        <w:rPr>
          <w:rStyle w:val="DevConfigGray"/>
        </w:rPr>
        <w:t>!</w:t>
      </w:r>
    </w:p>
    <w:p w14:paraId="589A3DA1" w14:textId="77777777" w:rsidR="00041E2F" w:rsidRPr="006239E9" w:rsidRDefault="00041E2F" w:rsidP="00041E2F">
      <w:pPr>
        <w:pStyle w:val="DevConfigs"/>
        <w:rPr>
          <w:rStyle w:val="DevConfigGray"/>
        </w:rPr>
      </w:pPr>
      <w:r w:rsidRPr="006239E9">
        <w:rPr>
          <w:rStyle w:val="DevConfigGray"/>
        </w:rPr>
        <w:t>spanning-tree extend system-id</w:t>
      </w:r>
    </w:p>
    <w:p w14:paraId="681D5B4E" w14:textId="02CA0A9F" w:rsidR="00041E2F" w:rsidRPr="006239E9" w:rsidRDefault="00041E2F" w:rsidP="00041E2F">
      <w:pPr>
        <w:pStyle w:val="DevConfigs"/>
        <w:rPr>
          <w:rStyle w:val="DevConfigGray"/>
        </w:rPr>
      </w:pPr>
      <w:r w:rsidRPr="006239E9">
        <w:rPr>
          <w:rStyle w:val="DevConfigGray"/>
        </w:rPr>
        <w:t>!</w:t>
      </w:r>
    </w:p>
    <w:p w14:paraId="4944B68C" w14:textId="77777777" w:rsidR="00041E2F" w:rsidRPr="006239E9" w:rsidRDefault="00041E2F" w:rsidP="00041E2F">
      <w:pPr>
        <w:pStyle w:val="DevConfigs"/>
        <w:rPr>
          <w:rStyle w:val="DevConfigGray"/>
        </w:rPr>
      </w:pPr>
      <w:r w:rsidRPr="006239E9">
        <w:rPr>
          <w:rStyle w:val="DevConfigGray"/>
        </w:rPr>
        <w:t>redundancy</w:t>
      </w:r>
    </w:p>
    <w:p w14:paraId="072C2F5A" w14:textId="3191700C" w:rsidR="00041E2F" w:rsidRPr="006239E9" w:rsidRDefault="00041E2F" w:rsidP="00041E2F">
      <w:pPr>
        <w:pStyle w:val="DevConfigs"/>
        <w:rPr>
          <w:rStyle w:val="DevConfigGray"/>
        </w:rPr>
      </w:pPr>
      <w:r w:rsidRPr="006239E9">
        <w:rPr>
          <w:rStyle w:val="DevConfigGray"/>
        </w:rPr>
        <w:t xml:space="preserve"> mode none</w:t>
      </w:r>
    </w:p>
    <w:p w14:paraId="4521310A" w14:textId="77777777" w:rsidR="00041E2F" w:rsidRPr="006239E9" w:rsidRDefault="00041E2F" w:rsidP="00041E2F">
      <w:pPr>
        <w:pStyle w:val="DevConfigs"/>
        <w:rPr>
          <w:rStyle w:val="DevConfigGray"/>
        </w:rPr>
      </w:pPr>
      <w:r w:rsidRPr="006239E9">
        <w:rPr>
          <w:rStyle w:val="DevConfigGray"/>
        </w:rPr>
        <w:t>!</w:t>
      </w:r>
    </w:p>
    <w:p w14:paraId="25631FF4" w14:textId="77777777" w:rsidR="00041E2F" w:rsidRPr="006239E9" w:rsidRDefault="00041E2F" w:rsidP="00041E2F">
      <w:pPr>
        <w:pStyle w:val="DevConfigs"/>
        <w:rPr>
          <w:rStyle w:val="DevConfigGray"/>
        </w:rPr>
      </w:pPr>
      <w:r w:rsidRPr="006239E9">
        <w:rPr>
          <w:rStyle w:val="DevConfigGray"/>
        </w:rPr>
        <w:t>interface Loopback1</w:t>
      </w:r>
    </w:p>
    <w:p w14:paraId="66CDACE1" w14:textId="77777777" w:rsidR="00041E2F" w:rsidRPr="006239E9" w:rsidRDefault="00041E2F" w:rsidP="00041E2F">
      <w:pPr>
        <w:pStyle w:val="DevConfigs"/>
        <w:rPr>
          <w:rStyle w:val="DevConfigGray"/>
        </w:rPr>
      </w:pPr>
      <w:r w:rsidRPr="006239E9">
        <w:rPr>
          <w:rStyle w:val="DevConfigGray"/>
        </w:rPr>
        <w:t xml:space="preserve"> ip address 10.1.0.1 255.255.255.0</w:t>
      </w:r>
    </w:p>
    <w:p w14:paraId="7B6E1A63" w14:textId="77777777" w:rsidR="00041E2F" w:rsidRPr="006239E9" w:rsidRDefault="00041E2F" w:rsidP="00041E2F">
      <w:pPr>
        <w:pStyle w:val="DevConfigs"/>
        <w:rPr>
          <w:rStyle w:val="DevConfigGray"/>
        </w:rPr>
      </w:pPr>
      <w:r w:rsidRPr="006239E9">
        <w:rPr>
          <w:rStyle w:val="DevConfigGray"/>
        </w:rPr>
        <w:t xml:space="preserve"> ipv6 address FE80::1 link-local</w:t>
      </w:r>
    </w:p>
    <w:p w14:paraId="49F74253" w14:textId="77777777" w:rsidR="00041E2F" w:rsidRPr="006239E9" w:rsidRDefault="00041E2F" w:rsidP="00041E2F">
      <w:pPr>
        <w:pStyle w:val="DevConfigs"/>
        <w:rPr>
          <w:rStyle w:val="DevConfigGray"/>
        </w:rPr>
      </w:pPr>
      <w:r w:rsidRPr="006239E9">
        <w:rPr>
          <w:rStyle w:val="DevConfigGray"/>
        </w:rPr>
        <w:t xml:space="preserve"> ipv6 address 2001:DB8:ACAD:10::1/64</w:t>
      </w:r>
    </w:p>
    <w:p w14:paraId="2DB83575" w14:textId="77777777" w:rsidR="00041E2F" w:rsidRPr="006239E9" w:rsidRDefault="00041E2F" w:rsidP="00041E2F">
      <w:pPr>
        <w:pStyle w:val="DevConfigs"/>
        <w:rPr>
          <w:rStyle w:val="DevConfigGray"/>
        </w:rPr>
      </w:pPr>
      <w:r w:rsidRPr="006239E9">
        <w:rPr>
          <w:rStyle w:val="DevConfigGray"/>
        </w:rPr>
        <w:t>!</w:t>
      </w:r>
    </w:p>
    <w:p w14:paraId="0EE7920A" w14:textId="77777777" w:rsidR="00041E2F" w:rsidRPr="006239E9" w:rsidRDefault="00041E2F" w:rsidP="00041E2F">
      <w:pPr>
        <w:pStyle w:val="DevConfigs"/>
        <w:rPr>
          <w:rStyle w:val="DevConfigGray"/>
        </w:rPr>
      </w:pPr>
      <w:r w:rsidRPr="006239E9">
        <w:rPr>
          <w:rStyle w:val="DevConfigGray"/>
        </w:rPr>
        <w:t>interface Loopback2</w:t>
      </w:r>
    </w:p>
    <w:p w14:paraId="64DA3683" w14:textId="77777777" w:rsidR="00041E2F" w:rsidRPr="006239E9" w:rsidRDefault="00041E2F" w:rsidP="00041E2F">
      <w:pPr>
        <w:pStyle w:val="DevConfigs"/>
        <w:rPr>
          <w:rStyle w:val="DevConfigGray"/>
        </w:rPr>
      </w:pPr>
      <w:r w:rsidRPr="006239E9">
        <w:rPr>
          <w:rStyle w:val="DevConfigGray"/>
        </w:rPr>
        <w:t xml:space="preserve"> ip address 209.165.200.225 255.255.255.224</w:t>
      </w:r>
    </w:p>
    <w:p w14:paraId="226A383A" w14:textId="77777777" w:rsidR="00041E2F" w:rsidRPr="006239E9" w:rsidRDefault="00041E2F" w:rsidP="00041E2F">
      <w:pPr>
        <w:pStyle w:val="DevConfigs"/>
        <w:rPr>
          <w:rStyle w:val="DevConfigGray"/>
        </w:rPr>
      </w:pPr>
      <w:r w:rsidRPr="006239E9">
        <w:rPr>
          <w:rStyle w:val="DevConfigGray"/>
        </w:rPr>
        <w:t xml:space="preserve"> ipv6 address FE80::1 link-local</w:t>
      </w:r>
    </w:p>
    <w:p w14:paraId="5FFBCD7A" w14:textId="77777777" w:rsidR="00041E2F" w:rsidRPr="006239E9" w:rsidRDefault="00041E2F" w:rsidP="00041E2F">
      <w:pPr>
        <w:pStyle w:val="DevConfigs"/>
        <w:rPr>
          <w:rStyle w:val="DevConfigGray"/>
        </w:rPr>
      </w:pPr>
      <w:r w:rsidRPr="006239E9">
        <w:rPr>
          <w:rStyle w:val="DevConfigGray"/>
        </w:rPr>
        <w:t xml:space="preserve"> ipv6 address 2001:DB8:ACAD:209::1/64</w:t>
      </w:r>
    </w:p>
    <w:p w14:paraId="5A06BB4D" w14:textId="77777777" w:rsidR="00041E2F" w:rsidRPr="006239E9" w:rsidRDefault="00041E2F" w:rsidP="00041E2F">
      <w:pPr>
        <w:pStyle w:val="DevConfigs"/>
        <w:rPr>
          <w:rStyle w:val="DevConfigGray"/>
        </w:rPr>
      </w:pPr>
      <w:r w:rsidRPr="006239E9">
        <w:rPr>
          <w:rStyle w:val="DevConfigGray"/>
        </w:rPr>
        <w:t>!</w:t>
      </w:r>
    </w:p>
    <w:p w14:paraId="4F4C6E16" w14:textId="77777777" w:rsidR="00041E2F" w:rsidRPr="006239E9" w:rsidRDefault="00041E2F" w:rsidP="00041E2F">
      <w:pPr>
        <w:pStyle w:val="DevConfigs"/>
        <w:rPr>
          <w:rStyle w:val="DevConfigGray"/>
        </w:rPr>
      </w:pPr>
      <w:r w:rsidRPr="006239E9">
        <w:rPr>
          <w:rStyle w:val="DevConfigGray"/>
        </w:rPr>
        <w:t>interface GigabitEthernet0/0/0</w:t>
      </w:r>
    </w:p>
    <w:p w14:paraId="42281829" w14:textId="77777777" w:rsidR="00041E2F" w:rsidRPr="006239E9" w:rsidRDefault="00041E2F" w:rsidP="00041E2F">
      <w:pPr>
        <w:pStyle w:val="DevConfigs"/>
        <w:rPr>
          <w:rStyle w:val="DevConfigGray"/>
        </w:rPr>
      </w:pPr>
      <w:r w:rsidRPr="006239E9">
        <w:rPr>
          <w:rStyle w:val="DevConfigGray"/>
        </w:rPr>
        <w:t xml:space="preserve"> ip address 172.16.1.1 255.255.255.0</w:t>
      </w:r>
    </w:p>
    <w:p w14:paraId="1733B264" w14:textId="77777777" w:rsidR="00041E2F" w:rsidRPr="006239E9" w:rsidRDefault="00041E2F" w:rsidP="00041E2F">
      <w:pPr>
        <w:pStyle w:val="DevConfigs"/>
        <w:rPr>
          <w:rStyle w:val="DevConfigGray"/>
        </w:rPr>
      </w:pPr>
      <w:r w:rsidRPr="006239E9">
        <w:rPr>
          <w:rStyle w:val="DevConfigGray"/>
        </w:rPr>
        <w:t xml:space="preserve"> ipv6 address FE80::1 link-local</w:t>
      </w:r>
    </w:p>
    <w:p w14:paraId="354F6378" w14:textId="77777777" w:rsidR="00041E2F" w:rsidRPr="006239E9" w:rsidRDefault="00041E2F" w:rsidP="00041E2F">
      <w:pPr>
        <w:pStyle w:val="DevConfigs"/>
        <w:rPr>
          <w:rStyle w:val="DevConfigGray"/>
        </w:rPr>
      </w:pPr>
      <w:r w:rsidRPr="006239E9">
        <w:rPr>
          <w:rStyle w:val="DevConfigGray"/>
        </w:rPr>
        <w:t xml:space="preserve"> ipv6 address 2001:DB8:ACAD:2::1/64</w:t>
      </w:r>
    </w:p>
    <w:p w14:paraId="41A7D4D3" w14:textId="77777777" w:rsidR="00041E2F" w:rsidRPr="006239E9" w:rsidRDefault="00041E2F" w:rsidP="00041E2F">
      <w:pPr>
        <w:pStyle w:val="DevConfigs"/>
        <w:rPr>
          <w:rStyle w:val="DevConfigGray"/>
        </w:rPr>
      </w:pPr>
      <w:r w:rsidRPr="006239E9">
        <w:rPr>
          <w:rStyle w:val="DevConfigGray"/>
        </w:rPr>
        <w:t>negotiation auto</w:t>
      </w:r>
    </w:p>
    <w:p w14:paraId="5E9C8183" w14:textId="77777777" w:rsidR="00041E2F" w:rsidRPr="006239E9" w:rsidRDefault="00041E2F" w:rsidP="00041E2F">
      <w:pPr>
        <w:pStyle w:val="DevConfigs"/>
        <w:rPr>
          <w:rStyle w:val="DevConfigGray"/>
        </w:rPr>
      </w:pPr>
      <w:r w:rsidRPr="006239E9">
        <w:rPr>
          <w:rStyle w:val="DevConfigGray"/>
        </w:rPr>
        <w:t>!</w:t>
      </w:r>
    </w:p>
    <w:p w14:paraId="352156C8" w14:textId="77777777" w:rsidR="00041E2F" w:rsidRPr="006239E9" w:rsidRDefault="00041E2F" w:rsidP="00041E2F">
      <w:pPr>
        <w:pStyle w:val="DevConfigs"/>
        <w:rPr>
          <w:rStyle w:val="DevConfigGray"/>
        </w:rPr>
      </w:pPr>
      <w:r w:rsidRPr="006239E9">
        <w:rPr>
          <w:rStyle w:val="DevConfigGray"/>
        </w:rPr>
        <w:t>interface GigabitEthernet0/0/1</w:t>
      </w:r>
    </w:p>
    <w:p w14:paraId="5B0B087A" w14:textId="77777777" w:rsidR="00041E2F" w:rsidRPr="006239E9" w:rsidRDefault="00041E2F" w:rsidP="00041E2F">
      <w:pPr>
        <w:pStyle w:val="DevConfigs"/>
        <w:rPr>
          <w:rStyle w:val="DevConfigGray"/>
        </w:rPr>
      </w:pPr>
      <w:r w:rsidRPr="006239E9">
        <w:rPr>
          <w:rStyle w:val="DevConfigGray"/>
        </w:rPr>
        <w:t xml:space="preserve"> ip address 192.168.1.1 255.255.255.0</w:t>
      </w:r>
    </w:p>
    <w:p w14:paraId="515117A5" w14:textId="77777777" w:rsidR="00041E2F" w:rsidRPr="006239E9" w:rsidRDefault="00041E2F" w:rsidP="00041E2F">
      <w:pPr>
        <w:pStyle w:val="DevConfigs"/>
        <w:rPr>
          <w:rStyle w:val="DevConfigGray"/>
        </w:rPr>
      </w:pPr>
      <w:r w:rsidRPr="006239E9">
        <w:rPr>
          <w:rStyle w:val="DevConfigGray"/>
        </w:rPr>
        <w:t xml:space="preserve"> negotiation auto</w:t>
      </w:r>
    </w:p>
    <w:p w14:paraId="2F05014A" w14:textId="77777777" w:rsidR="00041E2F" w:rsidRPr="006239E9" w:rsidRDefault="00041E2F" w:rsidP="00041E2F">
      <w:pPr>
        <w:pStyle w:val="DevConfigs"/>
        <w:rPr>
          <w:rStyle w:val="DevConfigGray"/>
        </w:rPr>
      </w:pPr>
      <w:r w:rsidRPr="006239E9">
        <w:rPr>
          <w:rStyle w:val="DevConfigGray"/>
        </w:rPr>
        <w:t xml:space="preserve"> ipv6 address FE80::1 link-local</w:t>
      </w:r>
    </w:p>
    <w:p w14:paraId="6E0F4062" w14:textId="77777777" w:rsidR="00041E2F" w:rsidRPr="006239E9" w:rsidRDefault="00041E2F" w:rsidP="00041E2F">
      <w:pPr>
        <w:pStyle w:val="DevConfigs"/>
        <w:rPr>
          <w:rStyle w:val="DevConfigGray"/>
        </w:rPr>
      </w:pPr>
      <w:r w:rsidRPr="006239E9">
        <w:rPr>
          <w:rStyle w:val="DevConfigGray"/>
        </w:rPr>
        <w:lastRenderedPageBreak/>
        <w:t xml:space="preserve"> ipv6 address 2001:DB8:ACAD:1::1/64</w:t>
      </w:r>
    </w:p>
    <w:p w14:paraId="5A25DAE6" w14:textId="77777777" w:rsidR="00041E2F" w:rsidRPr="006239E9" w:rsidRDefault="00041E2F" w:rsidP="00041E2F">
      <w:pPr>
        <w:pStyle w:val="DevConfigs"/>
        <w:rPr>
          <w:rStyle w:val="DevConfigGray"/>
        </w:rPr>
      </w:pPr>
      <w:r w:rsidRPr="006239E9">
        <w:rPr>
          <w:rStyle w:val="DevConfigGray"/>
        </w:rPr>
        <w:t>!</w:t>
      </w:r>
    </w:p>
    <w:p w14:paraId="794B8796" w14:textId="77777777" w:rsidR="00041E2F" w:rsidRPr="006239E9" w:rsidRDefault="00041E2F" w:rsidP="00041E2F">
      <w:pPr>
        <w:pStyle w:val="DevConfigs"/>
        <w:rPr>
          <w:rStyle w:val="DevConfigGray"/>
        </w:rPr>
      </w:pPr>
      <w:r w:rsidRPr="006239E9">
        <w:rPr>
          <w:rStyle w:val="DevConfigGray"/>
        </w:rPr>
        <w:t>interface Serial0/1/0</w:t>
      </w:r>
    </w:p>
    <w:p w14:paraId="619D841F" w14:textId="77777777" w:rsidR="00041E2F" w:rsidRPr="006239E9" w:rsidRDefault="00041E2F" w:rsidP="00041E2F">
      <w:pPr>
        <w:pStyle w:val="DevConfigs"/>
        <w:rPr>
          <w:rStyle w:val="DevConfigGray"/>
        </w:rPr>
      </w:pPr>
      <w:r w:rsidRPr="006239E9">
        <w:rPr>
          <w:rStyle w:val="DevConfigGray"/>
        </w:rPr>
        <w:t xml:space="preserve"> no ip address</w:t>
      </w:r>
    </w:p>
    <w:p w14:paraId="72E27233" w14:textId="77777777" w:rsidR="00041E2F" w:rsidRPr="006239E9" w:rsidRDefault="00041E2F" w:rsidP="00041E2F">
      <w:pPr>
        <w:pStyle w:val="DevConfigs"/>
        <w:rPr>
          <w:rStyle w:val="DevConfigGray"/>
        </w:rPr>
      </w:pPr>
      <w:r w:rsidRPr="006239E9">
        <w:rPr>
          <w:rStyle w:val="DevConfigGray"/>
        </w:rPr>
        <w:t>!</w:t>
      </w:r>
    </w:p>
    <w:p w14:paraId="7443FFAB" w14:textId="77777777" w:rsidR="00041E2F" w:rsidRPr="006239E9" w:rsidRDefault="00041E2F" w:rsidP="00041E2F">
      <w:pPr>
        <w:pStyle w:val="DevConfigs"/>
        <w:rPr>
          <w:rStyle w:val="DevConfigGray"/>
        </w:rPr>
      </w:pPr>
      <w:r w:rsidRPr="006239E9">
        <w:rPr>
          <w:rStyle w:val="DevConfigGray"/>
        </w:rPr>
        <w:t>interface Serial0/1/1</w:t>
      </w:r>
    </w:p>
    <w:p w14:paraId="6FB427BF" w14:textId="77777777" w:rsidR="00041E2F" w:rsidRPr="006239E9" w:rsidRDefault="00041E2F" w:rsidP="00041E2F">
      <w:pPr>
        <w:pStyle w:val="DevConfigs"/>
        <w:rPr>
          <w:rStyle w:val="DevConfigGray"/>
        </w:rPr>
      </w:pPr>
      <w:r>
        <w:rPr>
          <w:rStyle w:val="DevConfigGray"/>
        </w:rPr>
        <w:t xml:space="preserve"> </w:t>
      </w:r>
      <w:r w:rsidRPr="006239E9">
        <w:rPr>
          <w:rStyle w:val="DevConfigGray"/>
        </w:rPr>
        <w:t>no ip address</w:t>
      </w:r>
    </w:p>
    <w:p w14:paraId="6D65C87D" w14:textId="77777777" w:rsidR="00041E2F" w:rsidRPr="006239E9" w:rsidRDefault="00041E2F" w:rsidP="00041E2F">
      <w:pPr>
        <w:pStyle w:val="DevConfigs"/>
        <w:rPr>
          <w:rStyle w:val="DevConfigGray"/>
        </w:rPr>
      </w:pPr>
      <w:r>
        <w:rPr>
          <w:rStyle w:val="DevConfigGray"/>
        </w:rPr>
        <w:t>!</w:t>
      </w:r>
      <w:r w:rsidRPr="006239E9">
        <w:rPr>
          <w:rStyle w:val="DevConfigGray"/>
        </w:rPr>
        <w:t xml:space="preserve"> </w:t>
      </w:r>
    </w:p>
    <w:p w14:paraId="74C95838" w14:textId="77777777" w:rsidR="00041E2F" w:rsidRPr="006239E9" w:rsidRDefault="00041E2F" w:rsidP="00041E2F">
      <w:pPr>
        <w:pStyle w:val="DevConfigs"/>
        <w:rPr>
          <w:rStyle w:val="DevConfigGray"/>
        </w:rPr>
      </w:pPr>
      <w:r w:rsidRPr="006239E9">
        <w:rPr>
          <w:rStyle w:val="DevConfigGray"/>
        </w:rPr>
        <w:t>ip forward-protocol nd</w:t>
      </w:r>
    </w:p>
    <w:p w14:paraId="6B4A6370" w14:textId="77777777" w:rsidR="00041E2F" w:rsidRPr="006239E9" w:rsidRDefault="00041E2F" w:rsidP="00041E2F">
      <w:pPr>
        <w:pStyle w:val="DevConfigs"/>
        <w:rPr>
          <w:rStyle w:val="DevConfigGray"/>
        </w:rPr>
      </w:pPr>
      <w:r w:rsidRPr="006239E9">
        <w:rPr>
          <w:rStyle w:val="DevConfigGray"/>
        </w:rPr>
        <w:t>no ip http server</w:t>
      </w:r>
    </w:p>
    <w:p w14:paraId="1FD5ACB6" w14:textId="77777777" w:rsidR="00041E2F" w:rsidRPr="006239E9" w:rsidRDefault="00041E2F" w:rsidP="00041E2F">
      <w:pPr>
        <w:pStyle w:val="DevConfigs"/>
        <w:rPr>
          <w:rStyle w:val="DevConfigGray"/>
        </w:rPr>
      </w:pPr>
      <w:r w:rsidRPr="006239E9">
        <w:rPr>
          <w:rStyle w:val="DevConfigGray"/>
        </w:rPr>
        <w:t>ip http secure-server</w:t>
      </w:r>
    </w:p>
    <w:p w14:paraId="634F80AE" w14:textId="77777777" w:rsidR="00041E2F" w:rsidRPr="006239E9" w:rsidRDefault="00041E2F" w:rsidP="00041E2F">
      <w:pPr>
        <w:pStyle w:val="DevConfigs"/>
        <w:rPr>
          <w:rStyle w:val="DevConfigGray"/>
        </w:rPr>
      </w:pPr>
      <w:r w:rsidRPr="006239E9">
        <w:rPr>
          <w:rStyle w:val="DevConfigGray"/>
        </w:rPr>
        <w:t>ip route 0.0.0.0 0.0.0.0 172.16.1.2</w:t>
      </w:r>
    </w:p>
    <w:p w14:paraId="7C0886BF" w14:textId="77777777" w:rsidR="00041E2F" w:rsidRPr="006239E9" w:rsidRDefault="00041E2F" w:rsidP="00041E2F">
      <w:pPr>
        <w:pStyle w:val="DevConfigs"/>
        <w:rPr>
          <w:rStyle w:val="DevConfigGray"/>
        </w:rPr>
      </w:pPr>
      <w:r w:rsidRPr="006239E9">
        <w:rPr>
          <w:rStyle w:val="DevConfigGray"/>
        </w:rPr>
        <w:t>ip route 0.0.0.0 0.0.0.0 192.168.1.2 80</w:t>
      </w:r>
    </w:p>
    <w:p w14:paraId="6E265109" w14:textId="77777777" w:rsidR="00041E2F" w:rsidRPr="006239E9" w:rsidRDefault="00041E2F" w:rsidP="00041E2F">
      <w:pPr>
        <w:pStyle w:val="DevConfigs"/>
        <w:rPr>
          <w:rStyle w:val="DevConfigGray"/>
        </w:rPr>
      </w:pPr>
      <w:r w:rsidRPr="006239E9">
        <w:rPr>
          <w:rStyle w:val="DevConfigGray"/>
        </w:rPr>
        <w:t>ip route 10.2.0.0 255.255.255.0 192.168.1.2</w:t>
      </w:r>
    </w:p>
    <w:p w14:paraId="4082DA59" w14:textId="7259C8D5" w:rsidR="00041E2F" w:rsidRPr="006239E9" w:rsidRDefault="00041E2F" w:rsidP="00041E2F">
      <w:pPr>
        <w:pStyle w:val="DevConfigs"/>
        <w:rPr>
          <w:rStyle w:val="DevConfigGray"/>
        </w:rPr>
      </w:pPr>
      <w:r w:rsidRPr="006239E9">
        <w:rPr>
          <w:rStyle w:val="DevConfigGray"/>
        </w:rPr>
        <w:t>!</w:t>
      </w:r>
    </w:p>
    <w:p w14:paraId="76FF6AA3" w14:textId="77777777" w:rsidR="00041E2F" w:rsidRPr="006239E9" w:rsidRDefault="00041E2F" w:rsidP="00041E2F">
      <w:pPr>
        <w:pStyle w:val="DevConfigs"/>
        <w:rPr>
          <w:rStyle w:val="DevConfigGray"/>
        </w:rPr>
      </w:pPr>
      <w:r w:rsidRPr="006239E9">
        <w:rPr>
          <w:rStyle w:val="DevConfigGray"/>
        </w:rPr>
        <w:t>ipv6 route ::/0 2001:DB8:ACAD:2::2</w:t>
      </w:r>
    </w:p>
    <w:p w14:paraId="17BBDB25" w14:textId="6CD04038" w:rsidR="00041E2F" w:rsidRPr="006239E9" w:rsidRDefault="00041E2F" w:rsidP="00041E2F">
      <w:pPr>
        <w:pStyle w:val="DevConfigs"/>
        <w:rPr>
          <w:rStyle w:val="DevConfigGray"/>
        </w:rPr>
      </w:pPr>
      <w:r w:rsidRPr="006239E9">
        <w:rPr>
          <w:rStyle w:val="DevConfigGray"/>
        </w:rPr>
        <w:t>!</w:t>
      </w:r>
    </w:p>
    <w:p w14:paraId="1CD2CD3F" w14:textId="77777777" w:rsidR="00041E2F" w:rsidRPr="006239E9" w:rsidRDefault="00041E2F" w:rsidP="00041E2F">
      <w:pPr>
        <w:pStyle w:val="DevConfigs"/>
        <w:rPr>
          <w:rStyle w:val="DevConfigGray"/>
        </w:rPr>
      </w:pPr>
      <w:r w:rsidRPr="006239E9">
        <w:rPr>
          <w:rStyle w:val="DevConfigGray"/>
        </w:rPr>
        <w:t>control-plane</w:t>
      </w:r>
    </w:p>
    <w:p w14:paraId="5E18A335" w14:textId="77777777" w:rsidR="00041E2F" w:rsidRPr="006239E9" w:rsidRDefault="00041E2F" w:rsidP="00041E2F">
      <w:pPr>
        <w:pStyle w:val="DevConfigs"/>
        <w:rPr>
          <w:rStyle w:val="DevConfigGray"/>
        </w:rPr>
      </w:pPr>
      <w:r w:rsidRPr="006239E9">
        <w:rPr>
          <w:rStyle w:val="DevConfigGray"/>
        </w:rPr>
        <w:t>!</w:t>
      </w:r>
    </w:p>
    <w:p w14:paraId="723A005E" w14:textId="77777777" w:rsidR="00041E2F" w:rsidRPr="006239E9" w:rsidRDefault="00041E2F" w:rsidP="00041E2F">
      <w:pPr>
        <w:pStyle w:val="DevConfigs"/>
        <w:rPr>
          <w:rStyle w:val="DevConfigGray"/>
        </w:rPr>
      </w:pPr>
      <w:r w:rsidRPr="006239E9">
        <w:rPr>
          <w:rStyle w:val="DevConfigGray"/>
        </w:rPr>
        <w:t>banner motd ^C Authorized Users Only! ^C</w:t>
      </w:r>
    </w:p>
    <w:p w14:paraId="362D075E" w14:textId="77777777" w:rsidR="00041E2F" w:rsidRPr="006239E9" w:rsidRDefault="00041E2F" w:rsidP="00041E2F">
      <w:pPr>
        <w:pStyle w:val="DevConfigs"/>
        <w:rPr>
          <w:rStyle w:val="DevConfigGray"/>
        </w:rPr>
      </w:pPr>
      <w:r w:rsidRPr="006239E9">
        <w:rPr>
          <w:rStyle w:val="DevConfigGray"/>
        </w:rPr>
        <w:t>!</w:t>
      </w:r>
    </w:p>
    <w:p w14:paraId="7880664E" w14:textId="77777777" w:rsidR="00041E2F" w:rsidRPr="006239E9" w:rsidRDefault="00041E2F" w:rsidP="00041E2F">
      <w:pPr>
        <w:pStyle w:val="DevConfigs"/>
        <w:rPr>
          <w:rStyle w:val="DevConfigGray"/>
        </w:rPr>
      </w:pPr>
      <w:r w:rsidRPr="006239E9">
        <w:rPr>
          <w:rStyle w:val="DevConfigGray"/>
        </w:rPr>
        <w:t>line con 0</w:t>
      </w:r>
    </w:p>
    <w:p w14:paraId="70E1B146" w14:textId="77777777" w:rsidR="00041E2F" w:rsidRPr="006239E9" w:rsidRDefault="00041E2F" w:rsidP="00041E2F">
      <w:pPr>
        <w:pStyle w:val="DevConfigs"/>
        <w:rPr>
          <w:rStyle w:val="DevConfigGray"/>
        </w:rPr>
      </w:pPr>
      <w:r w:rsidRPr="006239E9">
        <w:rPr>
          <w:rStyle w:val="DevConfigGray"/>
        </w:rPr>
        <w:t xml:space="preserve"> password 7 02050D480809</w:t>
      </w:r>
    </w:p>
    <w:p w14:paraId="1D5ABCD9" w14:textId="77777777" w:rsidR="00041E2F" w:rsidRPr="006239E9" w:rsidRDefault="00041E2F" w:rsidP="00041E2F">
      <w:pPr>
        <w:pStyle w:val="DevConfigs"/>
        <w:rPr>
          <w:rStyle w:val="DevConfigGray"/>
        </w:rPr>
      </w:pPr>
      <w:r w:rsidRPr="006239E9">
        <w:rPr>
          <w:rStyle w:val="DevConfigGray"/>
        </w:rPr>
        <w:t xml:space="preserve"> login</w:t>
      </w:r>
    </w:p>
    <w:p w14:paraId="3D0B9265" w14:textId="77777777" w:rsidR="00041E2F" w:rsidRPr="006239E9" w:rsidRDefault="00041E2F" w:rsidP="00041E2F">
      <w:pPr>
        <w:pStyle w:val="DevConfigs"/>
        <w:rPr>
          <w:rStyle w:val="DevConfigGray"/>
        </w:rPr>
      </w:pPr>
      <w:r w:rsidRPr="006239E9">
        <w:rPr>
          <w:rStyle w:val="DevConfigGray"/>
        </w:rPr>
        <w:t xml:space="preserve"> transport input none</w:t>
      </w:r>
    </w:p>
    <w:p w14:paraId="7FFC040E" w14:textId="77777777" w:rsidR="00041E2F" w:rsidRPr="006239E9" w:rsidRDefault="00041E2F" w:rsidP="00041E2F">
      <w:pPr>
        <w:pStyle w:val="DevConfigs"/>
        <w:rPr>
          <w:rStyle w:val="DevConfigGray"/>
        </w:rPr>
      </w:pPr>
      <w:r w:rsidRPr="006239E9">
        <w:rPr>
          <w:rStyle w:val="DevConfigGray"/>
        </w:rPr>
        <w:t xml:space="preserve"> stopbits 1</w:t>
      </w:r>
    </w:p>
    <w:p w14:paraId="0234855A" w14:textId="77777777" w:rsidR="00041E2F" w:rsidRPr="006239E9" w:rsidRDefault="00041E2F" w:rsidP="00041E2F">
      <w:pPr>
        <w:pStyle w:val="DevConfigs"/>
        <w:rPr>
          <w:rStyle w:val="DevConfigGray"/>
        </w:rPr>
      </w:pPr>
      <w:r w:rsidRPr="006239E9">
        <w:rPr>
          <w:rStyle w:val="DevConfigGray"/>
        </w:rPr>
        <w:t>line aux 0</w:t>
      </w:r>
    </w:p>
    <w:p w14:paraId="33EC6F57" w14:textId="77777777" w:rsidR="00041E2F" w:rsidRPr="006239E9" w:rsidRDefault="00041E2F" w:rsidP="00041E2F">
      <w:pPr>
        <w:pStyle w:val="DevConfigs"/>
        <w:rPr>
          <w:rStyle w:val="DevConfigGray"/>
        </w:rPr>
      </w:pPr>
      <w:r w:rsidRPr="006239E9">
        <w:rPr>
          <w:rStyle w:val="DevConfigGray"/>
        </w:rPr>
        <w:t xml:space="preserve"> stopbits 1</w:t>
      </w:r>
    </w:p>
    <w:p w14:paraId="10782571" w14:textId="77777777" w:rsidR="00041E2F" w:rsidRPr="006239E9" w:rsidRDefault="00041E2F" w:rsidP="00041E2F">
      <w:pPr>
        <w:pStyle w:val="DevConfigs"/>
        <w:rPr>
          <w:rStyle w:val="DevConfigGray"/>
        </w:rPr>
      </w:pPr>
      <w:r w:rsidRPr="006239E9">
        <w:rPr>
          <w:rStyle w:val="DevConfigGray"/>
        </w:rPr>
        <w:t>line vty 0 4</w:t>
      </w:r>
    </w:p>
    <w:p w14:paraId="6C411972" w14:textId="77777777" w:rsidR="00041E2F" w:rsidRPr="006239E9" w:rsidRDefault="00041E2F" w:rsidP="00041E2F">
      <w:pPr>
        <w:pStyle w:val="DevConfigs"/>
        <w:rPr>
          <w:rStyle w:val="DevConfigGray"/>
        </w:rPr>
      </w:pPr>
      <w:r w:rsidRPr="006239E9">
        <w:rPr>
          <w:rStyle w:val="DevConfigGray"/>
        </w:rPr>
        <w:t xml:space="preserve"> password 7 0822455D0A16</w:t>
      </w:r>
    </w:p>
    <w:p w14:paraId="187A0980" w14:textId="77777777" w:rsidR="00041E2F" w:rsidRPr="006239E9" w:rsidRDefault="00041E2F" w:rsidP="00041E2F">
      <w:pPr>
        <w:pStyle w:val="DevConfigs"/>
        <w:rPr>
          <w:rStyle w:val="DevConfigGray"/>
        </w:rPr>
      </w:pPr>
      <w:r w:rsidRPr="006239E9">
        <w:rPr>
          <w:rStyle w:val="DevConfigGray"/>
        </w:rPr>
        <w:t xml:space="preserve"> login</w:t>
      </w:r>
    </w:p>
    <w:p w14:paraId="3B88B520" w14:textId="09D28B07" w:rsidR="00041E2F" w:rsidRPr="006239E9" w:rsidRDefault="00041E2F" w:rsidP="00041E2F">
      <w:pPr>
        <w:pStyle w:val="DevConfigs"/>
        <w:rPr>
          <w:rStyle w:val="DevConfigGray"/>
        </w:rPr>
      </w:pPr>
      <w:r w:rsidRPr="006239E9">
        <w:rPr>
          <w:rStyle w:val="DevConfigGray"/>
        </w:rPr>
        <w:t>!</w:t>
      </w:r>
    </w:p>
    <w:p w14:paraId="069970F5" w14:textId="77777777" w:rsidR="00041E2F" w:rsidRDefault="00041E2F" w:rsidP="00041E2F">
      <w:pPr>
        <w:pStyle w:val="DevConfigs"/>
        <w:rPr>
          <w:rStyle w:val="DevConfigGray"/>
        </w:rPr>
      </w:pPr>
      <w:r w:rsidRPr="006239E9">
        <w:rPr>
          <w:rStyle w:val="DevConfigGray"/>
        </w:rPr>
        <w:t>end</w:t>
      </w:r>
    </w:p>
    <w:p w14:paraId="478F22CC" w14:textId="77777777" w:rsidR="00041E2F" w:rsidRDefault="00041E2F" w:rsidP="00041E2F">
      <w:pPr>
        <w:pStyle w:val="BodyText1"/>
        <w:rPr>
          <w:rStyle w:val="LabSectionGray"/>
          <w:b/>
          <w:bCs/>
        </w:rPr>
      </w:pPr>
      <w:r w:rsidRPr="00A82973">
        <w:rPr>
          <w:rStyle w:val="LabSectionGray"/>
          <w:b/>
          <w:bCs/>
        </w:rPr>
        <w:t>Router R2</w:t>
      </w:r>
    </w:p>
    <w:p w14:paraId="5936C400" w14:textId="77777777" w:rsidR="00041E2F" w:rsidRPr="00A82973" w:rsidRDefault="00041E2F" w:rsidP="00041E2F">
      <w:pPr>
        <w:pStyle w:val="DevConfigs"/>
        <w:rPr>
          <w:rStyle w:val="DevConfigGray"/>
        </w:rPr>
      </w:pPr>
      <w:r w:rsidRPr="00A82973">
        <w:rPr>
          <w:rStyle w:val="DevConfigGray"/>
        </w:rPr>
        <w:t xml:space="preserve">R2# </w:t>
      </w:r>
      <w:r w:rsidRPr="00041E2F">
        <w:rPr>
          <w:rStyle w:val="DevConfigGray"/>
          <w:b/>
        </w:rPr>
        <w:t>show run</w:t>
      </w:r>
    </w:p>
    <w:p w14:paraId="250A1050" w14:textId="77777777" w:rsidR="00041E2F" w:rsidRPr="00A82973" w:rsidRDefault="00041E2F" w:rsidP="00041E2F">
      <w:pPr>
        <w:pStyle w:val="DevConfigs"/>
        <w:rPr>
          <w:rStyle w:val="DevConfigGray"/>
        </w:rPr>
      </w:pPr>
      <w:r w:rsidRPr="00A82973">
        <w:rPr>
          <w:rStyle w:val="DevConfigGray"/>
        </w:rPr>
        <w:t>Building configuration...</w:t>
      </w:r>
    </w:p>
    <w:p w14:paraId="146DCC14" w14:textId="77777777" w:rsidR="00041E2F" w:rsidRPr="00A82973" w:rsidRDefault="00041E2F" w:rsidP="00041E2F">
      <w:pPr>
        <w:pStyle w:val="DevConfigs"/>
        <w:rPr>
          <w:rStyle w:val="DevConfigGray"/>
        </w:rPr>
      </w:pPr>
    </w:p>
    <w:p w14:paraId="533ACF7D" w14:textId="77777777" w:rsidR="00041E2F" w:rsidRPr="00A82973" w:rsidRDefault="00041E2F" w:rsidP="00041E2F">
      <w:pPr>
        <w:pStyle w:val="DevConfigs"/>
        <w:rPr>
          <w:rStyle w:val="DevConfigGray"/>
        </w:rPr>
      </w:pPr>
      <w:r w:rsidRPr="00A82973">
        <w:rPr>
          <w:rStyle w:val="DevConfigGray"/>
        </w:rPr>
        <w:t>Current configuration : 1881 bytes</w:t>
      </w:r>
    </w:p>
    <w:p w14:paraId="1236DF68" w14:textId="77777777" w:rsidR="00041E2F" w:rsidRPr="00A82973" w:rsidRDefault="00041E2F" w:rsidP="00041E2F">
      <w:pPr>
        <w:pStyle w:val="DevConfigs"/>
        <w:rPr>
          <w:rStyle w:val="DevConfigGray"/>
        </w:rPr>
      </w:pPr>
      <w:r w:rsidRPr="00A82973">
        <w:rPr>
          <w:rStyle w:val="DevConfigGray"/>
        </w:rPr>
        <w:t>!</w:t>
      </w:r>
    </w:p>
    <w:p w14:paraId="5E2548F5" w14:textId="77777777" w:rsidR="00041E2F" w:rsidRPr="00A82973" w:rsidRDefault="00041E2F" w:rsidP="00041E2F">
      <w:pPr>
        <w:pStyle w:val="DevConfigs"/>
        <w:rPr>
          <w:rStyle w:val="DevConfigGray"/>
        </w:rPr>
      </w:pPr>
      <w:r w:rsidRPr="00A82973">
        <w:rPr>
          <w:rStyle w:val="DevConfigGray"/>
        </w:rPr>
        <w:t>version 16.9</w:t>
      </w:r>
    </w:p>
    <w:p w14:paraId="576CD756" w14:textId="77777777" w:rsidR="00041E2F" w:rsidRPr="00A82973" w:rsidRDefault="00041E2F" w:rsidP="00041E2F">
      <w:pPr>
        <w:pStyle w:val="DevConfigs"/>
        <w:rPr>
          <w:rStyle w:val="DevConfigGray"/>
        </w:rPr>
      </w:pPr>
      <w:r w:rsidRPr="00A82973">
        <w:rPr>
          <w:rStyle w:val="DevConfigGray"/>
        </w:rPr>
        <w:t>service timestamps debug datetime msec</w:t>
      </w:r>
    </w:p>
    <w:p w14:paraId="058DF382" w14:textId="77777777" w:rsidR="00041E2F" w:rsidRPr="00A82973" w:rsidRDefault="00041E2F" w:rsidP="00041E2F">
      <w:pPr>
        <w:pStyle w:val="DevConfigs"/>
        <w:rPr>
          <w:rStyle w:val="DevConfigGray"/>
        </w:rPr>
      </w:pPr>
      <w:r w:rsidRPr="00A82973">
        <w:rPr>
          <w:rStyle w:val="DevConfigGray"/>
        </w:rPr>
        <w:t>service timestamps log datetime msec</w:t>
      </w:r>
    </w:p>
    <w:p w14:paraId="31C37FF8" w14:textId="77777777" w:rsidR="00041E2F" w:rsidRPr="00A82973" w:rsidRDefault="00041E2F" w:rsidP="00041E2F">
      <w:pPr>
        <w:pStyle w:val="DevConfigs"/>
        <w:rPr>
          <w:rStyle w:val="DevConfigGray"/>
        </w:rPr>
      </w:pPr>
      <w:r w:rsidRPr="00A82973">
        <w:rPr>
          <w:rStyle w:val="DevConfigGray"/>
        </w:rPr>
        <w:t>service password-encryption</w:t>
      </w:r>
    </w:p>
    <w:p w14:paraId="34111A59" w14:textId="77777777" w:rsidR="00041E2F" w:rsidRPr="00A82973" w:rsidRDefault="00041E2F" w:rsidP="00041E2F">
      <w:pPr>
        <w:pStyle w:val="DevConfigs"/>
        <w:rPr>
          <w:rStyle w:val="DevConfigGray"/>
        </w:rPr>
      </w:pPr>
      <w:r w:rsidRPr="00A82973">
        <w:rPr>
          <w:rStyle w:val="DevConfigGray"/>
        </w:rPr>
        <w:t>platform qfp utilization monitor load 80</w:t>
      </w:r>
    </w:p>
    <w:p w14:paraId="0F2C863A" w14:textId="77777777" w:rsidR="00041E2F" w:rsidRPr="00A82973" w:rsidRDefault="00041E2F" w:rsidP="00041E2F">
      <w:pPr>
        <w:pStyle w:val="DevConfigs"/>
        <w:rPr>
          <w:rStyle w:val="DevConfigGray"/>
        </w:rPr>
      </w:pPr>
      <w:r w:rsidRPr="00A82973">
        <w:rPr>
          <w:rStyle w:val="DevConfigGray"/>
        </w:rPr>
        <w:t>no platform punt-keepalive disable-kernel-core</w:t>
      </w:r>
    </w:p>
    <w:p w14:paraId="3A2613E5" w14:textId="77777777" w:rsidR="00041E2F" w:rsidRPr="00A82973" w:rsidRDefault="00041E2F" w:rsidP="00041E2F">
      <w:pPr>
        <w:pStyle w:val="DevConfigs"/>
        <w:rPr>
          <w:rStyle w:val="DevConfigGray"/>
        </w:rPr>
      </w:pPr>
      <w:r w:rsidRPr="00A82973">
        <w:rPr>
          <w:rStyle w:val="DevConfigGray"/>
        </w:rPr>
        <w:t>!</w:t>
      </w:r>
    </w:p>
    <w:p w14:paraId="61D61434" w14:textId="77777777" w:rsidR="00041E2F" w:rsidRPr="00A82973" w:rsidRDefault="00041E2F" w:rsidP="00041E2F">
      <w:pPr>
        <w:pStyle w:val="DevConfigs"/>
        <w:rPr>
          <w:rStyle w:val="DevConfigGray"/>
        </w:rPr>
      </w:pPr>
      <w:r w:rsidRPr="00A82973">
        <w:rPr>
          <w:rStyle w:val="DevConfigGray"/>
        </w:rPr>
        <w:t>hostname R2</w:t>
      </w:r>
    </w:p>
    <w:p w14:paraId="6CD1EAD3" w14:textId="77777777" w:rsidR="00041E2F" w:rsidRPr="00A82973" w:rsidRDefault="00041E2F" w:rsidP="00041E2F">
      <w:pPr>
        <w:pStyle w:val="DevConfigs"/>
        <w:rPr>
          <w:rStyle w:val="DevConfigGray"/>
        </w:rPr>
      </w:pPr>
      <w:r w:rsidRPr="00A82973">
        <w:rPr>
          <w:rStyle w:val="DevConfigGray"/>
        </w:rPr>
        <w:t>!</w:t>
      </w:r>
    </w:p>
    <w:p w14:paraId="4C2A9BFC" w14:textId="77777777" w:rsidR="00041E2F" w:rsidRPr="00A82973" w:rsidRDefault="00041E2F" w:rsidP="00041E2F">
      <w:pPr>
        <w:pStyle w:val="DevConfigs"/>
        <w:rPr>
          <w:rStyle w:val="DevConfigGray"/>
        </w:rPr>
      </w:pPr>
      <w:r w:rsidRPr="00A82973">
        <w:rPr>
          <w:rStyle w:val="DevConfigGray"/>
        </w:rPr>
        <w:t>boot-start-marker</w:t>
      </w:r>
    </w:p>
    <w:p w14:paraId="19AEEBCA" w14:textId="77777777" w:rsidR="00041E2F" w:rsidRPr="00A82973" w:rsidRDefault="00041E2F" w:rsidP="00041E2F">
      <w:pPr>
        <w:pStyle w:val="DevConfigs"/>
        <w:rPr>
          <w:rStyle w:val="DevConfigGray"/>
        </w:rPr>
      </w:pPr>
      <w:r w:rsidRPr="00A82973">
        <w:rPr>
          <w:rStyle w:val="DevConfigGray"/>
        </w:rPr>
        <w:lastRenderedPageBreak/>
        <w:t>boot-end-marker</w:t>
      </w:r>
    </w:p>
    <w:p w14:paraId="7F5AEE7A" w14:textId="3443540E" w:rsidR="00041E2F" w:rsidRPr="00A82973" w:rsidRDefault="00041E2F" w:rsidP="00041E2F">
      <w:pPr>
        <w:pStyle w:val="DevConfigs"/>
        <w:rPr>
          <w:rStyle w:val="DevConfigGray"/>
        </w:rPr>
      </w:pPr>
      <w:r w:rsidRPr="00A82973">
        <w:rPr>
          <w:rStyle w:val="DevConfigGray"/>
        </w:rPr>
        <w:t>!</w:t>
      </w:r>
    </w:p>
    <w:p w14:paraId="5E7BAFE9" w14:textId="77777777" w:rsidR="00041E2F" w:rsidRPr="00A82973" w:rsidRDefault="00041E2F" w:rsidP="00041E2F">
      <w:pPr>
        <w:pStyle w:val="DevConfigs"/>
        <w:rPr>
          <w:rStyle w:val="DevConfigGray"/>
        </w:rPr>
      </w:pPr>
      <w:r w:rsidRPr="00A82973">
        <w:rPr>
          <w:rStyle w:val="DevConfigGray"/>
        </w:rPr>
        <w:t>enable secret 5 $1$UiZY$inHX.hTsQ1oHjw81NXiLb/</w:t>
      </w:r>
    </w:p>
    <w:p w14:paraId="4A186592" w14:textId="77777777" w:rsidR="00041E2F" w:rsidRPr="00A82973" w:rsidRDefault="00041E2F" w:rsidP="00041E2F">
      <w:pPr>
        <w:pStyle w:val="DevConfigs"/>
        <w:rPr>
          <w:rStyle w:val="DevConfigGray"/>
        </w:rPr>
      </w:pPr>
      <w:r w:rsidRPr="00A82973">
        <w:rPr>
          <w:rStyle w:val="DevConfigGray"/>
        </w:rPr>
        <w:t>!</w:t>
      </w:r>
    </w:p>
    <w:p w14:paraId="24FD6968" w14:textId="77777777" w:rsidR="00041E2F" w:rsidRPr="00A82973" w:rsidRDefault="00041E2F" w:rsidP="00041E2F">
      <w:pPr>
        <w:pStyle w:val="DevConfigs"/>
        <w:rPr>
          <w:rStyle w:val="DevConfigGray"/>
        </w:rPr>
      </w:pPr>
      <w:r w:rsidRPr="00A82973">
        <w:rPr>
          <w:rStyle w:val="DevConfigGray"/>
        </w:rPr>
        <w:t>no aaa new-model</w:t>
      </w:r>
    </w:p>
    <w:p w14:paraId="28C18CAE" w14:textId="77777777" w:rsidR="00041E2F" w:rsidRPr="00A82973" w:rsidRDefault="00041E2F" w:rsidP="00041E2F">
      <w:pPr>
        <w:pStyle w:val="DevConfigs"/>
        <w:rPr>
          <w:rStyle w:val="DevConfigGray"/>
        </w:rPr>
      </w:pPr>
      <w:r w:rsidRPr="00A82973">
        <w:rPr>
          <w:rStyle w:val="DevConfigGray"/>
        </w:rPr>
        <w:t>!</w:t>
      </w:r>
    </w:p>
    <w:p w14:paraId="243EB725" w14:textId="77777777" w:rsidR="00041E2F" w:rsidRPr="00A82973" w:rsidRDefault="00041E2F" w:rsidP="00041E2F">
      <w:pPr>
        <w:pStyle w:val="DevConfigs"/>
        <w:rPr>
          <w:rStyle w:val="DevConfigGray"/>
        </w:rPr>
      </w:pPr>
      <w:r w:rsidRPr="00A82973">
        <w:rPr>
          <w:rStyle w:val="DevConfigGray"/>
        </w:rPr>
        <w:t>no ip domain lookup</w:t>
      </w:r>
    </w:p>
    <w:p w14:paraId="73852536" w14:textId="1012434B" w:rsidR="00041E2F" w:rsidRPr="00A82973" w:rsidRDefault="00041E2F" w:rsidP="00041E2F">
      <w:pPr>
        <w:pStyle w:val="DevConfigs"/>
        <w:rPr>
          <w:rStyle w:val="DevConfigGray"/>
        </w:rPr>
      </w:pPr>
      <w:r w:rsidRPr="00A82973">
        <w:rPr>
          <w:rStyle w:val="DevConfigGray"/>
        </w:rPr>
        <w:t>!</w:t>
      </w:r>
    </w:p>
    <w:p w14:paraId="55F17064" w14:textId="77777777" w:rsidR="00041E2F" w:rsidRPr="00A82973" w:rsidRDefault="00041E2F" w:rsidP="00041E2F">
      <w:pPr>
        <w:pStyle w:val="DevConfigs"/>
        <w:rPr>
          <w:rStyle w:val="DevConfigGray"/>
        </w:rPr>
      </w:pPr>
      <w:r w:rsidRPr="00A82973">
        <w:rPr>
          <w:rStyle w:val="DevConfigGray"/>
        </w:rPr>
        <w:t>login on-success log</w:t>
      </w:r>
    </w:p>
    <w:p w14:paraId="63820B45" w14:textId="16961DE6" w:rsidR="00041E2F" w:rsidRPr="00A82973" w:rsidRDefault="00041E2F" w:rsidP="00041E2F">
      <w:pPr>
        <w:pStyle w:val="DevConfigs"/>
        <w:rPr>
          <w:rStyle w:val="DevConfigGray"/>
        </w:rPr>
      </w:pPr>
      <w:r w:rsidRPr="00A82973">
        <w:rPr>
          <w:rStyle w:val="DevConfigGray"/>
        </w:rPr>
        <w:t>!</w:t>
      </w:r>
    </w:p>
    <w:p w14:paraId="0EF73F7E" w14:textId="77777777" w:rsidR="00041E2F" w:rsidRPr="00A82973" w:rsidRDefault="00041E2F" w:rsidP="00041E2F">
      <w:pPr>
        <w:pStyle w:val="DevConfigs"/>
        <w:rPr>
          <w:rStyle w:val="DevConfigGray"/>
        </w:rPr>
      </w:pPr>
      <w:r w:rsidRPr="00A82973">
        <w:rPr>
          <w:rStyle w:val="DevConfigGray"/>
        </w:rPr>
        <w:t>subscriber templating</w:t>
      </w:r>
    </w:p>
    <w:p w14:paraId="73957B49" w14:textId="3192BDA5" w:rsidR="00041E2F" w:rsidRPr="00A82973" w:rsidRDefault="00041E2F" w:rsidP="00041E2F">
      <w:pPr>
        <w:pStyle w:val="DevConfigs"/>
        <w:rPr>
          <w:rStyle w:val="DevConfigGray"/>
        </w:rPr>
      </w:pPr>
      <w:r w:rsidRPr="00A82973">
        <w:rPr>
          <w:rStyle w:val="DevConfigGray"/>
        </w:rPr>
        <w:t>!</w:t>
      </w:r>
    </w:p>
    <w:p w14:paraId="48A7954E" w14:textId="77777777" w:rsidR="00041E2F" w:rsidRPr="00A82973" w:rsidRDefault="00041E2F" w:rsidP="00041E2F">
      <w:pPr>
        <w:pStyle w:val="DevConfigs"/>
        <w:rPr>
          <w:rStyle w:val="DevConfigGray"/>
        </w:rPr>
      </w:pPr>
      <w:r w:rsidRPr="00A82973">
        <w:rPr>
          <w:rStyle w:val="DevConfigGray"/>
        </w:rPr>
        <w:t>ipv6 unicast-routing</w:t>
      </w:r>
    </w:p>
    <w:p w14:paraId="6017BFDB" w14:textId="77777777" w:rsidR="00041E2F" w:rsidRPr="00A82973" w:rsidRDefault="00041E2F" w:rsidP="00041E2F">
      <w:pPr>
        <w:pStyle w:val="DevConfigs"/>
        <w:rPr>
          <w:rStyle w:val="DevConfigGray"/>
        </w:rPr>
      </w:pPr>
      <w:r w:rsidRPr="00A82973">
        <w:rPr>
          <w:rStyle w:val="DevConfigGray"/>
        </w:rPr>
        <w:t>multilink bundle-name authenticated</w:t>
      </w:r>
    </w:p>
    <w:p w14:paraId="3D475608" w14:textId="4C800313" w:rsidR="00041E2F" w:rsidRPr="00A82973" w:rsidRDefault="00041E2F" w:rsidP="00041E2F">
      <w:pPr>
        <w:pStyle w:val="DevConfigs"/>
        <w:rPr>
          <w:rStyle w:val="DevConfigGray"/>
        </w:rPr>
      </w:pPr>
      <w:r w:rsidRPr="00A82973">
        <w:rPr>
          <w:rStyle w:val="DevConfigGray"/>
        </w:rPr>
        <w:t>!</w:t>
      </w:r>
    </w:p>
    <w:p w14:paraId="3063D3A3" w14:textId="77777777" w:rsidR="00041E2F" w:rsidRPr="00A82973" w:rsidRDefault="00041E2F" w:rsidP="00041E2F">
      <w:pPr>
        <w:pStyle w:val="DevConfigs"/>
        <w:rPr>
          <w:rStyle w:val="DevConfigGray"/>
        </w:rPr>
      </w:pPr>
      <w:r w:rsidRPr="00A82973">
        <w:rPr>
          <w:rStyle w:val="DevConfigGray"/>
        </w:rPr>
        <w:t>spanning-tree extend system-id</w:t>
      </w:r>
    </w:p>
    <w:p w14:paraId="1BE43C70" w14:textId="14E8455A" w:rsidR="00041E2F" w:rsidRPr="00A82973" w:rsidRDefault="00041E2F" w:rsidP="00041E2F">
      <w:pPr>
        <w:pStyle w:val="DevConfigs"/>
        <w:rPr>
          <w:rStyle w:val="DevConfigGray"/>
        </w:rPr>
      </w:pPr>
      <w:r w:rsidRPr="00A82973">
        <w:rPr>
          <w:rStyle w:val="DevConfigGray"/>
        </w:rPr>
        <w:t>!</w:t>
      </w:r>
    </w:p>
    <w:p w14:paraId="1DEF4745" w14:textId="77777777" w:rsidR="00041E2F" w:rsidRPr="00A82973" w:rsidRDefault="00041E2F" w:rsidP="00041E2F">
      <w:pPr>
        <w:pStyle w:val="DevConfigs"/>
        <w:rPr>
          <w:rStyle w:val="DevConfigGray"/>
        </w:rPr>
      </w:pPr>
      <w:r w:rsidRPr="00A82973">
        <w:rPr>
          <w:rStyle w:val="DevConfigGray"/>
        </w:rPr>
        <w:t>redundancy</w:t>
      </w:r>
    </w:p>
    <w:p w14:paraId="7F8DD1FB" w14:textId="77777777" w:rsidR="00041E2F" w:rsidRPr="00A82973" w:rsidRDefault="00041E2F" w:rsidP="00041E2F">
      <w:pPr>
        <w:pStyle w:val="DevConfigs"/>
        <w:rPr>
          <w:rStyle w:val="DevConfigGray"/>
        </w:rPr>
      </w:pPr>
      <w:r w:rsidRPr="00A82973">
        <w:rPr>
          <w:rStyle w:val="DevConfigGray"/>
        </w:rPr>
        <w:t xml:space="preserve"> mode none</w:t>
      </w:r>
    </w:p>
    <w:p w14:paraId="467D3051" w14:textId="394AAC88" w:rsidR="00041E2F" w:rsidRPr="00A82973" w:rsidRDefault="00041E2F" w:rsidP="00041E2F">
      <w:pPr>
        <w:pStyle w:val="DevConfigs"/>
        <w:rPr>
          <w:rStyle w:val="DevConfigGray"/>
        </w:rPr>
      </w:pPr>
      <w:r w:rsidRPr="00A82973">
        <w:rPr>
          <w:rStyle w:val="DevConfigGray"/>
        </w:rPr>
        <w:t>!</w:t>
      </w:r>
    </w:p>
    <w:p w14:paraId="4BB36D90" w14:textId="77777777" w:rsidR="00041E2F" w:rsidRPr="00A82973" w:rsidRDefault="00041E2F" w:rsidP="00041E2F">
      <w:pPr>
        <w:pStyle w:val="DevConfigs"/>
        <w:rPr>
          <w:rStyle w:val="DevConfigGray"/>
        </w:rPr>
      </w:pPr>
      <w:r w:rsidRPr="00A82973">
        <w:rPr>
          <w:rStyle w:val="DevConfigGray"/>
        </w:rPr>
        <w:t>interface Loopback1</w:t>
      </w:r>
    </w:p>
    <w:p w14:paraId="3D7F1ADC" w14:textId="77777777" w:rsidR="00041E2F" w:rsidRPr="00A82973" w:rsidRDefault="00041E2F" w:rsidP="00041E2F">
      <w:pPr>
        <w:pStyle w:val="DevConfigs"/>
        <w:rPr>
          <w:rStyle w:val="DevConfigGray"/>
        </w:rPr>
      </w:pPr>
      <w:r w:rsidRPr="00A82973">
        <w:rPr>
          <w:rStyle w:val="DevConfigGray"/>
        </w:rPr>
        <w:t xml:space="preserve"> ip address 10.2.0.1 255.255.255.0</w:t>
      </w:r>
    </w:p>
    <w:p w14:paraId="503632D4" w14:textId="77777777" w:rsidR="00041E2F" w:rsidRPr="00A82973" w:rsidRDefault="00041E2F" w:rsidP="00041E2F">
      <w:pPr>
        <w:pStyle w:val="DevConfigs"/>
        <w:rPr>
          <w:rStyle w:val="DevConfigGray"/>
        </w:rPr>
      </w:pPr>
      <w:r w:rsidRPr="00A82973">
        <w:rPr>
          <w:rStyle w:val="DevConfigGray"/>
        </w:rPr>
        <w:t xml:space="preserve"> ipv6 address FE80::2 link-local</w:t>
      </w:r>
    </w:p>
    <w:p w14:paraId="4A48BEBD" w14:textId="77777777" w:rsidR="00041E2F" w:rsidRPr="00A82973" w:rsidRDefault="00041E2F" w:rsidP="00041E2F">
      <w:pPr>
        <w:pStyle w:val="DevConfigs"/>
        <w:rPr>
          <w:rStyle w:val="DevConfigGray"/>
        </w:rPr>
      </w:pPr>
      <w:r w:rsidRPr="00A82973">
        <w:rPr>
          <w:rStyle w:val="DevConfigGray"/>
        </w:rPr>
        <w:t xml:space="preserve"> ipv6 address 2001:DB8:ACAD:11::2/64</w:t>
      </w:r>
    </w:p>
    <w:p w14:paraId="63CA3CB0" w14:textId="77777777" w:rsidR="00041E2F" w:rsidRPr="00A82973" w:rsidRDefault="00041E2F" w:rsidP="00041E2F">
      <w:pPr>
        <w:pStyle w:val="DevConfigs"/>
        <w:rPr>
          <w:rStyle w:val="DevConfigGray"/>
        </w:rPr>
      </w:pPr>
      <w:r w:rsidRPr="00A82973">
        <w:rPr>
          <w:rStyle w:val="DevConfigGray"/>
        </w:rPr>
        <w:t>!</w:t>
      </w:r>
    </w:p>
    <w:p w14:paraId="60871895" w14:textId="77777777" w:rsidR="00041E2F" w:rsidRPr="00A82973" w:rsidRDefault="00041E2F" w:rsidP="00041E2F">
      <w:pPr>
        <w:pStyle w:val="DevConfigs"/>
        <w:rPr>
          <w:rStyle w:val="DevConfigGray"/>
        </w:rPr>
      </w:pPr>
      <w:r w:rsidRPr="00A82973">
        <w:rPr>
          <w:rStyle w:val="DevConfigGray"/>
        </w:rPr>
        <w:t>interface Loopback2</w:t>
      </w:r>
    </w:p>
    <w:p w14:paraId="39C6F481" w14:textId="77777777" w:rsidR="00041E2F" w:rsidRPr="00A82973" w:rsidRDefault="00041E2F" w:rsidP="00041E2F">
      <w:pPr>
        <w:pStyle w:val="DevConfigs"/>
        <w:rPr>
          <w:rStyle w:val="DevConfigGray"/>
        </w:rPr>
      </w:pPr>
      <w:r w:rsidRPr="00A82973">
        <w:rPr>
          <w:rStyle w:val="DevConfigGray"/>
        </w:rPr>
        <w:t xml:space="preserve"> ip address 209.165.200.193 255.255.255.224</w:t>
      </w:r>
    </w:p>
    <w:p w14:paraId="209ED3AE" w14:textId="77777777" w:rsidR="00041E2F" w:rsidRPr="00A82973" w:rsidRDefault="00041E2F" w:rsidP="00041E2F">
      <w:pPr>
        <w:pStyle w:val="DevConfigs"/>
        <w:rPr>
          <w:rStyle w:val="DevConfigGray"/>
        </w:rPr>
      </w:pPr>
      <w:r w:rsidRPr="00A82973">
        <w:rPr>
          <w:rStyle w:val="DevConfigGray"/>
        </w:rPr>
        <w:t xml:space="preserve"> ipv6 address FE80::2 link-local</w:t>
      </w:r>
    </w:p>
    <w:p w14:paraId="082B7363" w14:textId="77777777" w:rsidR="00041E2F" w:rsidRPr="00A82973" w:rsidRDefault="00041E2F" w:rsidP="00041E2F">
      <w:pPr>
        <w:pStyle w:val="DevConfigs"/>
        <w:rPr>
          <w:rStyle w:val="DevConfigGray"/>
        </w:rPr>
      </w:pPr>
      <w:r w:rsidRPr="00A82973">
        <w:rPr>
          <w:rStyle w:val="DevConfigGray"/>
        </w:rPr>
        <w:t xml:space="preserve"> ipv6 address 2001:DB8:ACAD:210::1/64</w:t>
      </w:r>
    </w:p>
    <w:p w14:paraId="05F640C9" w14:textId="77777777" w:rsidR="00041E2F" w:rsidRPr="00A82973" w:rsidRDefault="00041E2F" w:rsidP="00041E2F">
      <w:pPr>
        <w:pStyle w:val="DevConfigs"/>
        <w:rPr>
          <w:rStyle w:val="DevConfigGray"/>
        </w:rPr>
      </w:pPr>
      <w:r w:rsidRPr="00A82973">
        <w:rPr>
          <w:rStyle w:val="DevConfigGray"/>
        </w:rPr>
        <w:t>!</w:t>
      </w:r>
    </w:p>
    <w:p w14:paraId="53200BC0" w14:textId="77777777" w:rsidR="00041E2F" w:rsidRPr="00A82973" w:rsidRDefault="00041E2F" w:rsidP="00041E2F">
      <w:pPr>
        <w:pStyle w:val="DevConfigs"/>
        <w:rPr>
          <w:rStyle w:val="DevConfigGray"/>
        </w:rPr>
      </w:pPr>
      <w:r w:rsidRPr="00A82973">
        <w:rPr>
          <w:rStyle w:val="DevConfigGray"/>
        </w:rPr>
        <w:t>interface GigabitEthernet0/0/0</w:t>
      </w:r>
    </w:p>
    <w:p w14:paraId="0F6FAF74" w14:textId="77777777" w:rsidR="00041E2F" w:rsidRPr="00A82973" w:rsidRDefault="00041E2F" w:rsidP="00041E2F">
      <w:pPr>
        <w:pStyle w:val="DevConfigs"/>
        <w:rPr>
          <w:rStyle w:val="DevConfigGray"/>
        </w:rPr>
      </w:pPr>
      <w:r w:rsidRPr="00A82973">
        <w:rPr>
          <w:rStyle w:val="DevConfigGray"/>
        </w:rPr>
        <w:t>ip address 172.16.1.2 255.255.255.0</w:t>
      </w:r>
    </w:p>
    <w:p w14:paraId="4AAA9B6E" w14:textId="77777777" w:rsidR="00041E2F" w:rsidRPr="00A82973" w:rsidRDefault="00041E2F" w:rsidP="00041E2F">
      <w:pPr>
        <w:pStyle w:val="DevConfigs"/>
        <w:rPr>
          <w:rStyle w:val="DevConfigGray"/>
        </w:rPr>
      </w:pPr>
      <w:r w:rsidRPr="00A82973">
        <w:rPr>
          <w:rStyle w:val="DevConfigGray"/>
        </w:rPr>
        <w:t xml:space="preserve"> shutdown</w:t>
      </w:r>
    </w:p>
    <w:p w14:paraId="0E199DD6" w14:textId="77777777" w:rsidR="00041E2F" w:rsidRPr="00A82973" w:rsidRDefault="00041E2F" w:rsidP="00041E2F">
      <w:pPr>
        <w:pStyle w:val="DevConfigs"/>
        <w:rPr>
          <w:rStyle w:val="DevConfigGray"/>
        </w:rPr>
      </w:pPr>
      <w:r w:rsidRPr="00A82973">
        <w:rPr>
          <w:rStyle w:val="DevConfigGray"/>
        </w:rPr>
        <w:t xml:space="preserve"> ipv6 address FE80::2 link-local</w:t>
      </w:r>
    </w:p>
    <w:p w14:paraId="07C8CA2D" w14:textId="77777777" w:rsidR="00041E2F" w:rsidRPr="00A82973" w:rsidRDefault="00041E2F" w:rsidP="00041E2F">
      <w:pPr>
        <w:pStyle w:val="DevConfigs"/>
        <w:rPr>
          <w:rStyle w:val="DevConfigGray"/>
        </w:rPr>
      </w:pPr>
      <w:r w:rsidRPr="00A82973">
        <w:rPr>
          <w:rStyle w:val="DevConfigGray"/>
        </w:rPr>
        <w:t xml:space="preserve"> ipv6 address 2001:DB8:ACAD:2::2/64</w:t>
      </w:r>
    </w:p>
    <w:p w14:paraId="3D00D300" w14:textId="77777777" w:rsidR="00041E2F" w:rsidRPr="00A82973" w:rsidRDefault="00041E2F" w:rsidP="00041E2F">
      <w:pPr>
        <w:pStyle w:val="DevConfigs"/>
        <w:rPr>
          <w:rStyle w:val="DevConfigGray"/>
        </w:rPr>
      </w:pPr>
      <w:r w:rsidRPr="00A82973">
        <w:rPr>
          <w:rStyle w:val="DevConfigGray"/>
        </w:rPr>
        <w:t>!</w:t>
      </w:r>
    </w:p>
    <w:p w14:paraId="63AB78BF" w14:textId="77777777" w:rsidR="00041E2F" w:rsidRPr="00A82973" w:rsidRDefault="00041E2F" w:rsidP="00041E2F">
      <w:pPr>
        <w:pStyle w:val="DevConfigs"/>
        <w:rPr>
          <w:rStyle w:val="DevConfigGray"/>
        </w:rPr>
      </w:pPr>
      <w:r w:rsidRPr="00A82973">
        <w:rPr>
          <w:rStyle w:val="DevConfigGray"/>
        </w:rPr>
        <w:t>interface GigabitEthernet0/0/1</w:t>
      </w:r>
    </w:p>
    <w:p w14:paraId="444417BF" w14:textId="77777777" w:rsidR="00041E2F" w:rsidRPr="00A82973" w:rsidRDefault="00041E2F" w:rsidP="00041E2F">
      <w:pPr>
        <w:pStyle w:val="DevConfigs"/>
        <w:rPr>
          <w:rStyle w:val="DevConfigGray"/>
        </w:rPr>
      </w:pPr>
      <w:r w:rsidRPr="00A82973">
        <w:rPr>
          <w:rStyle w:val="DevConfigGray"/>
        </w:rPr>
        <w:t xml:space="preserve"> ip address 192.168.1.2 255.255.255.0</w:t>
      </w:r>
    </w:p>
    <w:p w14:paraId="034FC47F" w14:textId="77777777" w:rsidR="00041E2F" w:rsidRPr="00A82973" w:rsidRDefault="00041E2F" w:rsidP="00041E2F">
      <w:pPr>
        <w:pStyle w:val="DevConfigs"/>
        <w:rPr>
          <w:rStyle w:val="DevConfigGray"/>
        </w:rPr>
      </w:pPr>
      <w:r w:rsidRPr="00A82973">
        <w:rPr>
          <w:rStyle w:val="DevConfigGray"/>
        </w:rPr>
        <w:t xml:space="preserve"> negotiation auto</w:t>
      </w:r>
    </w:p>
    <w:p w14:paraId="2631E1E7" w14:textId="77777777" w:rsidR="00041E2F" w:rsidRPr="00A82973" w:rsidRDefault="00041E2F" w:rsidP="00041E2F">
      <w:pPr>
        <w:pStyle w:val="DevConfigs"/>
        <w:rPr>
          <w:rStyle w:val="DevConfigGray"/>
        </w:rPr>
      </w:pPr>
      <w:r w:rsidRPr="00A82973">
        <w:rPr>
          <w:rStyle w:val="DevConfigGray"/>
        </w:rPr>
        <w:t xml:space="preserve"> ipv6 address FE80::2 link-local</w:t>
      </w:r>
    </w:p>
    <w:p w14:paraId="62B42360" w14:textId="77777777" w:rsidR="00041E2F" w:rsidRPr="00A82973" w:rsidRDefault="00041E2F" w:rsidP="00041E2F">
      <w:pPr>
        <w:pStyle w:val="DevConfigs"/>
        <w:rPr>
          <w:rStyle w:val="DevConfigGray"/>
        </w:rPr>
      </w:pPr>
      <w:r w:rsidRPr="00A82973">
        <w:rPr>
          <w:rStyle w:val="DevConfigGray"/>
        </w:rPr>
        <w:t xml:space="preserve"> ipv6 address 2001:DB8:ACAD:1::2/64</w:t>
      </w:r>
    </w:p>
    <w:p w14:paraId="33BDFD28" w14:textId="77777777" w:rsidR="00041E2F" w:rsidRPr="00A82973" w:rsidRDefault="00041E2F" w:rsidP="00041E2F">
      <w:pPr>
        <w:pStyle w:val="DevConfigs"/>
        <w:rPr>
          <w:rStyle w:val="DevConfigGray"/>
        </w:rPr>
      </w:pPr>
      <w:r w:rsidRPr="00A82973">
        <w:rPr>
          <w:rStyle w:val="DevConfigGray"/>
        </w:rPr>
        <w:t>!</w:t>
      </w:r>
    </w:p>
    <w:p w14:paraId="1AA5B4DC" w14:textId="77777777" w:rsidR="00041E2F" w:rsidRPr="00A82973" w:rsidRDefault="00041E2F" w:rsidP="00041E2F">
      <w:pPr>
        <w:pStyle w:val="DevConfigs"/>
        <w:rPr>
          <w:rStyle w:val="DevConfigGray"/>
        </w:rPr>
      </w:pPr>
      <w:r w:rsidRPr="00A82973">
        <w:rPr>
          <w:rStyle w:val="DevConfigGray"/>
        </w:rPr>
        <w:t>interface Serial0/1/0</w:t>
      </w:r>
    </w:p>
    <w:p w14:paraId="621820C7" w14:textId="77777777" w:rsidR="00041E2F" w:rsidRPr="00A82973" w:rsidRDefault="00041E2F" w:rsidP="00041E2F">
      <w:pPr>
        <w:pStyle w:val="DevConfigs"/>
        <w:rPr>
          <w:rStyle w:val="DevConfigGray"/>
        </w:rPr>
      </w:pPr>
      <w:r>
        <w:rPr>
          <w:rStyle w:val="DevConfigGray"/>
        </w:rPr>
        <w:t xml:space="preserve"> </w:t>
      </w:r>
      <w:r w:rsidRPr="00A82973">
        <w:rPr>
          <w:rStyle w:val="DevConfigGray"/>
        </w:rPr>
        <w:t>no ip address</w:t>
      </w:r>
    </w:p>
    <w:p w14:paraId="52AE6FB9" w14:textId="77777777" w:rsidR="00041E2F" w:rsidRPr="00A82973" w:rsidRDefault="00041E2F" w:rsidP="00041E2F">
      <w:pPr>
        <w:pStyle w:val="DevConfigs"/>
        <w:rPr>
          <w:rStyle w:val="DevConfigGray"/>
        </w:rPr>
      </w:pPr>
      <w:r w:rsidRPr="00A82973">
        <w:rPr>
          <w:rStyle w:val="DevConfigGray"/>
        </w:rPr>
        <w:t>!</w:t>
      </w:r>
    </w:p>
    <w:p w14:paraId="0900E899" w14:textId="77777777" w:rsidR="00041E2F" w:rsidRPr="00A82973" w:rsidRDefault="00041E2F" w:rsidP="00041E2F">
      <w:pPr>
        <w:pStyle w:val="DevConfigs"/>
        <w:rPr>
          <w:rStyle w:val="DevConfigGray"/>
        </w:rPr>
      </w:pPr>
      <w:r w:rsidRPr="00A82973">
        <w:rPr>
          <w:rStyle w:val="DevConfigGray"/>
        </w:rPr>
        <w:t>interface Serial0/1/1</w:t>
      </w:r>
    </w:p>
    <w:p w14:paraId="02E7E7A3" w14:textId="77777777" w:rsidR="00041E2F" w:rsidRPr="00A82973" w:rsidRDefault="00041E2F" w:rsidP="00041E2F">
      <w:pPr>
        <w:pStyle w:val="DevConfigs"/>
        <w:rPr>
          <w:rStyle w:val="DevConfigGray"/>
        </w:rPr>
      </w:pPr>
      <w:r w:rsidRPr="00A82973">
        <w:rPr>
          <w:rStyle w:val="DevConfigGray"/>
        </w:rPr>
        <w:t xml:space="preserve"> no ip address</w:t>
      </w:r>
    </w:p>
    <w:p w14:paraId="15AE1895" w14:textId="77777777" w:rsidR="00041E2F" w:rsidRPr="00A82973" w:rsidRDefault="00041E2F" w:rsidP="00041E2F">
      <w:pPr>
        <w:pStyle w:val="DevConfigs"/>
        <w:rPr>
          <w:rStyle w:val="DevConfigGray"/>
        </w:rPr>
      </w:pPr>
      <w:r w:rsidRPr="00A82973">
        <w:rPr>
          <w:rStyle w:val="DevConfigGray"/>
        </w:rPr>
        <w:t>!</w:t>
      </w:r>
    </w:p>
    <w:p w14:paraId="52F1C0BB" w14:textId="77777777" w:rsidR="00041E2F" w:rsidRPr="00A82973" w:rsidRDefault="00041E2F" w:rsidP="00041E2F">
      <w:pPr>
        <w:pStyle w:val="DevConfigs"/>
        <w:rPr>
          <w:rStyle w:val="DevConfigGray"/>
        </w:rPr>
      </w:pPr>
      <w:r w:rsidRPr="00A82973">
        <w:rPr>
          <w:rStyle w:val="DevConfigGray"/>
        </w:rPr>
        <w:t>ip forward-protocol nd</w:t>
      </w:r>
    </w:p>
    <w:p w14:paraId="1F7BA40C" w14:textId="77777777" w:rsidR="00041E2F" w:rsidRPr="00A82973" w:rsidRDefault="00041E2F" w:rsidP="00041E2F">
      <w:pPr>
        <w:pStyle w:val="DevConfigs"/>
        <w:rPr>
          <w:rStyle w:val="DevConfigGray"/>
        </w:rPr>
      </w:pPr>
      <w:r w:rsidRPr="00A82973">
        <w:rPr>
          <w:rStyle w:val="DevConfigGray"/>
        </w:rPr>
        <w:t>no ip http server</w:t>
      </w:r>
    </w:p>
    <w:p w14:paraId="6551193A" w14:textId="77777777" w:rsidR="00041E2F" w:rsidRPr="00A82973" w:rsidRDefault="00041E2F" w:rsidP="00041E2F">
      <w:pPr>
        <w:pStyle w:val="DevConfigs"/>
        <w:rPr>
          <w:rStyle w:val="DevConfigGray"/>
        </w:rPr>
      </w:pPr>
      <w:r w:rsidRPr="00A82973">
        <w:rPr>
          <w:rStyle w:val="DevConfigGray"/>
        </w:rPr>
        <w:lastRenderedPageBreak/>
        <w:t>ip http secure-server</w:t>
      </w:r>
    </w:p>
    <w:p w14:paraId="7341C11A" w14:textId="77777777" w:rsidR="00041E2F" w:rsidRPr="00A82973" w:rsidRDefault="00041E2F" w:rsidP="00041E2F">
      <w:pPr>
        <w:pStyle w:val="DevConfigs"/>
        <w:rPr>
          <w:rStyle w:val="DevConfigGray"/>
        </w:rPr>
      </w:pPr>
      <w:r w:rsidRPr="00A82973">
        <w:rPr>
          <w:rStyle w:val="DevConfigGray"/>
        </w:rPr>
        <w:t xml:space="preserve">ip route 0.0.0.0 0.0.0.0 </w:t>
      </w:r>
      <w:r>
        <w:rPr>
          <w:rStyle w:val="DevConfigGray"/>
        </w:rPr>
        <w:t>172.16.1.1</w:t>
      </w:r>
    </w:p>
    <w:p w14:paraId="771A5D73" w14:textId="57312A6B" w:rsidR="00041E2F" w:rsidRPr="00A82973" w:rsidRDefault="00041E2F" w:rsidP="00041E2F">
      <w:pPr>
        <w:pStyle w:val="DevConfigs"/>
        <w:rPr>
          <w:rStyle w:val="DevConfigGray"/>
        </w:rPr>
      </w:pPr>
      <w:r w:rsidRPr="00A82973">
        <w:rPr>
          <w:rStyle w:val="DevConfigGray"/>
        </w:rPr>
        <w:t>!</w:t>
      </w:r>
    </w:p>
    <w:p w14:paraId="49800CD9" w14:textId="77777777" w:rsidR="00041E2F" w:rsidRPr="00A82973" w:rsidRDefault="00041E2F" w:rsidP="00041E2F">
      <w:pPr>
        <w:pStyle w:val="DevConfigs"/>
        <w:rPr>
          <w:rStyle w:val="DevConfigGray"/>
        </w:rPr>
      </w:pPr>
      <w:r w:rsidRPr="00A82973">
        <w:rPr>
          <w:rStyle w:val="DevConfigGray"/>
        </w:rPr>
        <w:t>ipv6 route 2001:DB8:ACAD:10::/64 2001:DB8:ACAD:1::1</w:t>
      </w:r>
    </w:p>
    <w:p w14:paraId="5079B547" w14:textId="77777777" w:rsidR="00041E2F" w:rsidRPr="00A82973" w:rsidRDefault="00041E2F" w:rsidP="00041E2F">
      <w:pPr>
        <w:pStyle w:val="DevConfigs"/>
        <w:rPr>
          <w:rStyle w:val="DevConfigGray"/>
        </w:rPr>
      </w:pPr>
      <w:r w:rsidRPr="00A82973">
        <w:rPr>
          <w:rStyle w:val="DevConfigGray"/>
        </w:rPr>
        <w:t>ipv6 route ::/0 2001:DB8:ACAD:1::1 80</w:t>
      </w:r>
    </w:p>
    <w:p w14:paraId="682C3377" w14:textId="77777777" w:rsidR="00041E2F" w:rsidRPr="00A82973" w:rsidRDefault="00041E2F" w:rsidP="00041E2F">
      <w:pPr>
        <w:pStyle w:val="DevConfigs"/>
        <w:rPr>
          <w:rStyle w:val="DevConfigGray"/>
        </w:rPr>
      </w:pPr>
      <w:r w:rsidRPr="00A82973">
        <w:rPr>
          <w:rStyle w:val="DevConfigGray"/>
        </w:rPr>
        <w:t>ipv6 route ::/0 2001:DB8:ACAD:2::1</w:t>
      </w:r>
    </w:p>
    <w:p w14:paraId="02BF51CC" w14:textId="77777777" w:rsidR="00041E2F" w:rsidRPr="00A82973" w:rsidRDefault="00041E2F" w:rsidP="00041E2F">
      <w:pPr>
        <w:pStyle w:val="DevConfigs"/>
        <w:rPr>
          <w:rStyle w:val="DevConfigGray"/>
        </w:rPr>
      </w:pPr>
      <w:r w:rsidRPr="00A82973">
        <w:rPr>
          <w:rStyle w:val="DevConfigGray"/>
        </w:rPr>
        <w:t>!</w:t>
      </w:r>
    </w:p>
    <w:p w14:paraId="00B1B25D" w14:textId="77777777" w:rsidR="00041E2F" w:rsidRPr="00A82973" w:rsidRDefault="00041E2F" w:rsidP="00041E2F">
      <w:pPr>
        <w:pStyle w:val="DevConfigs"/>
        <w:rPr>
          <w:rStyle w:val="DevConfigGray"/>
        </w:rPr>
      </w:pPr>
      <w:r w:rsidRPr="00A82973">
        <w:rPr>
          <w:rStyle w:val="DevConfigGray"/>
        </w:rPr>
        <w:t>!</w:t>
      </w:r>
    </w:p>
    <w:p w14:paraId="3C14568E" w14:textId="77777777" w:rsidR="00041E2F" w:rsidRPr="00A82973" w:rsidRDefault="00041E2F" w:rsidP="00041E2F">
      <w:pPr>
        <w:pStyle w:val="DevConfigs"/>
        <w:rPr>
          <w:rStyle w:val="DevConfigGray"/>
        </w:rPr>
      </w:pPr>
      <w:r w:rsidRPr="00A82973">
        <w:rPr>
          <w:rStyle w:val="DevConfigGray"/>
        </w:rPr>
        <w:t>control-plane</w:t>
      </w:r>
    </w:p>
    <w:p w14:paraId="73495BF8" w14:textId="77777777" w:rsidR="00041E2F" w:rsidRPr="00A82973" w:rsidRDefault="00041E2F" w:rsidP="00041E2F">
      <w:pPr>
        <w:pStyle w:val="DevConfigs"/>
        <w:rPr>
          <w:rStyle w:val="DevConfigGray"/>
        </w:rPr>
      </w:pPr>
      <w:r w:rsidRPr="00A82973">
        <w:rPr>
          <w:rStyle w:val="DevConfigGray"/>
        </w:rPr>
        <w:t>!</w:t>
      </w:r>
    </w:p>
    <w:p w14:paraId="605A36BF" w14:textId="77777777" w:rsidR="00041E2F" w:rsidRPr="00A82973" w:rsidRDefault="00041E2F" w:rsidP="00041E2F">
      <w:pPr>
        <w:pStyle w:val="DevConfigs"/>
        <w:rPr>
          <w:rStyle w:val="DevConfigGray"/>
        </w:rPr>
      </w:pPr>
      <w:r w:rsidRPr="00A82973">
        <w:rPr>
          <w:rStyle w:val="DevConfigGray"/>
        </w:rPr>
        <w:t>banner motd ^C Authorized Users Only! ^C</w:t>
      </w:r>
    </w:p>
    <w:p w14:paraId="7FF32EC0" w14:textId="77777777" w:rsidR="00041E2F" w:rsidRPr="00A82973" w:rsidRDefault="00041E2F" w:rsidP="00041E2F">
      <w:pPr>
        <w:pStyle w:val="DevConfigs"/>
        <w:rPr>
          <w:rStyle w:val="DevConfigGray"/>
        </w:rPr>
      </w:pPr>
      <w:r w:rsidRPr="00A82973">
        <w:rPr>
          <w:rStyle w:val="DevConfigGray"/>
        </w:rPr>
        <w:t>!</w:t>
      </w:r>
    </w:p>
    <w:p w14:paraId="2F557523" w14:textId="77777777" w:rsidR="00041E2F" w:rsidRPr="00A82973" w:rsidRDefault="00041E2F" w:rsidP="00041E2F">
      <w:pPr>
        <w:pStyle w:val="DevConfigs"/>
        <w:rPr>
          <w:rStyle w:val="DevConfigGray"/>
        </w:rPr>
      </w:pPr>
      <w:r w:rsidRPr="00A82973">
        <w:rPr>
          <w:rStyle w:val="DevConfigGray"/>
        </w:rPr>
        <w:t>line con 0</w:t>
      </w:r>
    </w:p>
    <w:p w14:paraId="7C7B7D14" w14:textId="77777777" w:rsidR="00041E2F" w:rsidRPr="00A82973" w:rsidRDefault="00041E2F" w:rsidP="00041E2F">
      <w:pPr>
        <w:pStyle w:val="DevConfigs"/>
        <w:rPr>
          <w:rStyle w:val="DevConfigGray"/>
        </w:rPr>
      </w:pPr>
      <w:r w:rsidRPr="00A82973">
        <w:rPr>
          <w:rStyle w:val="DevConfigGray"/>
        </w:rPr>
        <w:t xml:space="preserve"> password 7 045802150C2E</w:t>
      </w:r>
    </w:p>
    <w:p w14:paraId="287A5F67" w14:textId="77777777" w:rsidR="00041E2F" w:rsidRPr="00A82973" w:rsidRDefault="00041E2F" w:rsidP="00041E2F">
      <w:pPr>
        <w:pStyle w:val="DevConfigs"/>
        <w:rPr>
          <w:rStyle w:val="DevConfigGray"/>
        </w:rPr>
      </w:pPr>
      <w:r w:rsidRPr="00A82973">
        <w:rPr>
          <w:rStyle w:val="DevConfigGray"/>
        </w:rPr>
        <w:t xml:space="preserve"> login</w:t>
      </w:r>
    </w:p>
    <w:p w14:paraId="79AAC510" w14:textId="77777777" w:rsidR="00041E2F" w:rsidRPr="00A82973" w:rsidRDefault="00041E2F" w:rsidP="00041E2F">
      <w:pPr>
        <w:pStyle w:val="DevConfigs"/>
        <w:rPr>
          <w:rStyle w:val="DevConfigGray"/>
        </w:rPr>
      </w:pPr>
      <w:r w:rsidRPr="00A82973">
        <w:rPr>
          <w:rStyle w:val="DevConfigGray"/>
        </w:rPr>
        <w:t xml:space="preserve"> transport input none</w:t>
      </w:r>
    </w:p>
    <w:p w14:paraId="2756DE11" w14:textId="77777777" w:rsidR="00041E2F" w:rsidRPr="00A82973" w:rsidRDefault="00041E2F" w:rsidP="00041E2F">
      <w:pPr>
        <w:pStyle w:val="DevConfigs"/>
        <w:rPr>
          <w:rStyle w:val="DevConfigGray"/>
        </w:rPr>
      </w:pPr>
      <w:r w:rsidRPr="00A82973">
        <w:rPr>
          <w:rStyle w:val="DevConfigGray"/>
        </w:rPr>
        <w:t xml:space="preserve"> stopbits 1</w:t>
      </w:r>
    </w:p>
    <w:p w14:paraId="4A91F157" w14:textId="77777777" w:rsidR="00041E2F" w:rsidRPr="00A82973" w:rsidRDefault="00041E2F" w:rsidP="00041E2F">
      <w:pPr>
        <w:pStyle w:val="DevConfigs"/>
        <w:rPr>
          <w:rStyle w:val="DevConfigGray"/>
        </w:rPr>
      </w:pPr>
      <w:r w:rsidRPr="00A82973">
        <w:rPr>
          <w:rStyle w:val="DevConfigGray"/>
        </w:rPr>
        <w:t>line aux 0</w:t>
      </w:r>
    </w:p>
    <w:p w14:paraId="5BE4752A" w14:textId="77777777" w:rsidR="00041E2F" w:rsidRPr="00A82973" w:rsidRDefault="00041E2F" w:rsidP="00041E2F">
      <w:pPr>
        <w:pStyle w:val="DevConfigs"/>
        <w:rPr>
          <w:rStyle w:val="DevConfigGray"/>
        </w:rPr>
      </w:pPr>
      <w:r w:rsidRPr="00A82973">
        <w:rPr>
          <w:rStyle w:val="DevConfigGray"/>
        </w:rPr>
        <w:t xml:space="preserve"> stopbits 1</w:t>
      </w:r>
    </w:p>
    <w:p w14:paraId="666FAEF0" w14:textId="77777777" w:rsidR="00041E2F" w:rsidRPr="00A82973" w:rsidRDefault="00041E2F" w:rsidP="00041E2F">
      <w:pPr>
        <w:pStyle w:val="DevConfigs"/>
        <w:rPr>
          <w:rStyle w:val="DevConfigGray"/>
        </w:rPr>
      </w:pPr>
      <w:r w:rsidRPr="00A82973">
        <w:rPr>
          <w:rStyle w:val="DevConfigGray"/>
        </w:rPr>
        <w:t>line vty 0 4</w:t>
      </w:r>
    </w:p>
    <w:p w14:paraId="65970F7E" w14:textId="77777777" w:rsidR="00041E2F" w:rsidRPr="00A82973" w:rsidRDefault="00041E2F" w:rsidP="00041E2F">
      <w:pPr>
        <w:pStyle w:val="DevConfigs"/>
        <w:rPr>
          <w:rStyle w:val="DevConfigGray"/>
        </w:rPr>
      </w:pPr>
      <w:r w:rsidRPr="00A82973">
        <w:rPr>
          <w:rStyle w:val="DevConfigGray"/>
        </w:rPr>
        <w:t xml:space="preserve"> password 7 14141B180F0B</w:t>
      </w:r>
    </w:p>
    <w:p w14:paraId="6F3A3A99" w14:textId="77777777" w:rsidR="00041E2F" w:rsidRPr="00A82973" w:rsidRDefault="00041E2F" w:rsidP="00041E2F">
      <w:pPr>
        <w:pStyle w:val="DevConfigs"/>
        <w:rPr>
          <w:rStyle w:val="DevConfigGray"/>
        </w:rPr>
      </w:pPr>
      <w:r w:rsidRPr="00A82973">
        <w:rPr>
          <w:rStyle w:val="DevConfigGray"/>
        </w:rPr>
        <w:t xml:space="preserve"> login</w:t>
      </w:r>
    </w:p>
    <w:p w14:paraId="27E6FA04" w14:textId="77777777" w:rsidR="00041E2F" w:rsidRPr="00A82973" w:rsidRDefault="00041E2F" w:rsidP="00041E2F">
      <w:pPr>
        <w:pStyle w:val="DevConfigs"/>
        <w:rPr>
          <w:rStyle w:val="DevConfigGray"/>
        </w:rPr>
      </w:pPr>
      <w:r w:rsidRPr="00A82973">
        <w:rPr>
          <w:rStyle w:val="DevConfigGray"/>
        </w:rPr>
        <w:t>!</w:t>
      </w:r>
    </w:p>
    <w:p w14:paraId="63123DCC" w14:textId="77777777" w:rsidR="00041E2F" w:rsidRPr="00A82973" w:rsidRDefault="00041E2F" w:rsidP="00041E2F">
      <w:pPr>
        <w:pStyle w:val="DevConfigs"/>
        <w:rPr>
          <w:rStyle w:val="DevConfigGray"/>
        </w:rPr>
      </w:pPr>
      <w:r w:rsidRPr="00A82973">
        <w:rPr>
          <w:rStyle w:val="DevConfigGray"/>
        </w:rPr>
        <w:t>end</w:t>
      </w:r>
    </w:p>
    <w:p w14:paraId="4DD9ACDA" w14:textId="77777777" w:rsidR="00041E2F" w:rsidRPr="006239E9" w:rsidRDefault="00041E2F" w:rsidP="00041E2F">
      <w:pPr>
        <w:pStyle w:val="Heading1"/>
        <w:rPr>
          <w:shd w:val="clear" w:color="auto" w:fill="BFBFBF"/>
        </w:rPr>
      </w:pPr>
      <w:r>
        <w:rPr>
          <w:rStyle w:val="LabSectionGray"/>
        </w:rPr>
        <w:t>Switch S</w:t>
      </w:r>
      <w:r w:rsidRPr="003B7605">
        <w:rPr>
          <w:rStyle w:val="LabSectionGray"/>
        </w:rPr>
        <w:t>1</w:t>
      </w:r>
    </w:p>
    <w:p w14:paraId="32C8F6B2" w14:textId="77777777" w:rsidR="00041E2F" w:rsidRPr="00A82973" w:rsidRDefault="00041E2F" w:rsidP="00041E2F">
      <w:pPr>
        <w:pStyle w:val="DevConfigs"/>
        <w:rPr>
          <w:rStyle w:val="DevConfigGray"/>
          <w:b/>
          <w:bCs/>
          <w:iCs/>
        </w:rPr>
      </w:pPr>
      <w:r w:rsidRPr="00A82973">
        <w:rPr>
          <w:rStyle w:val="DevConfigGray"/>
        </w:rPr>
        <w:t xml:space="preserve">S1# </w:t>
      </w:r>
      <w:r w:rsidRPr="004B2437">
        <w:rPr>
          <w:rStyle w:val="DevConfigGray"/>
          <w:b/>
        </w:rPr>
        <w:t>show run</w:t>
      </w:r>
    </w:p>
    <w:p w14:paraId="62ACD9C9" w14:textId="77777777" w:rsidR="00041E2F" w:rsidRPr="00A82973" w:rsidRDefault="00041E2F" w:rsidP="00041E2F">
      <w:pPr>
        <w:pStyle w:val="DevConfigs"/>
        <w:rPr>
          <w:rStyle w:val="DevConfigGray"/>
          <w:b/>
          <w:bCs/>
          <w:iCs/>
        </w:rPr>
      </w:pPr>
      <w:r w:rsidRPr="00A82973">
        <w:rPr>
          <w:rStyle w:val="DevConfigGray"/>
        </w:rPr>
        <w:t>Building configuration...</w:t>
      </w:r>
    </w:p>
    <w:p w14:paraId="1C2BED08" w14:textId="77777777" w:rsidR="00041E2F" w:rsidRPr="00A82973" w:rsidRDefault="00041E2F" w:rsidP="00041E2F">
      <w:pPr>
        <w:pStyle w:val="DevConfigs"/>
        <w:rPr>
          <w:rStyle w:val="DevConfigGray"/>
          <w:b/>
          <w:bCs/>
          <w:iCs/>
        </w:rPr>
      </w:pPr>
    </w:p>
    <w:p w14:paraId="5C310CCB" w14:textId="77777777" w:rsidR="00041E2F" w:rsidRPr="00A82973" w:rsidRDefault="00041E2F" w:rsidP="00041E2F">
      <w:pPr>
        <w:pStyle w:val="DevConfigs"/>
        <w:rPr>
          <w:rStyle w:val="DevConfigGray"/>
          <w:b/>
          <w:bCs/>
          <w:iCs/>
        </w:rPr>
      </w:pPr>
      <w:r w:rsidRPr="00A82973">
        <w:rPr>
          <w:rStyle w:val="DevConfigGray"/>
        </w:rPr>
        <w:t>Current configuration : 1707 bytes</w:t>
      </w:r>
    </w:p>
    <w:p w14:paraId="60C4AD1F" w14:textId="77777777" w:rsidR="00041E2F" w:rsidRPr="00A82973" w:rsidRDefault="00041E2F" w:rsidP="00041E2F">
      <w:pPr>
        <w:pStyle w:val="DevConfigs"/>
        <w:rPr>
          <w:rStyle w:val="DevConfigGray"/>
          <w:b/>
          <w:bCs/>
          <w:iCs/>
        </w:rPr>
      </w:pPr>
      <w:r w:rsidRPr="00A82973">
        <w:rPr>
          <w:rStyle w:val="DevConfigGray"/>
        </w:rPr>
        <w:t>!</w:t>
      </w:r>
    </w:p>
    <w:p w14:paraId="7432753F" w14:textId="5256B17D" w:rsidR="00041E2F" w:rsidRPr="00A82973" w:rsidRDefault="00041E2F" w:rsidP="00041E2F">
      <w:pPr>
        <w:pStyle w:val="DevConfigs"/>
        <w:rPr>
          <w:rStyle w:val="DevConfigGray"/>
          <w:b/>
          <w:bCs/>
          <w:iCs/>
        </w:rPr>
      </w:pPr>
      <w:r w:rsidRPr="00A82973">
        <w:rPr>
          <w:rStyle w:val="DevConfigGray"/>
        </w:rPr>
        <w:t>version 15.</w:t>
      </w:r>
      <w:r w:rsidR="004B2437">
        <w:rPr>
          <w:rStyle w:val="DevConfigGray"/>
        </w:rPr>
        <w:t>2</w:t>
      </w:r>
    </w:p>
    <w:p w14:paraId="4EC8DCCF" w14:textId="77777777" w:rsidR="00041E2F" w:rsidRPr="00A82973" w:rsidRDefault="00041E2F" w:rsidP="00041E2F">
      <w:pPr>
        <w:pStyle w:val="DevConfigs"/>
        <w:rPr>
          <w:rStyle w:val="DevConfigGray"/>
          <w:b/>
          <w:bCs/>
          <w:iCs/>
        </w:rPr>
      </w:pPr>
      <w:r w:rsidRPr="00A82973">
        <w:rPr>
          <w:rStyle w:val="DevConfigGray"/>
        </w:rPr>
        <w:t>no service pad</w:t>
      </w:r>
    </w:p>
    <w:p w14:paraId="0ACBD2D6" w14:textId="77777777" w:rsidR="00041E2F" w:rsidRPr="00A82973" w:rsidRDefault="00041E2F" w:rsidP="00041E2F">
      <w:pPr>
        <w:pStyle w:val="DevConfigs"/>
        <w:rPr>
          <w:rStyle w:val="DevConfigGray"/>
          <w:b/>
          <w:bCs/>
          <w:iCs/>
        </w:rPr>
      </w:pPr>
      <w:r w:rsidRPr="00A82973">
        <w:rPr>
          <w:rStyle w:val="DevConfigGray"/>
        </w:rPr>
        <w:t>service timestamps debug datetime msec</w:t>
      </w:r>
    </w:p>
    <w:p w14:paraId="486402DB" w14:textId="77777777" w:rsidR="00041E2F" w:rsidRPr="00A82973" w:rsidRDefault="00041E2F" w:rsidP="00041E2F">
      <w:pPr>
        <w:pStyle w:val="DevConfigs"/>
        <w:rPr>
          <w:rStyle w:val="DevConfigGray"/>
          <w:b/>
          <w:bCs/>
          <w:iCs/>
        </w:rPr>
      </w:pPr>
      <w:r w:rsidRPr="00A82973">
        <w:rPr>
          <w:rStyle w:val="DevConfigGray"/>
        </w:rPr>
        <w:t>service timestamps log datetime msec</w:t>
      </w:r>
    </w:p>
    <w:p w14:paraId="3FCE5E5B" w14:textId="77777777" w:rsidR="00041E2F" w:rsidRPr="00A82973" w:rsidRDefault="00041E2F" w:rsidP="00041E2F">
      <w:pPr>
        <w:pStyle w:val="DevConfigs"/>
        <w:rPr>
          <w:rStyle w:val="DevConfigGray"/>
          <w:b/>
          <w:bCs/>
          <w:iCs/>
        </w:rPr>
      </w:pPr>
      <w:r w:rsidRPr="00A82973">
        <w:rPr>
          <w:rStyle w:val="DevConfigGray"/>
        </w:rPr>
        <w:t>service password-encryption</w:t>
      </w:r>
    </w:p>
    <w:p w14:paraId="6B0697E1" w14:textId="77777777" w:rsidR="00041E2F" w:rsidRPr="00A82973" w:rsidRDefault="00041E2F" w:rsidP="00041E2F">
      <w:pPr>
        <w:pStyle w:val="DevConfigs"/>
        <w:rPr>
          <w:rStyle w:val="DevConfigGray"/>
          <w:b/>
          <w:bCs/>
          <w:iCs/>
        </w:rPr>
      </w:pPr>
      <w:r w:rsidRPr="00A82973">
        <w:rPr>
          <w:rStyle w:val="DevConfigGray"/>
        </w:rPr>
        <w:t>!</w:t>
      </w:r>
    </w:p>
    <w:p w14:paraId="76FD963C" w14:textId="77777777" w:rsidR="00041E2F" w:rsidRPr="00A82973" w:rsidRDefault="00041E2F" w:rsidP="00041E2F">
      <w:pPr>
        <w:pStyle w:val="DevConfigs"/>
        <w:rPr>
          <w:rStyle w:val="DevConfigGray"/>
          <w:b/>
          <w:bCs/>
          <w:iCs/>
        </w:rPr>
      </w:pPr>
      <w:r w:rsidRPr="00A82973">
        <w:rPr>
          <w:rStyle w:val="DevConfigGray"/>
        </w:rPr>
        <w:t>hostname S1</w:t>
      </w:r>
    </w:p>
    <w:p w14:paraId="7979739B" w14:textId="77777777" w:rsidR="00041E2F" w:rsidRPr="00A82973" w:rsidRDefault="00041E2F" w:rsidP="00041E2F">
      <w:pPr>
        <w:pStyle w:val="DevConfigs"/>
        <w:rPr>
          <w:rStyle w:val="DevConfigGray"/>
          <w:b/>
          <w:bCs/>
          <w:iCs/>
        </w:rPr>
      </w:pPr>
      <w:r w:rsidRPr="00A82973">
        <w:rPr>
          <w:rStyle w:val="DevConfigGray"/>
        </w:rPr>
        <w:t>!</w:t>
      </w:r>
    </w:p>
    <w:p w14:paraId="4354EC3B" w14:textId="77777777" w:rsidR="00041E2F" w:rsidRPr="00A82973" w:rsidRDefault="00041E2F" w:rsidP="00041E2F">
      <w:pPr>
        <w:pStyle w:val="DevConfigs"/>
        <w:rPr>
          <w:rStyle w:val="DevConfigGray"/>
          <w:b/>
          <w:bCs/>
          <w:iCs/>
        </w:rPr>
      </w:pPr>
      <w:r w:rsidRPr="00A82973">
        <w:rPr>
          <w:rStyle w:val="DevConfigGray"/>
        </w:rPr>
        <w:t>boot-start-marker</w:t>
      </w:r>
    </w:p>
    <w:p w14:paraId="2BF77511" w14:textId="77777777" w:rsidR="00041E2F" w:rsidRPr="00A82973" w:rsidRDefault="00041E2F" w:rsidP="00041E2F">
      <w:pPr>
        <w:pStyle w:val="DevConfigs"/>
        <w:rPr>
          <w:rStyle w:val="DevConfigGray"/>
          <w:b/>
          <w:bCs/>
          <w:iCs/>
        </w:rPr>
      </w:pPr>
      <w:r w:rsidRPr="00A82973">
        <w:rPr>
          <w:rStyle w:val="DevConfigGray"/>
        </w:rPr>
        <w:t>boot-end-marker</w:t>
      </w:r>
    </w:p>
    <w:p w14:paraId="4F52DAA7" w14:textId="77777777" w:rsidR="00041E2F" w:rsidRPr="00A82973" w:rsidRDefault="00041E2F" w:rsidP="00041E2F">
      <w:pPr>
        <w:pStyle w:val="DevConfigs"/>
        <w:rPr>
          <w:rStyle w:val="DevConfigGray"/>
          <w:b/>
          <w:bCs/>
          <w:iCs/>
        </w:rPr>
      </w:pPr>
      <w:r w:rsidRPr="00A82973">
        <w:rPr>
          <w:rStyle w:val="DevConfigGray"/>
        </w:rPr>
        <w:t>!</w:t>
      </w:r>
    </w:p>
    <w:p w14:paraId="389B0B77" w14:textId="77777777" w:rsidR="00041E2F" w:rsidRPr="00A82973" w:rsidRDefault="00041E2F" w:rsidP="00041E2F">
      <w:pPr>
        <w:pStyle w:val="DevConfigs"/>
        <w:rPr>
          <w:rStyle w:val="DevConfigGray"/>
          <w:b/>
          <w:bCs/>
          <w:iCs/>
        </w:rPr>
      </w:pPr>
      <w:r w:rsidRPr="00A82973">
        <w:rPr>
          <w:rStyle w:val="DevConfigGray"/>
        </w:rPr>
        <w:t>enable secret 5 $1$.IEP$MS5z.mITakTYTwLWyXHxI0</w:t>
      </w:r>
    </w:p>
    <w:p w14:paraId="2F13A30E" w14:textId="77777777" w:rsidR="00041E2F" w:rsidRPr="00A82973" w:rsidRDefault="00041E2F" w:rsidP="00041E2F">
      <w:pPr>
        <w:pStyle w:val="DevConfigs"/>
        <w:rPr>
          <w:rStyle w:val="DevConfigGray"/>
          <w:b/>
          <w:bCs/>
          <w:iCs/>
        </w:rPr>
      </w:pPr>
      <w:r w:rsidRPr="00A82973">
        <w:rPr>
          <w:rStyle w:val="DevConfigGray"/>
        </w:rPr>
        <w:t>!</w:t>
      </w:r>
    </w:p>
    <w:p w14:paraId="1F632D39" w14:textId="77777777" w:rsidR="00041E2F" w:rsidRPr="00A82973" w:rsidRDefault="00041E2F" w:rsidP="00041E2F">
      <w:pPr>
        <w:pStyle w:val="DevConfigs"/>
        <w:rPr>
          <w:rStyle w:val="DevConfigGray"/>
          <w:b/>
          <w:bCs/>
          <w:iCs/>
        </w:rPr>
      </w:pPr>
      <w:r w:rsidRPr="00A82973">
        <w:rPr>
          <w:rStyle w:val="DevConfigGray"/>
        </w:rPr>
        <w:t>no aaa new-model</w:t>
      </w:r>
    </w:p>
    <w:p w14:paraId="3ACAB514" w14:textId="77777777" w:rsidR="00041E2F" w:rsidRPr="00A82973" w:rsidRDefault="00041E2F" w:rsidP="00041E2F">
      <w:pPr>
        <w:pStyle w:val="DevConfigs"/>
        <w:rPr>
          <w:rStyle w:val="DevConfigGray"/>
          <w:b/>
          <w:bCs/>
          <w:iCs/>
        </w:rPr>
      </w:pPr>
      <w:r w:rsidRPr="00A82973">
        <w:rPr>
          <w:rStyle w:val="DevConfigGray"/>
        </w:rPr>
        <w:t>system mtu routing 1500</w:t>
      </w:r>
    </w:p>
    <w:p w14:paraId="0D91A426" w14:textId="77777777" w:rsidR="00041E2F" w:rsidRPr="00A82973" w:rsidRDefault="00041E2F" w:rsidP="00041E2F">
      <w:pPr>
        <w:pStyle w:val="DevConfigs"/>
        <w:rPr>
          <w:rStyle w:val="DevConfigGray"/>
          <w:b/>
          <w:bCs/>
          <w:iCs/>
        </w:rPr>
      </w:pPr>
      <w:r w:rsidRPr="00A82973">
        <w:rPr>
          <w:rStyle w:val="DevConfigGray"/>
        </w:rPr>
        <w:t>!</w:t>
      </w:r>
    </w:p>
    <w:p w14:paraId="2752FE27" w14:textId="77777777" w:rsidR="00041E2F" w:rsidRPr="00A82973" w:rsidRDefault="00041E2F" w:rsidP="00041E2F">
      <w:pPr>
        <w:pStyle w:val="DevConfigs"/>
        <w:rPr>
          <w:rStyle w:val="DevConfigGray"/>
          <w:b/>
          <w:bCs/>
          <w:iCs/>
        </w:rPr>
      </w:pPr>
      <w:r w:rsidRPr="00A82973">
        <w:rPr>
          <w:rStyle w:val="DevConfigGray"/>
        </w:rPr>
        <w:t>!</w:t>
      </w:r>
    </w:p>
    <w:p w14:paraId="35ECE86C" w14:textId="77777777" w:rsidR="00041E2F" w:rsidRPr="00A82973" w:rsidRDefault="00041E2F" w:rsidP="00041E2F">
      <w:pPr>
        <w:pStyle w:val="DevConfigs"/>
        <w:rPr>
          <w:rStyle w:val="DevConfigGray"/>
          <w:b/>
          <w:bCs/>
          <w:iCs/>
        </w:rPr>
      </w:pPr>
      <w:r w:rsidRPr="00A82973">
        <w:rPr>
          <w:rStyle w:val="DevConfigGray"/>
        </w:rPr>
        <w:t>no ip domain-lookup</w:t>
      </w:r>
    </w:p>
    <w:p w14:paraId="5C9D514C" w14:textId="77777777" w:rsidR="00041E2F" w:rsidRPr="00A82973" w:rsidRDefault="00041E2F" w:rsidP="00041E2F">
      <w:pPr>
        <w:pStyle w:val="DevConfigs"/>
        <w:rPr>
          <w:rStyle w:val="DevConfigGray"/>
          <w:b/>
          <w:bCs/>
          <w:iCs/>
        </w:rPr>
      </w:pPr>
      <w:r w:rsidRPr="00A82973">
        <w:rPr>
          <w:rStyle w:val="DevConfigGray"/>
        </w:rPr>
        <w:lastRenderedPageBreak/>
        <w:t>!</w:t>
      </w:r>
    </w:p>
    <w:p w14:paraId="1A44B730" w14:textId="77777777" w:rsidR="00041E2F" w:rsidRPr="00A82973" w:rsidRDefault="00041E2F" w:rsidP="00041E2F">
      <w:pPr>
        <w:pStyle w:val="DevConfigs"/>
        <w:rPr>
          <w:rStyle w:val="DevConfigGray"/>
          <w:b/>
          <w:bCs/>
          <w:iCs/>
        </w:rPr>
      </w:pPr>
      <w:r w:rsidRPr="00A82973">
        <w:rPr>
          <w:rStyle w:val="DevConfigGray"/>
        </w:rPr>
        <w:t>!</w:t>
      </w:r>
    </w:p>
    <w:p w14:paraId="59347976" w14:textId="77777777" w:rsidR="00041E2F" w:rsidRPr="00A82973" w:rsidRDefault="00041E2F" w:rsidP="00041E2F">
      <w:pPr>
        <w:pStyle w:val="DevConfigs"/>
        <w:rPr>
          <w:rStyle w:val="DevConfigGray"/>
          <w:b/>
          <w:bCs/>
          <w:iCs/>
        </w:rPr>
      </w:pPr>
      <w:r w:rsidRPr="00A82973">
        <w:rPr>
          <w:rStyle w:val="DevConfigGray"/>
        </w:rPr>
        <w:t>spanning-tree mode pvst</w:t>
      </w:r>
    </w:p>
    <w:p w14:paraId="4D249994" w14:textId="77777777" w:rsidR="00041E2F" w:rsidRPr="00A82973" w:rsidRDefault="00041E2F" w:rsidP="00041E2F">
      <w:pPr>
        <w:pStyle w:val="DevConfigs"/>
        <w:rPr>
          <w:rStyle w:val="DevConfigGray"/>
          <w:b/>
          <w:bCs/>
          <w:iCs/>
        </w:rPr>
      </w:pPr>
      <w:r w:rsidRPr="00A82973">
        <w:rPr>
          <w:rStyle w:val="DevConfigGray"/>
        </w:rPr>
        <w:t>spanning-tree extend system-id</w:t>
      </w:r>
    </w:p>
    <w:p w14:paraId="1024AA52" w14:textId="77777777" w:rsidR="00041E2F" w:rsidRPr="00A82973" w:rsidRDefault="00041E2F" w:rsidP="00041E2F">
      <w:pPr>
        <w:pStyle w:val="DevConfigs"/>
        <w:rPr>
          <w:rStyle w:val="DevConfigGray"/>
          <w:b/>
          <w:bCs/>
          <w:iCs/>
        </w:rPr>
      </w:pPr>
      <w:r w:rsidRPr="00A82973">
        <w:rPr>
          <w:rStyle w:val="DevConfigGray"/>
        </w:rPr>
        <w:t>!</w:t>
      </w:r>
    </w:p>
    <w:p w14:paraId="69A6C050" w14:textId="77777777" w:rsidR="00041E2F" w:rsidRPr="00A82973" w:rsidRDefault="00041E2F" w:rsidP="00041E2F">
      <w:pPr>
        <w:pStyle w:val="DevConfigs"/>
        <w:rPr>
          <w:rStyle w:val="DevConfigGray"/>
          <w:b/>
          <w:bCs/>
          <w:iCs/>
        </w:rPr>
      </w:pPr>
      <w:r w:rsidRPr="00A82973">
        <w:rPr>
          <w:rStyle w:val="DevConfigGray"/>
        </w:rPr>
        <w:t>vlan internal allocation policy ascending</w:t>
      </w:r>
    </w:p>
    <w:p w14:paraId="3D2CA391" w14:textId="77777777" w:rsidR="00041E2F" w:rsidRPr="00A82973" w:rsidRDefault="00041E2F" w:rsidP="00041E2F">
      <w:pPr>
        <w:pStyle w:val="DevConfigs"/>
        <w:rPr>
          <w:rStyle w:val="DevConfigGray"/>
          <w:b/>
          <w:bCs/>
          <w:iCs/>
        </w:rPr>
      </w:pPr>
      <w:r w:rsidRPr="00A82973">
        <w:rPr>
          <w:rStyle w:val="DevConfigGray"/>
        </w:rPr>
        <w:t>!</w:t>
      </w:r>
    </w:p>
    <w:p w14:paraId="748BB7BB" w14:textId="77777777" w:rsidR="00041E2F" w:rsidRPr="00A82973" w:rsidRDefault="00041E2F" w:rsidP="00041E2F">
      <w:pPr>
        <w:pStyle w:val="DevConfigs"/>
        <w:rPr>
          <w:rStyle w:val="DevConfigGray"/>
          <w:b/>
          <w:bCs/>
          <w:iCs/>
        </w:rPr>
      </w:pPr>
      <w:r w:rsidRPr="00A82973">
        <w:rPr>
          <w:rStyle w:val="DevConfigGray"/>
        </w:rPr>
        <w:t>!</w:t>
      </w:r>
    </w:p>
    <w:p w14:paraId="2F147AC5" w14:textId="54816365" w:rsidR="00041E2F" w:rsidRDefault="00041E2F" w:rsidP="00041E2F">
      <w:pPr>
        <w:pStyle w:val="DevConfigs"/>
        <w:rPr>
          <w:rStyle w:val="DevConfigGray"/>
        </w:rPr>
      </w:pPr>
      <w:r w:rsidRPr="00A82973">
        <w:rPr>
          <w:rStyle w:val="DevConfigGray"/>
        </w:rPr>
        <w:t>interface FastEthernet0/1</w:t>
      </w:r>
    </w:p>
    <w:p w14:paraId="58E5B421" w14:textId="589E0413" w:rsidR="00707BBB" w:rsidRPr="00A82973" w:rsidRDefault="00707BBB" w:rsidP="00707BBB">
      <w:pPr>
        <w:pStyle w:val="DevConfigs"/>
        <w:rPr>
          <w:rStyle w:val="DevConfigGray"/>
          <w:b/>
          <w:bCs/>
          <w:iCs/>
        </w:rPr>
      </w:pPr>
      <w:r>
        <w:rPr>
          <w:rStyle w:val="DevConfigGray"/>
        </w:rPr>
        <w:t xml:space="preserve"> </w:t>
      </w:r>
      <w:r w:rsidRPr="00A82973">
        <w:rPr>
          <w:rStyle w:val="DevConfigGray"/>
        </w:rPr>
        <w:t>shutdown</w:t>
      </w:r>
    </w:p>
    <w:p w14:paraId="3FB69888" w14:textId="77777777" w:rsidR="00041E2F" w:rsidRPr="00A82973" w:rsidRDefault="00041E2F" w:rsidP="00041E2F">
      <w:pPr>
        <w:pStyle w:val="DevConfigs"/>
        <w:rPr>
          <w:rStyle w:val="DevConfigGray"/>
          <w:b/>
          <w:bCs/>
          <w:iCs/>
        </w:rPr>
      </w:pPr>
      <w:r w:rsidRPr="00A82973">
        <w:rPr>
          <w:rStyle w:val="DevConfigGray"/>
        </w:rPr>
        <w:t>!</w:t>
      </w:r>
    </w:p>
    <w:p w14:paraId="5B065F63" w14:textId="77777777" w:rsidR="00041E2F" w:rsidRPr="00A82973" w:rsidRDefault="00041E2F" w:rsidP="00041E2F">
      <w:pPr>
        <w:pStyle w:val="DevConfigs"/>
        <w:rPr>
          <w:rStyle w:val="DevConfigGray"/>
          <w:b/>
          <w:bCs/>
          <w:iCs/>
        </w:rPr>
      </w:pPr>
      <w:r w:rsidRPr="00A82973">
        <w:rPr>
          <w:rStyle w:val="DevConfigGray"/>
        </w:rPr>
        <w:t>interface FastEthernet0/2</w:t>
      </w:r>
    </w:p>
    <w:p w14:paraId="1E864BD5" w14:textId="77777777" w:rsidR="00041E2F" w:rsidRPr="00A82973" w:rsidRDefault="00041E2F" w:rsidP="00041E2F">
      <w:pPr>
        <w:pStyle w:val="DevConfigs"/>
        <w:rPr>
          <w:rStyle w:val="DevConfigGray"/>
          <w:b/>
          <w:bCs/>
          <w:iCs/>
        </w:rPr>
      </w:pPr>
      <w:r w:rsidRPr="00A82973">
        <w:rPr>
          <w:rStyle w:val="DevConfigGray"/>
        </w:rPr>
        <w:t xml:space="preserve"> shutdown</w:t>
      </w:r>
    </w:p>
    <w:p w14:paraId="2117EF51" w14:textId="77777777" w:rsidR="00041E2F" w:rsidRPr="00A82973" w:rsidRDefault="00041E2F" w:rsidP="00041E2F">
      <w:pPr>
        <w:pStyle w:val="DevConfigs"/>
        <w:rPr>
          <w:rStyle w:val="DevConfigGray"/>
          <w:b/>
          <w:bCs/>
          <w:iCs/>
        </w:rPr>
      </w:pPr>
      <w:r w:rsidRPr="00A82973">
        <w:rPr>
          <w:rStyle w:val="DevConfigGray"/>
        </w:rPr>
        <w:t>!</w:t>
      </w:r>
    </w:p>
    <w:p w14:paraId="2E44AE19" w14:textId="77777777" w:rsidR="00041E2F" w:rsidRPr="00A82973" w:rsidRDefault="00041E2F" w:rsidP="00041E2F">
      <w:pPr>
        <w:pStyle w:val="DevConfigs"/>
        <w:rPr>
          <w:rStyle w:val="DevConfigGray"/>
          <w:b/>
          <w:bCs/>
          <w:iCs/>
        </w:rPr>
      </w:pPr>
      <w:r w:rsidRPr="00A82973">
        <w:rPr>
          <w:rStyle w:val="DevConfigGray"/>
        </w:rPr>
        <w:t>interface FastEthernet0/3</w:t>
      </w:r>
    </w:p>
    <w:p w14:paraId="1BD7CD5A" w14:textId="77777777" w:rsidR="00041E2F" w:rsidRPr="00A82973" w:rsidRDefault="00041E2F" w:rsidP="00041E2F">
      <w:pPr>
        <w:pStyle w:val="DevConfigs"/>
        <w:rPr>
          <w:rStyle w:val="DevConfigGray"/>
          <w:b/>
          <w:bCs/>
          <w:iCs/>
        </w:rPr>
      </w:pPr>
      <w:r w:rsidRPr="00A82973">
        <w:rPr>
          <w:rStyle w:val="DevConfigGray"/>
        </w:rPr>
        <w:t xml:space="preserve"> shutdown</w:t>
      </w:r>
    </w:p>
    <w:p w14:paraId="40EDA81F" w14:textId="77777777" w:rsidR="00041E2F" w:rsidRPr="00A82973" w:rsidRDefault="00041E2F" w:rsidP="00041E2F">
      <w:pPr>
        <w:pStyle w:val="DevConfigs"/>
        <w:rPr>
          <w:rStyle w:val="DevConfigGray"/>
          <w:b/>
          <w:bCs/>
          <w:iCs/>
        </w:rPr>
      </w:pPr>
      <w:r w:rsidRPr="00A82973">
        <w:rPr>
          <w:rStyle w:val="DevConfigGray"/>
        </w:rPr>
        <w:t>!</w:t>
      </w:r>
    </w:p>
    <w:p w14:paraId="78579077" w14:textId="7110C882" w:rsidR="00041E2F" w:rsidRDefault="00041E2F" w:rsidP="00041E2F">
      <w:pPr>
        <w:pStyle w:val="DevConfigs"/>
        <w:rPr>
          <w:rStyle w:val="DevConfigGray"/>
        </w:rPr>
      </w:pPr>
      <w:r w:rsidRPr="00A82973">
        <w:rPr>
          <w:rStyle w:val="DevConfigGray"/>
        </w:rPr>
        <w:t>interface FastEthernet0/4</w:t>
      </w:r>
    </w:p>
    <w:p w14:paraId="2BE90B74" w14:textId="26692E18" w:rsidR="00707BBB" w:rsidRPr="00A82973" w:rsidRDefault="00707BBB" w:rsidP="00041E2F">
      <w:pPr>
        <w:pStyle w:val="DevConfigs"/>
        <w:rPr>
          <w:rStyle w:val="DevConfigGray"/>
          <w:b/>
          <w:bCs/>
          <w:iCs/>
        </w:rPr>
      </w:pPr>
      <w:r>
        <w:rPr>
          <w:rStyle w:val="DevConfigGray"/>
        </w:rPr>
        <w:t>!</w:t>
      </w:r>
    </w:p>
    <w:p w14:paraId="40233853" w14:textId="77777777" w:rsidR="00041E2F" w:rsidRPr="00A82973" w:rsidRDefault="00041E2F" w:rsidP="00041E2F">
      <w:pPr>
        <w:pStyle w:val="DevConfigs"/>
        <w:rPr>
          <w:rStyle w:val="DevConfigGray"/>
          <w:b/>
          <w:bCs/>
          <w:iCs/>
        </w:rPr>
      </w:pPr>
      <w:r w:rsidRPr="00A82973">
        <w:rPr>
          <w:rStyle w:val="DevConfigGray"/>
        </w:rPr>
        <w:t>interface FastEthernet0/5</w:t>
      </w:r>
    </w:p>
    <w:p w14:paraId="2234A3F1" w14:textId="77777777" w:rsidR="00041E2F" w:rsidRPr="00A82973" w:rsidRDefault="00041E2F" w:rsidP="00041E2F">
      <w:pPr>
        <w:pStyle w:val="DevConfigs"/>
        <w:rPr>
          <w:rStyle w:val="DevConfigGray"/>
          <w:b/>
          <w:bCs/>
          <w:iCs/>
        </w:rPr>
      </w:pPr>
      <w:r w:rsidRPr="00A82973">
        <w:rPr>
          <w:rStyle w:val="DevConfigGray"/>
        </w:rPr>
        <w:t>!</w:t>
      </w:r>
    </w:p>
    <w:p w14:paraId="58821B95" w14:textId="77777777" w:rsidR="00041E2F" w:rsidRPr="00A82973" w:rsidRDefault="00041E2F" w:rsidP="00041E2F">
      <w:pPr>
        <w:pStyle w:val="DevConfigs"/>
        <w:rPr>
          <w:rStyle w:val="DevConfigGray"/>
          <w:b/>
          <w:bCs/>
          <w:iCs/>
        </w:rPr>
      </w:pPr>
      <w:r w:rsidRPr="00A82973">
        <w:rPr>
          <w:rStyle w:val="DevConfigGray"/>
        </w:rPr>
        <w:t>interface FastEthernet0/6</w:t>
      </w:r>
    </w:p>
    <w:p w14:paraId="12690477" w14:textId="77777777" w:rsidR="00041E2F" w:rsidRPr="00A82973" w:rsidRDefault="00041E2F" w:rsidP="00041E2F">
      <w:pPr>
        <w:pStyle w:val="DevConfigs"/>
        <w:rPr>
          <w:rStyle w:val="DevConfigGray"/>
          <w:b/>
          <w:bCs/>
          <w:iCs/>
        </w:rPr>
      </w:pPr>
      <w:r w:rsidRPr="00A82973">
        <w:rPr>
          <w:rStyle w:val="DevConfigGray"/>
        </w:rPr>
        <w:t xml:space="preserve"> shutdown</w:t>
      </w:r>
    </w:p>
    <w:p w14:paraId="61DCFAD5" w14:textId="77777777" w:rsidR="00041E2F" w:rsidRPr="00A82973" w:rsidRDefault="00041E2F" w:rsidP="00041E2F">
      <w:pPr>
        <w:pStyle w:val="DevConfigs"/>
        <w:rPr>
          <w:rStyle w:val="DevConfigGray"/>
          <w:b/>
          <w:bCs/>
          <w:iCs/>
        </w:rPr>
      </w:pPr>
      <w:r w:rsidRPr="00A82973">
        <w:rPr>
          <w:rStyle w:val="DevConfigGray"/>
        </w:rPr>
        <w:t>!</w:t>
      </w:r>
    </w:p>
    <w:p w14:paraId="758FA0A8" w14:textId="77777777" w:rsidR="00041E2F" w:rsidRPr="00A82973" w:rsidRDefault="00041E2F" w:rsidP="00041E2F">
      <w:pPr>
        <w:pStyle w:val="DevConfigs"/>
        <w:rPr>
          <w:rStyle w:val="DevConfigGray"/>
          <w:b/>
          <w:bCs/>
          <w:iCs/>
        </w:rPr>
      </w:pPr>
      <w:r w:rsidRPr="00A82973">
        <w:rPr>
          <w:rStyle w:val="DevConfigGray"/>
        </w:rPr>
        <w:t>interface FastEthernet0/7</w:t>
      </w:r>
    </w:p>
    <w:p w14:paraId="221340B9" w14:textId="77777777" w:rsidR="00041E2F" w:rsidRPr="00A82973" w:rsidRDefault="00041E2F" w:rsidP="00041E2F">
      <w:pPr>
        <w:pStyle w:val="DevConfigs"/>
        <w:rPr>
          <w:rStyle w:val="DevConfigGray"/>
          <w:b/>
          <w:bCs/>
          <w:iCs/>
        </w:rPr>
      </w:pPr>
      <w:r w:rsidRPr="00A82973">
        <w:rPr>
          <w:rStyle w:val="DevConfigGray"/>
        </w:rPr>
        <w:t xml:space="preserve"> shutdown</w:t>
      </w:r>
    </w:p>
    <w:p w14:paraId="57A6BE11" w14:textId="77777777" w:rsidR="00041E2F" w:rsidRPr="00A82973" w:rsidRDefault="00041E2F" w:rsidP="00041E2F">
      <w:pPr>
        <w:pStyle w:val="DevConfigs"/>
        <w:rPr>
          <w:rStyle w:val="DevConfigGray"/>
          <w:b/>
          <w:bCs/>
          <w:iCs/>
        </w:rPr>
      </w:pPr>
      <w:r w:rsidRPr="00A82973">
        <w:rPr>
          <w:rStyle w:val="DevConfigGray"/>
        </w:rPr>
        <w:t>!</w:t>
      </w:r>
    </w:p>
    <w:p w14:paraId="32D6693E" w14:textId="77777777" w:rsidR="00041E2F" w:rsidRPr="00A82973" w:rsidRDefault="00041E2F" w:rsidP="00041E2F">
      <w:pPr>
        <w:pStyle w:val="DevConfigs"/>
        <w:rPr>
          <w:rStyle w:val="DevConfigGray"/>
          <w:b/>
          <w:bCs/>
          <w:iCs/>
        </w:rPr>
      </w:pPr>
      <w:r w:rsidRPr="00A82973">
        <w:rPr>
          <w:rStyle w:val="DevConfigGray"/>
        </w:rPr>
        <w:t>interface FastEthernet0/8</w:t>
      </w:r>
    </w:p>
    <w:p w14:paraId="66904BE8" w14:textId="77777777" w:rsidR="00041E2F" w:rsidRPr="00A82973" w:rsidRDefault="00041E2F" w:rsidP="00041E2F">
      <w:pPr>
        <w:pStyle w:val="DevConfigs"/>
        <w:rPr>
          <w:rStyle w:val="DevConfigGray"/>
          <w:b/>
          <w:bCs/>
          <w:iCs/>
        </w:rPr>
      </w:pPr>
      <w:r w:rsidRPr="00A82973">
        <w:rPr>
          <w:rStyle w:val="DevConfigGray"/>
        </w:rPr>
        <w:t xml:space="preserve"> shutdown</w:t>
      </w:r>
    </w:p>
    <w:p w14:paraId="48BD020F" w14:textId="77777777" w:rsidR="00041E2F" w:rsidRPr="00A82973" w:rsidRDefault="00041E2F" w:rsidP="00041E2F">
      <w:pPr>
        <w:pStyle w:val="DevConfigs"/>
        <w:rPr>
          <w:rStyle w:val="DevConfigGray"/>
          <w:b/>
          <w:bCs/>
          <w:iCs/>
        </w:rPr>
      </w:pPr>
      <w:r w:rsidRPr="00A82973">
        <w:rPr>
          <w:rStyle w:val="DevConfigGray"/>
        </w:rPr>
        <w:t>!</w:t>
      </w:r>
    </w:p>
    <w:p w14:paraId="1604E02E" w14:textId="77777777" w:rsidR="00041E2F" w:rsidRPr="00A82973" w:rsidRDefault="00041E2F" w:rsidP="00041E2F">
      <w:pPr>
        <w:pStyle w:val="DevConfigs"/>
        <w:rPr>
          <w:rStyle w:val="DevConfigGray"/>
          <w:b/>
          <w:bCs/>
          <w:iCs/>
        </w:rPr>
      </w:pPr>
      <w:r w:rsidRPr="00A82973">
        <w:rPr>
          <w:rStyle w:val="DevConfigGray"/>
        </w:rPr>
        <w:t>interface FastEthernet0/9</w:t>
      </w:r>
    </w:p>
    <w:p w14:paraId="5418F94F" w14:textId="77777777" w:rsidR="00041E2F" w:rsidRPr="00A82973" w:rsidRDefault="00041E2F" w:rsidP="00041E2F">
      <w:pPr>
        <w:pStyle w:val="DevConfigs"/>
        <w:rPr>
          <w:rStyle w:val="DevConfigGray"/>
          <w:b/>
          <w:bCs/>
          <w:iCs/>
        </w:rPr>
      </w:pPr>
      <w:r w:rsidRPr="00A82973">
        <w:rPr>
          <w:rStyle w:val="DevConfigGray"/>
        </w:rPr>
        <w:t xml:space="preserve"> shutdown</w:t>
      </w:r>
    </w:p>
    <w:p w14:paraId="5D21392B" w14:textId="77777777" w:rsidR="00041E2F" w:rsidRPr="00A82973" w:rsidRDefault="00041E2F" w:rsidP="00041E2F">
      <w:pPr>
        <w:pStyle w:val="DevConfigs"/>
        <w:rPr>
          <w:rStyle w:val="DevConfigGray"/>
          <w:b/>
          <w:bCs/>
          <w:iCs/>
        </w:rPr>
      </w:pPr>
      <w:r w:rsidRPr="00A82973">
        <w:rPr>
          <w:rStyle w:val="DevConfigGray"/>
        </w:rPr>
        <w:t>!</w:t>
      </w:r>
    </w:p>
    <w:p w14:paraId="5E9B0EEB" w14:textId="77777777" w:rsidR="00041E2F" w:rsidRPr="00A82973" w:rsidRDefault="00041E2F" w:rsidP="00041E2F">
      <w:pPr>
        <w:pStyle w:val="DevConfigs"/>
        <w:rPr>
          <w:rStyle w:val="DevConfigGray"/>
          <w:b/>
          <w:bCs/>
          <w:iCs/>
        </w:rPr>
      </w:pPr>
      <w:r w:rsidRPr="00A82973">
        <w:rPr>
          <w:rStyle w:val="DevConfigGray"/>
        </w:rPr>
        <w:t>interface FastEthernet0/10</w:t>
      </w:r>
    </w:p>
    <w:p w14:paraId="7D984793" w14:textId="77777777" w:rsidR="00041E2F" w:rsidRPr="00A82973" w:rsidRDefault="00041E2F" w:rsidP="00041E2F">
      <w:pPr>
        <w:pStyle w:val="DevConfigs"/>
        <w:rPr>
          <w:rStyle w:val="DevConfigGray"/>
          <w:b/>
          <w:bCs/>
          <w:iCs/>
        </w:rPr>
      </w:pPr>
      <w:r w:rsidRPr="00A82973">
        <w:rPr>
          <w:rStyle w:val="DevConfigGray"/>
        </w:rPr>
        <w:t xml:space="preserve"> shutdown</w:t>
      </w:r>
    </w:p>
    <w:p w14:paraId="55FEDC6B" w14:textId="77777777" w:rsidR="00041E2F" w:rsidRPr="00A82973" w:rsidRDefault="00041E2F" w:rsidP="00041E2F">
      <w:pPr>
        <w:pStyle w:val="DevConfigs"/>
        <w:rPr>
          <w:rStyle w:val="DevConfigGray"/>
          <w:b/>
          <w:bCs/>
          <w:iCs/>
        </w:rPr>
      </w:pPr>
      <w:r w:rsidRPr="00A82973">
        <w:rPr>
          <w:rStyle w:val="DevConfigGray"/>
        </w:rPr>
        <w:t>!</w:t>
      </w:r>
    </w:p>
    <w:p w14:paraId="2D5AE531" w14:textId="77777777" w:rsidR="00041E2F" w:rsidRPr="00A82973" w:rsidRDefault="00041E2F" w:rsidP="00041E2F">
      <w:pPr>
        <w:pStyle w:val="DevConfigs"/>
        <w:rPr>
          <w:rStyle w:val="DevConfigGray"/>
          <w:b/>
          <w:bCs/>
          <w:iCs/>
        </w:rPr>
      </w:pPr>
      <w:r w:rsidRPr="00A82973">
        <w:rPr>
          <w:rStyle w:val="DevConfigGray"/>
        </w:rPr>
        <w:t>interface FastEthernet0/11</w:t>
      </w:r>
    </w:p>
    <w:p w14:paraId="131746FF" w14:textId="77777777" w:rsidR="00041E2F" w:rsidRPr="00A82973" w:rsidRDefault="00041E2F" w:rsidP="00041E2F">
      <w:pPr>
        <w:pStyle w:val="DevConfigs"/>
        <w:rPr>
          <w:rStyle w:val="DevConfigGray"/>
          <w:b/>
          <w:bCs/>
          <w:iCs/>
        </w:rPr>
      </w:pPr>
      <w:r w:rsidRPr="00A82973">
        <w:rPr>
          <w:rStyle w:val="DevConfigGray"/>
        </w:rPr>
        <w:t xml:space="preserve"> shutdown</w:t>
      </w:r>
    </w:p>
    <w:p w14:paraId="7F0B4EF8" w14:textId="77777777" w:rsidR="00041E2F" w:rsidRPr="00A82973" w:rsidRDefault="00041E2F" w:rsidP="00041E2F">
      <w:pPr>
        <w:pStyle w:val="DevConfigs"/>
        <w:rPr>
          <w:rStyle w:val="DevConfigGray"/>
          <w:b/>
          <w:bCs/>
          <w:iCs/>
        </w:rPr>
      </w:pPr>
      <w:r w:rsidRPr="00A82973">
        <w:rPr>
          <w:rStyle w:val="DevConfigGray"/>
        </w:rPr>
        <w:t>!</w:t>
      </w:r>
    </w:p>
    <w:p w14:paraId="6FE171FB" w14:textId="77777777" w:rsidR="00041E2F" w:rsidRPr="00A82973" w:rsidRDefault="00041E2F" w:rsidP="00041E2F">
      <w:pPr>
        <w:pStyle w:val="DevConfigs"/>
        <w:rPr>
          <w:rStyle w:val="DevConfigGray"/>
          <w:b/>
          <w:bCs/>
          <w:iCs/>
        </w:rPr>
      </w:pPr>
      <w:r w:rsidRPr="00A82973">
        <w:rPr>
          <w:rStyle w:val="DevConfigGray"/>
        </w:rPr>
        <w:t>interface FastEthernet0/12</w:t>
      </w:r>
    </w:p>
    <w:p w14:paraId="36DEADFC" w14:textId="77777777" w:rsidR="00041E2F" w:rsidRPr="00A82973" w:rsidRDefault="00041E2F" w:rsidP="00041E2F">
      <w:pPr>
        <w:pStyle w:val="DevConfigs"/>
        <w:rPr>
          <w:rStyle w:val="DevConfigGray"/>
          <w:b/>
          <w:bCs/>
          <w:iCs/>
        </w:rPr>
      </w:pPr>
      <w:r w:rsidRPr="00A82973">
        <w:rPr>
          <w:rStyle w:val="DevConfigGray"/>
        </w:rPr>
        <w:t xml:space="preserve"> shutdown</w:t>
      </w:r>
    </w:p>
    <w:p w14:paraId="17C56382" w14:textId="77777777" w:rsidR="00041E2F" w:rsidRPr="00A82973" w:rsidRDefault="00041E2F" w:rsidP="00041E2F">
      <w:pPr>
        <w:pStyle w:val="DevConfigs"/>
        <w:rPr>
          <w:rStyle w:val="DevConfigGray"/>
          <w:b/>
          <w:bCs/>
          <w:iCs/>
        </w:rPr>
      </w:pPr>
      <w:r w:rsidRPr="00A82973">
        <w:rPr>
          <w:rStyle w:val="DevConfigGray"/>
        </w:rPr>
        <w:t>!</w:t>
      </w:r>
    </w:p>
    <w:p w14:paraId="0A87263B" w14:textId="77777777" w:rsidR="00041E2F" w:rsidRPr="00A82973" w:rsidRDefault="00041E2F" w:rsidP="00041E2F">
      <w:pPr>
        <w:pStyle w:val="DevConfigs"/>
        <w:rPr>
          <w:rStyle w:val="DevConfigGray"/>
          <w:b/>
          <w:bCs/>
          <w:iCs/>
        </w:rPr>
      </w:pPr>
      <w:r w:rsidRPr="00A82973">
        <w:rPr>
          <w:rStyle w:val="DevConfigGray"/>
        </w:rPr>
        <w:t>interface FastEthernet0/13</w:t>
      </w:r>
    </w:p>
    <w:p w14:paraId="7DD25B27" w14:textId="77777777" w:rsidR="00041E2F" w:rsidRPr="00A82973" w:rsidRDefault="00041E2F" w:rsidP="00041E2F">
      <w:pPr>
        <w:pStyle w:val="DevConfigs"/>
        <w:rPr>
          <w:rStyle w:val="DevConfigGray"/>
          <w:b/>
          <w:bCs/>
          <w:iCs/>
        </w:rPr>
      </w:pPr>
      <w:r w:rsidRPr="00A82973">
        <w:rPr>
          <w:rStyle w:val="DevConfigGray"/>
        </w:rPr>
        <w:t xml:space="preserve"> shutdown</w:t>
      </w:r>
    </w:p>
    <w:p w14:paraId="09FFF071" w14:textId="77777777" w:rsidR="00041E2F" w:rsidRPr="00A82973" w:rsidRDefault="00041E2F" w:rsidP="00041E2F">
      <w:pPr>
        <w:pStyle w:val="DevConfigs"/>
        <w:rPr>
          <w:rStyle w:val="DevConfigGray"/>
          <w:b/>
          <w:bCs/>
          <w:iCs/>
        </w:rPr>
      </w:pPr>
      <w:r w:rsidRPr="00A82973">
        <w:rPr>
          <w:rStyle w:val="DevConfigGray"/>
        </w:rPr>
        <w:t>!</w:t>
      </w:r>
    </w:p>
    <w:p w14:paraId="3AB7C989" w14:textId="77777777" w:rsidR="00041E2F" w:rsidRPr="00A82973" w:rsidRDefault="00041E2F" w:rsidP="00041E2F">
      <w:pPr>
        <w:pStyle w:val="DevConfigs"/>
        <w:rPr>
          <w:rStyle w:val="DevConfigGray"/>
          <w:b/>
          <w:bCs/>
          <w:iCs/>
        </w:rPr>
      </w:pPr>
      <w:r w:rsidRPr="00A82973">
        <w:rPr>
          <w:rStyle w:val="DevConfigGray"/>
        </w:rPr>
        <w:t>interface FastEthernet0/14</w:t>
      </w:r>
    </w:p>
    <w:p w14:paraId="37BB663C" w14:textId="77777777" w:rsidR="00041E2F" w:rsidRPr="00A82973" w:rsidRDefault="00041E2F" w:rsidP="00041E2F">
      <w:pPr>
        <w:pStyle w:val="DevConfigs"/>
        <w:rPr>
          <w:rStyle w:val="DevConfigGray"/>
          <w:b/>
          <w:bCs/>
          <w:iCs/>
        </w:rPr>
      </w:pPr>
      <w:r w:rsidRPr="00A82973">
        <w:rPr>
          <w:rStyle w:val="DevConfigGray"/>
        </w:rPr>
        <w:t xml:space="preserve"> shutdown</w:t>
      </w:r>
    </w:p>
    <w:p w14:paraId="2B4DE0FE" w14:textId="77777777" w:rsidR="00041E2F" w:rsidRPr="00A82973" w:rsidRDefault="00041E2F" w:rsidP="00041E2F">
      <w:pPr>
        <w:pStyle w:val="DevConfigs"/>
        <w:rPr>
          <w:rStyle w:val="DevConfigGray"/>
          <w:b/>
          <w:bCs/>
          <w:iCs/>
        </w:rPr>
      </w:pPr>
      <w:r w:rsidRPr="00A82973">
        <w:rPr>
          <w:rStyle w:val="DevConfigGray"/>
        </w:rPr>
        <w:t>!</w:t>
      </w:r>
    </w:p>
    <w:p w14:paraId="65BD37E7" w14:textId="77777777" w:rsidR="00041E2F" w:rsidRPr="00A82973" w:rsidRDefault="00041E2F" w:rsidP="00041E2F">
      <w:pPr>
        <w:pStyle w:val="DevConfigs"/>
        <w:rPr>
          <w:rStyle w:val="DevConfigGray"/>
          <w:b/>
          <w:bCs/>
          <w:iCs/>
        </w:rPr>
      </w:pPr>
      <w:r w:rsidRPr="00A82973">
        <w:rPr>
          <w:rStyle w:val="DevConfigGray"/>
        </w:rPr>
        <w:t>interface FastEthernet0/15</w:t>
      </w:r>
    </w:p>
    <w:p w14:paraId="27168BA3" w14:textId="77777777" w:rsidR="00041E2F" w:rsidRPr="00A82973" w:rsidRDefault="00041E2F" w:rsidP="00041E2F">
      <w:pPr>
        <w:pStyle w:val="DevConfigs"/>
        <w:rPr>
          <w:rStyle w:val="DevConfigGray"/>
          <w:b/>
          <w:bCs/>
          <w:iCs/>
        </w:rPr>
      </w:pPr>
      <w:r w:rsidRPr="00A82973">
        <w:rPr>
          <w:rStyle w:val="DevConfigGray"/>
        </w:rPr>
        <w:t xml:space="preserve"> shutdown</w:t>
      </w:r>
    </w:p>
    <w:p w14:paraId="26F7A337" w14:textId="77777777" w:rsidR="00041E2F" w:rsidRPr="00A82973" w:rsidRDefault="00041E2F" w:rsidP="00041E2F">
      <w:pPr>
        <w:pStyle w:val="DevConfigs"/>
        <w:rPr>
          <w:rStyle w:val="DevConfigGray"/>
          <w:b/>
          <w:bCs/>
          <w:iCs/>
        </w:rPr>
      </w:pPr>
      <w:r w:rsidRPr="00A82973">
        <w:rPr>
          <w:rStyle w:val="DevConfigGray"/>
        </w:rPr>
        <w:lastRenderedPageBreak/>
        <w:t>!</w:t>
      </w:r>
    </w:p>
    <w:p w14:paraId="053D34E6" w14:textId="77777777" w:rsidR="00041E2F" w:rsidRPr="00A82973" w:rsidRDefault="00041E2F" w:rsidP="00041E2F">
      <w:pPr>
        <w:pStyle w:val="DevConfigs"/>
        <w:rPr>
          <w:rStyle w:val="DevConfigGray"/>
          <w:b/>
          <w:bCs/>
          <w:iCs/>
        </w:rPr>
      </w:pPr>
      <w:r w:rsidRPr="00A82973">
        <w:rPr>
          <w:rStyle w:val="DevConfigGray"/>
        </w:rPr>
        <w:t>interface FastEthernet0/16</w:t>
      </w:r>
    </w:p>
    <w:p w14:paraId="18230CB6" w14:textId="77777777" w:rsidR="00041E2F" w:rsidRPr="00A82973" w:rsidRDefault="00041E2F" w:rsidP="00041E2F">
      <w:pPr>
        <w:pStyle w:val="DevConfigs"/>
        <w:rPr>
          <w:rStyle w:val="DevConfigGray"/>
          <w:b/>
          <w:bCs/>
          <w:iCs/>
        </w:rPr>
      </w:pPr>
      <w:r w:rsidRPr="00A82973">
        <w:rPr>
          <w:rStyle w:val="DevConfigGray"/>
        </w:rPr>
        <w:t xml:space="preserve"> shutdown</w:t>
      </w:r>
    </w:p>
    <w:p w14:paraId="13AB5B97" w14:textId="77777777" w:rsidR="00041E2F" w:rsidRPr="00A82973" w:rsidRDefault="00041E2F" w:rsidP="00041E2F">
      <w:pPr>
        <w:pStyle w:val="DevConfigs"/>
        <w:rPr>
          <w:rStyle w:val="DevConfigGray"/>
          <w:b/>
          <w:bCs/>
          <w:iCs/>
        </w:rPr>
      </w:pPr>
      <w:r w:rsidRPr="00A82973">
        <w:rPr>
          <w:rStyle w:val="DevConfigGray"/>
        </w:rPr>
        <w:t>!</w:t>
      </w:r>
    </w:p>
    <w:p w14:paraId="2FE56F8C" w14:textId="77777777" w:rsidR="00041E2F" w:rsidRPr="00A82973" w:rsidRDefault="00041E2F" w:rsidP="00041E2F">
      <w:pPr>
        <w:pStyle w:val="DevConfigs"/>
        <w:rPr>
          <w:rStyle w:val="DevConfigGray"/>
          <w:b/>
          <w:bCs/>
          <w:iCs/>
        </w:rPr>
      </w:pPr>
      <w:r w:rsidRPr="00A82973">
        <w:rPr>
          <w:rStyle w:val="DevConfigGray"/>
        </w:rPr>
        <w:t>interface FastEthernet0/17</w:t>
      </w:r>
    </w:p>
    <w:p w14:paraId="0FF51079" w14:textId="77777777" w:rsidR="00041E2F" w:rsidRPr="00A82973" w:rsidRDefault="00041E2F" w:rsidP="00041E2F">
      <w:pPr>
        <w:pStyle w:val="DevConfigs"/>
        <w:rPr>
          <w:rStyle w:val="DevConfigGray"/>
          <w:b/>
          <w:bCs/>
          <w:iCs/>
        </w:rPr>
      </w:pPr>
      <w:r w:rsidRPr="00A82973">
        <w:rPr>
          <w:rStyle w:val="DevConfigGray"/>
        </w:rPr>
        <w:t xml:space="preserve"> shutdown</w:t>
      </w:r>
    </w:p>
    <w:p w14:paraId="4785B7CA" w14:textId="77777777" w:rsidR="00041E2F" w:rsidRPr="00A82973" w:rsidRDefault="00041E2F" w:rsidP="00041E2F">
      <w:pPr>
        <w:pStyle w:val="DevConfigs"/>
        <w:rPr>
          <w:rStyle w:val="DevConfigGray"/>
          <w:b/>
          <w:bCs/>
          <w:iCs/>
        </w:rPr>
      </w:pPr>
      <w:r w:rsidRPr="00A82973">
        <w:rPr>
          <w:rStyle w:val="DevConfigGray"/>
        </w:rPr>
        <w:t>!</w:t>
      </w:r>
    </w:p>
    <w:p w14:paraId="6FE8A54F" w14:textId="77777777" w:rsidR="00041E2F" w:rsidRPr="00A82973" w:rsidRDefault="00041E2F" w:rsidP="00041E2F">
      <w:pPr>
        <w:pStyle w:val="DevConfigs"/>
        <w:rPr>
          <w:rStyle w:val="DevConfigGray"/>
          <w:b/>
          <w:bCs/>
          <w:iCs/>
        </w:rPr>
      </w:pPr>
      <w:r w:rsidRPr="00A82973">
        <w:rPr>
          <w:rStyle w:val="DevConfigGray"/>
        </w:rPr>
        <w:t>interface FastEthernet0/18</w:t>
      </w:r>
    </w:p>
    <w:p w14:paraId="4B1ABB3D" w14:textId="77777777" w:rsidR="00041E2F" w:rsidRPr="00A82973" w:rsidRDefault="00041E2F" w:rsidP="00041E2F">
      <w:pPr>
        <w:pStyle w:val="DevConfigs"/>
        <w:rPr>
          <w:rStyle w:val="DevConfigGray"/>
          <w:b/>
          <w:bCs/>
          <w:iCs/>
        </w:rPr>
      </w:pPr>
      <w:r w:rsidRPr="00A82973">
        <w:rPr>
          <w:rStyle w:val="DevConfigGray"/>
        </w:rPr>
        <w:t xml:space="preserve"> shutdown</w:t>
      </w:r>
    </w:p>
    <w:p w14:paraId="5B8DF098" w14:textId="77777777" w:rsidR="00041E2F" w:rsidRPr="00A82973" w:rsidRDefault="00041E2F" w:rsidP="00041E2F">
      <w:pPr>
        <w:pStyle w:val="DevConfigs"/>
        <w:rPr>
          <w:rStyle w:val="DevConfigGray"/>
          <w:b/>
          <w:bCs/>
          <w:iCs/>
        </w:rPr>
      </w:pPr>
      <w:r w:rsidRPr="00A82973">
        <w:rPr>
          <w:rStyle w:val="DevConfigGray"/>
        </w:rPr>
        <w:t>!</w:t>
      </w:r>
    </w:p>
    <w:p w14:paraId="6F53E476" w14:textId="77777777" w:rsidR="00041E2F" w:rsidRPr="00A82973" w:rsidRDefault="00041E2F" w:rsidP="00041E2F">
      <w:pPr>
        <w:pStyle w:val="DevConfigs"/>
        <w:rPr>
          <w:rStyle w:val="DevConfigGray"/>
          <w:b/>
          <w:bCs/>
          <w:iCs/>
        </w:rPr>
      </w:pPr>
      <w:r w:rsidRPr="00A82973">
        <w:rPr>
          <w:rStyle w:val="DevConfigGray"/>
        </w:rPr>
        <w:t>interface FastEthernet0/19</w:t>
      </w:r>
    </w:p>
    <w:p w14:paraId="00707CA1" w14:textId="77777777" w:rsidR="00041E2F" w:rsidRPr="00A82973" w:rsidRDefault="00041E2F" w:rsidP="00041E2F">
      <w:pPr>
        <w:pStyle w:val="DevConfigs"/>
        <w:rPr>
          <w:rStyle w:val="DevConfigGray"/>
          <w:b/>
          <w:bCs/>
          <w:iCs/>
        </w:rPr>
      </w:pPr>
      <w:r w:rsidRPr="00A82973">
        <w:rPr>
          <w:rStyle w:val="DevConfigGray"/>
        </w:rPr>
        <w:t xml:space="preserve"> shutdown</w:t>
      </w:r>
    </w:p>
    <w:p w14:paraId="7669E668" w14:textId="77777777" w:rsidR="00041E2F" w:rsidRPr="00A82973" w:rsidRDefault="00041E2F" w:rsidP="00041E2F">
      <w:pPr>
        <w:pStyle w:val="DevConfigs"/>
        <w:rPr>
          <w:rStyle w:val="DevConfigGray"/>
          <w:b/>
          <w:bCs/>
          <w:iCs/>
        </w:rPr>
      </w:pPr>
      <w:r w:rsidRPr="00A82973">
        <w:rPr>
          <w:rStyle w:val="DevConfigGray"/>
        </w:rPr>
        <w:t>!</w:t>
      </w:r>
    </w:p>
    <w:p w14:paraId="57B90D48" w14:textId="77777777" w:rsidR="00041E2F" w:rsidRPr="00A82973" w:rsidRDefault="00041E2F" w:rsidP="00041E2F">
      <w:pPr>
        <w:pStyle w:val="DevConfigs"/>
        <w:rPr>
          <w:rStyle w:val="DevConfigGray"/>
          <w:b/>
          <w:bCs/>
          <w:iCs/>
        </w:rPr>
      </w:pPr>
      <w:r w:rsidRPr="00A82973">
        <w:rPr>
          <w:rStyle w:val="DevConfigGray"/>
        </w:rPr>
        <w:t>interface FastEthernet0/20</w:t>
      </w:r>
    </w:p>
    <w:p w14:paraId="713F5EF1" w14:textId="77777777" w:rsidR="00041E2F" w:rsidRPr="00A82973" w:rsidRDefault="00041E2F" w:rsidP="00041E2F">
      <w:pPr>
        <w:pStyle w:val="DevConfigs"/>
        <w:rPr>
          <w:rStyle w:val="DevConfigGray"/>
          <w:b/>
          <w:bCs/>
          <w:iCs/>
        </w:rPr>
      </w:pPr>
      <w:r w:rsidRPr="00A82973">
        <w:rPr>
          <w:rStyle w:val="DevConfigGray"/>
        </w:rPr>
        <w:t xml:space="preserve"> shutdown</w:t>
      </w:r>
    </w:p>
    <w:p w14:paraId="272A30F3" w14:textId="77777777" w:rsidR="00041E2F" w:rsidRPr="00A82973" w:rsidRDefault="00041E2F" w:rsidP="00041E2F">
      <w:pPr>
        <w:pStyle w:val="DevConfigs"/>
        <w:rPr>
          <w:rStyle w:val="DevConfigGray"/>
          <w:b/>
          <w:bCs/>
          <w:iCs/>
        </w:rPr>
      </w:pPr>
      <w:r w:rsidRPr="00A82973">
        <w:rPr>
          <w:rStyle w:val="DevConfigGray"/>
        </w:rPr>
        <w:t>!</w:t>
      </w:r>
    </w:p>
    <w:p w14:paraId="18A49540" w14:textId="77777777" w:rsidR="00041E2F" w:rsidRPr="00A82973" w:rsidRDefault="00041E2F" w:rsidP="00041E2F">
      <w:pPr>
        <w:pStyle w:val="DevConfigs"/>
        <w:rPr>
          <w:rStyle w:val="DevConfigGray"/>
          <w:b/>
          <w:bCs/>
          <w:iCs/>
        </w:rPr>
      </w:pPr>
      <w:r w:rsidRPr="00A82973">
        <w:rPr>
          <w:rStyle w:val="DevConfigGray"/>
        </w:rPr>
        <w:t>interface FastEthernet0/21</w:t>
      </w:r>
    </w:p>
    <w:p w14:paraId="7CFE69D9" w14:textId="77777777" w:rsidR="00041E2F" w:rsidRPr="00A82973" w:rsidRDefault="00041E2F" w:rsidP="00041E2F">
      <w:pPr>
        <w:pStyle w:val="DevConfigs"/>
        <w:rPr>
          <w:rStyle w:val="DevConfigGray"/>
          <w:b/>
          <w:bCs/>
          <w:iCs/>
        </w:rPr>
      </w:pPr>
      <w:r w:rsidRPr="00A82973">
        <w:rPr>
          <w:rStyle w:val="DevConfigGray"/>
        </w:rPr>
        <w:t xml:space="preserve"> shutdown</w:t>
      </w:r>
    </w:p>
    <w:p w14:paraId="472FB37A" w14:textId="77777777" w:rsidR="00041E2F" w:rsidRPr="00A82973" w:rsidRDefault="00041E2F" w:rsidP="00041E2F">
      <w:pPr>
        <w:pStyle w:val="DevConfigs"/>
        <w:rPr>
          <w:rStyle w:val="DevConfigGray"/>
          <w:b/>
          <w:bCs/>
          <w:iCs/>
        </w:rPr>
      </w:pPr>
      <w:r w:rsidRPr="00A82973">
        <w:rPr>
          <w:rStyle w:val="DevConfigGray"/>
        </w:rPr>
        <w:t>!</w:t>
      </w:r>
    </w:p>
    <w:p w14:paraId="0C051CBA" w14:textId="77777777" w:rsidR="00041E2F" w:rsidRPr="00A82973" w:rsidRDefault="00041E2F" w:rsidP="00041E2F">
      <w:pPr>
        <w:pStyle w:val="DevConfigs"/>
        <w:rPr>
          <w:rStyle w:val="DevConfigGray"/>
          <w:b/>
          <w:bCs/>
          <w:iCs/>
        </w:rPr>
      </w:pPr>
      <w:r w:rsidRPr="00A82973">
        <w:rPr>
          <w:rStyle w:val="DevConfigGray"/>
        </w:rPr>
        <w:t>interface FastEthernet0/22</w:t>
      </w:r>
    </w:p>
    <w:p w14:paraId="3B2BB109" w14:textId="77777777" w:rsidR="00041E2F" w:rsidRPr="00A82973" w:rsidRDefault="00041E2F" w:rsidP="00041E2F">
      <w:pPr>
        <w:pStyle w:val="DevConfigs"/>
        <w:rPr>
          <w:rStyle w:val="DevConfigGray"/>
          <w:b/>
          <w:bCs/>
          <w:iCs/>
        </w:rPr>
      </w:pPr>
      <w:r w:rsidRPr="00A82973">
        <w:rPr>
          <w:rStyle w:val="DevConfigGray"/>
        </w:rPr>
        <w:t xml:space="preserve"> shutdown</w:t>
      </w:r>
    </w:p>
    <w:p w14:paraId="16337938" w14:textId="77777777" w:rsidR="00041E2F" w:rsidRPr="00A82973" w:rsidRDefault="00041E2F" w:rsidP="00041E2F">
      <w:pPr>
        <w:pStyle w:val="DevConfigs"/>
        <w:rPr>
          <w:rStyle w:val="DevConfigGray"/>
          <w:b/>
          <w:bCs/>
          <w:iCs/>
        </w:rPr>
      </w:pPr>
      <w:r w:rsidRPr="00A82973">
        <w:rPr>
          <w:rStyle w:val="DevConfigGray"/>
        </w:rPr>
        <w:t>!</w:t>
      </w:r>
    </w:p>
    <w:p w14:paraId="4FBE0FBE" w14:textId="77777777" w:rsidR="00041E2F" w:rsidRPr="00A82973" w:rsidRDefault="00041E2F" w:rsidP="00041E2F">
      <w:pPr>
        <w:pStyle w:val="DevConfigs"/>
        <w:rPr>
          <w:rStyle w:val="DevConfigGray"/>
          <w:b/>
          <w:bCs/>
          <w:iCs/>
        </w:rPr>
      </w:pPr>
      <w:r w:rsidRPr="00A82973">
        <w:rPr>
          <w:rStyle w:val="DevConfigGray"/>
        </w:rPr>
        <w:t>interface FastEthernet0/23</w:t>
      </w:r>
    </w:p>
    <w:p w14:paraId="496EC0EB" w14:textId="77777777" w:rsidR="00041E2F" w:rsidRPr="00A82973" w:rsidRDefault="00041E2F" w:rsidP="00041E2F">
      <w:pPr>
        <w:pStyle w:val="DevConfigs"/>
        <w:rPr>
          <w:rStyle w:val="DevConfigGray"/>
          <w:b/>
          <w:bCs/>
          <w:iCs/>
        </w:rPr>
      </w:pPr>
      <w:r w:rsidRPr="00A82973">
        <w:rPr>
          <w:rStyle w:val="DevConfigGray"/>
        </w:rPr>
        <w:t xml:space="preserve"> shutdown</w:t>
      </w:r>
    </w:p>
    <w:p w14:paraId="38EBC97E" w14:textId="77777777" w:rsidR="00041E2F" w:rsidRPr="00A82973" w:rsidRDefault="00041E2F" w:rsidP="00041E2F">
      <w:pPr>
        <w:pStyle w:val="DevConfigs"/>
        <w:rPr>
          <w:rStyle w:val="DevConfigGray"/>
          <w:b/>
          <w:bCs/>
          <w:iCs/>
        </w:rPr>
      </w:pPr>
      <w:r w:rsidRPr="00A82973">
        <w:rPr>
          <w:rStyle w:val="DevConfigGray"/>
        </w:rPr>
        <w:t>!</w:t>
      </w:r>
    </w:p>
    <w:p w14:paraId="489DC39C" w14:textId="77777777" w:rsidR="00041E2F" w:rsidRPr="00A82973" w:rsidRDefault="00041E2F" w:rsidP="00041E2F">
      <w:pPr>
        <w:pStyle w:val="DevConfigs"/>
        <w:rPr>
          <w:rStyle w:val="DevConfigGray"/>
          <w:b/>
          <w:bCs/>
          <w:iCs/>
        </w:rPr>
      </w:pPr>
      <w:r w:rsidRPr="00A82973">
        <w:rPr>
          <w:rStyle w:val="DevConfigGray"/>
        </w:rPr>
        <w:t>interface FastEthernet0/24</w:t>
      </w:r>
    </w:p>
    <w:p w14:paraId="67661388" w14:textId="77777777" w:rsidR="00041E2F" w:rsidRPr="00A82973" w:rsidRDefault="00041E2F" w:rsidP="00041E2F">
      <w:pPr>
        <w:pStyle w:val="DevConfigs"/>
        <w:rPr>
          <w:rStyle w:val="DevConfigGray"/>
          <w:b/>
          <w:bCs/>
          <w:iCs/>
        </w:rPr>
      </w:pPr>
      <w:r w:rsidRPr="00A82973">
        <w:rPr>
          <w:rStyle w:val="DevConfigGray"/>
        </w:rPr>
        <w:t xml:space="preserve"> shutdown</w:t>
      </w:r>
    </w:p>
    <w:p w14:paraId="52083CC5" w14:textId="77777777" w:rsidR="00041E2F" w:rsidRPr="00A82973" w:rsidRDefault="00041E2F" w:rsidP="00041E2F">
      <w:pPr>
        <w:pStyle w:val="DevConfigs"/>
        <w:rPr>
          <w:rStyle w:val="DevConfigGray"/>
          <w:b/>
          <w:bCs/>
          <w:iCs/>
        </w:rPr>
      </w:pPr>
      <w:r w:rsidRPr="00A82973">
        <w:rPr>
          <w:rStyle w:val="DevConfigGray"/>
        </w:rPr>
        <w:t>!</w:t>
      </w:r>
    </w:p>
    <w:p w14:paraId="21102EC8" w14:textId="77777777" w:rsidR="00041E2F" w:rsidRPr="00A82973" w:rsidRDefault="00041E2F" w:rsidP="00041E2F">
      <w:pPr>
        <w:pStyle w:val="DevConfigs"/>
        <w:rPr>
          <w:rStyle w:val="DevConfigGray"/>
          <w:b/>
          <w:bCs/>
          <w:iCs/>
        </w:rPr>
      </w:pPr>
      <w:r w:rsidRPr="00A82973">
        <w:rPr>
          <w:rStyle w:val="DevConfigGray"/>
        </w:rPr>
        <w:t>interface GigabitEthernet0/1</w:t>
      </w:r>
    </w:p>
    <w:p w14:paraId="04DF60A3" w14:textId="77777777" w:rsidR="00041E2F" w:rsidRPr="00A82973" w:rsidRDefault="00041E2F" w:rsidP="00041E2F">
      <w:pPr>
        <w:pStyle w:val="DevConfigs"/>
        <w:rPr>
          <w:rStyle w:val="DevConfigGray"/>
          <w:b/>
          <w:bCs/>
          <w:iCs/>
        </w:rPr>
      </w:pPr>
      <w:r w:rsidRPr="00A82973">
        <w:rPr>
          <w:rStyle w:val="DevConfigGray"/>
        </w:rPr>
        <w:t xml:space="preserve"> shutdown</w:t>
      </w:r>
    </w:p>
    <w:p w14:paraId="088B069D" w14:textId="77777777" w:rsidR="00041E2F" w:rsidRPr="00A82973" w:rsidRDefault="00041E2F" w:rsidP="00041E2F">
      <w:pPr>
        <w:pStyle w:val="DevConfigs"/>
        <w:rPr>
          <w:rStyle w:val="DevConfigGray"/>
          <w:b/>
          <w:bCs/>
          <w:iCs/>
        </w:rPr>
      </w:pPr>
      <w:r w:rsidRPr="00A82973">
        <w:rPr>
          <w:rStyle w:val="DevConfigGray"/>
        </w:rPr>
        <w:t>!</w:t>
      </w:r>
    </w:p>
    <w:p w14:paraId="58896DC1" w14:textId="77777777" w:rsidR="00041E2F" w:rsidRPr="00A82973" w:rsidRDefault="00041E2F" w:rsidP="00041E2F">
      <w:pPr>
        <w:pStyle w:val="DevConfigs"/>
        <w:rPr>
          <w:rStyle w:val="DevConfigGray"/>
          <w:b/>
          <w:bCs/>
          <w:iCs/>
        </w:rPr>
      </w:pPr>
      <w:r w:rsidRPr="00A82973">
        <w:rPr>
          <w:rStyle w:val="DevConfigGray"/>
        </w:rPr>
        <w:t>interface GigabitEthernet0/2</w:t>
      </w:r>
    </w:p>
    <w:p w14:paraId="2B447236" w14:textId="77777777" w:rsidR="00041E2F" w:rsidRPr="00A82973" w:rsidRDefault="00041E2F" w:rsidP="00041E2F">
      <w:pPr>
        <w:pStyle w:val="DevConfigs"/>
        <w:rPr>
          <w:rStyle w:val="DevConfigGray"/>
          <w:b/>
          <w:bCs/>
          <w:iCs/>
        </w:rPr>
      </w:pPr>
      <w:r w:rsidRPr="00A82973">
        <w:rPr>
          <w:rStyle w:val="DevConfigGray"/>
        </w:rPr>
        <w:t xml:space="preserve"> shutdown</w:t>
      </w:r>
    </w:p>
    <w:p w14:paraId="7BDE4713" w14:textId="77777777" w:rsidR="00041E2F" w:rsidRPr="00A82973" w:rsidRDefault="00041E2F" w:rsidP="00041E2F">
      <w:pPr>
        <w:pStyle w:val="DevConfigs"/>
        <w:rPr>
          <w:rStyle w:val="DevConfigGray"/>
          <w:b/>
          <w:bCs/>
          <w:iCs/>
        </w:rPr>
      </w:pPr>
      <w:r w:rsidRPr="00A82973">
        <w:rPr>
          <w:rStyle w:val="DevConfigGray"/>
        </w:rPr>
        <w:t>!</w:t>
      </w:r>
    </w:p>
    <w:p w14:paraId="19598C5B" w14:textId="77777777" w:rsidR="00041E2F" w:rsidRPr="00A82973" w:rsidRDefault="00041E2F" w:rsidP="00041E2F">
      <w:pPr>
        <w:pStyle w:val="DevConfigs"/>
        <w:rPr>
          <w:rStyle w:val="DevConfigGray"/>
          <w:b/>
          <w:bCs/>
          <w:iCs/>
        </w:rPr>
      </w:pPr>
      <w:r w:rsidRPr="00A82973">
        <w:rPr>
          <w:rStyle w:val="DevConfigGray"/>
        </w:rPr>
        <w:t>interface Vlan1</w:t>
      </w:r>
    </w:p>
    <w:p w14:paraId="1B6A3AA1" w14:textId="77777777" w:rsidR="00041E2F" w:rsidRPr="00A82973" w:rsidRDefault="00041E2F" w:rsidP="00041E2F">
      <w:pPr>
        <w:pStyle w:val="DevConfigs"/>
        <w:rPr>
          <w:rStyle w:val="DevConfigGray"/>
          <w:b/>
          <w:bCs/>
          <w:iCs/>
        </w:rPr>
      </w:pPr>
      <w:r w:rsidRPr="00A82973">
        <w:rPr>
          <w:rStyle w:val="DevConfigGray"/>
        </w:rPr>
        <w:t xml:space="preserve"> no ip address</w:t>
      </w:r>
    </w:p>
    <w:p w14:paraId="5557F579" w14:textId="77777777" w:rsidR="00041E2F" w:rsidRPr="00A82973" w:rsidRDefault="00041E2F" w:rsidP="00041E2F">
      <w:pPr>
        <w:pStyle w:val="DevConfigs"/>
        <w:rPr>
          <w:rStyle w:val="DevConfigGray"/>
          <w:b/>
          <w:bCs/>
          <w:iCs/>
        </w:rPr>
      </w:pPr>
      <w:r w:rsidRPr="00A82973">
        <w:rPr>
          <w:rStyle w:val="DevConfigGray"/>
        </w:rPr>
        <w:t>!</w:t>
      </w:r>
    </w:p>
    <w:p w14:paraId="2A710BA2" w14:textId="77777777" w:rsidR="00041E2F" w:rsidRPr="00A82973" w:rsidRDefault="00041E2F" w:rsidP="00041E2F">
      <w:pPr>
        <w:pStyle w:val="DevConfigs"/>
        <w:rPr>
          <w:rStyle w:val="DevConfigGray"/>
          <w:b/>
          <w:bCs/>
          <w:iCs/>
        </w:rPr>
      </w:pPr>
      <w:r w:rsidRPr="00A82973">
        <w:rPr>
          <w:rStyle w:val="DevConfigGray"/>
        </w:rPr>
        <w:t>ip http server</w:t>
      </w:r>
    </w:p>
    <w:p w14:paraId="4DD8162D" w14:textId="77777777" w:rsidR="00041E2F" w:rsidRPr="00A82973" w:rsidRDefault="00041E2F" w:rsidP="00041E2F">
      <w:pPr>
        <w:pStyle w:val="DevConfigs"/>
        <w:rPr>
          <w:rStyle w:val="DevConfigGray"/>
          <w:b/>
          <w:bCs/>
          <w:iCs/>
        </w:rPr>
      </w:pPr>
      <w:r w:rsidRPr="00A82973">
        <w:rPr>
          <w:rStyle w:val="DevConfigGray"/>
        </w:rPr>
        <w:t>ip http secure-server</w:t>
      </w:r>
    </w:p>
    <w:p w14:paraId="75D78B65" w14:textId="77777777" w:rsidR="00041E2F" w:rsidRPr="00A82973" w:rsidRDefault="00041E2F" w:rsidP="00041E2F">
      <w:pPr>
        <w:pStyle w:val="DevConfigs"/>
        <w:rPr>
          <w:rStyle w:val="DevConfigGray"/>
          <w:b/>
          <w:bCs/>
          <w:iCs/>
        </w:rPr>
      </w:pPr>
      <w:r w:rsidRPr="00A82973">
        <w:rPr>
          <w:rStyle w:val="DevConfigGray"/>
        </w:rPr>
        <w:t>!</w:t>
      </w:r>
    </w:p>
    <w:p w14:paraId="690B93BB" w14:textId="77777777" w:rsidR="00041E2F" w:rsidRPr="00A82973" w:rsidRDefault="00041E2F" w:rsidP="00041E2F">
      <w:pPr>
        <w:pStyle w:val="DevConfigs"/>
        <w:rPr>
          <w:rStyle w:val="DevConfigGray"/>
          <w:b/>
          <w:bCs/>
          <w:iCs/>
        </w:rPr>
      </w:pPr>
      <w:r w:rsidRPr="00A82973">
        <w:rPr>
          <w:rStyle w:val="DevConfigGray"/>
        </w:rPr>
        <w:t>banner motd ^C Authorized Users Only! ^C</w:t>
      </w:r>
    </w:p>
    <w:p w14:paraId="7C2F5874" w14:textId="77777777" w:rsidR="00041E2F" w:rsidRPr="00A82973" w:rsidRDefault="00041E2F" w:rsidP="00041E2F">
      <w:pPr>
        <w:pStyle w:val="DevConfigs"/>
        <w:rPr>
          <w:rStyle w:val="DevConfigGray"/>
          <w:b/>
          <w:bCs/>
          <w:iCs/>
        </w:rPr>
      </w:pPr>
      <w:r w:rsidRPr="00A82973">
        <w:rPr>
          <w:rStyle w:val="DevConfigGray"/>
        </w:rPr>
        <w:t>!</w:t>
      </w:r>
    </w:p>
    <w:p w14:paraId="3F614D15" w14:textId="77777777" w:rsidR="00041E2F" w:rsidRPr="00A82973" w:rsidRDefault="00041E2F" w:rsidP="00041E2F">
      <w:pPr>
        <w:pStyle w:val="DevConfigs"/>
        <w:rPr>
          <w:rStyle w:val="DevConfigGray"/>
          <w:b/>
          <w:bCs/>
          <w:iCs/>
        </w:rPr>
      </w:pPr>
      <w:r w:rsidRPr="00A82973">
        <w:rPr>
          <w:rStyle w:val="DevConfigGray"/>
        </w:rPr>
        <w:t>line con 0</w:t>
      </w:r>
    </w:p>
    <w:p w14:paraId="12D6EAAF" w14:textId="77777777" w:rsidR="00041E2F" w:rsidRPr="00A82973" w:rsidRDefault="00041E2F" w:rsidP="00041E2F">
      <w:pPr>
        <w:pStyle w:val="DevConfigs"/>
        <w:rPr>
          <w:rStyle w:val="DevConfigGray"/>
          <w:b/>
          <w:bCs/>
          <w:iCs/>
        </w:rPr>
      </w:pPr>
      <w:r w:rsidRPr="00A82973">
        <w:rPr>
          <w:rStyle w:val="DevConfigGray"/>
        </w:rPr>
        <w:t xml:space="preserve"> password 7 121A0C041104</w:t>
      </w:r>
    </w:p>
    <w:p w14:paraId="59F5FD0F" w14:textId="77777777" w:rsidR="00041E2F" w:rsidRPr="00A82973" w:rsidRDefault="00041E2F" w:rsidP="00041E2F">
      <w:pPr>
        <w:pStyle w:val="DevConfigs"/>
        <w:rPr>
          <w:rStyle w:val="DevConfigGray"/>
          <w:b/>
          <w:bCs/>
          <w:iCs/>
        </w:rPr>
      </w:pPr>
      <w:r w:rsidRPr="00A82973">
        <w:rPr>
          <w:rStyle w:val="DevConfigGray"/>
        </w:rPr>
        <w:t xml:space="preserve"> login</w:t>
      </w:r>
    </w:p>
    <w:p w14:paraId="4CFA1F36" w14:textId="77777777" w:rsidR="00041E2F" w:rsidRPr="00A82973" w:rsidRDefault="00041E2F" w:rsidP="00041E2F">
      <w:pPr>
        <w:pStyle w:val="DevConfigs"/>
        <w:rPr>
          <w:rStyle w:val="DevConfigGray"/>
          <w:b/>
          <w:bCs/>
          <w:iCs/>
        </w:rPr>
      </w:pPr>
      <w:r w:rsidRPr="00A82973">
        <w:rPr>
          <w:rStyle w:val="DevConfigGray"/>
        </w:rPr>
        <w:t>line vty 0 4</w:t>
      </w:r>
    </w:p>
    <w:p w14:paraId="328C30A3" w14:textId="77777777" w:rsidR="00041E2F" w:rsidRPr="00A82973" w:rsidRDefault="00041E2F" w:rsidP="00041E2F">
      <w:pPr>
        <w:pStyle w:val="DevConfigs"/>
        <w:rPr>
          <w:rStyle w:val="DevConfigGray"/>
          <w:b/>
          <w:bCs/>
          <w:iCs/>
        </w:rPr>
      </w:pPr>
      <w:r w:rsidRPr="00A82973">
        <w:rPr>
          <w:rStyle w:val="DevConfigGray"/>
        </w:rPr>
        <w:t xml:space="preserve"> password 7 121A0C041104</w:t>
      </w:r>
    </w:p>
    <w:p w14:paraId="4732A4C5" w14:textId="77777777" w:rsidR="00041E2F" w:rsidRPr="00A82973" w:rsidRDefault="00041E2F" w:rsidP="00041E2F">
      <w:pPr>
        <w:pStyle w:val="DevConfigs"/>
        <w:rPr>
          <w:rStyle w:val="DevConfigGray"/>
          <w:b/>
          <w:bCs/>
          <w:iCs/>
        </w:rPr>
      </w:pPr>
      <w:r w:rsidRPr="00A82973">
        <w:rPr>
          <w:rStyle w:val="DevConfigGray"/>
        </w:rPr>
        <w:t xml:space="preserve"> login</w:t>
      </w:r>
    </w:p>
    <w:p w14:paraId="7CE8054F" w14:textId="77777777" w:rsidR="00041E2F" w:rsidRPr="00A82973" w:rsidRDefault="00041E2F" w:rsidP="00041E2F">
      <w:pPr>
        <w:pStyle w:val="DevConfigs"/>
        <w:rPr>
          <w:rStyle w:val="DevConfigGray"/>
          <w:b/>
          <w:bCs/>
          <w:iCs/>
        </w:rPr>
      </w:pPr>
      <w:r w:rsidRPr="00A82973">
        <w:rPr>
          <w:rStyle w:val="DevConfigGray"/>
        </w:rPr>
        <w:t>line vty 5 15</w:t>
      </w:r>
    </w:p>
    <w:p w14:paraId="6C20AF8B" w14:textId="77777777" w:rsidR="00041E2F" w:rsidRPr="00A82973" w:rsidRDefault="00041E2F" w:rsidP="00041E2F">
      <w:pPr>
        <w:pStyle w:val="DevConfigs"/>
        <w:rPr>
          <w:rStyle w:val="DevConfigGray"/>
          <w:b/>
          <w:bCs/>
          <w:iCs/>
        </w:rPr>
      </w:pPr>
      <w:r w:rsidRPr="00A82973">
        <w:rPr>
          <w:rStyle w:val="DevConfigGray"/>
        </w:rPr>
        <w:t xml:space="preserve"> login</w:t>
      </w:r>
    </w:p>
    <w:p w14:paraId="3CFB4D79" w14:textId="77777777" w:rsidR="00041E2F" w:rsidRPr="00A82973" w:rsidRDefault="00041E2F" w:rsidP="00041E2F">
      <w:pPr>
        <w:pStyle w:val="DevConfigs"/>
        <w:rPr>
          <w:rStyle w:val="DevConfigGray"/>
          <w:b/>
          <w:bCs/>
          <w:iCs/>
        </w:rPr>
      </w:pPr>
      <w:r w:rsidRPr="00A82973">
        <w:rPr>
          <w:rStyle w:val="DevConfigGray"/>
        </w:rPr>
        <w:lastRenderedPageBreak/>
        <w:t>!</w:t>
      </w:r>
    </w:p>
    <w:p w14:paraId="0FD7FD0B" w14:textId="77777777" w:rsidR="00041E2F" w:rsidRPr="00A82973" w:rsidRDefault="00041E2F" w:rsidP="00041E2F">
      <w:pPr>
        <w:pStyle w:val="DevConfigs"/>
        <w:rPr>
          <w:rStyle w:val="DevConfigGray"/>
          <w:b/>
          <w:bCs/>
          <w:iCs/>
        </w:rPr>
      </w:pPr>
      <w:r w:rsidRPr="00A82973">
        <w:rPr>
          <w:rStyle w:val="DevConfigGray"/>
        </w:rPr>
        <w:t>end</w:t>
      </w:r>
    </w:p>
    <w:p w14:paraId="6C13398E" w14:textId="77777777" w:rsidR="00041E2F" w:rsidRPr="0082466B" w:rsidRDefault="00041E2F" w:rsidP="00041E2F">
      <w:pPr>
        <w:pStyle w:val="Heading1"/>
        <w:rPr>
          <w:rStyle w:val="LabSectionGray"/>
          <w:rFonts w:ascii="Courier New" w:hAnsi="Courier New"/>
          <w:sz w:val="20"/>
        </w:rPr>
      </w:pPr>
      <w:r>
        <w:rPr>
          <w:rStyle w:val="LabSectionGray"/>
        </w:rPr>
        <w:t>Switch S2</w:t>
      </w:r>
    </w:p>
    <w:p w14:paraId="3893DD05" w14:textId="77777777" w:rsidR="00041E2F" w:rsidRPr="00A82973" w:rsidRDefault="00041E2F" w:rsidP="00041E2F">
      <w:pPr>
        <w:pStyle w:val="DevConfigs"/>
        <w:rPr>
          <w:rStyle w:val="DevConfigGray"/>
        </w:rPr>
      </w:pPr>
      <w:r w:rsidRPr="00A82973">
        <w:rPr>
          <w:rStyle w:val="DevConfigGray"/>
        </w:rPr>
        <w:t xml:space="preserve">S2# </w:t>
      </w:r>
      <w:r w:rsidRPr="004B2437">
        <w:rPr>
          <w:rStyle w:val="DevConfigGray"/>
          <w:b/>
        </w:rPr>
        <w:t>show run</w:t>
      </w:r>
    </w:p>
    <w:p w14:paraId="1B92D9F7" w14:textId="77777777" w:rsidR="00041E2F" w:rsidRPr="00A82973" w:rsidRDefault="00041E2F" w:rsidP="00041E2F">
      <w:pPr>
        <w:pStyle w:val="DevConfigs"/>
        <w:rPr>
          <w:rStyle w:val="DevConfigGray"/>
        </w:rPr>
      </w:pPr>
      <w:r w:rsidRPr="00A82973">
        <w:rPr>
          <w:rStyle w:val="DevConfigGray"/>
        </w:rPr>
        <w:t>Building configuration...</w:t>
      </w:r>
    </w:p>
    <w:p w14:paraId="6BC0A7B4" w14:textId="77777777" w:rsidR="00041E2F" w:rsidRPr="00A82973" w:rsidRDefault="00041E2F" w:rsidP="00041E2F">
      <w:pPr>
        <w:pStyle w:val="DevConfigs"/>
        <w:rPr>
          <w:rStyle w:val="DevConfigGray"/>
        </w:rPr>
      </w:pPr>
    </w:p>
    <w:p w14:paraId="58EE8F76" w14:textId="77777777" w:rsidR="00041E2F" w:rsidRPr="00A82973" w:rsidRDefault="00041E2F" w:rsidP="00041E2F">
      <w:pPr>
        <w:pStyle w:val="DevConfigs"/>
        <w:rPr>
          <w:rStyle w:val="DevConfigGray"/>
        </w:rPr>
      </w:pPr>
      <w:r w:rsidRPr="00A82973">
        <w:rPr>
          <w:rStyle w:val="DevConfigGray"/>
        </w:rPr>
        <w:t>Current configuration : 1707 bytes</w:t>
      </w:r>
    </w:p>
    <w:p w14:paraId="5302916F" w14:textId="77777777" w:rsidR="00041E2F" w:rsidRPr="00A82973" w:rsidRDefault="00041E2F" w:rsidP="00041E2F">
      <w:pPr>
        <w:pStyle w:val="DevConfigs"/>
        <w:rPr>
          <w:rStyle w:val="DevConfigGray"/>
        </w:rPr>
      </w:pPr>
      <w:r w:rsidRPr="00A82973">
        <w:rPr>
          <w:rStyle w:val="DevConfigGray"/>
        </w:rPr>
        <w:t>!</w:t>
      </w:r>
    </w:p>
    <w:p w14:paraId="24923AEC" w14:textId="7EFCB7A2" w:rsidR="00041E2F" w:rsidRPr="00A82973" w:rsidRDefault="00041E2F" w:rsidP="00041E2F">
      <w:pPr>
        <w:pStyle w:val="DevConfigs"/>
        <w:rPr>
          <w:rStyle w:val="DevConfigGray"/>
        </w:rPr>
      </w:pPr>
      <w:r w:rsidRPr="00A82973">
        <w:rPr>
          <w:rStyle w:val="DevConfigGray"/>
        </w:rPr>
        <w:t>version 15.</w:t>
      </w:r>
      <w:r w:rsidR="004B2437">
        <w:rPr>
          <w:rStyle w:val="DevConfigGray"/>
        </w:rPr>
        <w:t>2</w:t>
      </w:r>
    </w:p>
    <w:p w14:paraId="18EB4348" w14:textId="77777777" w:rsidR="00041E2F" w:rsidRPr="00A82973" w:rsidRDefault="00041E2F" w:rsidP="00041E2F">
      <w:pPr>
        <w:pStyle w:val="DevConfigs"/>
        <w:rPr>
          <w:rStyle w:val="DevConfigGray"/>
        </w:rPr>
      </w:pPr>
      <w:r w:rsidRPr="00A82973">
        <w:rPr>
          <w:rStyle w:val="DevConfigGray"/>
        </w:rPr>
        <w:t>no service pad</w:t>
      </w:r>
    </w:p>
    <w:p w14:paraId="1480E8F1" w14:textId="77777777" w:rsidR="00041E2F" w:rsidRPr="00A82973" w:rsidRDefault="00041E2F" w:rsidP="00041E2F">
      <w:pPr>
        <w:pStyle w:val="DevConfigs"/>
        <w:rPr>
          <w:rStyle w:val="DevConfigGray"/>
        </w:rPr>
      </w:pPr>
      <w:r w:rsidRPr="00A82973">
        <w:rPr>
          <w:rStyle w:val="DevConfigGray"/>
        </w:rPr>
        <w:t>service timestamps debug datetime msec</w:t>
      </w:r>
    </w:p>
    <w:p w14:paraId="3075197A" w14:textId="77777777" w:rsidR="00041E2F" w:rsidRPr="00A82973" w:rsidRDefault="00041E2F" w:rsidP="00041E2F">
      <w:pPr>
        <w:pStyle w:val="DevConfigs"/>
        <w:rPr>
          <w:rStyle w:val="DevConfigGray"/>
        </w:rPr>
      </w:pPr>
      <w:r w:rsidRPr="00A82973">
        <w:rPr>
          <w:rStyle w:val="DevConfigGray"/>
        </w:rPr>
        <w:t>service timestamps log datetime msec</w:t>
      </w:r>
    </w:p>
    <w:p w14:paraId="175F3271" w14:textId="77777777" w:rsidR="00041E2F" w:rsidRPr="00A82973" w:rsidRDefault="00041E2F" w:rsidP="00041E2F">
      <w:pPr>
        <w:pStyle w:val="DevConfigs"/>
        <w:rPr>
          <w:rStyle w:val="DevConfigGray"/>
        </w:rPr>
      </w:pPr>
      <w:r w:rsidRPr="00A82973">
        <w:rPr>
          <w:rStyle w:val="DevConfigGray"/>
        </w:rPr>
        <w:t>service password-encryption</w:t>
      </w:r>
    </w:p>
    <w:p w14:paraId="3A1ED9B7" w14:textId="77777777" w:rsidR="00041E2F" w:rsidRPr="00A82973" w:rsidRDefault="00041E2F" w:rsidP="00041E2F">
      <w:pPr>
        <w:pStyle w:val="DevConfigs"/>
        <w:rPr>
          <w:rStyle w:val="DevConfigGray"/>
        </w:rPr>
      </w:pPr>
      <w:r w:rsidRPr="00A82973">
        <w:rPr>
          <w:rStyle w:val="DevConfigGray"/>
        </w:rPr>
        <w:t>!</w:t>
      </w:r>
    </w:p>
    <w:p w14:paraId="4C9311F4" w14:textId="77777777" w:rsidR="00041E2F" w:rsidRPr="00A82973" w:rsidRDefault="00041E2F" w:rsidP="00041E2F">
      <w:pPr>
        <w:pStyle w:val="DevConfigs"/>
        <w:rPr>
          <w:rStyle w:val="DevConfigGray"/>
        </w:rPr>
      </w:pPr>
      <w:r w:rsidRPr="00A82973">
        <w:rPr>
          <w:rStyle w:val="DevConfigGray"/>
        </w:rPr>
        <w:t>hostname S2</w:t>
      </w:r>
    </w:p>
    <w:p w14:paraId="41249AA0" w14:textId="77777777" w:rsidR="00041E2F" w:rsidRPr="00A82973" w:rsidRDefault="00041E2F" w:rsidP="00041E2F">
      <w:pPr>
        <w:pStyle w:val="DevConfigs"/>
        <w:rPr>
          <w:rStyle w:val="DevConfigGray"/>
        </w:rPr>
      </w:pPr>
      <w:r w:rsidRPr="00A82973">
        <w:rPr>
          <w:rStyle w:val="DevConfigGray"/>
        </w:rPr>
        <w:t>!</w:t>
      </w:r>
    </w:p>
    <w:p w14:paraId="344CD5ED" w14:textId="77777777" w:rsidR="00041E2F" w:rsidRPr="00A82973" w:rsidRDefault="00041E2F" w:rsidP="00041E2F">
      <w:pPr>
        <w:pStyle w:val="DevConfigs"/>
        <w:rPr>
          <w:rStyle w:val="DevConfigGray"/>
        </w:rPr>
      </w:pPr>
      <w:r w:rsidRPr="00A82973">
        <w:rPr>
          <w:rStyle w:val="DevConfigGray"/>
        </w:rPr>
        <w:t>boot-start-marker</w:t>
      </w:r>
    </w:p>
    <w:p w14:paraId="02B7AADC" w14:textId="77777777" w:rsidR="00041E2F" w:rsidRPr="00A82973" w:rsidRDefault="00041E2F" w:rsidP="00041E2F">
      <w:pPr>
        <w:pStyle w:val="DevConfigs"/>
        <w:rPr>
          <w:rStyle w:val="DevConfigGray"/>
        </w:rPr>
      </w:pPr>
      <w:r w:rsidRPr="00A82973">
        <w:rPr>
          <w:rStyle w:val="DevConfigGray"/>
        </w:rPr>
        <w:t>boot-end-marker</w:t>
      </w:r>
    </w:p>
    <w:p w14:paraId="5B227184" w14:textId="77777777" w:rsidR="00041E2F" w:rsidRPr="00A82973" w:rsidRDefault="00041E2F" w:rsidP="00041E2F">
      <w:pPr>
        <w:pStyle w:val="DevConfigs"/>
        <w:rPr>
          <w:rStyle w:val="DevConfigGray"/>
        </w:rPr>
      </w:pPr>
      <w:r w:rsidRPr="00A82973">
        <w:rPr>
          <w:rStyle w:val="DevConfigGray"/>
        </w:rPr>
        <w:t>!</w:t>
      </w:r>
    </w:p>
    <w:p w14:paraId="5369CC9D" w14:textId="77777777" w:rsidR="00041E2F" w:rsidRPr="00A82973" w:rsidRDefault="00041E2F" w:rsidP="00041E2F">
      <w:pPr>
        <w:pStyle w:val="DevConfigs"/>
        <w:rPr>
          <w:rStyle w:val="DevConfigGray"/>
        </w:rPr>
      </w:pPr>
      <w:r w:rsidRPr="00A82973">
        <w:rPr>
          <w:rStyle w:val="DevConfigGray"/>
        </w:rPr>
        <w:t>enable secret 5 $1$IYmC$UST.4nznlABNG3REPrLc7/</w:t>
      </w:r>
    </w:p>
    <w:p w14:paraId="1CDB96F4" w14:textId="77777777" w:rsidR="00041E2F" w:rsidRPr="00A82973" w:rsidRDefault="00041E2F" w:rsidP="00041E2F">
      <w:pPr>
        <w:pStyle w:val="DevConfigs"/>
        <w:rPr>
          <w:rStyle w:val="DevConfigGray"/>
        </w:rPr>
      </w:pPr>
      <w:r w:rsidRPr="00A82973">
        <w:rPr>
          <w:rStyle w:val="DevConfigGray"/>
        </w:rPr>
        <w:t>!</w:t>
      </w:r>
    </w:p>
    <w:p w14:paraId="2F3AC20B" w14:textId="77777777" w:rsidR="00041E2F" w:rsidRPr="00A82973" w:rsidRDefault="00041E2F" w:rsidP="00041E2F">
      <w:pPr>
        <w:pStyle w:val="DevConfigs"/>
        <w:rPr>
          <w:rStyle w:val="DevConfigGray"/>
        </w:rPr>
      </w:pPr>
      <w:r w:rsidRPr="00A82973">
        <w:rPr>
          <w:rStyle w:val="DevConfigGray"/>
        </w:rPr>
        <w:t>no aaa new-model</w:t>
      </w:r>
    </w:p>
    <w:p w14:paraId="7C32EAB2" w14:textId="77777777" w:rsidR="00041E2F" w:rsidRPr="00A82973" w:rsidRDefault="00041E2F" w:rsidP="00041E2F">
      <w:pPr>
        <w:pStyle w:val="DevConfigs"/>
        <w:rPr>
          <w:rStyle w:val="DevConfigGray"/>
        </w:rPr>
      </w:pPr>
      <w:r w:rsidRPr="00A82973">
        <w:rPr>
          <w:rStyle w:val="DevConfigGray"/>
        </w:rPr>
        <w:t>system mtu routing 1500</w:t>
      </w:r>
    </w:p>
    <w:p w14:paraId="4862B28A" w14:textId="77777777" w:rsidR="00041E2F" w:rsidRPr="00A82973" w:rsidRDefault="00041E2F" w:rsidP="00041E2F">
      <w:pPr>
        <w:pStyle w:val="DevConfigs"/>
        <w:rPr>
          <w:rStyle w:val="DevConfigGray"/>
        </w:rPr>
      </w:pPr>
      <w:r w:rsidRPr="00A82973">
        <w:rPr>
          <w:rStyle w:val="DevConfigGray"/>
        </w:rPr>
        <w:t>!</w:t>
      </w:r>
    </w:p>
    <w:p w14:paraId="0D6825FD" w14:textId="77777777" w:rsidR="00041E2F" w:rsidRPr="00A82973" w:rsidRDefault="00041E2F" w:rsidP="00041E2F">
      <w:pPr>
        <w:pStyle w:val="DevConfigs"/>
        <w:rPr>
          <w:rStyle w:val="DevConfigGray"/>
        </w:rPr>
      </w:pPr>
      <w:r w:rsidRPr="00A82973">
        <w:rPr>
          <w:rStyle w:val="DevConfigGray"/>
        </w:rPr>
        <w:t>!</w:t>
      </w:r>
    </w:p>
    <w:p w14:paraId="6F8603D2" w14:textId="77777777" w:rsidR="00041E2F" w:rsidRPr="00A82973" w:rsidRDefault="00041E2F" w:rsidP="00041E2F">
      <w:pPr>
        <w:pStyle w:val="DevConfigs"/>
        <w:rPr>
          <w:rStyle w:val="DevConfigGray"/>
        </w:rPr>
      </w:pPr>
      <w:r w:rsidRPr="00A82973">
        <w:rPr>
          <w:rStyle w:val="DevConfigGray"/>
        </w:rPr>
        <w:t>no ip domain-lookup</w:t>
      </w:r>
    </w:p>
    <w:p w14:paraId="034D6FE0" w14:textId="77777777" w:rsidR="00041E2F" w:rsidRPr="00A82973" w:rsidRDefault="00041E2F" w:rsidP="00041E2F">
      <w:pPr>
        <w:pStyle w:val="DevConfigs"/>
        <w:rPr>
          <w:rStyle w:val="DevConfigGray"/>
        </w:rPr>
      </w:pPr>
      <w:r w:rsidRPr="00A82973">
        <w:rPr>
          <w:rStyle w:val="DevConfigGray"/>
        </w:rPr>
        <w:t>!</w:t>
      </w:r>
    </w:p>
    <w:p w14:paraId="4CC99D18" w14:textId="77777777" w:rsidR="00041E2F" w:rsidRPr="00A82973" w:rsidRDefault="00041E2F" w:rsidP="00041E2F">
      <w:pPr>
        <w:pStyle w:val="DevConfigs"/>
        <w:rPr>
          <w:rStyle w:val="DevConfigGray"/>
        </w:rPr>
      </w:pPr>
      <w:r w:rsidRPr="00A82973">
        <w:rPr>
          <w:rStyle w:val="DevConfigGray"/>
        </w:rPr>
        <w:t>!</w:t>
      </w:r>
    </w:p>
    <w:p w14:paraId="6D9C8ED0" w14:textId="77777777" w:rsidR="00041E2F" w:rsidRPr="00A82973" w:rsidRDefault="00041E2F" w:rsidP="00041E2F">
      <w:pPr>
        <w:pStyle w:val="DevConfigs"/>
        <w:rPr>
          <w:rStyle w:val="DevConfigGray"/>
        </w:rPr>
      </w:pPr>
      <w:r w:rsidRPr="00A82973">
        <w:rPr>
          <w:rStyle w:val="DevConfigGray"/>
        </w:rPr>
        <w:t>spanning-tree mode pvst</w:t>
      </w:r>
    </w:p>
    <w:p w14:paraId="2A1FC464" w14:textId="77777777" w:rsidR="00041E2F" w:rsidRPr="00A82973" w:rsidRDefault="00041E2F" w:rsidP="00041E2F">
      <w:pPr>
        <w:pStyle w:val="DevConfigs"/>
        <w:rPr>
          <w:rStyle w:val="DevConfigGray"/>
        </w:rPr>
      </w:pPr>
      <w:r w:rsidRPr="00A82973">
        <w:rPr>
          <w:rStyle w:val="DevConfigGray"/>
        </w:rPr>
        <w:t>spanning-tree extend system-id</w:t>
      </w:r>
    </w:p>
    <w:p w14:paraId="1FBDE980" w14:textId="77777777" w:rsidR="00041E2F" w:rsidRPr="00A82973" w:rsidRDefault="00041E2F" w:rsidP="00041E2F">
      <w:pPr>
        <w:pStyle w:val="DevConfigs"/>
        <w:rPr>
          <w:rStyle w:val="DevConfigGray"/>
        </w:rPr>
      </w:pPr>
      <w:r w:rsidRPr="00A82973">
        <w:rPr>
          <w:rStyle w:val="DevConfigGray"/>
        </w:rPr>
        <w:t>!</w:t>
      </w:r>
    </w:p>
    <w:p w14:paraId="53B39DAE" w14:textId="77777777" w:rsidR="00041E2F" w:rsidRPr="00A82973" w:rsidRDefault="00041E2F" w:rsidP="00041E2F">
      <w:pPr>
        <w:pStyle w:val="DevConfigs"/>
        <w:rPr>
          <w:rStyle w:val="DevConfigGray"/>
        </w:rPr>
      </w:pPr>
      <w:r w:rsidRPr="00A82973">
        <w:rPr>
          <w:rStyle w:val="DevConfigGray"/>
        </w:rPr>
        <w:t>vlan internal allocation policy ascending</w:t>
      </w:r>
    </w:p>
    <w:p w14:paraId="2CB4EF4F" w14:textId="77777777" w:rsidR="00041E2F" w:rsidRPr="00A82973" w:rsidRDefault="00041E2F" w:rsidP="00041E2F">
      <w:pPr>
        <w:pStyle w:val="DevConfigs"/>
        <w:rPr>
          <w:rStyle w:val="DevConfigGray"/>
        </w:rPr>
      </w:pPr>
      <w:r w:rsidRPr="00A82973">
        <w:rPr>
          <w:rStyle w:val="DevConfigGray"/>
        </w:rPr>
        <w:t>!</w:t>
      </w:r>
    </w:p>
    <w:p w14:paraId="344D6E09" w14:textId="77777777" w:rsidR="00041E2F" w:rsidRPr="00A82973" w:rsidRDefault="00041E2F" w:rsidP="00041E2F">
      <w:pPr>
        <w:pStyle w:val="DevConfigs"/>
        <w:rPr>
          <w:rStyle w:val="DevConfigGray"/>
        </w:rPr>
      </w:pPr>
      <w:r w:rsidRPr="00A82973">
        <w:rPr>
          <w:rStyle w:val="DevConfigGray"/>
        </w:rPr>
        <w:t>!</w:t>
      </w:r>
    </w:p>
    <w:p w14:paraId="19831BED" w14:textId="4266CBDF" w:rsidR="00041E2F" w:rsidRDefault="00041E2F" w:rsidP="00041E2F">
      <w:pPr>
        <w:pStyle w:val="DevConfigs"/>
        <w:rPr>
          <w:rStyle w:val="DevConfigGray"/>
        </w:rPr>
      </w:pPr>
      <w:r w:rsidRPr="00A82973">
        <w:rPr>
          <w:rStyle w:val="DevConfigGray"/>
        </w:rPr>
        <w:t>interface FastEthernet0/1</w:t>
      </w:r>
    </w:p>
    <w:p w14:paraId="519D96EA" w14:textId="77777777" w:rsidR="00DD34FC" w:rsidRPr="00A82973" w:rsidRDefault="00DD34FC" w:rsidP="00DD34FC">
      <w:pPr>
        <w:pStyle w:val="DevConfigs"/>
        <w:rPr>
          <w:rStyle w:val="DevConfigGray"/>
        </w:rPr>
      </w:pPr>
      <w:r w:rsidRPr="00A82973">
        <w:rPr>
          <w:rStyle w:val="DevConfigGray"/>
        </w:rPr>
        <w:t>shutdown</w:t>
      </w:r>
    </w:p>
    <w:p w14:paraId="55D2FF9B" w14:textId="77777777" w:rsidR="00041E2F" w:rsidRPr="00A82973" w:rsidRDefault="00041E2F" w:rsidP="00041E2F">
      <w:pPr>
        <w:pStyle w:val="DevConfigs"/>
        <w:rPr>
          <w:rStyle w:val="DevConfigGray"/>
        </w:rPr>
      </w:pPr>
      <w:r w:rsidRPr="00A82973">
        <w:rPr>
          <w:rStyle w:val="DevConfigGray"/>
        </w:rPr>
        <w:t>!</w:t>
      </w:r>
    </w:p>
    <w:p w14:paraId="1AA4B31B" w14:textId="77777777" w:rsidR="00041E2F" w:rsidRPr="00A82973" w:rsidRDefault="00041E2F" w:rsidP="00041E2F">
      <w:pPr>
        <w:pStyle w:val="DevConfigs"/>
        <w:rPr>
          <w:rStyle w:val="DevConfigGray"/>
        </w:rPr>
      </w:pPr>
      <w:r w:rsidRPr="00A82973">
        <w:rPr>
          <w:rStyle w:val="DevConfigGray"/>
        </w:rPr>
        <w:t>interface FastEthernet0/2</w:t>
      </w:r>
    </w:p>
    <w:p w14:paraId="3B77C576" w14:textId="77777777" w:rsidR="00041E2F" w:rsidRPr="00A82973" w:rsidRDefault="00041E2F" w:rsidP="00041E2F">
      <w:pPr>
        <w:pStyle w:val="DevConfigs"/>
        <w:rPr>
          <w:rStyle w:val="DevConfigGray"/>
        </w:rPr>
      </w:pPr>
      <w:r w:rsidRPr="00A82973">
        <w:rPr>
          <w:rStyle w:val="DevConfigGray"/>
        </w:rPr>
        <w:t xml:space="preserve"> shutdown</w:t>
      </w:r>
    </w:p>
    <w:p w14:paraId="7CDF119C" w14:textId="77777777" w:rsidR="00041E2F" w:rsidRPr="00A82973" w:rsidRDefault="00041E2F" w:rsidP="00041E2F">
      <w:pPr>
        <w:pStyle w:val="DevConfigs"/>
        <w:rPr>
          <w:rStyle w:val="DevConfigGray"/>
        </w:rPr>
      </w:pPr>
      <w:r w:rsidRPr="00A82973">
        <w:rPr>
          <w:rStyle w:val="DevConfigGray"/>
        </w:rPr>
        <w:t>!</w:t>
      </w:r>
    </w:p>
    <w:p w14:paraId="14B39465" w14:textId="77777777" w:rsidR="00041E2F" w:rsidRPr="00A82973" w:rsidRDefault="00041E2F" w:rsidP="00041E2F">
      <w:pPr>
        <w:pStyle w:val="DevConfigs"/>
        <w:rPr>
          <w:rStyle w:val="DevConfigGray"/>
        </w:rPr>
      </w:pPr>
      <w:r w:rsidRPr="00A82973">
        <w:rPr>
          <w:rStyle w:val="DevConfigGray"/>
        </w:rPr>
        <w:t>interface FastEthernet0/3</w:t>
      </w:r>
    </w:p>
    <w:p w14:paraId="4850B0F2" w14:textId="77777777" w:rsidR="00041E2F" w:rsidRPr="00A82973" w:rsidRDefault="00041E2F" w:rsidP="00041E2F">
      <w:pPr>
        <w:pStyle w:val="DevConfigs"/>
        <w:rPr>
          <w:rStyle w:val="DevConfigGray"/>
        </w:rPr>
      </w:pPr>
      <w:r w:rsidRPr="00A82973">
        <w:rPr>
          <w:rStyle w:val="DevConfigGray"/>
        </w:rPr>
        <w:t xml:space="preserve"> shutdown</w:t>
      </w:r>
    </w:p>
    <w:p w14:paraId="5AA10DFA" w14:textId="77777777" w:rsidR="00041E2F" w:rsidRPr="00A82973" w:rsidRDefault="00041E2F" w:rsidP="00041E2F">
      <w:pPr>
        <w:pStyle w:val="DevConfigs"/>
        <w:rPr>
          <w:rStyle w:val="DevConfigGray"/>
        </w:rPr>
      </w:pPr>
      <w:r w:rsidRPr="00A82973">
        <w:rPr>
          <w:rStyle w:val="DevConfigGray"/>
        </w:rPr>
        <w:t>!</w:t>
      </w:r>
    </w:p>
    <w:p w14:paraId="6FA21665" w14:textId="77777777" w:rsidR="00041E2F" w:rsidRPr="00A82973" w:rsidRDefault="00041E2F" w:rsidP="00041E2F">
      <w:pPr>
        <w:pStyle w:val="DevConfigs"/>
        <w:rPr>
          <w:rStyle w:val="DevConfigGray"/>
        </w:rPr>
      </w:pPr>
      <w:r w:rsidRPr="00A82973">
        <w:rPr>
          <w:rStyle w:val="DevConfigGray"/>
        </w:rPr>
        <w:t>interface FastEthernet0/4</w:t>
      </w:r>
    </w:p>
    <w:p w14:paraId="5A0938FA" w14:textId="77777777" w:rsidR="00041E2F" w:rsidRPr="00A82973" w:rsidRDefault="00041E2F" w:rsidP="00041E2F">
      <w:pPr>
        <w:pStyle w:val="DevConfigs"/>
        <w:rPr>
          <w:rStyle w:val="DevConfigGray"/>
        </w:rPr>
      </w:pPr>
      <w:r w:rsidRPr="00A82973">
        <w:rPr>
          <w:rStyle w:val="DevConfigGray"/>
        </w:rPr>
        <w:t>!</w:t>
      </w:r>
    </w:p>
    <w:p w14:paraId="2EDBB65F" w14:textId="77777777" w:rsidR="00041E2F" w:rsidRPr="00A82973" w:rsidRDefault="00041E2F" w:rsidP="00041E2F">
      <w:pPr>
        <w:pStyle w:val="DevConfigs"/>
        <w:rPr>
          <w:rStyle w:val="DevConfigGray"/>
        </w:rPr>
      </w:pPr>
      <w:r w:rsidRPr="00A82973">
        <w:rPr>
          <w:rStyle w:val="DevConfigGray"/>
        </w:rPr>
        <w:t>interface FastEthernet0/5</w:t>
      </w:r>
    </w:p>
    <w:p w14:paraId="3DF03566" w14:textId="77777777" w:rsidR="00041E2F" w:rsidRPr="00A82973" w:rsidRDefault="00041E2F" w:rsidP="00041E2F">
      <w:pPr>
        <w:pStyle w:val="DevConfigs"/>
        <w:rPr>
          <w:rStyle w:val="DevConfigGray"/>
        </w:rPr>
      </w:pPr>
      <w:r w:rsidRPr="00A82973">
        <w:rPr>
          <w:rStyle w:val="DevConfigGray"/>
        </w:rPr>
        <w:t>!</w:t>
      </w:r>
    </w:p>
    <w:p w14:paraId="433D708F" w14:textId="77777777" w:rsidR="00041E2F" w:rsidRPr="00A82973" w:rsidRDefault="00041E2F" w:rsidP="00041E2F">
      <w:pPr>
        <w:pStyle w:val="DevConfigs"/>
        <w:rPr>
          <w:rStyle w:val="DevConfigGray"/>
        </w:rPr>
      </w:pPr>
      <w:r w:rsidRPr="00A82973">
        <w:rPr>
          <w:rStyle w:val="DevConfigGray"/>
        </w:rPr>
        <w:t>interface FastEthernet0/6</w:t>
      </w:r>
    </w:p>
    <w:p w14:paraId="2713E402" w14:textId="77777777" w:rsidR="00041E2F" w:rsidRPr="00A82973" w:rsidRDefault="00041E2F" w:rsidP="00041E2F">
      <w:pPr>
        <w:pStyle w:val="DevConfigs"/>
        <w:rPr>
          <w:rStyle w:val="DevConfigGray"/>
        </w:rPr>
      </w:pPr>
      <w:r w:rsidRPr="00A82973">
        <w:rPr>
          <w:rStyle w:val="DevConfigGray"/>
        </w:rPr>
        <w:lastRenderedPageBreak/>
        <w:t xml:space="preserve"> shutdown</w:t>
      </w:r>
    </w:p>
    <w:p w14:paraId="411EF432" w14:textId="77777777" w:rsidR="00041E2F" w:rsidRPr="00A82973" w:rsidRDefault="00041E2F" w:rsidP="00041E2F">
      <w:pPr>
        <w:pStyle w:val="DevConfigs"/>
        <w:rPr>
          <w:rStyle w:val="DevConfigGray"/>
        </w:rPr>
      </w:pPr>
      <w:r w:rsidRPr="00A82973">
        <w:rPr>
          <w:rStyle w:val="DevConfigGray"/>
        </w:rPr>
        <w:t>!</w:t>
      </w:r>
    </w:p>
    <w:p w14:paraId="5B8B0957" w14:textId="77777777" w:rsidR="00041E2F" w:rsidRPr="00A82973" w:rsidRDefault="00041E2F" w:rsidP="00041E2F">
      <w:pPr>
        <w:pStyle w:val="DevConfigs"/>
        <w:rPr>
          <w:rStyle w:val="DevConfigGray"/>
        </w:rPr>
      </w:pPr>
      <w:r w:rsidRPr="00A82973">
        <w:rPr>
          <w:rStyle w:val="DevConfigGray"/>
        </w:rPr>
        <w:t>interface FastEthernet0/7</w:t>
      </w:r>
    </w:p>
    <w:p w14:paraId="7FF22D03" w14:textId="77777777" w:rsidR="00041E2F" w:rsidRPr="00A82973" w:rsidRDefault="00041E2F" w:rsidP="00041E2F">
      <w:pPr>
        <w:pStyle w:val="DevConfigs"/>
        <w:rPr>
          <w:rStyle w:val="DevConfigGray"/>
        </w:rPr>
      </w:pPr>
      <w:r w:rsidRPr="00A82973">
        <w:rPr>
          <w:rStyle w:val="DevConfigGray"/>
        </w:rPr>
        <w:t xml:space="preserve"> shutdown</w:t>
      </w:r>
    </w:p>
    <w:p w14:paraId="08B5C733" w14:textId="77777777" w:rsidR="00041E2F" w:rsidRPr="00A82973" w:rsidRDefault="00041E2F" w:rsidP="00041E2F">
      <w:pPr>
        <w:pStyle w:val="DevConfigs"/>
        <w:rPr>
          <w:rStyle w:val="DevConfigGray"/>
        </w:rPr>
      </w:pPr>
      <w:r w:rsidRPr="00A82973">
        <w:rPr>
          <w:rStyle w:val="DevConfigGray"/>
        </w:rPr>
        <w:t>!</w:t>
      </w:r>
    </w:p>
    <w:p w14:paraId="40A7B3CA" w14:textId="77777777" w:rsidR="00041E2F" w:rsidRPr="00A82973" w:rsidRDefault="00041E2F" w:rsidP="00041E2F">
      <w:pPr>
        <w:pStyle w:val="DevConfigs"/>
        <w:rPr>
          <w:rStyle w:val="DevConfigGray"/>
        </w:rPr>
      </w:pPr>
      <w:r w:rsidRPr="00A82973">
        <w:rPr>
          <w:rStyle w:val="DevConfigGray"/>
        </w:rPr>
        <w:t>interface FastEthernet0/8</w:t>
      </w:r>
    </w:p>
    <w:p w14:paraId="7CA91210" w14:textId="77777777" w:rsidR="00041E2F" w:rsidRPr="00A82973" w:rsidRDefault="00041E2F" w:rsidP="00041E2F">
      <w:pPr>
        <w:pStyle w:val="DevConfigs"/>
        <w:rPr>
          <w:rStyle w:val="DevConfigGray"/>
        </w:rPr>
      </w:pPr>
      <w:r w:rsidRPr="00A82973">
        <w:rPr>
          <w:rStyle w:val="DevConfigGray"/>
        </w:rPr>
        <w:t xml:space="preserve"> shutdown</w:t>
      </w:r>
    </w:p>
    <w:p w14:paraId="7D26ED2A" w14:textId="77777777" w:rsidR="00041E2F" w:rsidRPr="00A82973" w:rsidRDefault="00041E2F" w:rsidP="00041E2F">
      <w:pPr>
        <w:pStyle w:val="DevConfigs"/>
        <w:rPr>
          <w:rStyle w:val="DevConfigGray"/>
        </w:rPr>
      </w:pPr>
      <w:r w:rsidRPr="00A82973">
        <w:rPr>
          <w:rStyle w:val="DevConfigGray"/>
        </w:rPr>
        <w:t>!</w:t>
      </w:r>
    </w:p>
    <w:p w14:paraId="5965601D" w14:textId="77777777" w:rsidR="00041E2F" w:rsidRPr="00A82973" w:rsidRDefault="00041E2F" w:rsidP="00041E2F">
      <w:pPr>
        <w:pStyle w:val="DevConfigs"/>
        <w:rPr>
          <w:rStyle w:val="DevConfigGray"/>
        </w:rPr>
      </w:pPr>
      <w:r w:rsidRPr="00A82973">
        <w:rPr>
          <w:rStyle w:val="DevConfigGray"/>
        </w:rPr>
        <w:t>interface FastEthernet0/9</w:t>
      </w:r>
    </w:p>
    <w:p w14:paraId="21251C1E" w14:textId="77777777" w:rsidR="00041E2F" w:rsidRPr="00A82973" w:rsidRDefault="00041E2F" w:rsidP="00041E2F">
      <w:pPr>
        <w:pStyle w:val="DevConfigs"/>
        <w:rPr>
          <w:rStyle w:val="DevConfigGray"/>
        </w:rPr>
      </w:pPr>
      <w:r w:rsidRPr="00A82973">
        <w:rPr>
          <w:rStyle w:val="DevConfigGray"/>
        </w:rPr>
        <w:t xml:space="preserve"> shutdown</w:t>
      </w:r>
    </w:p>
    <w:p w14:paraId="27B46DBC" w14:textId="77777777" w:rsidR="00041E2F" w:rsidRPr="00A82973" w:rsidRDefault="00041E2F" w:rsidP="00041E2F">
      <w:pPr>
        <w:pStyle w:val="DevConfigs"/>
        <w:rPr>
          <w:rStyle w:val="DevConfigGray"/>
        </w:rPr>
      </w:pPr>
      <w:r w:rsidRPr="00A82973">
        <w:rPr>
          <w:rStyle w:val="DevConfigGray"/>
        </w:rPr>
        <w:t>!</w:t>
      </w:r>
    </w:p>
    <w:p w14:paraId="4FE2A009" w14:textId="77777777" w:rsidR="00041E2F" w:rsidRPr="00A82973" w:rsidRDefault="00041E2F" w:rsidP="00041E2F">
      <w:pPr>
        <w:pStyle w:val="DevConfigs"/>
        <w:rPr>
          <w:rStyle w:val="DevConfigGray"/>
        </w:rPr>
      </w:pPr>
      <w:r w:rsidRPr="00A82973">
        <w:rPr>
          <w:rStyle w:val="DevConfigGray"/>
        </w:rPr>
        <w:t>interface FastEthernet0/10</w:t>
      </w:r>
    </w:p>
    <w:p w14:paraId="442251D6" w14:textId="77777777" w:rsidR="00041E2F" w:rsidRPr="00A82973" w:rsidRDefault="00041E2F" w:rsidP="00041E2F">
      <w:pPr>
        <w:pStyle w:val="DevConfigs"/>
        <w:rPr>
          <w:rStyle w:val="DevConfigGray"/>
        </w:rPr>
      </w:pPr>
      <w:r w:rsidRPr="00A82973">
        <w:rPr>
          <w:rStyle w:val="DevConfigGray"/>
        </w:rPr>
        <w:t xml:space="preserve"> shutdown</w:t>
      </w:r>
    </w:p>
    <w:p w14:paraId="73AA4D0A" w14:textId="77777777" w:rsidR="00041E2F" w:rsidRPr="00A82973" w:rsidRDefault="00041E2F" w:rsidP="00041E2F">
      <w:pPr>
        <w:pStyle w:val="DevConfigs"/>
        <w:rPr>
          <w:rStyle w:val="DevConfigGray"/>
        </w:rPr>
      </w:pPr>
      <w:r w:rsidRPr="00A82973">
        <w:rPr>
          <w:rStyle w:val="DevConfigGray"/>
        </w:rPr>
        <w:t>!</w:t>
      </w:r>
    </w:p>
    <w:p w14:paraId="675A71B7" w14:textId="77777777" w:rsidR="00041E2F" w:rsidRPr="00A82973" w:rsidRDefault="00041E2F" w:rsidP="00041E2F">
      <w:pPr>
        <w:pStyle w:val="DevConfigs"/>
        <w:rPr>
          <w:rStyle w:val="DevConfigGray"/>
        </w:rPr>
      </w:pPr>
      <w:r w:rsidRPr="00A82973">
        <w:rPr>
          <w:rStyle w:val="DevConfigGray"/>
        </w:rPr>
        <w:t>interface FastEthernet0/11</w:t>
      </w:r>
    </w:p>
    <w:p w14:paraId="13C967B4" w14:textId="77777777" w:rsidR="00041E2F" w:rsidRPr="00A82973" w:rsidRDefault="00041E2F" w:rsidP="00041E2F">
      <w:pPr>
        <w:pStyle w:val="DevConfigs"/>
        <w:rPr>
          <w:rStyle w:val="DevConfigGray"/>
        </w:rPr>
      </w:pPr>
      <w:r w:rsidRPr="00A82973">
        <w:rPr>
          <w:rStyle w:val="DevConfigGray"/>
        </w:rPr>
        <w:t xml:space="preserve"> shutdown</w:t>
      </w:r>
    </w:p>
    <w:p w14:paraId="309C1F49" w14:textId="77777777" w:rsidR="00041E2F" w:rsidRPr="00A82973" w:rsidRDefault="00041E2F" w:rsidP="00041E2F">
      <w:pPr>
        <w:pStyle w:val="DevConfigs"/>
        <w:rPr>
          <w:rStyle w:val="DevConfigGray"/>
        </w:rPr>
      </w:pPr>
      <w:r w:rsidRPr="00A82973">
        <w:rPr>
          <w:rStyle w:val="DevConfigGray"/>
        </w:rPr>
        <w:t>!</w:t>
      </w:r>
    </w:p>
    <w:p w14:paraId="70690484" w14:textId="77777777" w:rsidR="00041E2F" w:rsidRPr="00A82973" w:rsidRDefault="00041E2F" w:rsidP="00041E2F">
      <w:pPr>
        <w:pStyle w:val="DevConfigs"/>
        <w:rPr>
          <w:rStyle w:val="DevConfigGray"/>
        </w:rPr>
      </w:pPr>
      <w:r w:rsidRPr="00A82973">
        <w:rPr>
          <w:rStyle w:val="DevConfigGray"/>
        </w:rPr>
        <w:t>interface FastEthernet0/12</w:t>
      </w:r>
    </w:p>
    <w:p w14:paraId="07DF235C" w14:textId="77777777" w:rsidR="00041E2F" w:rsidRPr="00A82973" w:rsidRDefault="00041E2F" w:rsidP="00041E2F">
      <w:pPr>
        <w:pStyle w:val="DevConfigs"/>
        <w:rPr>
          <w:rStyle w:val="DevConfigGray"/>
        </w:rPr>
      </w:pPr>
      <w:r w:rsidRPr="00A82973">
        <w:rPr>
          <w:rStyle w:val="DevConfigGray"/>
        </w:rPr>
        <w:t xml:space="preserve"> shutdown</w:t>
      </w:r>
    </w:p>
    <w:p w14:paraId="165C2703" w14:textId="77777777" w:rsidR="00041E2F" w:rsidRPr="00A82973" w:rsidRDefault="00041E2F" w:rsidP="00041E2F">
      <w:pPr>
        <w:pStyle w:val="DevConfigs"/>
        <w:rPr>
          <w:rStyle w:val="DevConfigGray"/>
        </w:rPr>
      </w:pPr>
      <w:r w:rsidRPr="00A82973">
        <w:rPr>
          <w:rStyle w:val="DevConfigGray"/>
        </w:rPr>
        <w:t>!</w:t>
      </w:r>
    </w:p>
    <w:p w14:paraId="68516678" w14:textId="77777777" w:rsidR="00041E2F" w:rsidRPr="00A82973" w:rsidRDefault="00041E2F" w:rsidP="00041E2F">
      <w:pPr>
        <w:pStyle w:val="DevConfigs"/>
        <w:rPr>
          <w:rStyle w:val="DevConfigGray"/>
        </w:rPr>
      </w:pPr>
      <w:r w:rsidRPr="00A82973">
        <w:rPr>
          <w:rStyle w:val="DevConfigGray"/>
        </w:rPr>
        <w:t>interface FastEthernet0/13</w:t>
      </w:r>
    </w:p>
    <w:p w14:paraId="15D4F545" w14:textId="77777777" w:rsidR="00041E2F" w:rsidRPr="00A82973" w:rsidRDefault="00041E2F" w:rsidP="00041E2F">
      <w:pPr>
        <w:pStyle w:val="DevConfigs"/>
        <w:rPr>
          <w:rStyle w:val="DevConfigGray"/>
        </w:rPr>
      </w:pPr>
      <w:r w:rsidRPr="00A82973">
        <w:rPr>
          <w:rStyle w:val="DevConfigGray"/>
        </w:rPr>
        <w:t xml:space="preserve"> shutdown</w:t>
      </w:r>
    </w:p>
    <w:p w14:paraId="25D20C38" w14:textId="77777777" w:rsidR="00041E2F" w:rsidRPr="00A82973" w:rsidRDefault="00041E2F" w:rsidP="00041E2F">
      <w:pPr>
        <w:pStyle w:val="DevConfigs"/>
        <w:rPr>
          <w:rStyle w:val="DevConfigGray"/>
        </w:rPr>
      </w:pPr>
      <w:r w:rsidRPr="00A82973">
        <w:rPr>
          <w:rStyle w:val="DevConfigGray"/>
        </w:rPr>
        <w:t>!</w:t>
      </w:r>
    </w:p>
    <w:p w14:paraId="062B8402" w14:textId="77777777" w:rsidR="00041E2F" w:rsidRPr="00A82973" w:rsidRDefault="00041E2F" w:rsidP="00041E2F">
      <w:pPr>
        <w:pStyle w:val="DevConfigs"/>
        <w:rPr>
          <w:rStyle w:val="DevConfigGray"/>
        </w:rPr>
      </w:pPr>
      <w:r w:rsidRPr="00A82973">
        <w:rPr>
          <w:rStyle w:val="DevConfigGray"/>
        </w:rPr>
        <w:t>interface FastEthernet0/14</w:t>
      </w:r>
    </w:p>
    <w:p w14:paraId="4E73F507" w14:textId="77777777" w:rsidR="00041E2F" w:rsidRPr="00A82973" w:rsidRDefault="00041E2F" w:rsidP="00041E2F">
      <w:pPr>
        <w:pStyle w:val="DevConfigs"/>
        <w:rPr>
          <w:rStyle w:val="DevConfigGray"/>
        </w:rPr>
      </w:pPr>
      <w:r w:rsidRPr="00A82973">
        <w:rPr>
          <w:rStyle w:val="DevConfigGray"/>
        </w:rPr>
        <w:t xml:space="preserve"> shutdown</w:t>
      </w:r>
    </w:p>
    <w:p w14:paraId="518BDF24" w14:textId="77777777" w:rsidR="00041E2F" w:rsidRPr="00A82973" w:rsidRDefault="00041E2F" w:rsidP="00041E2F">
      <w:pPr>
        <w:pStyle w:val="DevConfigs"/>
        <w:rPr>
          <w:rStyle w:val="DevConfigGray"/>
        </w:rPr>
      </w:pPr>
      <w:r w:rsidRPr="00A82973">
        <w:rPr>
          <w:rStyle w:val="DevConfigGray"/>
        </w:rPr>
        <w:t>!</w:t>
      </w:r>
    </w:p>
    <w:p w14:paraId="7DFC3A7F" w14:textId="77777777" w:rsidR="00041E2F" w:rsidRPr="00A82973" w:rsidRDefault="00041E2F" w:rsidP="00041E2F">
      <w:pPr>
        <w:pStyle w:val="DevConfigs"/>
        <w:rPr>
          <w:rStyle w:val="DevConfigGray"/>
        </w:rPr>
      </w:pPr>
      <w:r w:rsidRPr="00A82973">
        <w:rPr>
          <w:rStyle w:val="DevConfigGray"/>
        </w:rPr>
        <w:t>interface FastEthernet0/15</w:t>
      </w:r>
    </w:p>
    <w:p w14:paraId="505D12D8" w14:textId="77777777" w:rsidR="00041E2F" w:rsidRPr="00A82973" w:rsidRDefault="00041E2F" w:rsidP="00041E2F">
      <w:pPr>
        <w:pStyle w:val="DevConfigs"/>
        <w:rPr>
          <w:rStyle w:val="DevConfigGray"/>
        </w:rPr>
      </w:pPr>
      <w:r w:rsidRPr="00A82973">
        <w:rPr>
          <w:rStyle w:val="DevConfigGray"/>
        </w:rPr>
        <w:t xml:space="preserve"> shutdown</w:t>
      </w:r>
    </w:p>
    <w:p w14:paraId="1DA8DA4A" w14:textId="77777777" w:rsidR="00041E2F" w:rsidRPr="00A82973" w:rsidRDefault="00041E2F" w:rsidP="00041E2F">
      <w:pPr>
        <w:pStyle w:val="DevConfigs"/>
        <w:rPr>
          <w:rStyle w:val="DevConfigGray"/>
        </w:rPr>
      </w:pPr>
      <w:r w:rsidRPr="00A82973">
        <w:rPr>
          <w:rStyle w:val="DevConfigGray"/>
        </w:rPr>
        <w:t>!</w:t>
      </w:r>
    </w:p>
    <w:p w14:paraId="71CAF8FC" w14:textId="77777777" w:rsidR="00041E2F" w:rsidRPr="00A82973" w:rsidRDefault="00041E2F" w:rsidP="00041E2F">
      <w:pPr>
        <w:pStyle w:val="DevConfigs"/>
        <w:rPr>
          <w:rStyle w:val="DevConfigGray"/>
        </w:rPr>
      </w:pPr>
      <w:r w:rsidRPr="00A82973">
        <w:rPr>
          <w:rStyle w:val="DevConfigGray"/>
        </w:rPr>
        <w:t>interface FastEthernet0/16</w:t>
      </w:r>
    </w:p>
    <w:p w14:paraId="12BECCEB" w14:textId="77777777" w:rsidR="00041E2F" w:rsidRPr="00A82973" w:rsidRDefault="00041E2F" w:rsidP="00041E2F">
      <w:pPr>
        <w:pStyle w:val="DevConfigs"/>
        <w:rPr>
          <w:rStyle w:val="DevConfigGray"/>
        </w:rPr>
      </w:pPr>
      <w:r w:rsidRPr="00A82973">
        <w:rPr>
          <w:rStyle w:val="DevConfigGray"/>
        </w:rPr>
        <w:t xml:space="preserve"> shutdown</w:t>
      </w:r>
    </w:p>
    <w:p w14:paraId="3CC8001B" w14:textId="77777777" w:rsidR="00041E2F" w:rsidRPr="00A82973" w:rsidRDefault="00041E2F" w:rsidP="00041E2F">
      <w:pPr>
        <w:pStyle w:val="DevConfigs"/>
        <w:rPr>
          <w:rStyle w:val="DevConfigGray"/>
        </w:rPr>
      </w:pPr>
      <w:r w:rsidRPr="00A82973">
        <w:rPr>
          <w:rStyle w:val="DevConfigGray"/>
        </w:rPr>
        <w:t>!</w:t>
      </w:r>
    </w:p>
    <w:p w14:paraId="5FB8D024" w14:textId="77777777" w:rsidR="00041E2F" w:rsidRPr="00A82973" w:rsidRDefault="00041E2F" w:rsidP="00041E2F">
      <w:pPr>
        <w:pStyle w:val="DevConfigs"/>
        <w:rPr>
          <w:rStyle w:val="DevConfigGray"/>
        </w:rPr>
      </w:pPr>
      <w:r w:rsidRPr="00A82973">
        <w:rPr>
          <w:rStyle w:val="DevConfigGray"/>
        </w:rPr>
        <w:t>interface FastEthernet0/17</w:t>
      </w:r>
    </w:p>
    <w:p w14:paraId="5015E818" w14:textId="77777777" w:rsidR="00041E2F" w:rsidRPr="00A82973" w:rsidRDefault="00041E2F" w:rsidP="00041E2F">
      <w:pPr>
        <w:pStyle w:val="DevConfigs"/>
        <w:rPr>
          <w:rStyle w:val="DevConfigGray"/>
        </w:rPr>
      </w:pPr>
      <w:r w:rsidRPr="00A82973">
        <w:rPr>
          <w:rStyle w:val="DevConfigGray"/>
        </w:rPr>
        <w:t xml:space="preserve"> shutdown</w:t>
      </w:r>
    </w:p>
    <w:p w14:paraId="7375B396" w14:textId="77777777" w:rsidR="00041E2F" w:rsidRPr="00A82973" w:rsidRDefault="00041E2F" w:rsidP="00041E2F">
      <w:pPr>
        <w:pStyle w:val="DevConfigs"/>
        <w:rPr>
          <w:rStyle w:val="DevConfigGray"/>
        </w:rPr>
      </w:pPr>
      <w:r w:rsidRPr="00A82973">
        <w:rPr>
          <w:rStyle w:val="DevConfigGray"/>
        </w:rPr>
        <w:t>!</w:t>
      </w:r>
    </w:p>
    <w:p w14:paraId="05777DA7" w14:textId="77777777" w:rsidR="00041E2F" w:rsidRPr="00A82973" w:rsidRDefault="00041E2F" w:rsidP="00041E2F">
      <w:pPr>
        <w:pStyle w:val="DevConfigs"/>
        <w:rPr>
          <w:rStyle w:val="DevConfigGray"/>
        </w:rPr>
      </w:pPr>
      <w:r w:rsidRPr="00A82973">
        <w:rPr>
          <w:rStyle w:val="DevConfigGray"/>
        </w:rPr>
        <w:t>interface FastEthernet0/18</w:t>
      </w:r>
    </w:p>
    <w:p w14:paraId="541C2265" w14:textId="77777777" w:rsidR="00041E2F" w:rsidRPr="00A82973" w:rsidRDefault="00041E2F" w:rsidP="00041E2F">
      <w:pPr>
        <w:pStyle w:val="DevConfigs"/>
        <w:rPr>
          <w:rStyle w:val="DevConfigGray"/>
        </w:rPr>
      </w:pPr>
      <w:r w:rsidRPr="00A82973">
        <w:rPr>
          <w:rStyle w:val="DevConfigGray"/>
        </w:rPr>
        <w:t xml:space="preserve"> shutdown</w:t>
      </w:r>
    </w:p>
    <w:p w14:paraId="56605568" w14:textId="77777777" w:rsidR="00041E2F" w:rsidRPr="00A82973" w:rsidRDefault="00041E2F" w:rsidP="00041E2F">
      <w:pPr>
        <w:pStyle w:val="DevConfigs"/>
        <w:rPr>
          <w:rStyle w:val="DevConfigGray"/>
        </w:rPr>
      </w:pPr>
      <w:r w:rsidRPr="00A82973">
        <w:rPr>
          <w:rStyle w:val="DevConfigGray"/>
        </w:rPr>
        <w:t>!</w:t>
      </w:r>
    </w:p>
    <w:p w14:paraId="48B95305" w14:textId="77777777" w:rsidR="00041E2F" w:rsidRPr="00A82973" w:rsidRDefault="00041E2F" w:rsidP="00041E2F">
      <w:pPr>
        <w:pStyle w:val="DevConfigs"/>
        <w:rPr>
          <w:rStyle w:val="DevConfigGray"/>
        </w:rPr>
      </w:pPr>
      <w:r w:rsidRPr="00A82973">
        <w:rPr>
          <w:rStyle w:val="DevConfigGray"/>
        </w:rPr>
        <w:t>interface FastEthernet0/19</w:t>
      </w:r>
    </w:p>
    <w:p w14:paraId="08B2B14D" w14:textId="77777777" w:rsidR="00041E2F" w:rsidRPr="00A82973" w:rsidRDefault="00041E2F" w:rsidP="00041E2F">
      <w:pPr>
        <w:pStyle w:val="DevConfigs"/>
        <w:rPr>
          <w:rStyle w:val="DevConfigGray"/>
        </w:rPr>
      </w:pPr>
      <w:r w:rsidRPr="00A82973">
        <w:rPr>
          <w:rStyle w:val="DevConfigGray"/>
        </w:rPr>
        <w:t xml:space="preserve"> shutdown</w:t>
      </w:r>
    </w:p>
    <w:p w14:paraId="4A487937" w14:textId="77777777" w:rsidR="00041E2F" w:rsidRPr="00A82973" w:rsidRDefault="00041E2F" w:rsidP="00041E2F">
      <w:pPr>
        <w:pStyle w:val="DevConfigs"/>
        <w:rPr>
          <w:rStyle w:val="DevConfigGray"/>
        </w:rPr>
      </w:pPr>
      <w:r w:rsidRPr="00A82973">
        <w:rPr>
          <w:rStyle w:val="DevConfigGray"/>
        </w:rPr>
        <w:t>!</w:t>
      </w:r>
    </w:p>
    <w:p w14:paraId="595F0D31" w14:textId="77777777" w:rsidR="00041E2F" w:rsidRPr="00A82973" w:rsidRDefault="00041E2F" w:rsidP="00041E2F">
      <w:pPr>
        <w:pStyle w:val="DevConfigs"/>
        <w:rPr>
          <w:rStyle w:val="DevConfigGray"/>
        </w:rPr>
      </w:pPr>
      <w:r w:rsidRPr="00A82973">
        <w:rPr>
          <w:rStyle w:val="DevConfigGray"/>
        </w:rPr>
        <w:t>interface FastEthernet0/20</w:t>
      </w:r>
    </w:p>
    <w:p w14:paraId="2E8A0551" w14:textId="77777777" w:rsidR="00041E2F" w:rsidRPr="00A82973" w:rsidRDefault="00041E2F" w:rsidP="00041E2F">
      <w:pPr>
        <w:pStyle w:val="DevConfigs"/>
        <w:rPr>
          <w:rStyle w:val="DevConfigGray"/>
        </w:rPr>
      </w:pPr>
      <w:r w:rsidRPr="00A82973">
        <w:rPr>
          <w:rStyle w:val="DevConfigGray"/>
        </w:rPr>
        <w:t xml:space="preserve"> shutdown</w:t>
      </w:r>
    </w:p>
    <w:p w14:paraId="7FFAB935" w14:textId="77777777" w:rsidR="00041E2F" w:rsidRPr="00A82973" w:rsidRDefault="00041E2F" w:rsidP="00041E2F">
      <w:pPr>
        <w:pStyle w:val="DevConfigs"/>
        <w:rPr>
          <w:rStyle w:val="DevConfigGray"/>
        </w:rPr>
      </w:pPr>
      <w:r w:rsidRPr="00A82973">
        <w:rPr>
          <w:rStyle w:val="DevConfigGray"/>
        </w:rPr>
        <w:t>!</w:t>
      </w:r>
    </w:p>
    <w:p w14:paraId="50A01CB7" w14:textId="77777777" w:rsidR="00041E2F" w:rsidRPr="00A82973" w:rsidRDefault="00041E2F" w:rsidP="00041E2F">
      <w:pPr>
        <w:pStyle w:val="DevConfigs"/>
        <w:rPr>
          <w:rStyle w:val="DevConfigGray"/>
        </w:rPr>
      </w:pPr>
      <w:r w:rsidRPr="00A82973">
        <w:rPr>
          <w:rStyle w:val="DevConfigGray"/>
        </w:rPr>
        <w:t>interface FastEthernet0/21</w:t>
      </w:r>
    </w:p>
    <w:p w14:paraId="297A7911" w14:textId="77777777" w:rsidR="00041E2F" w:rsidRPr="00A82973" w:rsidRDefault="00041E2F" w:rsidP="00041E2F">
      <w:pPr>
        <w:pStyle w:val="DevConfigs"/>
        <w:rPr>
          <w:rStyle w:val="DevConfigGray"/>
        </w:rPr>
      </w:pPr>
      <w:r w:rsidRPr="00A82973">
        <w:rPr>
          <w:rStyle w:val="DevConfigGray"/>
        </w:rPr>
        <w:t xml:space="preserve"> shutdown</w:t>
      </w:r>
    </w:p>
    <w:p w14:paraId="5A8339D2" w14:textId="77777777" w:rsidR="00041E2F" w:rsidRPr="00A82973" w:rsidRDefault="00041E2F" w:rsidP="00041E2F">
      <w:pPr>
        <w:pStyle w:val="DevConfigs"/>
        <w:rPr>
          <w:rStyle w:val="DevConfigGray"/>
        </w:rPr>
      </w:pPr>
      <w:r w:rsidRPr="00A82973">
        <w:rPr>
          <w:rStyle w:val="DevConfigGray"/>
        </w:rPr>
        <w:t>!</w:t>
      </w:r>
    </w:p>
    <w:p w14:paraId="774E136A" w14:textId="77777777" w:rsidR="00041E2F" w:rsidRPr="00A82973" w:rsidRDefault="00041E2F" w:rsidP="00041E2F">
      <w:pPr>
        <w:pStyle w:val="DevConfigs"/>
        <w:rPr>
          <w:rStyle w:val="DevConfigGray"/>
        </w:rPr>
      </w:pPr>
      <w:r w:rsidRPr="00A82973">
        <w:rPr>
          <w:rStyle w:val="DevConfigGray"/>
        </w:rPr>
        <w:t>interface FastEthernet0/22</w:t>
      </w:r>
    </w:p>
    <w:p w14:paraId="094BB974" w14:textId="77777777" w:rsidR="00041E2F" w:rsidRPr="00A82973" w:rsidRDefault="00041E2F" w:rsidP="00041E2F">
      <w:pPr>
        <w:pStyle w:val="DevConfigs"/>
        <w:rPr>
          <w:rStyle w:val="DevConfigGray"/>
        </w:rPr>
      </w:pPr>
      <w:r w:rsidRPr="00A82973">
        <w:rPr>
          <w:rStyle w:val="DevConfigGray"/>
        </w:rPr>
        <w:t xml:space="preserve"> shutdown</w:t>
      </w:r>
    </w:p>
    <w:p w14:paraId="39165901" w14:textId="77777777" w:rsidR="00041E2F" w:rsidRPr="00A82973" w:rsidRDefault="00041E2F" w:rsidP="00041E2F">
      <w:pPr>
        <w:pStyle w:val="DevConfigs"/>
        <w:rPr>
          <w:rStyle w:val="DevConfigGray"/>
        </w:rPr>
      </w:pPr>
      <w:r w:rsidRPr="00A82973">
        <w:rPr>
          <w:rStyle w:val="DevConfigGray"/>
        </w:rPr>
        <w:t>!</w:t>
      </w:r>
    </w:p>
    <w:p w14:paraId="2961483E" w14:textId="77777777" w:rsidR="00041E2F" w:rsidRPr="00A82973" w:rsidRDefault="00041E2F" w:rsidP="00041E2F">
      <w:pPr>
        <w:pStyle w:val="DevConfigs"/>
        <w:rPr>
          <w:rStyle w:val="DevConfigGray"/>
        </w:rPr>
      </w:pPr>
      <w:r w:rsidRPr="00A82973">
        <w:rPr>
          <w:rStyle w:val="DevConfigGray"/>
        </w:rPr>
        <w:lastRenderedPageBreak/>
        <w:t>interface FastEthernet0/23</w:t>
      </w:r>
    </w:p>
    <w:p w14:paraId="141D33F0" w14:textId="77777777" w:rsidR="00041E2F" w:rsidRPr="00A82973" w:rsidRDefault="00041E2F" w:rsidP="00041E2F">
      <w:pPr>
        <w:pStyle w:val="DevConfigs"/>
        <w:rPr>
          <w:rStyle w:val="DevConfigGray"/>
        </w:rPr>
      </w:pPr>
      <w:r w:rsidRPr="00A82973">
        <w:rPr>
          <w:rStyle w:val="DevConfigGray"/>
        </w:rPr>
        <w:t xml:space="preserve"> shutdown</w:t>
      </w:r>
    </w:p>
    <w:p w14:paraId="3F5E479E" w14:textId="77777777" w:rsidR="00041E2F" w:rsidRPr="00A82973" w:rsidRDefault="00041E2F" w:rsidP="00041E2F">
      <w:pPr>
        <w:pStyle w:val="DevConfigs"/>
        <w:rPr>
          <w:rStyle w:val="DevConfigGray"/>
        </w:rPr>
      </w:pPr>
      <w:r w:rsidRPr="00A82973">
        <w:rPr>
          <w:rStyle w:val="DevConfigGray"/>
        </w:rPr>
        <w:t>!</w:t>
      </w:r>
    </w:p>
    <w:p w14:paraId="1EEE528A" w14:textId="77777777" w:rsidR="00041E2F" w:rsidRPr="00A82973" w:rsidRDefault="00041E2F" w:rsidP="00041E2F">
      <w:pPr>
        <w:pStyle w:val="DevConfigs"/>
        <w:rPr>
          <w:rStyle w:val="DevConfigGray"/>
        </w:rPr>
      </w:pPr>
      <w:r w:rsidRPr="00A82973">
        <w:rPr>
          <w:rStyle w:val="DevConfigGray"/>
        </w:rPr>
        <w:t>interface FastEthernet0/24</w:t>
      </w:r>
    </w:p>
    <w:p w14:paraId="37E13F51" w14:textId="77777777" w:rsidR="00041E2F" w:rsidRPr="00A82973" w:rsidRDefault="00041E2F" w:rsidP="00041E2F">
      <w:pPr>
        <w:pStyle w:val="DevConfigs"/>
        <w:rPr>
          <w:rStyle w:val="DevConfigGray"/>
        </w:rPr>
      </w:pPr>
      <w:r w:rsidRPr="00A82973">
        <w:rPr>
          <w:rStyle w:val="DevConfigGray"/>
        </w:rPr>
        <w:t xml:space="preserve"> shutdown</w:t>
      </w:r>
    </w:p>
    <w:p w14:paraId="5746CF54" w14:textId="77777777" w:rsidR="00041E2F" w:rsidRPr="00A82973" w:rsidRDefault="00041E2F" w:rsidP="00041E2F">
      <w:pPr>
        <w:pStyle w:val="DevConfigs"/>
        <w:rPr>
          <w:rStyle w:val="DevConfigGray"/>
        </w:rPr>
      </w:pPr>
      <w:r w:rsidRPr="00A82973">
        <w:rPr>
          <w:rStyle w:val="DevConfigGray"/>
        </w:rPr>
        <w:t>!</w:t>
      </w:r>
    </w:p>
    <w:p w14:paraId="528CBF9A" w14:textId="77777777" w:rsidR="00041E2F" w:rsidRPr="00A82973" w:rsidRDefault="00041E2F" w:rsidP="00041E2F">
      <w:pPr>
        <w:pStyle w:val="DevConfigs"/>
        <w:rPr>
          <w:rStyle w:val="DevConfigGray"/>
        </w:rPr>
      </w:pPr>
      <w:r w:rsidRPr="00A82973">
        <w:rPr>
          <w:rStyle w:val="DevConfigGray"/>
        </w:rPr>
        <w:t>interface GigabitEthernet0/1</w:t>
      </w:r>
    </w:p>
    <w:p w14:paraId="7C9F5AF9" w14:textId="77777777" w:rsidR="00041E2F" w:rsidRPr="00A82973" w:rsidRDefault="00041E2F" w:rsidP="00041E2F">
      <w:pPr>
        <w:pStyle w:val="DevConfigs"/>
        <w:rPr>
          <w:rStyle w:val="DevConfigGray"/>
        </w:rPr>
      </w:pPr>
      <w:r w:rsidRPr="00A82973">
        <w:rPr>
          <w:rStyle w:val="DevConfigGray"/>
        </w:rPr>
        <w:t xml:space="preserve"> shutdown</w:t>
      </w:r>
    </w:p>
    <w:p w14:paraId="0871EF1B" w14:textId="77777777" w:rsidR="00041E2F" w:rsidRPr="00A82973" w:rsidRDefault="00041E2F" w:rsidP="00041E2F">
      <w:pPr>
        <w:pStyle w:val="DevConfigs"/>
        <w:rPr>
          <w:rStyle w:val="DevConfigGray"/>
        </w:rPr>
      </w:pPr>
      <w:r w:rsidRPr="00A82973">
        <w:rPr>
          <w:rStyle w:val="DevConfigGray"/>
        </w:rPr>
        <w:t>!</w:t>
      </w:r>
    </w:p>
    <w:p w14:paraId="15EEA0F9" w14:textId="77777777" w:rsidR="00041E2F" w:rsidRPr="00A82973" w:rsidRDefault="00041E2F" w:rsidP="00041E2F">
      <w:pPr>
        <w:pStyle w:val="DevConfigs"/>
        <w:rPr>
          <w:rStyle w:val="DevConfigGray"/>
        </w:rPr>
      </w:pPr>
      <w:r w:rsidRPr="00A82973">
        <w:rPr>
          <w:rStyle w:val="DevConfigGray"/>
        </w:rPr>
        <w:t>interface GigabitEthernet0/2</w:t>
      </w:r>
    </w:p>
    <w:p w14:paraId="7EA232D7" w14:textId="77777777" w:rsidR="00041E2F" w:rsidRPr="00A82973" w:rsidRDefault="00041E2F" w:rsidP="00041E2F">
      <w:pPr>
        <w:pStyle w:val="DevConfigs"/>
        <w:rPr>
          <w:rStyle w:val="DevConfigGray"/>
        </w:rPr>
      </w:pPr>
      <w:r w:rsidRPr="00A82973">
        <w:rPr>
          <w:rStyle w:val="DevConfigGray"/>
        </w:rPr>
        <w:t xml:space="preserve"> shutdown</w:t>
      </w:r>
    </w:p>
    <w:p w14:paraId="2F855FC3" w14:textId="77777777" w:rsidR="00041E2F" w:rsidRPr="00A82973" w:rsidRDefault="00041E2F" w:rsidP="00041E2F">
      <w:pPr>
        <w:pStyle w:val="DevConfigs"/>
        <w:rPr>
          <w:rStyle w:val="DevConfigGray"/>
        </w:rPr>
      </w:pPr>
      <w:r w:rsidRPr="00A82973">
        <w:rPr>
          <w:rStyle w:val="DevConfigGray"/>
        </w:rPr>
        <w:t>!</w:t>
      </w:r>
    </w:p>
    <w:p w14:paraId="2AB786D8" w14:textId="77777777" w:rsidR="00041E2F" w:rsidRPr="00A82973" w:rsidRDefault="00041E2F" w:rsidP="00041E2F">
      <w:pPr>
        <w:pStyle w:val="DevConfigs"/>
        <w:rPr>
          <w:rStyle w:val="DevConfigGray"/>
        </w:rPr>
      </w:pPr>
      <w:r w:rsidRPr="00A82973">
        <w:rPr>
          <w:rStyle w:val="DevConfigGray"/>
        </w:rPr>
        <w:t>interface Vlan1</w:t>
      </w:r>
    </w:p>
    <w:p w14:paraId="5DBCDF7D" w14:textId="77777777" w:rsidR="00041E2F" w:rsidRPr="00A82973" w:rsidRDefault="00041E2F" w:rsidP="00041E2F">
      <w:pPr>
        <w:pStyle w:val="DevConfigs"/>
        <w:rPr>
          <w:rStyle w:val="DevConfigGray"/>
        </w:rPr>
      </w:pPr>
      <w:r w:rsidRPr="00A82973">
        <w:rPr>
          <w:rStyle w:val="DevConfigGray"/>
        </w:rPr>
        <w:t xml:space="preserve"> no ip address</w:t>
      </w:r>
    </w:p>
    <w:p w14:paraId="31D6A224" w14:textId="77777777" w:rsidR="00041E2F" w:rsidRPr="00A82973" w:rsidRDefault="00041E2F" w:rsidP="00041E2F">
      <w:pPr>
        <w:pStyle w:val="DevConfigs"/>
        <w:rPr>
          <w:rStyle w:val="DevConfigGray"/>
        </w:rPr>
      </w:pPr>
      <w:r w:rsidRPr="00A82973">
        <w:rPr>
          <w:rStyle w:val="DevConfigGray"/>
        </w:rPr>
        <w:t>!</w:t>
      </w:r>
    </w:p>
    <w:p w14:paraId="12170FDB" w14:textId="77777777" w:rsidR="00041E2F" w:rsidRPr="00A82973" w:rsidRDefault="00041E2F" w:rsidP="00041E2F">
      <w:pPr>
        <w:pStyle w:val="DevConfigs"/>
        <w:rPr>
          <w:rStyle w:val="DevConfigGray"/>
        </w:rPr>
      </w:pPr>
      <w:r w:rsidRPr="00A82973">
        <w:rPr>
          <w:rStyle w:val="DevConfigGray"/>
        </w:rPr>
        <w:t>ip http server</w:t>
      </w:r>
    </w:p>
    <w:p w14:paraId="19C7F0B2" w14:textId="77777777" w:rsidR="00041E2F" w:rsidRPr="00A82973" w:rsidRDefault="00041E2F" w:rsidP="00041E2F">
      <w:pPr>
        <w:pStyle w:val="DevConfigs"/>
        <w:rPr>
          <w:rStyle w:val="DevConfigGray"/>
        </w:rPr>
      </w:pPr>
      <w:r w:rsidRPr="00A82973">
        <w:rPr>
          <w:rStyle w:val="DevConfigGray"/>
        </w:rPr>
        <w:t>ip http secure-server</w:t>
      </w:r>
    </w:p>
    <w:p w14:paraId="26698F9E" w14:textId="77777777" w:rsidR="00041E2F" w:rsidRPr="00A82973" w:rsidRDefault="00041E2F" w:rsidP="00041E2F">
      <w:pPr>
        <w:pStyle w:val="DevConfigs"/>
        <w:rPr>
          <w:rStyle w:val="DevConfigGray"/>
        </w:rPr>
      </w:pPr>
      <w:r w:rsidRPr="00A82973">
        <w:rPr>
          <w:rStyle w:val="DevConfigGray"/>
        </w:rPr>
        <w:t>!</w:t>
      </w:r>
    </w:p>
    <w:p w14:paraId="3AB767A8" w14:textId="77777777" w:rsidR="00041E2F" w:rsidRPr="00A82973" w:rsidRDefault="00041E2F" w:rsidP="00041E2F">
      <w:pPr>
        <w:pStyle w:val="DevConfigs"/>
        <w:rPr>
          <w:rStyle w:val="DevConfigGray"/>
        </w:rPr>
      </w:pPr>
      <w:r w:rsidRPr="00A82973">
        <w:rPr>
          <w:rStyle w:val="DevConfigGray"/>
        </w:rPr>
        <w:t>banner motd ^C Authorized Users Only! ^C</w:t>
      </w:r>
    </w:p>
    <w:p w14:paraId="291067E8" w14:textId="77777777" w:rsidR="00041E2F" w:rsidRPr="00A82973" w:rsidRDefault="00041E2F" w:rsidP="00041E2F">
      <w:pPr>
        <w:pStyle w:val="DevConfigs"/>
        <w:rPr>
          <w:rStyle w:val="DevConfigGray"/>
        </w:rPr>
      </w:pPr>
      <w:r w:rsidRPr="00A82973">
        <w:rPr>
          <w:rStyle w:val="DevConfigGray"/>
        </w:rPr>
        <w:t>!</w:t>
      </w:r>
    </w:p>
    <w:p w14:paraId="756EFAE2" w14:textId="77777777" w:rsidR="00041E2F" w:rsidRPr="00A82973" w:rsidRDefault="00041E2F" w:rsidP="00041E2F">
      <w:pPr>
        <w:pStyle w:val="DevConfigs"/>
        <w:rPr>
          <w:rStyle w:val="DevConfigGray"/>
        </w:rPr>
      </w:pPr>
      <w:r w:rsidRPr="00A82973">
        <w:rPr>
          <w:rStyle w:val="DevConfigGray"/>
        </w:rPr>
        <w:t>line con 0</w:t>
      </w:r>
    </w:p>
    <w:p w14:paraId="3D9B9482" w14:textId="77777777" w:rsidR="00041E2F" w:rsidRPr="00A82973" w:rsidRDefault="00041E2F" w:rsidP="00041E2F">
      <w:pPr>
        <w:pStyle w:val="DevConfigs"/>
        <w:rPr>
          <w:rStyle w:val="DevConfigGray"/>
        </w:rPr>
      </w:pPr>
      <w:r w:rsidRPr="00A82973">
        <w:rPr>
          <w:rStyle w:val="DevConfigGray"/>
        </w:rPr>
        <w:t xml:space="preserve"> password 7 00071A150754</w:t>
      </w:r>
    </w:p>
    <w:p w14:paraId="149D01FE" w14:textId="77777777" w:rsidR="00041E2F" w:rsidRPr="00A82973" w:rsidRDefault="00041E2F" w:rsidP="00041E2F">
      <w:pPr>
        <w:pStyle w:val="DevConfigs"/>
        <w:rPr>
          <w:rStyle w:val="DevConfigGray"/>
        </w:rPr>
      </w:pPr>
      <w:r w:rsidRPr="00A82973">
        <w:rPr>
          <w:rStyle w:val="DevConfigGray"/>
        </w:rPr>
        <w:t xml:space="preserve"> login</w:t>
      </w:r>
    </w:p>
    <w:p w14:paraId="66621AAE" w14:textId="77777777" w:rsidR="00041E2F" w:rsidRPr="00A82973" w:rsidRDefault="00041E2F" w:rsidP="00041E2F">
      <w:pPr>
        <w:pStyle w:val="DevConfigs"/>
        <w:rPr>
          <w:rStyle w:val="DevConfigGray"/>
        </w:rPr>
      </w:pPr>
      <w:r w:rsidRPr="00A82973">
        <w:rPr>
          <w:rStyle w:val="DevConfigGray"/>
        </w:rPr>
        <w:t>line vty 0 4</w:t>
      </w:r>
    </w:p>
    <w:p w14:paraId="5CA661E5" w14:textId="77777777" w:rsidR="00041E2F" w:rsidRPr="00A82973" w:rsidRDefault="00041E2F" w:rsidP="00041E2F">
      <w:pPr>
        <w:pStyle w:val="DevConfigs"/>
        <w:rPr>
          <w:rStyle w:val="DevConfigGray"/>
        </w:rPr>
      </w:pPr>
      <w:r w:rsidRPr="00A82973">
        <w:rPr>
          <w:rStyle w:val="DevConfigGray"/>
        </w:rPr>
        <w:t xml:space="preserve"> password 7 00071A150754</w:t>
      </w:r>
    </w:p>
    <w:p w14:paraId="7606827A" w14:textId="77777777" w:rsidR="00041E2F" w:rsidRPr="00A82973" w:rsidRDefault="00041E2F" w:rsidP="00041E2F">
      <w:pPr>
        <w:pStyle w:val="DevConfigs"/>
        <w:rPr>
          <w:rStyle w:val="DevConfigGray"/>
        </w:rPr>
      </w:pPr>
      <w:r w:rsidRPr="00A82973">
        <w:rPr>
          <w:rStyle w:val="DevConfigGray"/>
        </w:rPr>
        <w:t xml:space="preserve"> login</w:t>
      </w:r>
    </w:p>
    <w:p w14:paraId="72C87EEC" w14:textId="77777777" w:rsidR="00041E2F" w:rsidRPr="00A82973" w:rsidRDefault="00041E2F" w:rsidP="00041E2F">
      <w:pPr>
        <w:pStyle w:val="DevConfigs"/>
        <w:rPr>
          <w:rStyle w:val="DevConfigGray"/>
        </w:rPr>
      </w:pPr>
      <w:r w:rsidRPr="00A82973">
        <w:rPr>
          <w:rStyle w:val="DevConfigGray"/>
        </w:rPr>
        <w:t>line vty 5 15</w:t>
      </w:r>
    </w:p>
    <w:p w14:paraId="10BA26A3" w14:textId="77777777" w:rsidR="00041E2F" w:rsidRPr="00A82973" w:rsidRDefault="00041E2F" w:rsidP="00041E2F">
      <w:pPr>
        <w:pStyle w:val="DevConfigs"/>
        <w:rPr>
          <w:rStyle w:val="DevConfigGray"/>
        </w:rPr>
      </w:pPr>
      <w:r w:rsidRPr="00A82973">
        <w:rPr>
          <w:rStyle w:val="DevConfigGray"/>
        </w:rPr>
        <w:t xml:space="preserve"> login</w:t>
      </w:r>
    </w:p>
    <w:p w14:paraId="5068FB47" w14:textId="77777777" w:rsidR="00041E2F" w:rsidRPr="00A82973" w:rsidRDefault="00041E2F" w:rsidP="00041E2F">
      <w:pPr>
        <w:pStyle w:val="DevConfigs"/>
        <w:rPr>
          <w:rStyle w:val="DevConfigGray"/>
        </w:rPr>
      </w:pPr>
      <w:r w:rsidRPr="00A82973">
        <w:rPr>
          <w:rStyle w:val="DevConfigGray"/>
        </w:rPr>
        <w:t>!</w:t>
      </w:r>
    </w:p>
    <w:p w14:paraId="59B5207A" w14:textId="5E6DF692" w:rsidR="00041E2F" w:rsidRPr="004B2437" w:rsidRDefault="00041E2F" w:rsidP="004B2437">
      <w:pPr>
        <w:pStyle w:val="DevConfigs"/>
        <w:rPr>
          <w:shd w:val="clear" w:color="auto" w:fill="BFBFBF"/>
        </w:rPr>
      </w:pPr>
      <w:r w:rsidRPr="00A82973">
        <w:rPr>
          <w:rStyle w:val="DevConfigGray"/>
        </w:rPr>
        <w:t>end</w:t>
      </w:r>
    </w:p>
    <w:sectPr w:rsidR="00041E2F" w:rsidRPr="004B2437"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D3C10" w14:textId="77777777" w:rsidR="003E658E" w:rsidRDefault="003E658E" w:rsidP="00710659">
      <w:pPr>
        <w:spacing w:after="0" w:line="240" w:lineRule="auto"/>
      </w:pPr>
      <w:r>
        <w:separator/>
      </w:r>
    </w:p>
    <w:p w14:paraId="5755EE81" w14:textId="77777777" w:rsidR="003E658E" w:rsidRDefault="003E658E"/>
  </w:endnote>
  <w:endnote w:type="continuationSeparator" w:id="0">
    <w:p w14:paraId="52981687" w14:textId="77777777" w:rsidR="003E658E" w:rsidRDefault="003E658E" w:rsidP="00710659">
      <w:pPr>
        <w:spacing w:after="0" w:line="240" w:lineRule="auto"/>
      </w:pPr>
      <w:r>
        <w:continuationSeparator/>
      </w:r>
    </w:p>
    <w:p w14:paraId="2FA50EFD" w14:textId="77777777" w:rsidR="003E658E" w:rsidRDefault="003E65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C2164" w14:textId="3AA38689" w:rsidR="00493575" w:rsidRPr="00882B63" w:rsidRDefault="0049357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2B77B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CA33D" w14:textId="32AE7000" w:rsidR="00493575" w:rsidRPr="00882B63" w:rsidRDefault="0049357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2B77B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DD256C" w14:textId="77777777" w:rsidR="003E658E" w:rsidRDefault="003E658E" w:rsidP="00710659">
      <w:pPr>
        <w:spacing w:after="0" w:line="240" w:lineRule="auto"/>
      </w:pPr>
      <w:r>
        <w:separator/>
      </w:r>
    </w:p>
    <w:p w14:paraId="16F16013" w14:textId="77777777" w:rsidR="003E658E" w:rsidRDefault="003E658E"/>
  </w:footnote>
  <w:footnote w:type="continuationSeparator" w:id="0">
    <w:p w14:paraId="1A48E4BC" w14:textId="77777777" w:rsidR="003E658E" w:rsidRDefault="003E658E" w:rsidP="00710659">
      <w:pPr>
        <w:spacing w:after="0" w:line="240" w:lineRule="auto"/>
      </w:pPr>
      <w:r>
        <w:continuationSeparator/>
      </w:r>
    </w:p>
    <w:p w14:paraId="797BBF9C" w14:textId="77777777" w:rsidR="003E658E" w:rsidRDefault="003E65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F7D549F905D6484CB8D87968DF606B9A"/>
      </w:placeholder>
      <w:dataBinding w:prefixMappings="xmlns:ns0='http://purl.org/dc/elements/1.1/' xmlns:ns1='http://schemas.openxmlformats.org/package/2006/metadata/core-properties' " w:xpath="/ns1:coreProperties[1]/ns0:title[1]" w:storeItemID="{6C3C8BC8-F283-45AE-878A-BAB7291924A1}"/>
      <w:text/>
    </w:sdtPr>
    <w:sdtEndPr/>
    <w:sdtContent>
      <w:p w14:paraId="0889FB85" w14:textId="77777777" w:rsidR="00493575" w:rsidRDefault="00493575" w:rsidP="008402F2">
        <w:pPr>
          <w:pStyle w:val="PageHead"/>
        </w:pPr>
        <w:r>
          <w:t>Lab - Configure IPv4 and IPv6 Static and Default Routes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40A6C" w14:textId="77777777" w:rsidR="00493575" w:rsidRDefault="00493575" w:rsidP="006C3FCF">
    <w:pPr>
      <w:ind w:left="-288"/>
    </w:pPr>
    <w:r>
      <w:rPr>
        <w:noProof/>
      </w:rPr>
      <w:drawing>
        <wp:inline distT="0" distB="0" distL="0" distR="0" wp14:anchorId="55CDD74A" wp14:editId="54C9180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856A38"/>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8"/>
  </w:num>
  <w:num w:numId="11">
    <w:abstractNumId w:val="13"/>
  </w:num>
  <w:num w:numId="12">
    <w:abstractNumId w:val="8"/>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4"/>
  </w:num>
  <w:num w:numId="18">
    <w:abstractNumId w:val="12"/>
  </w:num>
  <w:num w:numId="19">
    <w:abstractNumId w:val="7"/>
  </w:num>
  <w:num w:numId="20">
    <w:abstractNumId w:val="10"/>
  </w:num>
  <w:num w:numId="21">
    <w:abstractNumId w:val="2"/>
  </w:num>
  <w:num w:numId="2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3C3"/>
    <w:rsid w:val="00001BDF"/>
    <w:rsid w:val="0000380F"/>
    <w:rsid w:val="00004175"/>
    <w:rsid w:val="000059C9"/>
    <w:rsid w:val="00012C22"/>
    <w:rsid w:val="000160F7"/>
    <w:rsid w:val="00016D5B"/>
    <w:rsid w:val="00016F30"/>
    <w:rsid w:val="0002047C"/>
    <w:rsid w:val="00021B9A"/>
    <w:rsid w:val="000242D6"/>
    <w:rsid w:val="00024EE5"/>
    <w:rsid w:val="00041AF6"/>
    <w:rsid w:val="00041E2F"/>
    <w:rsid w:val="00044E62"/>
    <w:rsid w:val="00047646"/>
    <w:rsid w:val="00050BA4"/>
    <w:rsid w:val="0005141D"/>
    <w:rsid w:val="00051738"/>
    <w:rsid w:val="0005242B"/>
    <w:rsid w:val="00052548"/>
    <w:rsid w:val="00060696"/>
    <w:rsid w:val="00062D89"/>
    <w:rsid w:val="00067A67"/>
    <w:rsid w:val="00070C16"/>
    <w:rsid w:val="00070CB3"/>
    <w:rsid w:val="00075EA9"/>
    <w:rsid w:val="000769CF"/>
    <w:rsid w:val="00080AD8"/>
    <w:rsid w:val="000815D8"/>
    <w:rsid w:val="00084C99"/>
    <w:rsid w:val="00085A75"/>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0B54"/>
    <w:rsid w:val="001523C0"/>
    <w:rsid w:val="0015321C"/>
    <w:rsid w:val="001535FE"/>
    <w:rsid w:val="001537FC"/>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4E25"/>
    <w:rsid w:val="00186CE1"/>
    <w:rsid w:val="0018747C"/>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E40"/>
    <w:rsid w:val="001F643A"/>
    <w:rsid w:val="001F6E1D"/>
    <w:rsid w:val="001F7073"/>
    <w:rsid w:val="001F7DD8"/>
    <w:rsid w:val="00201928"/>
    <w:rsid w:val="00203E26"/>
    <w:rsid w:val="0020449C"/>
    <w:rsid w:val="002113B8"/>
    <w:rsid w:val="002130F6"/>
    <w:rsid w:val="00215665"/>
    <w:rsid w:val="002163BB"/>
    <w:rsid w:val="0021792C"/>
    <w:rsid w:val="00220909"/>
    <w:rsid w:val="002240AB"/>
    <w:rsid w:val="00225E37"/>
    <w:rsid w:val="00231DCA"/>
    <w:rsid w:val="00235792"/>
    <w:rsid w:val="00235B7F"/>
    <w:rsid w:val="00242E3A"/>
    <w:rsid w:val="00246492"/>
    <w:rsid w:val="002506CF"/>
    <w:rsid w:val="0025107F"/>
    <w:rsid w:val="00257C47"/>
    <w:rsid w:val="00260CD4"/>
    <w:rsid w:val="002639D8"/>
    <w:rsid w:val="00265F77"/>
    <w:rsid w:val="00266C83"/>
    <w:rsid w:val="00270FCC"/>
    <w:rsid w:val="00272531"/>
    <w:rsid w:val="002768DC"/>
    <w:rsid w:val="00294C8F"/>
    <w:rsid w:val="002A0B2E"/>
    <w:rsid w:val="002A0DC1"/>
    <w:rsid w:val="002A6C56"/>
    <w:rsid w:val="002B43C3"/>
    <w:rsid w:val="002B77B4"/>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560B"/>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E658E"/>
    <w:rsid w:val="003F18D1"/>
    <w:rsid w:val="003F20EC"/>
    <w:rsid w:val="003F4F0E"/>
    <w:rsid w:val="003F6096"/>
    <w:rsid w:val="003F6E06"/>
    <w:rsid w:val="00403C7A"/>
    <w:rsid w:val="004057A6"/>
    <w:rsid w:val="00406554"/>
    <w:rsid w:val="00407755"/>
    <w:rsid w:val="004116E2"/>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0A8A"/>
    <w:rsid w:val="00493575"/>
    <w:rsid w:val="004936C2"/>
    <w:rsid w:val="0049379C"/>
    <w:rsid w:val="00497E1E"/>
    <w:rsid w:val="004A04FD"/>
    <w:rsid w:val="004A1CA0"/>
    <w:rsid w:val="004A22E9"/>
    <w:rsid w:val="004A4ACD"/>
    <w:rsid w:val="004A506C"/>
    <w:rsid w:val="004A5BC5"/>
    <w:rsid w:val="004B023D"/>
    <w:rsid w:val="004B2437"/>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4CE9"/>
    <w:rsid w:val="00556C02"/>
    <w:rsid w:val="00561BB2"/>
    <w:rsid w:val="00563249"/>
    <w:rsid w:val="00570A65"/>
    <w:rsid w:val="005762B1"/>
    <w:rsid w:val="00580456"/>
    <w:rsid w:val="00580E73"/>
    <w:rsid w:val="00592329"/>
    <w:rsid w:val="00593386"/>
    <w:rsid w:val="00596998"/>
    <w:rsid w:val="0059790F"/>
    <w:rsid w:val="005A6E62"/>
    <w:rsid w:val="005A78E1"/>
    <w:rsid w:val="005B2FB3"/>
    <w:rsid w:val="005C6DE5"/>
    <w:rsid w:val="005D2B29"/>
    <w:rsid w:val="005D354A"/>
    <w:rsid w:val="005D3E53"/>
    <w:rsid w:val="005D506C"/>
    <w:rsid w:val="005E3235"/>
    <w:rsid w:val="005E4176"/>
    <w:rsid w:val="005E4876"/>
    <w:rsid w:val="005E561E"/>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645E"/>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A7FE5"/>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07BBB"/>
    <w:rsid w:val="00710659"/>
    <w:rsid w:val="0071147A"/>
    <w:rsid w:val="0071185D"/>
    <w:rsid w:val="00721E01"/>
    <w:rsid w:val="007222AD"/>
    <w:rsid w:val="007267CF"/>
    <w:rsid w:val="00731F3F"/>
    <w:rsid w:val="00733BAB"/>
    <w:rsid w:val="00734540"/>
    <w:rsid w:val="0073604C"/>
    <w:rsid w:val="00741594"/>
    <w:rsid w:val="0074335C"/>
    <w:rsid w:val="007436BF"/>
    <w:rsid w:val="007443E9"/>
    <w:rsid w:val="00744A4C"/>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4D19"/>
    <w:rsid w:val="007F7C94"/>
    <w:rsid w:val="00802FFA"/>
    <w:rsid w:val="00810E4B"/>
    <w:rsid w:val="00814BAA"/>
    <w:rsid w:val="00816F0C"/>
    <w:rsid w:val="0082211C"/>
    <w:rsid w:val="00824295"/>
    <w:rsid w:val="00827A65"/>
    <w:rsid w:val="00830473"/>
    <w:rsid w:val="008313F3"/>
    <w:rsid w:val="008402F2"/>
    <w:rsid w:val="00840469"/>
    <w:rsid w:val="008405BB"/>
    <w:rsid w:val="00844E9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401"/>
    <w:rsid w:val="00882B63"/>
    <w:rsid w:val="00883500"/>
    <w:rsid w:val="0088426A"/>
    <w:rsid w:val="008852BA"/>
    <w:rsid w:val="00890108"/>
    <w:rsid w:val="008906BA"/>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5D32"/>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1BE5"/>
    <w:rsid w:val="009D2C27"/>
    <w:rsid w:val="009D503E"/>
    <w:rsid w:val="009E2309"/>
    <w:rsid w:val="009E42B9"/>
    <w:rsid w:val="009E4E17"/>
    <w:rsid w:val="009E54B9"/>
    <w:rsid w:val="009F4C2E"/>
    <w:rsid w:val="00A014A3"/>
    <w:rsid w:val="00A027CC"/>
    <w:rsid w:val="00A0412D"/>
    <w:rsid w:val="00A15DF0"/>
    <w:rsid w:val="00A21211"/>
    <w:rsid w:val="00A218CB"/>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59AE"/>
    <w:rsid w:val="00AF7ACC"/>
    <w:rsid w:val="00B00914"/>
    <w:rsid w:val="00B02A8E"/>
    <w:rsid w:val="00B052EE"/>
    <w:rsid w:val="00B1081F"/>
    <w:rsid w:val="00B211EB"/>
    <w:rsid w:val="00B2496B"/>
    <w:rsid w:val="00B27499"/>
    <w:rsid w:val="00B3010D"/>
    <w:rsid w:val="00B35151"/>
    <w:rsid w:val="00B433F2"/>
    <w:rsid w:val="00B438D0"/>
    <w:rsid w:val="00B458E8"/>
    <w:rsid w:val="00B47940"/>
    <w:rsid w:val="00B5397B"/>
    <w:rsid w:val="00B53EE9"/>
    <w:rsid w:val="00B576CC"/>
    <w:rsid w:val="00B6183E"/>
    <w:rsid w:val="00B62809"/>
    <w:rsid w:val="00B72B1E"/>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4DC"/>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4C44"/>
    <w:rsid w:val="00C162C0"/>
    <w:rsid w:val="00C1712C"/>
    <w:rsid w:val="00C20634"/>
    <w:rsid w:val="00C212E0"/>
    <w:rsid w:val="00C23E16"/>
    <w:rsid w:val="00C27E37"/>
    <w:rsid w:val="00C32713"/>
    <w:rsid w:val="00C351B8"/>
    <w:rsid w:val="00C40605"/>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670E5"/>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4FC"/>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4B32"/>
    <w:rsid w:val="00F056E5"/>
    <w:rsid w:val="00F06FDD"/>
    <w:rsid w:val="00F10819"/>
    <w:rsid w:val="00F11219"/>
    <w:rsid w:val="00F16F35"/>
    <w:rsid w:val="00F17559"/>
    <w:rsid w:val="00F2229D"/>
    <w:rsid w:val="00F25ABB"/>
    <w:rsid w:val="00F266F0"/>
    <w:rsid w:val="00F26F62"/>
    <w:rsid w:val="00F27963"/>
    <w:rsid w:val="00F30103"/>
    <w:rsid w:val="00F30446"/>
    <w:rsid w:val="00F400F2"/>
    <w:rsid w:val="00F4135D"/>
    <w:rsid w:val="00F41F1B"/>
    <w:rsid w:val="00F46BD9"/>
    <w:rsid w:val="00F60BE0"/>
    <w:rsid w:val="00F6280E"/>
    <w:rsid w:val="00F666EC"/>
    <w:rsid w:val="00F7050A"/>
    <w:rsid w:val="00F75533"/>
    <w:rsid w:val="00F8036D"/>
    <w:rsid w:val="00F809DC"/>
    <w:rsid w:val="00F86C80"/>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3DD00"/>
  <w15:docId w15:val="{C2612C8D-80A5-448A-9AD3-3AF22C5CD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41E2F"/>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4560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4764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4560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41E2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34560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041E2F"/>
    <w:rPr>
      <w:b/>
      <w:sz w:val="32"/>
    </w:rPr>
  </w:style>
  <w:style w:type="paragraph" w:customStyle="1" w:styleId="BodyText1">
    <w:name w:val="Body Text1"/>
    <w:basedOn w:val="Normal"/>
    <w:qFormat/>
    <w:rsid w:val="00041E2F"/>
    <w:pPr>
      <w:spacing w:line="240" w:lineRule="auto"/>
    </w:pPr>
    <w:rPr>
      <w:sz w:val="20"/>
    </w:rPr>
  </w:style>
  <w:style w:type="paragraph" w:styleId="NormalWeb">
    <w:name w:val="Normal (Web)"/>
    <w:basedOn w:val="Normal"/>
    <w:uiPriority w:val="99"/>
    <w:semiHidden/>
    <w:unhideWhenUsed/>
    <w:rsid w:val="00C40605"/>
    <w:pPr>
      <w:spacing w:before="100" w:beforeAutospacing="1" w:after="100" w:afterAutospacing="1" w:line="240" w:lineRule="auto"/>
    </w:pPr>
    <w:rPr>
      <w:rFonts w:ascii="Times New Roman" w:eastAsia="Times New Roman" w:hAnsi="Times New Roman"/>
      <w:sz w:val="24"/>
      <w:szCs w:val="24"/>
    </w:rPr>
  </w:style>
  <w:style w:type="table" w:customStyle="1" w:styleId="LabTableStyle2">
    <w:name w:val="Lab_Table_Style2"/>
    <w:basedOn w:val="TableNormal"/>
    <w:uiPriority w:val="99"/>
    <w:qFormat/>
    <w:rsid w:val="00497E1E"/>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styleId="ListParagraph">
    <w:name w:val="List Paragraph"/>
    <w:basedOn w:val="Normal"/>
    <w:uiPriority w:val="34"/>
    <w:unhideWhenUsed/>
    <w:qFormat/>
    <w:rsid w:val="00041E2F"/>
    <w:pPr>
      <w:ind w:left="720"/>
    </w:pPr>
  </w:style>
  <w:style w:type="paragraph" w:styleId="Revision">
    <w:name w:val="Revision"/>
    <w:hidden/>
    <w:uiPriority w:val="99"/>
    <w:semiHidden/>
    <w:rsid w:val="00041E2F"/>
    <w:rPr>
      <w:sz w:val="22"/>
      <w:szCs w:val="22"/>
    </w:rPr>
  </w:style>
  <w:style w:type="paragraph" w:customStyle="1" w:styleId="CMDL75">
    <w:name w:val="CMD L75"/>
    <w:basedOn w:val="CMD"/>
    <w:qFormat/>
    <w:rsid w:val="00041E2F"/>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93388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7D549F905D6484CB8D87968DF606B9A"/>
        <w:category>
          <w:name w:val="General"/>
          <w:gallery w:val="placeholder"/>
        </w:category>
        <w:types>
          <w:type w:val="bbPlcHdr"/>
        </w:types>
        <w:behaviors>
          <w:behavior w:val="content"/>
        </w:behaviors>
        <w:guid w:val="{9B929CB6-23D2-4464-8D62-9EECEA7FB35F}"/>
      </w:docPartPr>
      <w:docPartBody>
        <w:p w:rsidR="00405497" w:rsidRDefault="006A52E4">
          <w:pPr>
            <w:pStyle w:val="F7D549F905D6484CB8D87968DF606B9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E4"/>
    <w:rsid w:val="003B37B1"/>
    <w:rsid w:val="00405497"/>
    <w:rsid w:val="00592779"/>
    <w:rsid w:val="006A52E4"/>
    <w:rsid w:val="00977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D549F905D6484CB8D87968DF606B9A">
    <w:name w:val="F7D549F905D6484CB8D87968DF606B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16367C-3A79-48BC-A228-22A998001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9</TotalTime>
  <Pages>21</Pages>
  <Words>4325</Words>
  <Characters>24655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Lab - Configure IPv4 and IPv6 Static and Default Routes</vt:lpstr>
    </vt:vector>
  </TitlesOfParts>
  <Company>Cisco Systems, Inc.</Company>
  <LinksUpToDate>false</LinksUpToDate>
  <CharactersWithSpaces>28923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IPv4 and IPv6 Static and Default Routes</dc:title>
  <dc:creator>SP</dc:creator>
  <dc:description>2013</dc:description>
  <cp:lastModifiedBy>Suk-Yi Pennock -X (spennock - UNICON INC at Cisco)</cp:lastModifiedBy>
  <cp:revision>6</cp:revision>
  <cp:lastPrinted>2019-11-06T20:53:00Z</cp:lastPrinted>
  <dcterms:created xsi:type="dcterms:W3CDTF">2019-11-06T20:51:00Z</dcterms:created>
  <dcterms:modified xsi:type="dcterms:W3CDTF">2020-09-01T01:47:00Z</dcterms:modified>
</cp:coreProperties>
</file>