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21119" w14:textId="77777777" w:rsidR="004D36D7" w:rsidRPr="00FD4A68" w:rsidRDefault="00BE3775" w:rsidP="00B47940">
      <w:pPr>
        <w:pStyle w:val="Title"/>
        <w:rPr>
          <w:rStyle w:val="LabTitleInstVersred"/>
          <w:b/>
          <w:color w:val="auto"/>
        </w:rPr>
      </w:pPr>
      <w:sdt>
        <w:sdtPr>
          <w:rPr>
            <w:b w:val="0"/>
            <w:color w:val="EE0000"/>
          </w:rPr>
          <w:alias w:val="Title"/>
          <w:tag w:val=""/>
          <w:id w:val="-487021785"/>
          <w:placeholder>
            <w:docPart w:val="F0CB2E99740747E6BA1B72436D41605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70125">
            <w:t>Lab - Configure Single-Area OSPFv2</w:t>
          </w:r>
        </w:sdtContent>
      </w:sdt>
      <w:r w:rsidR="004D36D7" w:rsidRPr="00FD4A68">
        <w:t xml:space="preserve"> </w:t>
      </w:r>
      <w:r w:rsidR="00D84BDA" w:rsidRPr="00FD4A68">
        <w:rPr>
          <w:rStyle w:val="LabTitleInstVersred"/>
        </w:rPr>
        <w:t>(Instructor Version)</w:t>
      </w:r>
    </w:p>
    <w:p w14:paraId="2AC6C540"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689E192" w14:textId="77777777" w:rsidR="00B70125" w:rsidRDefault="00B70125" w:rsidP="001677BE">
      <w:pPr>
        <w:pStyle w:val="Heading1"/>
      </w:pPr>
      <w:r>
        <w:t>Topology</w:t>
      </w:r>
    </w:p>
    <w:p w14:paraId="6DA54F1C" w14:textId="4E65EAF2" w:rsidR="00CE102C" w:rsidRDefault="00CE102C" w:rsidP="00B70125">
      <w:pPr>
        <w:pStyle w:val="Visual"/>
      </w:pPr>
      <w:r>
        <w:rPr>
          <w:noProof/>
        </w:rPr>
        <w:drawing>
          <wp:inline distT="0" distB="0" distL="0" distR="0" wp14:anchorId="081806B1" wp14:editId="0D10DA7E">
            <wp:extent cx="6047740" cy="1085215"/>
            <wp:effectExtent l="0" t="0" r="0" b="0"/>
            <wp:docPr id="6" name="Picture 6" descr="This topology has 2 routers and 2 switches. Router R1 has loopback 1 interface and R1 G0/0/1 is connected to S1 F0/5. Switch S1 F0/1 to Switch S2 F0/1. Switch S2 F0/5 is connected to R2 G0/0/1. R2 has loopback 1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7740" cy="1085215"/>
                    </a:xfrm>
                    <a:prstGeom prst="rect">
                      <a:avLst/>
                    </a:prstGeom>
                    <a:noFill/>
                  </pic:spPr>
                </pic:pic>
              </a:graphicData>
            </a:graphic>
          </wp:inline>
        </w:drawing>
      </w:r>
    </w:p>
    <w:p w14:paraId="0A84A763" w14:textId="6297393F" w:rsidR="00B70125" w:rsidRPr="00BB73FF" w:rsidRDefault="00B70125" w:rsidP="001677BE">
      <w:pPr>
        <w:pStyle w:val="Heading1"/>
      </w:pPr>
      <w:r w:rsidRPr="00BB73FF">
        <w:t>Addressing Table</w:t>
      </w:r>
    </w:p>
    <w:tbl>
      <w:tblPr>
        <w:tblW w:w="1004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511"/>
        <w:gridCol w:w="2512"/>
        <w:gridCol w:w="2512"/>
        <w:gridCol w:w="2512"/>
      </w:tblGrid>
      <w:tr w:rsidR="00B70125" w14:paraId="13D449AB" w14:textId="77777777" w:rsidTr="00CE102C">
        <w:trPr>
          <w:cantSplit/>
          <w:jc w:val="center"/>
        </w:trPr>
        <w:tc>
          <w:tcPr>
            <w:tcW w:w="25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16460D" w14:textId="77777777" w:rsidR="00B70125" w:rsidRPr="00E87D62" w:rsidRDefault="00B70125" w:rsidP="001677BE">
            <w:pPr>
              <w:pStyle w:val="TableHeading"/>
            </w:pPr>
            <w:r w:rsidRPr="00E87D62">
              <w:t>Device</w:t>
            </w:r>
          </w:p>
        </w:tc>
        <w:tc>
          <w:tcPr>
            <w:tcW w:w="25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8A2654" w14:textId="77777777" w:rsidR="00B70125" w:rsidRPr="00E87D62" w:rsidRDefault="00B70125" w:rsidP="001677BE">
            <w:pPr>
              <w:pStyle w:val="TableHeading"/>
            </w:pPr>
            <w:r w:rsidRPr="00E87D62">
              <w:t>Interface</w:t>
            </w:r>
          </w:p>
        </w:tc>
        <w:tc>
          <w:tcPr>
            <w:tcW w:w="25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ED5AE6" w14:textId="77777777" w:rsidR="00B70125" w:rsidRPr="00E87D62" w:rsidRDefault="00B70125" w:rsidP="001677BE">
            <w:pPr>
              <w:pStyle w:val="TableHeading"/>
            </w:pPr>
            <w:r>
              <w:t>IP</w:t>
            </w:r>
            <w:r w:rsidRPr="00E87D62">
              <w:t xml:space="preserve"> Address</w:t>
            </w:r>
          </w:p>
        </w:tc>
        <w:tc>
          <w:tcPr>
            <w:tcW w:w="25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C52975" w14:textId="77777777" w:rsidR="00B70125" w:rsidRPr="00E87D62" w:rsidRDefault="00B70125" w:rsidP="001677BE">
            <w:pPr>
              <w:pStyle w:val="TableHeading"/>
            </w:pPr>
            <w:r>
              <w:t xml:space="preserve">Subnet Mask </w:t>
            </w:r>
          </w:p>
        </w:tc>
      </w:tr>
      <w:tr w:rsidR="00B70125" w:rsidRPr="00470F98" w14:paraId="377B9B72" w14:textId="77777777" w:rsidTr="00CE102C">
        <w:trPr>
          <w:cantSplit/>
          <w:jc w:val="center"/>
        </w:trPr>
        <w:tc>
          <w:tcPr>
            <w:tcW w:w="2511" w:type="dxa"/>
            <w:tcBorders>
              <w:bottom w:val="nil"/>
            </w:tcBorders>
            <w:shd w:val="clear" w:color="auto" w:fill="auto"/>
            <w:vAlign w:val="bottom"/>
          </w:tcPr>
          <w:p w14:paraId="521AE8A1" w14:textId="77777777" w:rsidR="00B70125" w:rsidRPr="00470F98" w:rsidRDefault="00B70125" w:rsidP="001677BE">
            <w:pPr>
              <w:pStyle w:val="TableText"/>
            </w:pPr>
            <w:r w:rsidRPr="00470F98">
              <w:t>R1</w:t>
            </w:r>
          </w:p>
        </w:tc>
        <w:tc>
          <w:tcPr>
            <w:tcW w:w="2512" w:type="dxa"/>
            <w:shd w:val="clear" w:color="auto" w:fill="auto"/>
            <w:vAlign w:val="bottom"/>
          </w:tcPr>
          <w:p w14:paraId="6D5B5B93" w14:textId="77777777" w:rsidR="00B70125" w:rsidRPr="00470F98" w:rsidRDefault="00B70125" w:rsidP="001677BE">
            <w:pPr>
              <w:pStyle w:val="TableText"/>
            </w:pPr>
            <w:r w:rsidRPr="00470F98">
              <w:t>G0/0/1</w:t>
            </w:r>
          </w:p>
        </w:tc>
        <w:tc>
          <w:tcPr>
            <w:tcW w:w="2512" w:type="dxa"/>
            <w:shd w:val="clear" w:color="auto" w:fill="auto"/>
            <w:vAlign w:val="bottom"/>
          </w:tcPr>
          <w:p w14:paraId="64D5169A" w14:textId="77777777" w:rsidR="00B70125" w:rsidRPr="00470F98" w:rsidRDefault="00B70125" w:rsidP="001677BE">
            <w:pPr>
              <w:pStyle w:val="TableText"/>
            </w:pPr>
            <w:r>
              <w:t>10.53.0.1</w:t>
            </w:r>
          </w:p>
        </w:tc>
        <w:tc>
          <w:tcPr>
            <w:tcW w:w="2512" w:type="dxa"/>
            <w:shd w:val="clear" w:color="auto" w:fill="auto"/>
            <w:vAlign w:val="bottom"/>
          </w:tcPr>
          <w:p w14:paraId="5DD10A0E" w14:textId="77777777" w:rsidR="00B70125" w:rsidRPr="00470F98" w:rsidRDefault="00B70125" w:rsidP="001677BE">
            <w:pPr>
              <w:pStyle w:val="TableText"/>
            </w:pPr>
            <w:r>
              <w:t>255.255.255.0</w:t>
            </w:r>
          </w:p>
        </w:tc>
      </w:tr>
      <w:tr w:rsidR="00B70125" w:rsidRPr="00470F98" w14:paraId="7CF99D6C" w14:textId="77777777" w:rsidTr="00CE102C">
        <w:trPr>
          <w:cantSplit/>
          <w:jc w:val="center"/>
        </w:trPr>
        <w:tc>
          <w:tcPr>
            <w:tcW w:w="2511" w:type="dxa"/>
            <w:tcBorders>
              <w:top w:val="nil"/>
              <w:bottom w:val="single" w:sz="2" w:space="0" w:color="auto"/>
            </w:tcBorders>
            <w:shd w:val="clear" w:color="auto" w:fill="auto"/>
            <w:vAlign w:val="bottom"/>
          </w:tcPr>
          <w:p w14:paraId="1C072E85" w14:textId="77777777" w:rsidR="00B70125" w:rsidRPr="00470F98" w:rsidRDefault="00B70125" w:rsidP="00CE102C">
            <w:pPr>
              <w:pStyle w:val="ConfigWindow"/>
            </w:pPr>
            <w:r>
              <w:t>R1</w:t>
            </w:r>
          </w:p>
        </w:tc>
        <w:tc>
          <w:tcPr>
            <w:tcW w:w="2512" w:type="dxa"/>
            <w:shd w:val="clear" w:color="auto" w:fill="auto"/>
            <w:vAlign w:val="bottom"/>
          </w:tcPr>
          <w:p w14:paraId="5A907071" w14:textId="77777777" w:rsidR="00B70125" w:rsidRPr="00470F98" w:rsidRDefault="00B70125" w:rsidP="001677BE">
            <w:pPr>
              <w:pStyle w:val="TableText"/>
            </w:pPr>
            <w:r>
              <w:t>Loopback1</w:t>
            </w:r>
          </w:p>
        </w:tc>
        <w:tc>
          <w:tcPr>
            <w:tcW w:w="2512" w:type="dxa"/>
            <w:shd w:val="clear" w:color="auto" w:fill="auto"/>
            <w:vAlign w:val="bottom"/>
          </w:tcPr>
          <w:p w14:paraId="72368DDE" w14:textId="77777777" w:rsidR="00B70125" w:rsidRDefault="00B70125" w:rsidP="001677BE">
            <w:pPr>
              <w:pStyle w:val="TableText"/>
            </w:pPr>
            <w:r>
              <w:t>172.16.1.1</w:t>
            </w:r>
          </w:p>
        </w:tc>
        <w:tc>
          <w:tcPr>
            <w:tcW w:w="2512" w:type="dxa"/>
            <w:shd w:val="clear" w:color="auto" w:fill="auto"/>
            <w:vAlign w:val="bottom"/>
          </w:tcPr>
          <w:p w14:paraId="31ED704A" w14:textId="77777777" w:rsidR="00B70125" w:rsidRDefault="00B70125" w:rsidP="001677BE">
            <w:pPr>
              <w:pStyle w:val="TableText"/>
            </w:pPr>
            <w:r>
              <w:t>255.255.255.0</w:t>
            </w:r>
          </w:p>
        </w:tc>
      </w:tr>
      <w:tr w:rsidR="00B70125" w14:paraId="2E40BCCC" w14:textId="77777777" w:rsidTr="00CE102C">
        <w:trPr>
          <w:cantSplit/>
          <w:jc w:val="center"/>
        </w:trPr>
        <w:tc>
          <w:tcPr>
            <w:tcW w:w="2511" w:type="dxa"/>
            <w:tcBorders>
              <w:bottom w:val="nil"/>
            </w:tcBorders>
            <w:vAlign w:val="bottom"/>
          </w:tcPr>
          <w:p w14:paraId="0F193093" w14:textId="77777777" w:rsidR="00B70125" w:rsidRDefault="00B70125" w:rsidP="001677BE">
            <w:pPr>
              <w:pStyle w:val="TableText"/>
            </w:pPr>
            <w:r>
              <w:t>R2</w:t>
            </w:r>
          </w:p>
        </w:tc>
        <w:tc>
          <w:tcPr>
            <w:tcW w:w="2512" w:type="dxa"/>
            <w:vAlign w:val="bottom"/>
          </w:tcPr>
          <w:p w14:paraId="54692016" w14:textId="77777777" w:rsidR="00B70125" w:rsidRDefault="00B70125" w:rsidP="001677BE">
            <w:pPr>
              <w:pStyle w:val="TableText"/>
            </w:pPr>
            <w:r>
              <w:t>G0/0/1</w:t>
            </w:r>
          </w:p>
        </w:tc>
        <w:tc>
          <w:tcPr>
            <w:tcW w:w="2512" w:type="dxa"/>
            <w:vAlign w:val="bottom"/>
          </w:tcPr>
          <w:p w14:paraId="6000DE08" w14:textId="77777777" w:rsidR="00B70125" w:rsidRDefault="00B70125" w:rsidP="001677BE">
            <w:pPr>
              <w:pStyle w:val="TableText"/>
            </w:pPr>
            <w:r>
              <w:t>10.53.0.2</w:t>
            </w:r>
          </w:p>
        </w:tc>
        <w:tc>
          <w:tcPr>
            <w:tcW w:w="2512" w:type="dxa"/>
            <w:vAlign w:val="bottom"/>
          </w:tcPr>
          <w:p w14:paraId="1C52C448" w14:textId="77777777" w:rsidR="00B70125" w:rsidRDefault="00B70125" w:rsidP="001677BE">
            <w:pPr>
              <w:pStyle w:val="TableText"/>
            </w:pPr>
            <w:r>
              <w:t>255.255.255.0</w:t>
            </w:r>
          </w:p>
        </w:tc>
      </w:tr>
      <w:tr w:rsidR="00B70125" w14:paraId="3354510B" w14:textId="77777777" w:rsidTr="00CE102C">
        <w:trPr>
          <w:cantSplit/>
          <w:jc w:val="center"/>
        </w:trPr>
        <w:tc>
          <w:tcPr>
            <w:tcW w:w="2511" w:type="dxa"/>
            <w:tcBorders>
              <w:top w:val="nil"/>
            </w:tcBorders>
            <w:vAlign w:val="bottom"/>
          </w:tcPr>
          <w:p w14:paraId="0497B242" w14:textId="77777777" w:rsidR="00B70125" w:rsidRDefault="00B70125" w:rsidP="00CE102C">
            <w:pPr>
              <w:pStyle w:val="ConfigWindow"/>
            </w:pPr>
            <w:r>
              <w:t>R2</w:t>
            </w:r>
          </w:p>
        </w:tc>
        <w:tc>
          <w:tcPr>
            <w:tcW w:w="2512" w:type="dxa"/>
            <w:vAlign w:val="bottom"/>
          </w:tcPr>
          <w:p w14:paraId="4A9E40C7" w14:textId="77777777" w:rsidR="00B70125" w:rsidRDefault="00B70125" w:rsidP="001677BE">
            <w:pPr>
              <w:pStyle w:val="TableText"/>
            </w:pPr>
            <w:r>
              <w:t>Loopback1</w:t>
            </w:r>
          </w:p>
        </w:tc>
        <w:tc>
          <w:tcPr>
            <w:tcW w:w="2512" w:type="dxa"/>
            <w:vAlign w:val="bottom"/>
          </w:tcPr>
          <w:p w14:paraId="3427F1FA" w14:textId="77777777" w:rsidR="00B70125" w:rsidRDefault="00B70125" w:rsidP="001677BE">
            <w:pPr>
              <w:pStyle w:val="TableText"/>
            </w:pPr>
            <w:r>
              <w:t>192.168.1.1</w:t>
            </w:r>
          </w:p>
        </w:tc>
        <w:tc>
          <w:tcPr>
            <w:tcW w:w="2512" w:type="dxa"/>
            <w:vAlign w:val="bottom"/>
          </w:tcPr>
          <w:p w14:paraId="7B7ADBEF" w14:textId="77777777" w:rsidR="00B70125" w:rsidRDefault="00B70125" w:rsidP="001677BE">
            <w:pPr>
              <w:pStyle w:val="TableText"/>
            </w:pPr>
            <w:r>
              <w:t>255.255.255.0</w:t>
            </w:r>
          </w:p>
        </w:tc>
      </w:tr>
    </w:tbl>
    <w:p w14:paraId="44B5D828" w14:textId="77777777" w:rsidR="00B70125" w:rsidRPr="00BB73FF" w:rsidRDefault="00B70125" w:rsidP="001677BE">
      <w:pPr>
        <w:pStyle w:val="Heading1"/>
      </w:pPr>
      <w:r w:rsidRPr="00BB73FF">
        <w:t>Objective</w:t>
      </w:r>
      <w:r>
        <w:t>s</w:t>
      </w:r>
    </w:p>
    <w:p w14:paraId="0F32431C" w14:textId="77777777" w:rsidR="00B70125" w:rsidRPr="004C0909" w:rsidRDefault="00B70125" w:rsidP="00B70125">
      <w:pPr>
        <w:pStyle w:val="BodyTextL25Bold"/>
      </w:pPr>
      <w:r>
        <w:t>Part 1: Build the Network and Configure Basic Device Settings</w:t>
      </w:r>
    </w:p>
    <w:p w14:paraId="16455514" w14:textId="77777777" w:rsidR="00B70125" w:rsidRDefault="00B70125" w:rsidP="00B70125">
      <w:pPr>
        <w:pStyle w:val="BodyTextL25Bold"/>
      </w:pPr>
      <w:r>
        <w:t>Part 2: Configure and Verify Single-Area OSPFv2 for basic operation</w:t>
      </w:r>
    </w:p>
    <w:p w14:paraId="7CDD93D0" w14:textId="77777777" w:rsidR="00B70125" w:rsidRDefault="00B70125" w:rsidP="00B70125">
      <w:pPr>
        <w:pStyle w:val="BodyTextL25Bold"/>
      </w:pPr>
      <w:r>
        <w:t>Part 3: Optimize and Verify the Single-Area OSPFv2 configuration</w:t>
      </w:r>
    </w:p>
    <w:p w14:paraId="5B7C9191" w14:textId="77777777" w:rsidR="00B70125" w:rsidRPr="00C07FD9" w:rsidRDefault="00B70125" w:rsidP="001677BE">
      <w:pPr>
        <w:pStyle w:val="Heading1"/>
      </w:pPr>
      <w:r>
        <w:t>Background / Scenario</w:t>
      </w:r>
    </w:p>
    <w:p w14:paraId="54E93D05" w14:textId="77777777" w:rsidR="00B70125" w:rsidRPr="00284719" w:rsidRDefault="00B70125" w:rsidP="005576F5">
      <w:pPr>
        <w:pStyle w:val="InstNoteRedL25"/>
      </w:pPr>
      <w:r w:rsidRPr="001677BE">
        <w:rPr>
          <w:b/>
        </w:rPr>
        <w:t>Instructor Note</w:t>
      </w:r>
      <w:r w:rsidRPr="00284719">
        <w:t>: This lab has been built to use two routers with no serial interfaces. The switches indicated in the topology are optional. If you have a third router you can introduce into the pod, suggest you add it to one of the switches to create a true multi-access network. You could also directly connect the third router to one of the other routers, creating an additional point-to-point network.</w:t>
      </w:r>
    </w:p>
    <w:p w14:paraId="12D6BE63" w14:textId="77777777" w:rsidR="00B70125" w:rsidRDefault="00B70125" w:rsidP="00B70125">
      <w:pPr>
        <w:pStyle w:val="BodyTextL25"/>
      </w:pPr>
      <w:r>
        <w:t>You have been tasked with configuring a small company’s network using OSPFv2. R1 will be hosting an internet connection (simulated by interface Loopback 1) and sharing the default route information to R2. After the initial configuration, the organization has asked for the configuration to be optimized to reduce protocol traffic and ensure that R1 remains in control of routing.</w:t>
      </w:r>
    </w:p>
    <w:p w14:paraId="5352A013" w14:textId="77777777" w:rsidR="00B70125" w:rsidRDefault="00B70125" w:rsidP="00B70125">
      <w:pPr>
        <w:pStyle w:val="BodyTextL25"/>
      </w:pPr>
      <w:r>
        <w:rPr>
          <w:b/>
        </w:rPr>
        <w:t>Note:</w:t>
      </w:r>
      <w:r>
        <w:t xml:space="preserve"> The static routing approach used in this lab is to assess your ability to configure and adjust OSPFv2 in a single-area configuration. This approach used in this lab may not reflect networking best practices.</w:t>
      </w:r>
    </w:p>
    <w:p w14:paraId="23D3D704" w14:textId="02A7A95C" w:rsidR="00B70125" w:rsidRDefault="00B70125" w:rsidP="00B70125">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1677BE">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EC6D54" w14:textId="77777777" w:rsidR="00B70125" w:rsidRDefault="00B70125" w:rsidP="00B70125">
      <w:pPr>
        <w:pStyle w:val="BodyTextL25"/>
      </w:pPr>
      <w:r w:rsidRPr="00BF16BF">
        <w:rPr>
          <w:b/>
        </w:rPr>
        <w:lastRenderedPageBreak/>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592ADDD2" w14:textId="77777777" w:rsidR="00B70125" w:rsidRPr="00284719" w:rsidRDefault="00B70125" w:rsidP="00B70125">
      <w:pPr>
        <w:pStyle w:val="BodyTextL25"/>
        <w:rPr>
          <w:color w:val="EE0000"/>
        </w:rPr>
      </w:pPr>
      <w:r w:rsidRPr="00284719">
        <w:rPr>
          <w:b/>
          <w:bCs/>
          <w:color w:val="EE0000"/>
        </w:rPr>
        <w:t>Instructor Note</w:t>
      </w:r>
      <w:r w:rsidRPr="00284719">
        <w:rPr>
          <w:color w:val="EE0000"/>
        </w:rPr>
        <w:t>: Refer to the Instructor Lab Manual for the procedures to initialize and reload devices</w:t>
      </w:r>
      <w:r w:rsidRPr="00CA5A85">
        <w:rPr>
          <w:color w:val="EE0000"/>
        </w:rPr>
        <w:t>.</w:t>
      </w:r>
    </w:p>
    <w:p w14:paraId="5C8CA4DE" w14:textId="77777777" w:rsidR="00B70125" w:rsidRDefault="00B70125" w:rsidP="00CE102C">
      <w:pPr>
        <w:pStyle w:val="Heading1"/>
      </w:pPr>
      <w:r>
        <w:t>Required Resources</w:t>
      </w:r>
    </w:p>
    <w:p w14:paraId="1A9DC1DA" w14:textId="5645EA3D" w:rsidR="00B70125" w:rsidRDefault="00B70125" w:rsidP="00B70125">
      <w:pPr>
        <w:pStyle w:val="Bulletlevel1"/>
        <w:spacing w:before="60" w:after="60" w:line="276" w:lineRule="auto"/>
      </w:pPr>
      <w:r>
        <w:t>2 Routers (Cisco 4221 with Cisco IOS XE Release 16.9.</w:t>
      </w:r>
      <w:r w:rsidR="001677BE">
        <w:t>4</w:t>
      </w:r>
      <w:r>
        <w:t xml:space="preserve"> universal image or comparable)</w:t>
      </w:r>
    </w:p>
    <w:p w14:paraId="31227C92" w14:textId="77777777" w:rsidR="00B70125" w:rsidRDefault="00B70125" w:rsidP="00B70125">
      <w:pPr>
        <w:pStyle w:val="Bulletlevel1"/>
        <w:spacing w:before="60" w:after="60" w:line="276" w:lineRule="auto"/>
      </w:pPr>
      <w:r>
        <w:t>2 Switches (Cisco 2960 with Cisco IOS Release 15.2(2) lanbasek9 image or comparable)</w:t>
      </w:r>
    </w:p>
    <w:p w14:paraId="1311C59B" w14:textId="77777777" w:rsidR="00B70125" w:rsidRDefault="00B70125" w:rsidP="00B70125">
      <w:pPr>
        <w:pStyle w:val="Bulletlevel1"/>
        <w:spacing w:before="60" w:after="60" w:line="276" w:lineRule="auto"/>
      </w:pPr>
      <w:r>
        <w:t>1 PC (Windows with a terminal emulation program, such as Tera Term)</w:t>
      </w:r>
    </w:p>
    <w:p w14:paraId="264B4611" w14:textId="77777777" w:rsidR="008E791B" w:rsidRDefault="008E791B" w:rsidP="008E791B">
      <w:pPr>
        <w:pStyle w:val="Bulletlevel1"/>
      </w:pPr>
      <w:r>
        <w:t>Console cables to configure the Cisco IOS devices via the console ports</w:t>
      </w:r>
    </w:p>
    <w:p w14:paraId="30CBB9B7" w14:textId="77777777" w:rsidR="008E791B" w:rsidRDefault="008E791B" w:rsidP="008E791B">
      <w:pPr>
        <w:pStyle w:val="Bulletlevel1"/>
      </w:pPr>
      <w:r>
        <w:t>Ethernet cables as shown in the topology</w:t>
      </w:r>
    </w:p>
    <w:p w14:paraId="6B6CF34B" w14:textId="77777777" w:rsidR="00CE102C" w:rsidRDefault="00CE102C" w:rsidP="00CE102C">
      <w:pPr>
        <w:pStyle w:val="Heading1"/>
      </w:pPr>
      <w:r>
        <w:t>Instructions</w:t>
      </w:r>
    </w:p>
    <w:p w14:paraId="4CCDE61E" w14:textId="36A823AA" w:rsidR="00B70125" w:rsidRPr="004C0909" w:rsidRDefault="00B70125" w:rsidP="001677BE">
      <w:pPr>
        <w:pStyle w:val="Heading2"/>
      </w:pPr>
      <w:r>
        <w:t>Build the Network and Configure Basic Device Settings.</w:t>
      </w:r>
    </w:p>
    <w:p w14:paraId="1201DDE6" w14:textId="77777777" w:rsidR="00B70125" w:rsidRDefault="00B70125" w:rsidP="001677BE">
      <w:pPr>
        <w:pStyle w:val="Heading3"/>
      </w:pPr>
      <w:r>
        <w:t>Cable the network as shown in the topology.</w:t>
      </w:r>
    </w:p>
    <w:p w14:paraId="6CAA8197" w14:textId="77777777" w:rsidR="00B70125" w:rsidRDefault="00B70125" w:rsidP="00B70125">
      <w:pPr>
        <w:pStyle w:val="BodyTextL25"/>
      </w:pPr>
      <w:r>
        <w:t>Attach the devices as shown in the topology diagram, and cable as necessary.</w:t>
      </w:r>
    </w:p>
    <w:p w14:paraId="643A712B" w14:textId="71810591" w:rsidR="00B70125" w:rsidRDefault="00B70125" w:rsidP="001677BE">
      <w:pPr>
        <w:pStyle w:val="Heading3"/>
      </w:pPr>
      <w:r>
        <w:t>Configure basic settings for each router.</w:t>
      </w:r>
    </w:p>
    <w:p w14:paraId="7DBF764C" w14:textId="20FA2599" w:rsidR="002400F5" w:rsidRPr="002400F5" w:rsidRDefault="002400F5" w:rsidP="002400F5">
      <w:pPr>
        <w:pStyle w:val="ConfigWindow"/>
      </w:pPr>
      <w:r>
        <w:t>Open configuration window</w:t>
      </w:r>
    </w:p>
    <w:p w14:paraId="7B367038" w14:textId="77777777" w:rsidR="00B70125" w:rsidRDefault="00B70125" w:rsidP="002400F5">
      <w:pPr>
        <w:pStyle w:val="SubStepAlpha"/>
        <w:spacing w:before="0"/>
      </w:pPr>
      <w:r>
        <w:t>Assign a device name to each router.</w:t>
      </w:r>
    </w:p>
    <w:p w14:paraId="727C19F0" w14:textId="77777777" w:rsidR="00B70125" w:rsidRPr="00C30EC7" w:rsidRDefault="00B70125" w:rsidP="00C30EC7">
      <w:pPr>
        <w:pStyle w:val="CMDRed"/>
      </w:pPr>
      <w:r w:rsidRPr="00C30EC7">
        <w:t>router(config)# hostname R1</w:t>
      </w:r>
    </w:p>
    <w:p w14:paraId="1DFC074C" w14:textId="77777777" w:rsidR="00B70125" w:rsidRPr="00C30EC7" w:rsidRDefault="00B70125" w:rsidP="00C30EC7">
      <w:pPr>
        <w:pStyle w:val="CMDRed"/>
      </w:pPr>
      <w:r w:rsidRPr="00C30EC7">
        <w:t>router(config)# hostname R2</w:t>
      </w:r>
    </w:p>
    <w:p w14:paraId="68B0B2DE" w14:textId="77777777" w:rsidR="00B70125" w:rsidRDefault="00B70125" w:rsidP="001677BE">
      <w:pPr>
        <w:pStyle w:val="SubStepAlpha"/>
      </w:pPr>
      <w:r>
        <w:t>Disable DNS lookup to prevent the router from attempting to translate incorrectly entered commands as though they were host names.</w:t>
      </w:r>
    </w:p>
    <w:p w14:paraId="5DCADAB2" w14:textId="77777777" w:rsidR="00B70125" w:rsidRPr="00306443" w:rsidRDefault="00B70125" w:rsidP="00306443">
      <w:pPr>
        <w:pStyle w:val="CMDRed"/>
      </w:pPr>
      <w:r w:rsidRPr="00306443">
        <w:t xml:space="preserve">R1(config)# </w:t>
      </w:r>
      <w:r w:rsidRPr="00306443">
        <w:rPr>
          <w:b/>
        </w:rPr>
        <w:t>no ip domain lookup</w:t>
      </w:r>
    </w:p>
    <w:p w14:paraId="4A34B5A8" w14:textId="77777777" w:rsidR="00B70125" w:rsidRPr="00306443" w:rsidRDefault="00B70125" w:rsidP="00306443">
      <w:pPr>
        <w:pStyle w:val="CMDRed"/>
      </w:pPr>
      <w:r w:rsidRPr="00306443">
        <w:t xml:space="preserve">R2(config)# </w:t>
      </w:r>
      <w:r w:rsidRPr="00306443">
        <w:rPr>
          <w:b/>
        </w:rPr>
        <w:t>no ip domain lookup</w:t>
      </w:r>
    </w:p>
    <w:p w14:paraId="6329C373" w14:textId="77777777" w:rsidR="00B70125" w:rsidRDefault="00B70125" w:rsidP="001677BE">
      <w:pPr>
        <w:pStyle w:val="SubStepAlpha"/>
      </w:pPr>
      <w:r>
        <w:t xml:space="preserve">Assign </w:t>
      </w:r>
      <w:r w:rsidRPr="00960AFB">
        <w:rPr>
          <w:b/>
        </w:rPr>
        <w:t>class</w:t>
      </w:r>
      <w:r>
        <w:t xml:space="preserve"> as the privileged EXEC encrypted password.</w:t>
      </w:r>
    </w:p>
    <w:p w14:paraId="543BEF50" w14:textId="77777777" w:rsidR="00B70125" w:rsidRPr="00306443" w:rsidRDefault="00B70125" w:rsidP="00306443">
      <w:pPr>
        <w:pStyle w:val="CMDRed"/>
      </w:pPr>
      <w:r w:rsidRPr="00306443">
        <w:t xml:space="preserve">R1(config)# </w:t>
      </w:r>
      <w:r w:rsidRPr="00306443">
        <w:rPr>
          <w:b/>
        </w:rPr>
        <w:t>enable secret class</w:t>
      </w:r>
    </w:p>
    <w:p w14:paraId="1A58B66B" w14:textId="77777777" w:rsidR="00B70125" w:rsidRPr="00306443" w:rsidRDefault="00B70125" w:rsidP="00306443">
      <w:pPr>
        <w:pStyle w:val="CMDRed"/>
      </w:pPr>
      <w:r w:rsidRPr="00306443">
        <w:t xml:space="preserve">R2(config)# </w:t>
      </w:r>
      <w:r w:rsidRPr="00306443">
        <w:rPr>
          <w:b/>
        </w:rPr>
        <w:t>enable secret class</w:t>
      </w:r>
    </w:p>
    <w:p w14:paraId="585ADEFE" w14:textId="77777777" w:rsidR="00B70125" w:rsidRDefault="00B70125" w:rsidP="00A82772">
      <w:pPr>
        <w:pStyle w:val="SubStepAlpha"/>
      </w:pPr>
      <w:r>
        <w:t xml:space="preserve">Assign </w:t>
      </w:r>
      <w:r w:rsidRPr="00960AFB">
        <w:rPr>
          <w:b/>
        </w:rPr>
        <w:t>cisco</w:t>
      </w:r>
      <w:r>
        <w:t xml:space="preserve"> as the console password and enable login.</w:t>
      </w:r>
    </w:p>
    <w:p w14:paraId="312991FD" w14:textId="77777777" w:rsidR="00B70125" w:rsidRPr="00970544" w:rsidRDefault="00B70125" w:rsidP="00970544">
      <w:pPr>
        <w:pStyle w:val="CMDRed"/>
      </w:pPr>
      <w:r w:rsidRPr="00970544">
        <w:t xml:space="preserve">R1(config)# </w:t>
      </w:r>
      <w:r w:rsidRPr="00970544">
        <w:rPr>
          <w:b/>
        </w:rPr>
        <w:t>line console 0</w:t>
      </w:r>
    </w:p>
    <w:p w14:paraId="22D256FA" w14:textId="77777777" w:rsidR="00B70125" w:rsidRPr="00970544" w:rsidRDefault="00B70125" w:rsidP="00970544">
      <w:pPr>
        <w:pStyle w:val="CMDRed"/>
      </w:pPr>
      <w:r w:rsidRPr="00970544">
        <w:t xml:space="preserve">R1(config-line)# </w:t>
      </w:r>
      <w:r w:rsidRPr="00970544">
        <w:rPr>
          <w:b/>
        </w:rPr>
        <w:t>password cisco</w:t>
      </w:r>
    </w:p>
    <w:p w14:paraId="3AEE893D" w14:textId="0914AC82" w:rsidR="00B70125" w:rsidRDefault="00B70125" w:rsidP="00970544">
      <w:pPr>
        <w:pStyle w:val="CMDRed"/>
        <w:rPr>
          <w:b/>
        </w:rPr>
      </w:pPr>
      <w:r w:rsidRPr="00970544">
        <w:t xml:space="preserve">R1(config-line)# </w:t>
      </w:r>
      <w:r w:rsidRPr="00970544">
        <w:rPr>
          <w:b/>
        </w:rPr>
        <w:t>login</w:t>
      </w:r>
    </w:p>
    <w:p w14:paraId="792AA4EE" w14:textId="77777777" w:rsidR="00970544" w:rsidRPr="00970544" w:rsidRDefault="00970544" w:rsidP="00970544">
      <w:pPr>
        <w:pStyle w:val="CMDRed"/>
      </w:pPr>
    </w:p>
    <w:p w14:paraId="6C13A9AC" w14:textId="77777777" w:rsidR="00B70125" w:rsidRPr="00970544" w:rsidRDefault="00B70125" w:rsidP="00970544">
      <w:pPr>
        <w:pStyle w:val="CMDRed"/>
      </w:pPr>
      <w:r w:rsidRPr="00970544">
        <w:t xml:space="preserve">R2(config)# </w:t>
      </w:r>
      <w:r w:rsidRPr="00970544">
        <w:rPr>
          <w:b/>
        </w:rPr>
        <w:t>line console 0</w:t>
      </w:r>
    </w:p>
    <w:p w14:paraId="49611462" w14:textId="77777777" w:rsidR="00B70125" w:rsidRPr="00970544" w:rsidRDefault="00B70125" w:rsidP="00970544">
      <w:pPr>
        <w:pStyle w:val="CMDRed"/>
      </w:pPr>
      <w:r w:rsidRPr="00970544">
        <w:t xml:space="preserve">R2(config-line)# </w:t>
      </w:r>
      <w:r w:rsidRPr="00970544">
        <w:rPr>
          <w:b/>
        </w:rPr>
        <w:t>password cisco</w:t>
      </w:r>
    </w:p>
    <w:p w14:paraId="2C57D8D5" w14:textId="77777777" w:rsidR="00B70125" w:rsidRPr="00970544" w:rsidRDefault="00B70125" w:rsidP="00970544">
      <w:pPr>
        <w:pStyle w:val="CMDRed"/>
      </w:pPr>
      <w:r w:rsidRPr="00970544">
        <w:t xml:space="preserve">R2(config-line)# </w:t>
      </w:r>
      <w:r w:rsidRPr="00970544">
        <w:rPr>
          <w:b/>
        </w:rPr>
        <w:t>login</w:t>
      </w:r>
    </w:p>
    <w:p w14:paraId="41262611" w14:textId="77777777" w:rsidR="00B70125" w:rsidRDefault="00B70125" w:rsidP="00A82772">
      <w:pPr>
        <w:pStyle w:val="SubStepAlpha"/>
      </w:pPr>
      <w:r>
        <w:t xml:space="preserve">Assign </w:t>
      </w:r>
      <w:r w:rsidRPr="00960AFB">
        <w:rPr>
          <w:b/>
        </w:rPr>
        <w:t>cisco</w:t>
      </w:r>
      <w:r>
        <w:t xml:space="preserve"> as the VTY password and enable login.</w:t>
      </w:r>
    </w:p>
    <w:p w14:paraId="6F8F26FA" w14:textId="77777777" w:rsidR="00B70125" w:rsidRPr="00970544" w:rsidRDefault="00B70125" w:rsidP="00970544">
      <w:pPr>
        <w:pStyle w:val="CMDRed"/>
      </w:pPr>
      <w:r w:rsidRPr="00970544">
        <w:t xml:space="preserve">R1(config)# </w:t>
      </w:r>
      <w:r w:rsidRPr="00970544">
        <w:rPr>
          <w:b/>
        </w:rPr>
        <w:t>line vty 0 4</w:t>
      </w:r>
    </w:p>
    <w:p w14:paraId="61D725A0" w14:textId="77777777" w:rsidR="00B70125" w:rsidRPr="00970544" w:rsidRDefault="00B70125" w:rsidP="00970544">
      <w:pPr>
        <w:pStyle w:val="CMDRed"/>
      </w:pPr>
      <w:r w:rsidRPr="00970544">
        <w:t xml:space="preserve">R1(config-line)# </w:t>
      </w:r>
      <w:r w:rsidRPr="00970544">
        <w:rPr>
          <w:b/>
        </w:rPr>
        <w:t>password cisco</w:t>
      </w:r>
    </w:p>
    <w:p w14:paraId="15CB5F0B" w14:textId="377B945E" w:rsidR="00B70125" w:rsidRDefault="00B70125" w:rsidP="00970544">
      <w:pPr>
        <w:pStyle w:val="CMDRed"/>
      </w:pPr>
      <w:r w:rsidRPr="00970544">
        <w:t xml:space="preserve">R1(config-line)# </w:t>
      </w:r>
      <w:r w:rsidRPr="00970544">
        <w:rPr>
          <w:b/>
        </w:rPr>
        <w:t>login</w:t>
      </w:r>
    </w:p>
    <w:p w14:paraId="1AF7BA49" w14:textId="77777777" w:rsidR="00970544" w:rsidRPr="00970544" w:rsidRDefault="00970544" w:rsidP="00970544">
      <w:pPr>
        <w:pStyle w:val="CMDRed"/>
      </w:pPr>
    </w:p>
    <w:p w14:paraId="3609DC66" w14:textId="77777777" w:rsidR="00B70125" w:rsidRPr="00970544" w:rsidRDefault="00B70125" w:rsidP="00970544">
      <w:pPr>
        <w:pStyle w:val="CMDRed"/>
      </w:pPr>
      <w:r w:rsidRPr="00970544">
        <w:lastRenderedPageBreak/>
        <w:t xml:space="preserve">R2(config)# </w:t>
      </w:r>
      <w:r w:rsidRPr="00970544">
        <w:rPr>
          <w:b/>
        </w:rPr>
        <w:t>line vty 0 4</w:t>
      </w:r>
    </w:p>
    <w:p w14:paraId="3358FFC2" w14:textId="77777777" w:rsidR="00B70125" w:rsidRPr="00970544" w:rsidRDefault="00B70125" w:rsidP="00970544">
      <w:pPr>
        <w:pStyle w:val="CMDRed"/>
      </w:pPr>
      <w:r w:rsidRPr="00970544">
        <w:t xml:space="preserve">R2(config-line)# </w:t>
      </w:r>
      <w:r w:rsidRPr="00970544">
        <w:rPr>
          <w:b/>
        </w:rPr>
        <w:t>password cisco</w:t>
      </w:r>
    </w:p>
    <w:p w14:paraId="785892FC" w14:textId="77777777" w:rsidR="00B70125" w:rsidRPr="00970544" w:rsidRDefault="00B70125" w:rsidP="00970544">
      <w:pPr>
        <w:pStyle w:val="CMDRed"/>
      </w:pPr>
      <w:r w:rsidRPr="00970544">
        <w:t xml:space="preserve">R2(config-line)# </w:t>
      </w:r>
      <w:r w:rsidRPr="00970544">
        <w:rPr>
          <w:b/>
        </w:rPr>
        <w:t>login</w:t>
      </w:r>
    </w:p>
    <w:p w14:paraId="790BC1C2" w14:textId="77777777" w:rsidR="00B70125" w:rsidRDefault="00B70125" w:rsidP="00A82772">
      <w:pPr>
        <w:pStyle w:val="SubStepAlpha"/>
      </w:pPr>
      <w:r>
        <w:t>Encrypt the plaintext passwords.</w:t>
      </w:r>
    </w:p>
    <w:p w14:paraId="53152530" w14:textId="2CB237B8" w:rsidR="00B70125" w:rsidRPr="00970544" w:rsidRDefault="00B70125" w:rsidP="00970544">
      <w:pPr>
        <w:pStyle w:val="CMDRed"/>
      </w:pPr>
      <w:r w:rsidRPr="00970544">
        <w:t xml:space="preserve">R1(config)# </w:t>
      </w:r>
      <w:r w:rsidRPr="00970544">
        <w:rPr>
          <w:b/>
        </w:rPr>
        <w:t>service password-encryption</w:t>
      </w:r>
    </w:p>
    <w:p w14:paraId="4C106655" w14:textId="77777777" w:rsidR="00970544" w:rsidRPr="00970544" w:rsidRDefault="00970544" w:rsidP="00970544">
      <w:pPr>
        <w:pStyle w:val="CMDRed"/>
      </w:pPr>
    </w:p>
    <w:p w14:paraId="6D408A10" w14:textId="77777777" w:rsidR="00B70125" w:rsidRPr="00970544" w:rsidRDefault="00B70125" w:rsidP="00970544">
      <w:pPr>
        <w:pStyle w:val="CMDRed"/>
      </w:pPr>
      <w:r w:rsidRPr="00970544">
        <w:t xml:space="preserve">R2(config)# </w:t>
      </w:r>
      <w:r w:rsidRPr="00970544">
        <w:rPr>
          <w:b/>
        </w:rPr>
        <w:t>service password-encryption</w:t>
      </w:r>
    </w:p>
    <w:p w14:paraId="5FFD69AB" w14:textId="77777777" w:rsidR="00B70125" w:rsidRDefault="00B70125" w:rsidP="00A82772">
      <w:pPr>
        <w:pStyle w:val="SubStepAlpha"/>
      </w:pPr>
      <w:r>
        <w:t>Create a banner that warns anyone accessing the device that unauthorized access is prohibited.</w:t>
      </w:r>
    </w:p>
    <w:p w14:paraId="17CBA7A8" w14:textId="74063705" w:rsidR="00B70125" w:rsidRPr="00970544" w:rsidRDefault="00B70125" w:rsidP="00970544">
      <w:pPr>
        <w:pStyle w:val="CMDRed"/>
      </w:pPr>
      <w:r w:rsidRPr="00970544">
        <w:t xml:space="preserve">R1(config)# </w:t>
      </w:r>
      <w:r w:rsidRPr="00970544">
        <w:rPr>
          <w:b/>
        </w:rPr>
        <w:t>banner motd $ Authorized Users Only! $</w:t>
      </w:r>
    </w:p>
    <w:p w14:paraId="2D799EB3" w14:textId="77777777" w:rsidR="00970544" w:rsidRPr="00970544" w:rsidRDefault="00970544" w:rsidP="00970544">
      <w:pPr>
        <w:pStyle w:val="CMDRed"/>
      </w:pPr>
    </w:p>
    <w:p w14:paraId="7AEB8609" w14:textId="77777777" w:rsidR="00B70125" w:rsidRPr="00970544" w:rsidRDefault="00B70125" w:rsidP="00970544">
      <w:pPr>
        <w:pStyle w:val="CMDRed"/>
      </w:pPr>
      <w:r w:rsidRPr="00970544">
        <w:t xml:space="preserve">R2(config)# </w:t>
      </w:r>
      <w:r w:rsidRPr="00970544">
        <w:rPr>
          <w:b/>
        </w:rPr>
        <w:t>banner motd $ Authorized Users Only! $</w:t>
      </w:r>
    </w:p>
    <w:p w14:paraId="3881F557" w14:textId="77777777" w:rsidR="00B70125" w:rsidRDefault="00B70125" w:rsidP="00A82772">
      <w:pPr>
        <w:pStyle w:val="SubStepAlpha"/>
      </w:pPr>
      <w:r>
        <w:t>Save the running configuration to the startup configuration file.</w:t>
      </w:r>
    </w:p>
    <w:p w14:paraId="6CADDE00" w14:textId="2DC9F173" w:rsidR="00B70125" w:rsidRPr="00970544" w:rsidRDefault="00B70125" w:rsidP="00970544">
      <w:pPr>
        <w:pStyle w:val="CMDRed"/>
      </w:pPr>
      <w:r w:rsidRPr="00970544">
        <w:t xml:space="preserve">R1# </w:t>
      </w:r>
      <w:r w:rsidRPr="00970544">
        <w:rPr>
          <w:b/>
        </w:rPr>
        <w:t>copy running-config startup-config</w:t>
      </w:r>
    </w:p>
    <w:p w14:paraId="37409A00" w14:textId="77777777" w:rsidR="00970544" w:rsidRPr="00970544" w:rsidRDefault="00970544" w:rsidP="00970544">
      <w:pPr>
        <w:pStyle w:val="CMDRed"/>
      </w:pPr>
    </w:p>
    <w:p w14:paraId="652A8635" w14:textId="77777777" w:rsidR="00B70125" w:rsidRPr="00970544" w:rsidRDefault="00B70125" w:rsidP="00970544">
      <w:pPr>
        <w:pStyle w:val="CMDRed"/>
      </w:pPr>
      <w:r w:rsidRPr="00970544">
        <w:t xml:space="preserve">R2# </w:t>
      </w:r>
      <w:r w:rsidRPr="00970544">
        <w:rPr>
          <w:b/>
        </w:rPr>
        <w:t>copy running-config startup-config</w:t>
      </w:r>
    </w:p>
    <w:p w14:paraId="40AC6A18" w14:textId="77777777" w:rsidR="00B70125" w:rsidRPr="00013934" w:rsidRDefault="00B70125" w:rsidP="001677BE">
      <w:pPr>
        <w:pStyle w:val="Heading3"/>
      </w:pPr>
      <w:r>
        <w:t>Configure basic settings for each switch.</w:t>
      </w:r>
    </w:p>
    <w:p w14:paraId="4F1F5C9E" w14:textId="77777777" w:rsidR="00B70125" w:rsidRDefault="00B70125" w:rsidP="00A82772">
      <w:pPr>
        <w:pStyle w:val="SubStepAlpha"/>
      </w:pPr>
      <w:r>
        <w:t>Assign a device name to each switch.</w:t>
      </w:r>
    </w:p>
    <w:p w14:paraId="0130F258" w14:textId="4FE34F80" w:rsidR="00B70125" w:rsidRDefault="00B70125" w:rsidP="00970544">
      <w:pPr>
        <w:pStyle w:val="CMDRed"/>
        <w:rPr>
          <w:b/>
        </w:rPr>
      </w:pPr>
      <w:r w:rsidRPr="00970544">
        <w:t xml:space="preserve">switch(config)# </w:t>
      </w:r>
      <w:r w:rsidRPr="00970544">
        <w:rPr>
          <w:b/>
        </w:rPr>
        <w:t>hostname S1</w:t>
      </w:r>
    </w:p>
    <w:p w14:paraId="5E6DD15E" w14:textId="77777777" w:rsidR="00970544" w:rsidRPr="00970544" w:rsidRDefault="00970544" w:rsidP="00970544">
      <w:pPr>
        <w:pStyle w:val="CMDRed"/>
      </w:pPr>
    </w:p>
    <w:p w14:paraId="4DCDBE62" w14:textId="77777777" w:rsidR="00B70125" w:rsidRPr="00970544" w:rsidRDefault="00B70125" w:rsidP="00970544">
      <w:pPr>
        <w:pStyle w:val="CMDRed"/>
        <w:rPr>
          <w:b/>
        </w:rPr>
      </w:pPr>
      <w:r w:rsidRPr="00970544">
        <w:t xml:space="preserve">switch(config)# </w:t>
      </w:r>
      <w:r w:rsidRPr="00970544">
        <w:rPr>
          <w:b/>
        </w:rPr>
        <w:t>hostname S2</w:t>
      </w:r>
    </w:p>
    <w:p w14:paraId="690D9A14" w14:textId="77777777" w:rsidR="00B70125" w:rsidRDefault="00B70125" w:rsidP="001677BE">
      <w:pPr>
        <w:pStyle w:val="SubStepAlpha"/>
      </w:pPr>
      <w:r>
        <w:t>Disable DNS lookup to prevent the router from attempting to translate incorrectly entered commands as though they were host names.</w:t>
      </w:r>
    </w:p>
    <w:p w14:paraId="49DCECD2" w14:textId="39619836" w:rsidR="00B70125" w:rsidRDefault="00B70125" w:rsidP="00970544">
      <w:pPr>
        <w:pStyle w:val="CMDRed"/>
      </w:pPr>
      <w:r w:rsidRPr="00970544">
        <w:t xml:space="preserve">S1(config)# </w:t>
      </w:r>
      <w:r w:rsidRPr="00970544">
        <w:rPr>
          <w:b/>
        </w:rPr>
        <w:t>no ip domain</w:t>
      </w:r>
      <w:r w:rsidR="00970544">
        <w:rPr>
          <w:b/>
        </w:rPr>
        <w:t xml:space="preserve"> </w:t>
      </w:r>
      <w:r w:rsidRPr="00970544">
        <w:rPr>
          <w:b/>
        </w:rPr>
        <w:t>lookup</w:t>
      </w:r>
    </w:p>
    <w:p w14:paraId="1B127B0A" w14:textId="77777777" w:rsidR="00970544" w:rsidRPr="00970544" w:rsidRDefault="00970544" w:rsidP="00970544">
      <w:pPr>
        <w:pStyle w:val="CMDRed"/>
      </w:pPr>
    </w:p>
    <w:p w14:paraId="3B762249" w14:textId="0EC8B128" w:rsidR="00B70125" w:rsidRPr="00970544" w:rsidRDefault="00B70125" w:rsidP="00970544">
      <w:pPr>
        <w:pStyle w:val="CMDRed"/>
      </w:pPr>
      <w:r w:rsidRPr="00970544">
        <w:t xml:space="preserve">S2(config)# </w:t>
      </w:r>
      <w:r w:rsidRPr="00970544">
        <w:rPr>
          <w:b/>
        </w:rPr>
        <w:t>no ip domain</w:t>
      </w:r>
      <w:r w:rsidR="00970544">
        <w:rPr>
          <w:b/>
        </w:rPr>
        <w:t xml:space="preserve"> </w:t>
      </w:r>
      <w:r w:rsidRPr="00970544">
        <w:rPr>
          <w:b/>
        </w:rPr>
        <w:t>lookup</w:t>
      </w:r>
    </w:p>
    <w:p w14:paraId="3E0E16DF" w14:textId="77777777" w:rsidR="00B70125" w:rsidRDefault="00B70125" w:rsidP="001677BE">
      <w:pPr>
        <w:pStyle w:val="SubStepAlpha"/>
      </w:pPr>
      <w:r>
        <w:t xml:space="preserve">Assign </w:t>
      </w:r>
      <w:r w:rsidRPr="00960AFB">
        <w:rPr>
          <w:b/>
        </w:rPr>
        <w:t>class</w:t>
      </w:r>
      <w:r>
        <w:t xml:space="preserve"> as the privileged EXEC encrypted password.</w:t>
      </w:r>
    </w:p>
    <w:p w14:paraId="3D90465F" w14:textId="4440FC03" w:rsidR="00B70125" w:rsidRDefault="00B70125" w:rsidP="00970544">
      <w:pPr>
        <w:pStyle w:val="CMDRed"/>
      </w:pPr>
      <w:r w:rsidRPr="00970544">
        <w:t xml:space="preserve">S1(config)# </w:t>
      </w:r>
      <w:r w:rsidRPr="00970544">
        <w:rPr>
          <w:b/>
        </w:rPr>
        <w:t>enable secret class</w:t>
      </w:r>
    </w:p>
    <w:p w14:paraId="0C10C693" w14:textId="77777777" w:rsidR="00970544" w:rsidRPr="00970544" w:rsidRDefault="00970544" w:rsidP="00970544">
      <w:pPr>
        <w:pStyle w:val="CMDRed"/>
      </w:pPr>
    </w:p>
    <w:p w14:paraId="62E890C9" w14:textId="77777777" w:rsidR="00B70125" w:rsidRPr="00970544" w:rsidRDefault="00B70125" w:rsidP="00970544">
      <w:pPr>
        <w:pStyle w:val="CMDRed"/>
      </w:pPr>
      <w:r w:rsidRPr="00970544">
        <w:t xml:space="preserve">S2(config)# </w:t>
      </w:r>
      <w:r w:rsidRPr="00970544">
        <w:rPr>
          <w:b/>
        </w:rPr>
        <w:t>enable secret class</w:t>
      </w:r>
    </w:p>
    <w:p w14:paraId="0F076CE7" w14:textId="77777777" w:rsidR="00B70125" w:rsidRDefault="00B70125" w:rsidP="001677BE">
      <w:pPr>
        <w:pStyle w:val="SubStepAlpha"/>
      </w:pPr>
      <w:r>
        <w:t xml:space="preserve">Assign </w:t>
      </w:r>
      <w:r w:rsidRPr="00960AFB">
        <w:rPr>
          <w:b/>
        </w:rPr>
        <w:t>cisco</w:t>
      </w:r>
      <w:r>
        <w:t xml:space="preserve"> as the console password and enable login.</w:t>
      </w:r>
    </w:p>
    <w:p w14:paraId="2AE99364" w14:textId="77777777" w:rsidR="00B70125" w:rsidRPr="00970544" w:rsidRDefault="00B70125" w:rsidP="00970544">
      <w:pPr>
        <w:pStyle w:val="CMDRed"/>
      </w:pPr>
      <w:r w:rsidRPr="00970544">
        <w:t xml:space="preserve">S1(config)# </w:t>
      </w:r>
      <w:r w:rsidRPr="00970544">
        <w:rPr>
          <w:b/>
        </w:rPr>
        <w:t>line console 0</w:t>
      </w:r>
    </w:p>
    <w:p w14:paraId="5DC82304" w14:textId="77777777" w:rsidR="00B70125" w:rsidRPr="00970544" w:rsidRDefault="00B70125" w:rsidP="00970544">
      <w:pPr>
        <w:pStyle w:val="CMDRed"/>
      </w:pPr>
      <w:r w:rsidRPr="00970544">
        <w:t xml:space="preserve">S1(config-line)# </w:t>
      </w:r>
      <w:r w:rsidRPr="00970544">
        <w:rPr>
          <w:b/>
        </w:rPr>
        <w:t>password cisco</w:t>
      </w:r>
    </w:p>
    <w:p w14:paraId="61F4396D" w14:textId="77777777" w:rsidR="00B70125" w:rsidRPr="00970544" w:rsidRDefault="00B70125" w:rsidP="00970544">
      <w:pPr>
        <w:pStyle w:val="CMDRed"/>
      </w:pPr>
      <w:r w:rsidRPr="00970544">
        <w:t xml:space="preserve">S1(config-line)# </w:t>
      </w:r>
      <w:r w:rsidRPr="00970544">
        <w:rPr>
          <w:b/>
        </w:rPr>
        <w:t>login</w:t>
      </w:r>
    </w:p>
    <w:p w14:paraId="714BF6CB" w14:textId="77777777" w:rsidR="00B70125" w:rsidRPr="00970544" w:rsidRDefault="00B70125" w:rsidP="00970544">
      <w:pPr>
        <w:pStyle w:val="CMDRed"/>
      </w:pPr>
    </w:p>
    <w:p w14:paraId="0A47AEAE" w14:textId="77777777" w:rsidR="00B70125" w:rsidRPr="00970544" w:rsidRDefault="00B70125" w:rsidP="00970544">
      <w:pPr>
        <w:pStyle w:val="CMDRed"/>
      </w:pPr>
      <w:r w:rsidRPr="00970544">
        <w:t xml:space="preserve">S2(config)# </w:t>
      </w:r>
      <w:r w:rsidRPr="00970544">
        <w:rPr>
          <w:b/>
        </w:rPr>
        <w:t>line console 0</w:t>
      </w:r>
    </w:p>
    <w:p w14:paraId="7B04F018" w14:textId="77777777" w:rsidR="00B70125" w:rsidRPr="00970544" w:rsidRDefault="00B70125" w:rsidP="00970544">
      <w:pPr>
        <w:pStyle w:val="CMDRed"/>
      </w:pPr>
      <w:r w:rsidRPr="00970544">
        <w:t xml:space="preserve">S2(config-line)# </w:t>
      </w:r>
      <w:r w:rsidRPr="00970544">
        <w:rPr>
          <w:b/>
        </w:rPr>
        <w:t>password cisco</w:t>
      </w:r>
    </w:p>
    <w:p w14:paraId="077BD357" w14:textId="77777777" w:rsidR="00B70125" w:rsidRPr="00970544" w:rsidRDefault="00B70125" w:rsidP="00970544">
      <w:pPr>
        <w:pStyle w:val="CMDRed"/>
      </w:pPr>
      <w:r w:rsidRPr="00970544">
        <w:t xml:space="preserve">S2(config-line)# </w:t>
      </w:r>
      <w:r w:rsidRPr="00970544">
        <w:rPr>
          <w:b/>
        </w:rPr>
        <w:t>login</w:t>
      </w:r>
    </w:p>
    <w:p w14:paraId="34676595" w14:textId="77777777" w:rsidR="00B70125" w:rsidRDefault="00B70125" w:rsidP="00A82772">
      <w:pPr>
        <w:pStyle w:val="SubStepAlpha"/>
      </w:pPr>
      <w:r>
        <w:t xml:space="preserve">Assign </w:t>
      </w:r>
      <w:r w:rsidRPr="00960AFB">
        <w:rPr>
          <w:b/>
        </w:rPr>
        <w:t>cisco</w:t>
      </w:r>
      <w:r>
        <w:t xml:space="preserve"> as the VTY password and enable login.</w:t>
      </w:r>
    </w:p>
    <w:p w14:paraId="7DB0C8B6" w14:textId="77777777" w:rsidR="00B70125" w:rsidRPr="00A82772" w:rsidRDefault="00B70125" w:rsidP="00A82772">
      <w:pPr>
        <w:pStyle w:val="CMDRed"/>
      </w:pPr>
      <w:r w:rsidRPr="00A82772">
        <w:t xml:space="preserve">S1(config)# </w:t>
      </w:r>
      <w:r w:rsidRPr="00A82772">
        <w:rPr>
          <w:b/>
        </w:rPr>
        <w:t>line vty 0 15</w:t>
      </w:r>
    </w:p>
    <w:p w14:paraId="0210E82E" w14:textId="77777777" w:rsidR="00B70125" w:rsidRPr="00A82772" w:rsidRDefault="00B70125" w:rsidP="00A82772">
      <w:pPr>
        <w:pStyle w:val="CMDRed"/>
      </w:pPr>
      <w:r w:rsidRPr="00A82772">
        <w:t xml:space="preserve">S1(config-line)# </w:t>
      </w:r>
      <w:r w:rsidRPr="00A82772">
        <w:rPr>
          <w:b/>
        </w:rPr>
        <w:t>password cisco</w:t>
      </w:r>
    </w:p>
    <w:p w14:paraId="5DA7DC24" w14:textId="77777777" w:rsidR="00B70125" w:rsidRPr="00A82772" w:rsidRDefault="00B70125" w:rsidP="00A82772">
      <w:pPr>
        <w:pStyle w:val="CMDRed"/>
      </w:pPr>
      <w:r w:rsidRPr="00A82772">
        <w:t xml:space="preserve">S1(config-line)# </w:t>
      </w:r>
      <w:r w:rsidRPr="00A82772">
        <w:rPr>
          <w:b/>
        </w:rPr>
        <w:t>login</w:t>
      </w:r>
    </w:p>
    <w:p w14:paraId="0BB52A19" w14:textId="77777777" w:rsidR="00B70125" w:rsidRPr="00A82772" w:rsidRDefault="00B70125" w:rsidP="00A82772">
      <w:pPr>
        <w:pStyle w:val="CMDRed"/>
      </w:pPr>
    </w:p>
    <w:p w14:paraId="401CC378" w14:textId="77777777" w:rsidR="00B70125" w:rsidRPr="00A82772" w:rsidRDefault="00B70125" w:rsidP="00A82772">
      <w:pPr>
        <w:pStyle w:val="CMDRed"/>
      </w:pPr>
      <w:r w:rsidRPr="00A82772">
        <w:t xml:space="preserve">S2(config)# line </w:t>
      </w:r>
      <w:r w:rsidRPr="00A82772">
        <w:rPr>
          <w:b/>
        </w:rPr>
        <w:t>vty 0 15</w:t>
      </w:r>
    </w:p>
    <w:p w14:paraId="2A83A9E3" w14:textId="77777777" w:rsidR="00B70125" w:rsidRPr="00A82772" w:rsidRDefault="00B70125" w:rsidP="00A82772">
      <w:pPr>
        <w:pStyle w:val="CMDRed"/>
      </w:pPr>
      <w:r w:rsidRPr="00A82772">
        <w:t xml:space="preserve">S2(config-line)# </w:t>
      </w:r>
      <w:r w:rsidRPr="00A82772">
        <w:rPr>
          <w:b/>
        </w:rPr>
        <w:t>password cisco</w:t>
      </w:r>
    </w:p>
    <w:p w14:paraId="18193465" w14:textId="77777777" w:rsidR="00B70125" w:rsidRPr="00A82772" w:rsidRDefault="00B70125" w:rsidP="00A82772">
      <w:pPr>
        <w:pStyle w:val="CMDRed"/>
      </w:pPr>
      <w:r w:rsidRPr="00A82772">
        <w:t xml:space="preserve">S2(config-line)# </w:t>
      </w:r>
      <w:r w:rsidRPr="00A82772">
        <w:rPr>
          <w:b/>
        </w:rPr>
        <w:t>login</w:t>
      </w:r>
    </w:p>
    <w:p w14:paraId="19FBD2BF" w14:textId="77777777" w:rsidR="00B70125" w:rsidRDefault="00B70125" w:rsidP="00A82772">
      <w:pPr>
        <w:pStyle w:val="SubStepAlpha"/>
      </w:pPr>
      <w:r>
        <w:t>Encrypt the plaintext passwords.</w:t>
      </w:r>
    </w:p>
    <w:p w14:paraId="6CD0AADF" w14:textId="7A9EB3D0" w:rsidR="00B70125" w:rsidRDefault="00B70125" w:rsidP="00A82772">
      <w:pPr>
        <w:pStyle w:val="CMDRed"/>
        <w:rPr>
          <w:b/>
        </w:rPr>
      </w:pPr>
      <w:r w:rsidRPr="00A82772">
        <w:t xml:space="preserve">S1(config)# </w:t>
      </w:r>
      <w:r w:rsidRPr="00A82772">
        <w:rPr>
          <w:b/>
        </w:rPr>
        <w:t>service password-encryption</w:t>
      </w:r>
    </w:p>
    <w:p w14:paraId="35653E88" w14:textId="77777777" w:rsidR="00970544" w:rsidRPr="00A82772" w:rsidRDefault="00970544" w:rsidP="00A82772">
      <w:pPr>
        <w:pStyle w:val="CMDRed"/>
      </w:pPr>
    </w:p>
    <w:p w14:paraId="1C3823C7" w14:textId="77777777" w:rsidR="00B70125" w:rsidRPr="00A82772" w:rsidRDefault="00B70125" w:rsidP="00A82772">
      <w:pPr>
        <w:pStyle w:val="CMDRed"/>
      </w:pPr>
      <w:r w:rsidRPr="00A82772">
        <w:t xml:space="preserve">S2(config)# </w:t>
      </w:r>
      <w:r w:rsidRPr="00A82772">
        <w:rPr>
          <w:b/>
        </w:rPr>
        <w:t>service password-encryption</w:t>
      </w:r>
    </w:p>
    <w:p w14:paraId="30C13906" w14:textId="77777777" w:rsidR="00B70125" w:rsidRDefault="00B70125" w:rsidP="00A82772">
      <w:pPr>
        <w:pStyle w:val="SubStepAlpha"/>
      </w:pPr>
      <w:r>
        <w:t>Create a banner that warns anyone accessing the device that unauthorized access is prohibited.</w:t>
      </w:r>
    </w:p>
    <w:p w14:paraId="7FB569B3" w14:textId="7E298942" w:rsidR="00B70125" w:rsidRDefault="00B70125" w:rsidP="00A82772">
      <w:pPr>
        <w:pStyle w:val="CMDRed"/>
        <w:rPr>
          <w:b/>
        </w:rPr>
      </w:pPr>
      <w:r w:rsidRPr="00A82772">
        <w:t xml:space="preserve">S1(config)# </w:t>
      </w:r>
      <w:r w:rsidRPr="00A82772">
        <w:rPr>
          <w:b/>
        </w:rPr>
        <w:t>banner motd $ Authorized Users Only! $</w:t>
      </w:r>
    </w:p>
    <w:p w14:paraId="1A83B1A6" w14:textId="77777777" w:rsidR="00970544" w:rsidRPr="00A82772" w:rsidRDefault="00970544" w:rsidP="00A82772">
      <w:pPr>
        <w:pStyle w:val="CMDRed"/>
      </w:pPr>
    </w:p>
    <w:p w14:paraId="6DA50604" w14:textId="77777777" w:rsidR="00B70125" w:rsidRPr="00A82772" w:rsidRDefault="00B70125" w:rsidP="00A82772">
      <w:pPr>
        <w:pStyle w:val="CMDRed"/>
      </w:pPr>
      <w:r w:rsidRPr="00A82772">
        <w:t xml:space="preserve">S2(config)# </w:t>
      </w:r>
      <w:r w:rsidRPr="00A82772">
        <w:rPr>
          <w:b/>
        </w:rPr>
        <w:t>banner motd $ Authorized Users Only! $</w:t>
      </w:r>
    </w:p>
    <w:p w14:paraId="6EE4A962" w14:textId="77777777" w:rsidR="00B70125" w:rsidRDefault="00B70125" w:rsidP="00A82772">
      <w:pPr>
        <w:pStyle w:val="SubStepAlpha"/>
      </w:pPr>
      <w:r>
        <w:t>Save the running configuration to the startup configuration file.</w:t>
      </w:r>
    </w:p>
    <w:p w14:paraId="5542FE06" w14:textId="081CA693" w:rsidR="00B70125" w:rsidRDefault="00B70125" w:rsidP="005D7838">
      <w:pPr>
        <w:pStyle w:val="CMDRed"/>
        <w:rPr>
          <w:b/>
        </w:rPr>
      </w:pPr>
      <w:r w:rsidRPr="005D7838">
        <w:t xml:space="preserve">S1# </w:t>
      </w:r>
      <w:r w:rsidRPr="005D7838">
        <w:rPr>
          <w:b/>
        </w:rPr>
        <w:t>copy running-config startup-config</w:t>
      </w:r>
    </w:p>
    <w:p w14:paraId="4E2F0D99" w14:textId="77777777" w:rsidR="00970544" w:rsidRPr="005D7838" w:rsidRDefault="00970544" w:rsidP="005D7838">
      <w:pPr>
        <w:pStyle w:val="CMDRed"/>
      </w:pPr>
    </w:p>
    <w:p w14:paraId="06181BE7" w14:textId="233023E3" w:rsidR="00B70125" w:rsidRDefault="00B70125" w:rsidP="005D7838">
      <w:pPr>
        <w:pStyle w:val="CMDRed"/>
        <w:rPr>
          <w:b/>
        </w:rPr>
      </w:pPr>
      <w:r w:rsidRPr="005D7838">
        <w:t xml:space="preserve">S2# </w:t>
      </w:r>
      <w:r w:rsidRPr="005D7838">
        <w:rPr>
          <w:b/>
        </w:rPr>
        <w:t>copy running-config startup-config</w:t>
      </w:r>
    </w:p>
    <w:p w14:paraId="08DD8413" w14:textId="446D450E" w:rsidR="002400F5" w:rsidRPr="005D7838" w:rsidRDefault="002400F5" w:rsidP="002400F5">
      <w:pPr>
        <w:pStyle w:val="ConfigWindow"/>
      </w:pPr>
      <w:r>
        <w:t>Close configuration window</w:t>
      </w:r>
    </w:p>
    <w:p w14:paraId="4953DBD6" w14:textId="77777777" w:rsidR="00B70125" w:rsidRDefault="00B70125" w:rsidP="002400F5">
      <w:pPr>
        <w:pStyle w:val="Heading2"/>
        <w:spacing w:before="120"/>
      </w:pPr>
      <w:r>
        <w:t>Configure and Verify Single-Area OSPFv2 for basic operation.</w:t>
      </w:r>
    </w:p>
    <w:p w14:paraId="3125745D" w14:textId="77777777" w:rsidR="00B70125" w:rsidRDefault="00B70125" w:rsidP="005D7838">
      <w:pPr>
        <w:pStyle w:val="Heading3"/>
      </w:pPr>
      <w:r>
        <w:t>Configure interface addresses and basic OSPFv2 on each router.</w:t>
      </w:r>
    </w:p>
    <w:p w14:paraId="06BE07AF" w14:textId="79600255" w:rsidR="00B70125" w:rsidRDefault="00B70125" w:rsidP="002400F5">
      <w:pPr>
        <w:pStyle w:val="SubStepAlpha"/>
        <w:spacing w:after="0"/>
      </w:pPr>
      <w:r>
        <w:t>Configure interface addresses on each router as shown in the Addressing Table above.</w:t>
      </w:r>
    </w:p>
    <w:p w14:paraId="73466997" w14:textId="58B757A2" w:rsidR="002400F5" w:rsidRDefault="002400F5" w:rsidP="002400F5">
      <w:pPr>
        <w:pStyle w:val="ConfigWindow"/>
      </w:pPr>
      <w:r>
        <w:t>Open configuration window</w:t>
      </w:r>
    </w:p>
    <w:p w14:paraId="433981B7" w14:textId="77777777" w:rsidR="00B70125" w:rsidRPr="00C62182" w:rsidRDefault="00B70125" w:rsidP="00C62182">
      <w:pPr>
        <w:pStyle w:val="CMDRed"/>
      </w:pPr>
      <w:r w:rsidRPr="00C62182">
        <w:t xml:space="preserve">R1(config)# </w:t>
      </w:r>
      <w:r w:rsidRPr="00C62182">
        <w:rPr>
          <w:b/>
        </w:rPr>
        <w:t>interface g0/0/1</w:t>
      </w:r>
    </w:p>
    <w:p w14:paraId="10322BB7" w14:textId="77777777" w:rsidR="00B70125" w:rsidRPr="00C62182" w:rsidRDefault="00B70125" w:rsidP="00C62182">
      <w:pPr>
        <w:pStyle w:val="CMDRed"/>
      </w:pPr>
      <w:r w:rsidRPr="00C62182">
        <w:t xml:space="preserve">R1(config-if)# </w:t>
      </w:r>
      <w:r w:rsidRPr="00C62182">
        <w:rPr>
          <w:b/>
        </w:rPr>
        <w:t>ip address 10.53.0.1 255.255.255.0</w:t>
      </w:r>
    </w:p>
    <w:p w14:paraId="6FC3C3F9" w14:textId="77777777" w:rsidR="00B70125" w:rsidRPr="00C62182" w:rsidRDefault="00B70125" w:rsidP="00C62182">
      <w:pPr>
        <w:pStyle w:val="CMDRed"/>
      </w:pPr>
      <w:r w:rsidRPr="00C62182">
        <w:t xml:space="preserve">R1(config-if)# </w:t>
      </w:r>
      <w:r w:rsidRPr="00C62182">
        <w:rPr>
          <w:b/>
        </w:rPr>
        <w:t>no shut</w:t>
      </w:r>
    </w:p>
    <w:p w14:paraId="44422603" w14:textId="77777777" w:rsidR="00B70125" w:rsidRPr="00C62182" w:rsidRDefault="00B70125" w:rsidP="00C62182">
      <w:pPr>
        <w:pStyle w:val="CMDRed"/>
      </w:pPr>
      <w:r w:rsidRPr="00C62182">
        <w:t xml:space="preserve">R1(config-if)# </w:t>
      </w:r>
      <w:r w:rsidRPr="00C62182">
        <w:rPr>
          <w:b/>
        </w:rPr>
        <w:t>exit</w:t>
      </w:r>
    </w:p>
    <w:p w14:paraId="38B912FD" w14:textId="77777777" w:rsidR="00B70125" w:rsidRPr="00C62182" w:rsidRDefault="00B70125" w:rsidP="00C62182">
      <w:pPr>
        <w:pStyle w:val="CMDRed"/>
      </w:pPr>
      <w:r w:rsidRPr="00C62182">
        <w:t xml:space="preserve">R1(config)# </w:t>
      </w:r>
      <w:r w:rsidRPr="00C62182">
        <w:rPr>
          <w:b/>
        </w:rPr>
        <w:t>interface loopback 1</w:t>
      </w:r>
    </w:p>
    <w:p w14:paraId="2F1A3BD8" w14:textId="77777777" w:rsidR="00B70125" w:rsidRPr="00C62182" w:rsidRDefault="00B70125" w:rsidP="00C62182">
      <w:pPr>
        <w:pStyle w:val="CMDRed"/>
      </w:pPr>
      <w:r w:rsidRPr="00C62182">
        <w:t xml:space="preserve">R1(config-if)# </w:t>
      </w:r>
      <w:r w:rsidRPr="00C62182">
        <w:rPr>
          <w:b/>
        </w:rPr>
        <w:t>ip address 172.16.1.1 255.255.255.0</w:t>
      </w:r>
    </w:p>
    <w:p w14:paraId="1C768F55" w14:textId="6C01DC03" w:rsidR="00B70125" w:rsidRDefault="00B70125" w:rsidP="00C62182">
      <w:pPr>
        <w:pStyle w:val="CMDRed"/>
        <w:rPr>
          <w:b/>
        </w:rPr>
      </w:pPr>
      <w:r w:rsidRPr="00C62182">
        <w:t xml:space="preserve">R1(config-if)# </w:t>
      </w:r>
      <w:r w:rsidRPr="00C62182">
        <w:rPr>
          <w:b/>
        </w:rPr>
        <w:t>exit</w:t>
      </w:r>
    </w:p>
    <w:p w14:paraId="1E624598" w14:textId="77777777" w:rsidR="00EA5992" w:rsidRPr="00C62182" w:rsidRDefault="00EA5992" w:rsidP="00C62182">
      <w:pPr>
        <w:pStyle w:val="CMDRed"/>
      </w:pPr>
    </w:p>
    <w:p w14:paraId="0B657CC2" w14:textId="77777777" w:rsidR="00B70125" w:rsidRPr="00C62182" w:rsidRDefault="00B70125" w:rsidP="00C62182">
      <w:pPr>
        <w:pStyle w:val="CMDRed"/>
      </w:pPr>
      <w:r w:rsidRPr="00C62182">
        <w:t xml:space="preserve">R2(config)# </w:t>
      </w:r>
      <w:r w:rsidRPr="00C62182">
        <w:rPr>
          <w:b/>
        </w:rPr>
        <w:t>interface g0/0/1</w:t>
      </w:r>
    </w:p>
    <w:p w14:paraId="4F6FDFE3" w14:textId="77777777" w:rsidR="00B70125" w:rsidRPr="00C62182" w:rsidRDefault="00B70125" w:rsidP="00C62182">
      <w:pPr>
        <w:pStyle w:val="CMDRed"/>
      </w:pPr>
      <w:r w:rsidRPr="00C62182">
        <w:t xml:space="preserve">R2(config-if)# </w:t>
      </w:r>
      <w:r w:rsidRPr="00C62182">
        <w:rPr>
          <w:b/>
        </w:rPr>
        <w:t>ip address 10.53.0.2 255.255.255.0</w:t>
      </w:r>
    </w:p>
    <w:p w14:paraId="11ECF743" w14:textId="77777777" w:rsidR="00B70125" w:rsidRPr="00C62182" w:rsidRDefault="00B70125" w:rsidP="00C62182">
      <w:pPr>
        <w:pStyle w:val="CMDRed"/>
      </w:pPr>
      <w:r w:rsidRPr="00C62182">
        <w:t xml:space="preserve">R2(config-if)# </w:t>
      </w:r>
      <w:r w:rsidRPr="00C62182">
        <w:rPr>
          <w:b/>
        </w:rPr>
        <w:t>no shut</w:t>
      </w:r>
    </w:p>
    <w:p w14:paraId="4AD6791D" w14:textId="77777777" w:rsidR="00B70125" w:rsidRPr="00C62182" w:rsidRDefault="00B70125" w:rsidP="00C62182">
      <w:pPr>
        <w:pStyle w:val="CMDRed"/>
      </w:pPr>
      <w:r w:rsidRPr="00C62182">
        <w:t xml:space="preserve">R2(config-if)# </w:t>
      </w:r>
      <w:r w:rsidRPr="00C62182">
        <w:rPr>
          <w:b/>
        </w:rPr>
        <w:t>exit</w:t>
      </w:r>
    </w:p>
    <w:p w14:paraId="20F13B15" w14:textId="77777777" w:rsidR="00B70125" w:rsidRPr="00C62182" w:rsidRDefault="00B70125" w:rsidP="00C62182">
      <w:pPr>
        <w:pStyle w:val="CMDRed"/>
      </w:pPr>
      <w:r w:rsidRPr="00C62182">
        <w:t xml:space="preserve">R2(config)# </w:t>
      </w:r>
      <w:r w:rsidRPr="00C62182">
        <w:rPr>
          <w:b/>
        </w:rPr>
        <w:t>interface loopback 1</w:t>
      </w:r>
    </w:p>
    <w:p w14:paraId="61745D88" w14:textId="77777777" w:rsidR="00B70125" w:rsidRPr="00C62182" w:rsidRDefault="00B70125" w:rsidP="00C62182">
      <w:pPr>
        <w:pStyle w:val="CMDRed"/>
      </w:pPr>
      <w:r w:rsidRPr="00C62182">
        <w:t xml:space="preserve">R2(config-if)# </w:t>
      </w:r>
      <w:r w:rsidRPr="00C62182">
        <w:rPr>
          <w:b/>
        </w:rPr>
        <w:t>ip address 192.168.1.1 255.255.255.0</w:t>
      </w:r>
    </w:p>
    <w:p w14:paraId="4835207E" w14:textId="77777777" w:rsidR="00B70125" w:rsidRPr="00C62182" w:rsidRDefault="00B70125" w:rsidP="00C62182">
      <w:pPr>
        <w:pStyle w:val="CMDRed"/>
      </w:pPr>
      <w:r w:rsidRPr="00C62182">
        <w:t xml:space="preserve">R2(config-if)# </w:t>
      </w:r>
      <w:r w:rsidRPr="00C62182">
        <w:rPr>
          <w:b/>
        </w:rPr>
        <w:t>exit</w:t>
      </w:r>
    </w:p>
    <w:p w14:paraId="774A561E" w14:textId="77777777" w:rsidR="00B70125" w:rsidRDefault="00B70125" w:rsidP="00C62182">
      <w:pPr>
        <w:pStyle w:val="SubStepAlpha"/>
      </w:pPr>
      <w:r>
        <w:t>Enter OSPF router configuration mode using process ID 56.</w:t>
      </w:r>
    </w:p>
    <w:p w14:paraId="79D6A545" w14:textId="45651692" w:rsidR="00B70125" w:rsidRDefault="00B70125" w:rsidP="00C62182">
      <w:pPr>
        <w:pStyle w:val="CMDRed"/>
        <w:rPr>
          <w:b/>
        </w:rPr>
      </w:pPr>
      <w:r w:rsidRPr="00C62182">
        <w:t xml:space="preserve">R1(config)# </w:t>
      </w:r>
      <w:r w:rsidRPr="00C62182">
        <w:rPr>
          <w:b/>
        </w:rPr>
        <w:t>router ospf 56</w:t>
      </w:r>
    </w:p>
    <w:p w14:paraId="266EBC3E" w14:textId="77777777" w:rsidR="00EA5992" w:rsidRDefault="00EA5992" w:rsidP="00EA5992">
      <w:pPr>
        <w:pStyle w:val="CMDRed"/>
      </w:pPr>
    </w:p>
    <w:p w14:paraId="25E7A2B5" w14:textId="51F45BB3" w:rsidR="00EA5992" w:rsidRDefault="00EA5992" w:rsidP="00EA5992">
      <w:pPr>
        <w:pStyle w:val="CMDRed"/>
        <w:rPr>
          <w:b/>
        </w:rPr>
      </w:pPr>
      <w:r w:rsidRPr="00C62182">
        <w:t>R</w:t>
      </w:r>
      <w:r>
        <w:t>2</w:t>
      </w:r>
      <w:r w:rsidRPr="00C62182">
        <w:t xml:space="preserve">(config)# </w:t>
      </w:r>
      <w:r w:rsidRPr="00C62182">
        <w:rPr>
          <w:b/>
        </w:rPr>
        <w:t>router ospf 56</w:t>
      </w:r>
    </w:p>
    <w:p w14:paraId="3A8F4952" w14:textId="77777777" w:rsidR="00B70125" w:rsidRDefault="00B70125" w:rsidP="00C62182">
      <w:pPr>
        <w:pStyle w:val="SubStepAlpha"/>
      </w:pPr>
      <w:r>
        <w:t>Configure a static router ID for each router (1.1.1.1 for R1, 2.2.2.2 for R2).</w:t>
      </w:r>
    </w:p>
    <w:p w14:paraId="25FC8F01" w14:textId="013864AE" w:rsidR="00B70125" w:rsidRDefault="00B70125" w:rsidP="00C62182">
      <w:pPr>
        <w:pStyle w:val="CMDRed"/>
        <w:rPr>
          <w:b/>
        </w:rPr>
      </w:pPr>
      <w:r w:rsidRPr="00C62182">
        <w:t xml:space="preserve">R1(config-router)# </w:t>
      </w:r>
      <w:r w:rsidRPr="00C62182">
        <w:rPr>
          <w:b/>
        </w:rPr>
        <w:t>router-id 1.1.1.1</w:t>
      </w:r>
    </w:p>
    <w:p w14:paraId="6B7B05A1" w14:textId="77777777" w:rsidR="00EA5992" w:rsidRPr="00C62182" w:rsidRDefault="00EA5992" w:rsidP="00C62182">
      <w:pPr>
        <w:pStyle w:val="CMDRed"/>
      </w:pPr>
    </w:p>
    <w:p w14:paraId="6506E663" w14:textId="77777777" w:rsidR="00B70125" w:rsidRPr="00C62182" w:rsidRDefault="00B70125" w:rsidP="00C62182">
      <w:pPr>
        <w:pStyle w:val="CMDRed"/>
      </w:pPr>
      <w:r w:rsidRPr="00C62182">
        <w:lastRenderedPageBreak/>
        <w:t xml:space="preserve">R2(config-router)# </w:t>
      </w:r>
      <w:r w:rsidRPr="00C62182">
        <w:rPr>
          <w:b/>
        </w:rPr>
        <w:t>router-id 2.2.2.2</w:t>
      </w:r>
    </w:p>
    <w:p w14:paraId="189A2967" w14:textId="77777777" w:rsidR="00B70125" w:rsidRDefault="00B70125" w:rsidP="00C62182">
      <w:pPr>
        <w:pStyle w:val="SubStepAlpha"/>
      </w:pPr>
      <w:r>
        <w:t>Configure a network statement for the network between R1 and R2 placing it in area 0.</w:t>
      </w:r>
    </w:p>
    <w:p w14:paraId="6D3308F1" w14:textId="6993E7F3" w:rsidR="00B70125" w:rsidRDefault="00B70125" w:rsidP="00C62182">
      <w:pPr>
        <w:pStyle w:val="CMDRed"/>
        <w:rPr>
          <w:b/>
        </w:rPr>
      </w:pPr>
      <w:r w:rsidRPr="00C62182">
        <w:t xml:space="preserve">R1(config-router)# </w:t>
      </w:r>
      <w:r w:rsidRPr="00C62182">
        <w:rPr>
          <w:b/>
        </w:rPr>
        <w:t>network 10.53.0.0 0.0.0.255 area 0</w:t>
      </w:r>
    </w:p>
    <w:p w14:paraId="6A364166" w14:textId="77777777" w:rsidR="00EA5992" w:rsidRPr="00C62182" w:rsidRDefault="00EA5992" w:rsidP="00C62182">
      <w:pPr>
        <w:pStyle w:val="CMDRed"/>
      </w:pPr>
    </w:p>
    <w:p w14:paraId="59EAEC0D" w14:textId="77777777" w:rsidR="00B70125" w:rsidRPr="00C62182" w:rsidRDefault="00B70125" w:rsidP="00C62182">
      <w:pPr>
        <w:pStyle w:val="CMDRed"/>
      </w:pPr>
      <w:r w:rsidRPr="00C62182">
        <w:t xml:space="preserve">R2(config-router)# </w:t>
      </w:r>
      <w:r w:rsidRPr="00C62182">
        <w:rPr>
          <w:b/>
        </w:rPr>
        <w:t>network 10.53.0.0 0.0.0.255 area 0</w:t>
      </w:r>
    </w:p>
    <w:p w14:paraId="246E9B25" w14:textId="77777777" w:rsidR="00B70125" w:rsidRDefault="00B70125" w:rsidP="00C62182">
      <w:pPr>
        <w:pStyle w:val="SubStepAlpha"/>
      </w:pPr>
      <w:r>
        <w:t xml:space="preserve">On </w:t>
      </w:r>
      <w:r w:rsidRPr="00755E6D">
        <w:rPr>
          <w:u w:val="single"/>
        </w:rPr>
        <w:t>R2 only</w:t>
      </w:r>
      <w:r>
        <w:t>, add the configuration necessary to advertise the Loopback 1 network into OSPF area 0.</w:t>
      </w:r>
    </w:p>
    <w:p w14:paraId="4242ADE9" w14:textId="77777777" w:rsidR="00B70125" w:rsidRPr="00C62182" w:rsidRDefault="00B70125" w:rsidP="00C62182">
      <w:pPr>
        <w:pStyle w:val="CMDRed"/>
      </w:pPr>
      <w:r w:rsidRPr="00C62182">
        <w:t xml:space="preserve">R2(config-router)# </w:t>
      </w:r>
      <w:r w:rsidRPr="00EA5992">
        <w:rPr>
          <w:b/>
        </w:rPr>
        <w:t>network 192.168.1.0 0.0.0.255 area 0</w:t>
      </w:r>
    </w:p>
    <w:p w14:paraId="1316AAD3" w14:textId="77777777" w:rsidR="00B70125" w:rsidRPr="00C62182" w:rsidRDefault="00B70125" w:rsidP="00C62182">
      <w:pPr>
        <w:pStyle w:val="InstNoteRedL50"/>
      </w:pPr>
      <w:r w:rsidRPr="00C62182">
        <w:t>OR</w:t>
      </w:r>
    </w:p>
    <w:p w14:paraId="67A418B2" w14:textId="77777777" w:rsidR="00B70125" w:rsidRPr="00C62182" w:rsidRDefault="00B70125" w:rsidP="00C62182">
      <w:pPr>
        <w:pStyle w:val="CMDRed"/>
      </w:pPr>
      <w:r w:rsidRPr="00C62182">
        <w:t xml:space="preserve">R2(config)# </w:t>
      </w:r>
      <w:r w:rsidRPr="00C62182">
        <w:rPr>
          <w:b/>
        </w:rPr>
        <w:t>interface loopback1</w:t>
      </w:r>
    </w:p>
    <w:p w14:paraId="1D545FC6" w14:textId="77777777" w:rsidR="00B70125" w:rsidRPr="00C62182" w:rsidRDefault="00B70125" w:rsidP="00C62182">
      <w:pPr>
        <w:pStyle w:val="CMDRed"/>
      </w:pPr>
      <w:r w:rsidRPr="00C62182">
        <w:t xml:space="preserve">R2(config-if)# </w:t>
      </w:r>
      <w:r w:rsidRPr="00C62182">
        <w:rPr>
          <w:b/>
        </w:rPr>
        <w:t>ip ospf 56 area 0</w:t>
      </w:r>
    </w:p>
    <w:p w14:paraId="787D849C" w14:textId="632CA264" w:rsidR="00B70125" w:rsidRDefault="00B70125" w:rsidP="009221FB">
      <w:pPr>
        <w:pStyle w:val="SubStepAlpha"/>
      </w:pPr>
      <w:r>
        <w:t>Verify OSPFv2 is operational between the routers.</w:t>
      </w:r>
      <w:r w:rsidR="00EA5992">
        <w:t xml:space="preserve"> </w:t>
      </w:r>
      <w:r>
        <w:t>Issue the command to verify R1 and R2 have formed an adjacency.</w:t>
      </w:r>
    </w:p>
    <w:p w14:paraId="02555627" w14:textId="77777777" w:rsidR="00B70125" w:rsidRPr="00C62182" w:rsidRDefault="00B70125" w:rsidP="00C62182">
      <w:pPr>
        <w:pStyle w:val="CMDRed"/>
      </w:pPr>
      <w:r w:rsidRPr="00C62182">
        <w:t xml:space="preserve">R1# </w:t>
      </w:r>
      <w:r w:rsidRPr="00C62182">
        <w:rPr>
          <w:b/>
        </w:rPr>
        <w:t>show ip ospf neighbor</w:t>
      </w:r>
    </w:p>
    <w:p w14:paraId="7014BE24" w14:textId="77777777" w:rsidR="00EA5992" w:rsidRDefault="00EA5992" w:rsidP="00EA5992">
      <w:pPr>
        <w:pStyle w:val="CMDOutputRed"/>
      </w:pPr>
      <w:r>
        <w:t>Neighbor ID     Pri   State           Dead Time   Address         Interface</w:t>
      </w:r>
    </w:p>
    <w:p w14:paraId="5FA24FA1" w14:textId="3D95C370" w:rsidR="00EA5992" w:rsidRDefault="00EA5992" w:rsidP="00EA5992">
      <w:pPr>
        <w:pStyle w:val="CMDOutputRed"/>
      </w:pPr>
      <w:r>
        <w:t>2.2.2.2           1   FULL/DR         00:00:33    10.53.0.2       GigabitEthernet0/0/1</w:t>
      </w:r>
    </w:p>
    <w:p w14:paraId="3577837E" w14:textId="44FC5084" w:rsidR="00EA5992" w:rsidRDefault="00EA5992" w:rsidP="00EA5992">
      <w:pPr>
        <w:pStyle w:val="CMDOutputRed"/>
      </w:pPr>
    </w:p>
    <w:p w14:paraId="1DEA7D71" w14:textId="1C3EF7BB" w:rsidR="00EA5992" w:rsidRDefault="00EA5992" w:rsidP="00EA5992">
      <w:pPr>
        <w:pStyle w:val="CMDRed"/>
      </w:pPr>
      <w:r>
        <w:t xml:space="preserve">R2# </w:t>
      </w:r>
      <w:r w:rsidRPr="00EA5992">
        <w:rPr>
          <w:b/>
        </w:rPr>
        <w:t>show ip ospf neighbor</w:t>
      </w:r>
    </w:p>
    <w:p w14:paraId="47DB0ED3" w14:textId="77777777" w:rsidR="00EA5992" w:rsidRDefault="00EA5992" w:rsidP="00EA5992">
      <w:pPr>
        <w:pStyle w:val="CMDOutputRed"/>
      </w:pPr>
    </w:p>
    <w:p w14:paraId="39D48606" w14:textId="77777777" w:rsidR="00EA5992" w:rsidRDefault="00EA5992" w:rsidP="00EA5992">
      <w:pPr>
        <w:pStyle w:val="CMDOutputRed"/>
      </w:pPr>
      <w:r>
        <w:t>Neighbor ID     Pri   State           Dead Time   Address         Interface</w:t>
      </w:r>
    </w:p>
    <w:p w14:paraId="1EA9A655" w14:textId="29267810" w:rsidR="00EA5992" w:rsidRPr="00C62182" w:rsidRDefault="00EA5992" w:rsidP="00EA5992">
      <w:pPr>
        <w:pStyle w:val="CMDOutputRed"/>
      </w:pPr>
      <w:r>
        <w:t>1.1.1.1           1   FULL/BDR        00:00:37    10.53.0.1       GigabitEthernet0/0/1</w:t>
      </w:r>
    </w:p>
    <w:p w14:paraId="5D6E1896" w14:textId="77777777" w:rsidR="00C62182" w:rsidRDefault="00C62182" w:rsidP="00C62182">
      <w:pPr>
        <w:pStyle w:val="Heading4"/>
      </w:pPr>
      <w:r>
        <w:t>Question:</w:t>
      </w:r>
    </w:p>
    <w:p w14:paraId="38D84E6D" w14:textId="17F2ECAB" w:rsidR="00B70125" w:rsidRDefault="00B70125" w:rsidP="00C62182">
      <w:pPr>
        <w:pStyle w:val="SubStepAlpha"/>
        <w:numPr>
          <w:ilvl w:val="0"/>
          <w:numId w:val="0"/>
        </w:numPr>
        <w:spacing w:before="0"/>
        <w:ind w:left="720"/>
      </w:pPr>
      <w:r>
        <w:t>Which router is identified as the DR? Which is the BDR? What was the selection criteria?</w:t>
      </w:r>
    </w:p>
    <w:p w14:paraId="6479A381" w14:textId="25AC6F92" w:rsidR="00C62182" w:rsidRDefault="00C62182" w:rsidP="00C62182">
      <w:pPr>
        <w:pStyle w:val="AnswerLineL50"/>
      </w:pPr>
      <w:r>
        <w:t>Type your answers here.</w:t>
      </w:r>
    </w:p>
    <w:p w14:paraId="4E2B7639" w14:textId="74EF2481" w:rsidR="00B70125" w:rsidRDefault="00B70125" w:rsidP="00C62182">
      <w:pPr>
        <w:pStyle w:val="SubStepAlpha"/>
        <w:numPr>
          <w:ilvl w:val="0"/>
          <w:numId w:val="0"/>
        </w:numPr>
        <w:ind w:left="720"/>
      </w:pPr>
      <w:r w:rsidRPr="00A0029E">
        <w:rPr>
          <w:rStyle w:val="AnswerGray"/>
        </w:rPr>
        <w:t>Answers will vary.</w:t>
      </w:r>
      <w:r w:rsidR="00C62182">
        <w:rPr>
          <w:rStyle w:val="AnswerGray"/>
        </w:rPr>
        <w:t xml:space="preserve"> </w:t>
      </w:r>
      <w:r>
        <w:rPr>
          <w:rStyle w:val="AnswerGray"/>
        </w:rPr>
        <w:t xml:space="preserve">In this example </w:t>
      </w:r>
      <w:r w:rsidRPr="00A0029E">
        <w:rPr>
          <w:rStyle w:val="AnswerGray"/>
        </w:rPr>
        <w:t>R1 was</w:t>
      </w:r>
      <w:r>
        <w:rPr>
          <w:rStyle w:val="AnswerGray"/>
        </w:rPr>
        <w:t xml:space="preserve"> configured first and was</w:t>
      </w:r>
      <w:r w:rsidRPr="00A0029E">
        <w:rPr>
          <w:rStyle w:val="AnswerGray"/>
        </w:rPr>
        <w:t xml:space="preserve"> speaking OSPF before R2</w:t>
      </w:r>
      <w:r>
        <w:rPr>
          <w:rStyle w:val="AnswerGray"/>
        </w:rPr>
        <w:t>. So during the OSPF election only R1 was configured for OSPF and became the DR. After R2 was configured for OSPF it became the BDR on the Gigabit segment. The router with the highest router ID is used in the selection of DR and BDR.</w:t>
      </w:r>
    </w:p>
    <w:p w14:paraId="746342FE" w14:textId="77777777" w:rsidR="00B70125" w:rsidRDefault="00B70125" w:rsidP="00C62182">
      <w:pPr>
        <w:pStyle w:val="SubStepAlpha"/>
      </w:pPr>
      <w:r>
        <w:t xml:space="preserve">On R1, issue the </w:t>
      </w:r>
      <w:r w:rsidRPr="001D5C9A">
        <w:rPr>
          <w:b/>
          <w:bCs/>
        </w:rPr>
        <w:t>show ip route ospf</w:t>
      </w:r>
      <w:r>
        <w:t xml:space="preserve"> command to verify that the R2 Loopback1 network is present in the routing table. Notice the default behavior of OSPF is to advertise a loopback interface as a host route using a 32 bit mask.</w:t>
      </w:r>
    </w:p>
    <w:p w14:paraId="1F0E05C2" w14:textId="77777777" w:rsidR="00B70125" w:rsidRPr="00C62182" w:rsidRDefault="00B70125" w:rsidP="00C62182">
      <w:pPr>
        <w:pStyle w:val="CMDRed"/>
      </w:pPr>
      <w:r w:rsidRPr="00C62182">
        <w:t xml:space="preserve">R1# </w:t>
      </w:r>
      <w:r w:rsidRPr="00C62182">
        <w:rPr>
          <w:b/>
        </w:rPr>
        <w:t>show ip route ospf</w:t>
      </w:r>
    </w:p>
    <w:p w14:paraId="77FFA423" w14:textId="77777777" w:rsidR="00B70125" w:rsidRPr="00C62182" w:rsidRDefault="00B70125" w:rsidP="00C62182">
      <w:pPr>
        <w:pStyle w:val="CMDOutputRed"/>
      </w:pPr>
      <w:r w:rsidRPr="00C62182">
        <w:t>&lt;output omitted&gt;</w:t>
      </w:r>
    </w:p>
    <w:p w14:paraId="2548C98E" w14:textId="77777777" w:rsidR="00B70125" w:rsidRPr="00C62182" w:rsidRDefault="00B70125" w:rsidP="00C62182">
      <w:pPr>
        <w:pStyle w:val="CMDOutputRed"/>
      </w:pPr>
      <w:r w:rsidRPr="00C62182">
        <w:t>Gateway of last resort is not set</w:t>
      </w:r>
    </w:p>
    <w:p w14:paraId="7469035B" w14:textId="77777777" w:rsidR="00B70125" w:rsidRPr="00C62182" w:rsidRDefault="00B70125" w:rsidP="00C62182">
      <w:pPr>
        <w:pStyle w:val="CMDOutputRed"/>
      </w:pPr>
      <w:r w:rsidRPr="00C62182">
        <w:t xml:space="preserve">      192.168.1.0/32 is subnetted, 1 subnets</w:t>
      </w:r>
    </w:p>
    <w:p w14:paraId="115B9CC7" w14:textId="1F4175F0" w:rsidR="00B70125" w:rsidRPr="00C62182" w:rsidRDefault="00B70125" w:rsidP="00C62182">
      <w:pPr>
        <w:pStyle w:val="CMDOutputRed"/>
      </w:pPr>
      <w:r w:rsidRPr="00C62182">
        <w:t>O        192.168.1.1 [110/2] via 10.53.0.2, 00:03:12, GigabitEthernet0/0/1</w:t>
      </w:r>
    </w:p>
    <w:p w14:paraId="029A44A8" w14:textId="77777777" w:rsidR="00B70125" w:rsidRDefault="00B70125" w:rsidP="00C62182">
      <w:pPr>
        <w:pStyle w:val="SubStepAlpha"/>
      </w:pPr>
      <w:r>
        <w:t>Ping the R2 Loopback 1 interface address from R1. The ping should succeed.</w:t>
      </w:r>
    </w:p>
    <w:p w14:paraId="734883A5" w14:textId="77777777" w:rsidR="00B70125" w:rsidRPr="00C62182" w:rsidRDefault="00B70125" w:rsidP="00C62182">
      <w:pPr>
        <w:pStyle w:val="CMDRed"/>
      </w:pPr>
      <w:r w:rsidRPr="00C62182">
        <w:t xml:space="preserve">R1# </w:t>
      </w:r>
      <w:r w:rsidRPr="00C62182">
        <w:rPr>
          <w:b/>
        </w:rPr>
        <w:t>ping 192.168.1.1</w:t>
      </w:r>
    </w:p>
    <w:p w14:paraId="3FEF4E00" w14:textId="77777777" w:rsidR="00B70125" w:rsidRPr="00C62182" w:rsidRDefault="00B70125" w:rsidP="00C62182">
      <w:pPr>
        <w:pStyle w:val="CMDOutputRed"/>
      </w:pPr>
      <w:r w:rsidRPr="00C62182">
        <w:t>Type escape sequence to abort.</w:t>
      </w:r>
    </w:p>
    <w:p w14:paraId="5A90268C" w14:textId="77777777" w:rsidR="00B70125" w:rsidRPr="00C62182" w:rsidRDefault="00B70125" w:rsidP="00C62182">
      <w:pPr>
        <w:pStyle w:val="CMDOutputRed"/>
      </w:pPr>
      <w:r w:rsidRPr="00C62182">
        <w:t>Sending 5, 100-byte ICMP Echos to 192.168.1.1, timeout is 2 seconds:</w:t>
      </w:r>
    </w:p>
    <w:p w14:paraId="6723ACD0" w14:textId="77777777" w:rsidR="00B70125" w:rsidRPr="00C62182" w:rsidRDefault="00B70125" w:rsidP="00C62182">
      <w:pPr>
        <w:pStyle w:val="CMDOutputRed"/>
      </w:pPr>
      <w:r w:rsidRPr="00C62182">
        <w:t>!!!!!</w:t>
      </w:r>
    </w:p>
    <w:p w14:paraId="299C49A8" w14:textId="7606BCA5" w:rsidR="00B70125" w:rsidRPr="00C62182" w:rsidRDefault="00B70125" w:rsidP="00C62182">
      <w:pPr>
        <w:pStyle w:val="CMDOutputRed"/>
      </w:pPr>
      <w:r w:rsidRPr="00C62182">
        <w:t>Success rate is 100 percent (5/5), round-trip min/avg/max = 1/1/1 ms</w:t>
      </w:r>
    </w:p>
    <w:p w14:paraId="3A450A25" w14:textId="7048D732" w:rsidR="002400F5" w:rsidRDefault="002400F5" w:rsidP="002400F5">
      <w:pPr>
        <w:pStyle w:val="ConfigWindow"/>
      </w:pPr>
      <w:r>
        <w:t>close configuration window</w:t>
      </w:r>
    </w:p>
    <w:p w14:paraId="6BC28C78" w14:textId="77777777" w:rsidR="00B70125" w:rsidRDefault="00B70125" w:rsidP="002400F5">
      <w:pPr>
        <w:pStyle w:val="Heading2"/>
        <w:spacing w:before="120"/>
      </w:pPr>
      <w:r>
        <w:lastRenderedPageBreak/>
        <w:t>Optimize the Single-Area OSPFv2 configuration</w:t>
      </w:r>
    </w:p>
    <w:p w14:paraId="2193BAA7" w14:textId="7A7940B1" w:rsidR="00B70125" w:rsidRDefault="00B70125" w:rsidP="00C62182">
      <w:pPr>
        <w:pStyle w:val="Heading3"/>
      </w:pPr>
      <w:r>
        <w:t>Implement various optimizations on each router.</w:t>
      </w:r>
    </w:p>
    <w:p w14:paraId="43999732" w14:textId="77777777" w:rsidR="002400F5" w:rsidRDefault="002400F5" w:rsidP="002400F5">
      <w:pPr>
        <w:pStyle w:val="ConfigWindow"/>
      </w:pPr>
      <w:r>
        <w:t>Open configuration window</w:t>
      </w:r>
    </w:p>
    <w:p w14:paraId="3B6C513D" w14:textId="77777777" w:rsidR="00B70125" w:rsidRDefault="00B70125" w:rsidP="002400F5">
      <w:pPr>
        <w:pStyle w:val="SubStepAlpha"/>
        <w:spacing w:before="0"/>
      </w:pPr>
      <w:r>
        <w:t>On R1, configure the interface G0/0/1 OSPF priority to 50 to ensure R1 is the Designated Router.</w:t>
      </w:r>
    </w:p>
    <w:p w14:paraId="45757052" w14:textId="77777777" w:rsidR="00B70125" w:rsidRPr="00656345" w:rsidRDefault="00B70125" w:rsidP="00656345">
      <w:pPr>
        <w:pStyle w:val="CMDRed"/>
      </w:pPr>
      <w:r w:rsidRPr="00656345">
        <w:t xml:space="preserve">R1(config)# </w:t>
      </w:r>
      <w:r w:rsidRPr="00545646">
        <w:rPr>
          <w:b/>
        </w:rPr>
        <w:t>interface g0/0/1</w:t>
      </w:r>
    </w:p>
    <w:p w14:paraId="4562C77D" w14:textId="77777777" w:rsidR="00B70125" w:rsidRPr="00656345" w:rsidRDefault="00B70125" w:rsidP="00656345">
      <w:pPr>
        <w:pStyle w:val="CMDRed"/>
      </w:pPr>
      <w:r w:rsidRPr="00656345">
        <w:t xml:space="preserve">R1(config-if)# </w:t>
      </w:r>
      <w:r w:rsidRPr="00545646">
        <w:rPr>
          <w:b/>
        </w:rPr>
        <w:t>ip ospf priority 50</w:t>
      </w:r>
    </w:p>
    <w:p w14:paraId="798BEE1C" w14:textId="7898CE8D" w:rsidR="00B70125" w:rsidRDefault="00B70125" w:rsidP="00C62182">
      <w:pPr>
        <w:pStyle w:val="SubStepAlpha"/>
      </w:pPr>
      <w:r>
        <w:t>Configure the OSPF timers on the G0/0/1 of each router for a hello time</w:t>
      </w:r>
      <w:r w:rsidR="00545646">
        <w:t>r</w:t>
      </w:r>
      <w:r>
        <w:t xml:space="preserve"> of 30 seconds.</w:t>
      </w:r>
    </w:p>
    <w:p w14:paraId="083A9100" w14:textId="77777777" w:rsidR="00B70125" w:rsidRPr="00545646" w:rsidRDefault="00B70125" w:rsidP="00545646">
      <w:pPr>
        <w:pStyle w:val="CMDRed"/>
      </w:pPr>
      <w:r w:rsidRPr="00545646">
        <w:t xml:space="preserve">R1(config)# </w:t>
      </w:r>
      <w:r w:rsidRPr="00545646">
        <w:rPr>
          <w:b/>
        </w:rPr>
        <w:t>interface g0/0/1</w:t>
      </w:r>
    </w:p>
    <w:p w14:paraId="49D964F9" w14:textId="22AD9779" w:rsidR="00B70125" w:rsidRPr="00545646" w:rsidRDefault="00B70125" w:rsidP="00545646">
      <w:pPr>
        <w:pStyle w:val="CMDRed"/>
      </w:pPr>
      <w:r w:rsidRPr="00545646">
        <w:t xml:space="preserve">R1(config-if)# </w:t>
      </w:r>
      <w:r w:rsidRPr="00545646">
        <w:rPr>
          <w:b/>
        </w:rPr>
        <w:t>ip ospf hello-</w:t>
      </w:r>
      <w:r w:rsidR="00545646">
        <w:rPr>
          <w:b/>
        </w:rPr>
        <w:t>interval</w:t>
      </w:r>
      <w:r w:rsidRPr="00545646">
        <w:rPr>
          <w:b/>
        </w:rPr>
        <w:t xml:space="preserve"> 30</w:t>
      </w:r>
    </w:p>
    <w:p w14:paraId="3403723C" w14:textId="77777777" w:rsidR="00B70125" w:rsidRPr="00545646" w:rsidRDefault="00B70125" w:rsidP="00545646">
      <w:pPr>
        <w:pStyle w:val="CMDRed"/>
      </w:pPr>
    </w:p>
    <w:p w14:paraId="0342301B" w14:textId="77777777" w:rsidR="00B70125" w:rsidRPr="00545646" w:rsidRDefault="00B70125" w:rsidP="00545646">
      <w:pPr>
        <w:pStyle w:val="CMDRed"/>
      </w:pPr>
      <w:r w:rsidRPr="00545646">
        <w:t xml:space="preserve">R2(config)# </w:t>
      </w:r>
      <w:r w:rsidRPr="00545646">
        <w:rPr>
          <w:b/>
        </w:rPr>
        <w:t>interface g0/0/1</w:t>
      </w:r>
    </w:p>
    <w:p w14:paraId="1D3C3A27" w14:textId="12FF2A44" w:rsidR="00B70125" w:rsidRPr="00545646" w:rsidRDefault="00B70125" w:rsidP="00545646">
      <w:pPr>
        <w:pStyle w:val="CMDRed"/>
      </w:pPr>
      <w:r w:rsidRPr="00545646">
        <w:t xml:space="preserve">R1(config-if)# </w:t>
      </w:r>
      <w:r w:rsidRPr="00545646">
        <w:rPr>
          <w:b/>
        </w:rPr>
        <w:t>ip ospf hello-</w:t>
      </w:r>
      <w:r w:rsidR="00545646">
        <w:rPr>
          <w:b/>
        </w:rPr>
        <w:t>interval</w:t>
      </w:r>
      <w:r w:rsidRPr="00545646">
        <w:rPr>
          <w:b/>
        </w:rPr>
        <w:t xml:space="preserve"> 30</w:t>
      </w:r>
    </w:p>
    <w:p w14:paraId="2A8FA271" w14:textId="77777777" w:rsidR="00B70125" w:rsidRDefault="00B70125" w:rsidP="00C62182">
      <w:pPr>
        <w:pStyle w:val="SubStepAlpha"/>
      </w:pPr>
      <w:r>
        <w:t>On R1, configure a default static route that uses interface Loopback 1 as the exit interface. Then, propagate the default route into OSPF. Note the console message after setting the default route.</w:t>
      </w:r>
    </w:p>
    <w:p w14:paraId="6357A356" w14:textId="77777777" w:rsidR="00B70125" w:rsidRPr="00545646" w:rsidRDefault="00B70125" w:rsidP="00545646">
      <w:pPr>
        <w:pStyle w:val="CMDRed"/>
      </w:pPr>
      <w:r w:rsidRPr="00545646">
        <w:t xml:space="preserve">R1(config)# </w:t>
      </w:r>
      <w:r w:rsidRPr="00545646">
        <w:rPr>
          <w:b/>
        </w:rPr>
        <w:t>ip route 0.0.0.0 0.0.0.0 loopack 1</w:t>
      </w:r>
    </w:p>
    <w:p w14:paraId="342215BA" w14:textId="77777777" w:rsidR="00B70125" w:rsidRPr="00545646" w:rsidRDefault="00B70125" w:rsidP="00545646">
      <w:pPr>
        <w:pStyle w:val="CMDRed"/>
      </w:pPr>
      <w:r w:rsidRPr="00545646">
        <w:t>%Default route without gateway, if not a point-to-point interface, may impact performance</w:t>
      </w:r>
    </w:p>
    <w:p w14:paraId="1AA8413C" w14:textId="77777777" w:rsidR="00B70125" w:rsidRPr="00545646" w:rsidRDefault="00B70125" w:rsidP="00545646">
      <w:pPr>
        <w:pStyle w:val="CMDRed"/>
      </w:pPr>
      <w:r w:rsidRPr="00545646">
        <w:t xml:space="preserve">R1(config)# </w:t>
      </w:r>
      <w:r w:rsidRPr="00545646">
        <w:rPr>
          <w:b/>
        </w:rPr>
        <w:t>router ospf 56</w:t>
      </w:r>
    </w:p>
    <w:p w14:paraId="43DB6B45" w14:textId="77777777" w:rsidR="00B70125" w:rsidRPr="00545646" w:rsidRDefault="00B70125" w:rsidP="00545646">
      <w:pPr>
        <w:pStyle w:val="CMDRed"/>
      </w:pPr>
      <w:r w:rsidRPr="00545646">
        <w:t xml:space="preserve">R1(config-router)# </w:t>
      </w:r>
      <w:r w:rsidRPr="00545646">
        <w:rPr>
          <w:b/>
        </w:rPr>
        <w:t>default-information originate</w:t>
      </w:r>
    </w:p>
    <w:p w14:paraId="53AF130D" w14:textId="77777777" w:rsidR="00B70125" w:rsidRDefault="00B70125" w:rsidP="00C62182">
      <w:pPr>
        <w:pStyle w:val="SubStepAlpha"/>
      </w:pPr>
      <w:r>
        <w:t>On R2 only, add the configuration necessary for OSPF to treat R2 Loopback 1 like a point-to-point network. This results in OSPF advertising Loopback 1 using the interface subnet mask.</w:t>
      </w:r>
    </w:p>
    <w:p w14:paraId="7E7AC385" w14:textId="77777777" w:rsidR="00B70125" w:rsidRPr="00545646" w:rsidRDefault="00B70125" w:rsidP="00545646">
      <w:pPr>
        <w:pStyle w:val="CMDRed"/>
      </w:pPr>
      <w:r w:rsidRPr="00545646">
        <w:t xml:space="preserve">R2(config)# </w:t>
      </w:r>
      <w:r w:rsidRPr="00545646">
        <w:rPr>
          <w:b/>
        </w:rPr>
        <w:t>interface loopback 1</w:t>
      </w:r>
    </w:p>
    <w:p w14:paraId="46ABB170" w14:textId="77777777" w:rsidR="00B70125" w:rsidRPr="00545646" w:rsidRDefault="00B70125" w:rsidP="00545646">
      <w:pPr>
        <w:pStyle w:val="CMDRed"/>
      </w:pPr>
      <w:r w:rsidRPr="00545646">
        <w:t xml:space="preserve">R2(config-if)# </w:t>
      </w:r>
      <w:r w:rsidRPr="00545646">
        <w:rPr>
          <w:b/>
        </w:rPr>
        <w:t>ip ospf network point-to-point</w:t>
      </w:r>
    </w:p>
    <w:p w14:paraId="43C2F3B9" w14:textId="77777777" w:rsidR="00B70125" w:rsidRPr="00545646" w:rsidRDefault="00B70125" w:rsidP="00545646">
      <w:pPr>
        <w:pStyle w:val="CMDRed"/>
      </w:pPr>
      <w:r w:rsidRPr="00545646">
        <w:t xml:space="preserve">R2(config-if)# </w:t>
      </w:r>
      <w:r w:rsidRPr="00545646">
        <w:rPr>
          <w:b/>
        </w:rPr>
        <w:t>exit</w:t>
      </w:r>
    </w:p>
    <w:p w14:paraId="290CD879" w14:textId="77777777" w:rsidR="00B70125" w:rsidRDefault="00B70125" w:rsidP="00C62182">
      <w:pPr>
        <w:pStyle w:val="SubStepAlpha"/>
      </w:pPr>
      <w:r>
        <w:t xml:space="preserve">On </w:t>
      </w:r>
      <w:r w:rsidRPr="00755E6D">
        <w:rPr>
          <w:u w:val="single"/>
        </w:rPr>
        <w:t>R2 only</w:t>
      </w:r>
      <w:r>
        <w:t>, add the configuration necessary to prevent OSPF advertisements from being sent to the Loopback 1 network.</w:t>
      </w:r>
    </w:p>
    <w:p w14:paraId="6CD972BF" w14:textId="77777777" w:rsidR="00B70125" w:rsidRPr="00545646" w:rsidRDefault="00B70125" w:rsidP="00545646">
      <w:pPr>
        <w:pStyle w:val="CMDRed"/>
      </w:pPr>
      <w:r w:rsidRPr="00545646">
        <w:t xml:space="preserve">R2(config)# </w:t>
      </w:r>
      <w:r w:rsidRPr="00545646">
        <w:rPr>
          <w:b/>
        </w:rPr>
        <w:t>router ospf 56</w:t>
      </w:r>
    </w:p>
    <w:p w14:paraId="6D13EC97" w14:textId="77777777" w:rsidR="00B70125" w:rsidRPr="00545646" w:rsidRDefault="00B70125" w:rsidP="00545646">
      <w:pPr>
        <w:pStyle w:val="CMDRed"/>
      </w:pPr>
      <w:r w:rsidRPr="00545646">
        <w:t xml:space="preserve">R2(config-router)# </w:t>
      </w:r>
      <w:r w:rsidRPr="00545646">
        <w:rPr>
          <w:b/>
        </w:rPr>
        <w:t>passive-interface loopback 1</w:t>
      </w:r>
    </w:p>
    <w:p w14:paraId="30684994" w14:textId="77777777" w:rsidR="00B70125" w:rsidRPr="00545646" w:rsidRDefault="00B70125" w:rsidP="00545646">
      <w:pPr>
        <w:pStyle w:val="CMDRed"/>
      </w:pPr>
      <w:r w:rsidRPr="00545646">
        <w:t xml:space="preserve">R2(config-router)# </w:t>
      </w:r>
      <w:r w:rsidRPr="00545646">
        <w:rPr>
          <w:b/>
        </w:rPr>
        <w:t>exit</w:t>
      </w:r>
    </w:p>
    <w:p w14:paraId="2BDB7BD3" w14:textId="77777777" w:rsidR="00B70125" w:rsidRDefault="00B70125" w:rsidP="00C62182">
      <w:pPr>
        <w:pStyle w:val="SubStepAlpha"/>
      </w:pPr>
      <w:r>
        <w:t xml:space="preserve">Change the reference bandwidth on each router to 1Gbs. After this configuration, restart OSPF using the </w:t>
      </w:r>
      <w:r w:rsidRPr="001D5C9A">
        <w:rPr>
          <w:b/>
          <w:bCs/>
        </w:rPr>
        <w:t xml:space="preserve">clear ip ospf </w:t>
      </w:r>
      <w:r>
        <w:rPr>
          <w:b/>
          <w:bCs/>
        </w:rPr>
        <w:t>process</w:t>
      </w:r>
      <w:r>
        <w:t xml:space="preserve"> command. Note the console message after setting the new reference bandwidth.</w:t>
      </w:r>
    </w:p>
    <w:p w14:paraId="1E2A04F4" w14:textId="77777777" w:rsidR="00B70125" w:rsidRPr="00C62182" w:rsidRDefault="00B70125" w:rsidP="00C62182">
      <w:pPr>
        <w:pStyle w:val="CMDRed"/>
      </w:pPr>
      <w:r w:rsidRPr="00C62182">
        <w:t xml:space="preserve">R1(config)# </w:t>
      </w:r>
      <w:r w:rsidRPr="00C62182">
        <w:rPr>
          <w:b/>
        </w:rPr>
        <w:t>router ospf 56</w:t>
      </w:r>
    </w:p>
    <w:p w14:paraId="4D0CBA10" w14:textId="77777777" w:rsidR="00B70125" w:rsidRPr="00C62182" w:rsidRDefault="00B70125" w:rsidP="00C62182">
      <w:pPr>
        <w:pStyle w:val="CMDRed"/>
      </w:pPr>
      <w:r w:rsidRPr="00C62182">
        <w:t xml:space="preserve">R1(config-router)# </w:t>
      </w:r>
      <w:r w:rsidRPr="00C62182">
        <w:rPr>
          <w:b/>
        </w:rPr>
        <w:t>auto-cost reference-bandwidth 1000</w:t>
      </w:r>
    </w:p>
    <w:p w14:paraId="7C4AE534" w14:textId="77777777" w:rsidR="00B70125" w:rsidRPr="00C62182" w:rsidRDefault="00B70125" w:rsidP="00C62182">
      <w:pPr>
        <w:pStyle w:val="CMDOutputRed"/>
        <w:rPr>
          <w:rStyle w:val="DevConfigGray"/>
          <w:color w:val="EE0000"/>
          <w:sz w:val="18"/>
          <w:shd w:val="clear" w:color="auto" w:fill="auto"/>
        </w:rPr>
      </w:pPr>
      <w:r w:rsidRPr="00C62182">
        <w:rPr>
          <w:rStyle w:val="DevConfigGray"/>
          <w:color w:val="EE0000"/>
          <w:sz w:val="18"/>
          <w:shd w:val="clear" w:color="auto" w:fill="auto"/>
        </w:rPr>
        <w:t>%OSPF: Reference bandwidth is changed.</w:t>
      </w:r>
    </w:p>
    <w:p w14:paraId="60480396" w14:textId="77777777" w:rsidR="00B70125" w:rsidRPr="00C62182" w:rsidRDefault="00B70125" w:rsidP="00C62182">
      <w:pPr>
        <w:pStyle w:val="CMDOutputRed"/>
        <w:rPr>
          <w:rStyle w:val="DevConfigGray"/>
          <w:color w:val="EE0000"/>
          <w:sz w:val="18"/>
          <w:shd w:val="clear" w:color="auto" w:fill="auto"/>
        </w:rPr>
      </w:pPr>
      <w:r w:rsidRPr="00C62182">
        <w:rPr>
          <w:rStyle w:val="DevConfigGray"/>
          <w:color w:val="EE0000"/>
          <w:sz w:val="18"/>
          <w:shd w:val="clear" w:color="auto" w:fill="auto"/>
        </w:rPr>
        <w:t>Please ensure reference bandwidth is consistent across all routers.</w:t>
      </w:r>
    </w:p>
    <w:p w14:paraId="45BE6988" w14:textId="77777777" w:rsidR="00B70125" w:rsidRPr="00C62182" w:rsidRDefault="00B70125" w:rsidP="00C62182">
      <w:pPr>
        <w:pStyle w:val="CMDOutputRed"/>
        <w:rPr>
          <w:rStyle w:val="DevConfigGray"/>
          <w:color w:val="EE0000"/>
          <w:sz w:val="18"/>
          <w:shd w:val="clear" w:color="auto" w:fill="auto"/>
        </w:rPr>
      </w:pPr>
      <w:r w:rsidRPr="00C62182">
        <w:rPr>
          <w:rStyle w:val="DevConfigGray"/>
          <w:color w:val="EE0000"/>
          <w:sz w:val="18"/>
          <w:shd w:val="clear" w:color="auto" w:fill="auto"/>
        </w:rPr>
        <w:t>R1(config-router)# end</w:t>
      </w:r>
    </w:p>
    <w:p w14:paraId="34E370A8" w14:textId="77777777" w:rsidR="00B70125" w:rsidRPr="00C62182" w:rsidRDefault="00B70125" w:rsidP="00C62182">
      <w:pPr>
        <w:pStyle w:val="CMDOutputRed"/>
        <w:rPr>
          <w:rStyle w:val="DevConfigGray"/>
          <w:color w:val="EE0000"/>
          <w:sz w:val="18"/>
          <w:shd w:val="clear" w:color="auto" w:fill="auto"/>
        </w:rPr>
      </w:pPr>
      <w:r w:rsidRPr="00C62182">
        <w:rPr>
          <w:rStyle w:val="DevConfigGray"/>
          <w:color w:val="EE0000"/>
          <w:sz w:val="18"/>
          <w:shd w:val="clear" w:color="auto" w:fill="auto"/>
        </w:rPr>
        <w:t>R1# clear ip ospf process</w:t>
      </w:r>
    </w:p>
    <w:p w14:paraId="1465A63D" w14:textId="77777777" w:rsidR="00B70125" w:rsidRPr="00C62182" w:rsidRDefault="00B70125" w:rsidP="00C62182">
      <w:pPr>
        <w:pStyle w:val="CMDRed"/>
      </w:pPr>
      <w:r w:rsidRPr="00C62182">
        <w:t xml:space="preserve">Reset ALL OSPF processes? [no]: </w:t>
      </w:r>
      <w:r w:rsidRPr="00C62182">
        <w:rPr>
          <w:b/>
        </w:rPr>
        <w:t>yes</w:t>
      </w:r>
    </w:p>
    <w:p w14:paraId="1AA73766" w14:textId="77777777" w:rsidR="00B70125" w:rsidRPr="00C62182" w:rsidRDefault="00B70125" w:rsidP="00C62182">
      <w:pPr>
        <w:pStyle w:val="CMDRed"/>
      </w:pPr>
    </w:p>
    <w:p w14:paraId="1C04F13D" w14:textId="77777777" w:rsidR="00B70125" w:rsidRPr="00C62182" w:rsidRDefault="00B70125" w:rsidP="00C62182">
      <w:pPr>
        <w:pStyle w:val="CMDRed"/>
      </w:pPr>
      <w:r w:rsidRPr="00C62182">
        <w:t xml:space="preserve">R2(config)# </w:t>
      </w:r>
      <w:r w:rsidRPr="00C62182">
        <w:rPr>
          <w:b/>
        </w:rPr>
        <w:t>router ospf 56</w:t>
      </w:r>
    </w:p>
    <w:p w14:paraId="04A778F2" w14:textId="77777777" w:rsidR="00B70125" w:rsidRPr="00C62182" w:rsidRDefault="00B70125" w:rsidP="00C62182">
      <w:pPr>
        <w:pStyle w:val="CMDRed"/>
        <w:rPr>
          <w:rStyle w:val="DevConfigGray"/>
          <w:color w:val="EE0000"/>
          <w:shd w:val="clear" w:color="auto" w:fill="auto"/>
        </w:rPr>
      </w:pPr>
      <w:r w:rsidRPr="00C62182">
        <w:rPr>
          <w:rStyle w:val="DevConfigGray"/>
          <w:color w:val="EE0000"/>
          <w:shd w:val="clear" w:color="auto" w:fill="auto"/>
        </w:rPr>
        <w:t xml:space="preserve">R2(config-router)# </w:t>
      </w:r>
      <w:r w:rsidRPr="00C62182">
        <w:rPr>
          <w:rStyle w:val="DevConfigGray"/>
          <w:b/>
          <w:color w:val="EE0000"/>
          <w:shd w:val="clear" w:color="auto" w:fill="auto"/>
        </w:rPr>
        <w:t>auto-cost reference-bandwidth 1000</w:t>
      </w:r>
    </w:p>
    <w:p w14:paraId="27D78FD7" w14:textId="77777777" w:rsidR="00B70125" w:rsidRPr="00C62182" w:rsidRDefault="00B70125" w:rsidP="00C62182">
      <w:pPr>
        <w:pStyle w:val="CMDOutputRed"/>
      </w:pPr>
      <w:r w:rsidRPr="00C62182">
        <w:t>%OSPF: Reference bandwidth is changed.</w:t>
      </w:r>
    </w:p>
    <w:p w14:paraId="13B6003A" w14:textId="77777777" w:rsidR="00B70125" w:rsidRPr="00C62182" w:rsidRDefault="00B70125" w:rsidP="00C62182">
      <w:pPr>
        <w:pStyle w:val="CMDOutputRed"/>
      </w:pPr>
      <w:r w:rsidRPr="00C62182">
        <w:t>Please ensure reference bandwidth is consistent across all routers.</w:t>
      </w:r>
    </w:p>
    <w:p w14:paraId="483371BC" w14:textId="77777777" w:rsidR="00B70125" w:rsidRPr="00C62182" w:rsidRDefault="00B70125" w:rsidP="00C62182">
      <w:pPr>
        <w:pStyle w:val="CMDOutputRed"/>
      </w:pPr>
      <w:r w:rsidRPr="00C62182">
        <w:t>R2(config-router)# end</w:t>
      </w:r>
    </w:p>
    <w:p w14:paraId="789F09C4" w14:textId="77777777" w:rsidR="00B70125" w:rsidRPr="00C62182" w:rsidRDefault="00B70125" w:rsidP="00C62182">
      <w:pPr>
        <w:pStyle w:val="CMDOutputRed"/>
      </w:pPr>
      <w:r w:rsidRPr="00C62182">
        <w:lastRenderedPageBreak/>
        <w:t>R2# clear ip ospf process</w:t>
      </w:r>
    </w:p>
    <w:p w14:paraId="0846A78E" w14:textId="77777777" w:rsidR="00B70125" w:rsidRPr="00C62182" w:rsidRDefault="00B70125" w:rsidP="00C62182">
      <w:pPr>
        <w:pStyle w:val="CMDRed"/>
      </w:pPr>
      <w:r w:rsidRPr="00C62182">
        <w:t xml:space="preserve">Reset ALL OSPF processes? [no]: </w:t>
      </w:r>
      <w:r w:rsidRPr="00C62182">
        <w:rPr>
          <w:b/>
        </w:rPr>
        <w:t>yes</w:t>
      </w:r>
    </w:p>
    <w:p w14:paraId="1996B619" w14:textId="77777777" w:rsidR="00B70125" w:rsidRPr="00013934" w:rsidRDefault="00B70125" w:rsidP="00C62182">
      <w:pPr>
        <w:pStyle w:val="Heading3"/>
      </w:pPr>
      <w:r>
        <w:t>Verify OSPFv2 optimizations are in place.</w:t>
      </w:r>
    </w:p>
    <w:p w14:paraId="45D4A9CF" w14:textId="3FE01C1E" w:rsidR="00B70125" w:rsidRDefault="00B70125" w:rsidP="00C62182">
      <w:pPr>
        <w:pStyle w:val="SubStepAlpha"/>
      </w:pPr>
      <w:r>
        <w:t xml:space="preserve">Issue the </w:t>
      </w:r>
      <w:r w:rsidRPr="001D5C9A">
        <w:rPr>
          <w:b/>
          <w:bCs/>
        </w:rPr>
        <w:t xml:space="preserve">show ip ospf </w:t>
      </w:r>
      <w:r>
        <w:rPr>
          <w:b/>
          <w:bCs/>
        </w:rPr>
        <w:t>interface g0/0/1</w:t>
      </w:r>
      <w:r>
        <w:t xml:space="preserve"> command on R1 and verify that the interface priority has been set to 50 and that the time intervals are Hello 30, Dead 120, and the default Network Type is Broadcast</w:t>
      </w:r>
      <w:r w:rsidR="00815B37">
        <w:t>.</w:t>
      </w:r>
    </w:p>
    <w:p w14:paraId="0A83440B" w14:textId="77777777" w:rsidR="00B70125" w:rsidRPr="00C62182" w:rsidRDefault="00B70125" w:rsidP="00C62182">
      <w:pPr>
        <w:pStyle w:val="CMDRed"/>
      </w:pPr>
      <w:r w:rsidRPr="00C62182">
        <w:t xml:space="preserve">R1# </w:t>
      </w:r>
      <w:r w:rsidRPr="00C62182">
        <w:rPr>
          <w:b/>
        </w:rPr>
        <w:t>show ip ospf interface g0/0/1</w:t>
      </w:r>
    </w:p>
    <w:p w14:paraId="68D6054D" w14:textId="77777777" w:rsidR="00B70125" w:rsidRPr="00C62182" w:rsidRDefault="00B70125" w:rsidP="00C62182">
      <w:pPr>
        <w:pStyle w:val="CMDOutputRed"/>
      </w:pPr>
      <w:r w:rsidRPr="00C62182">
        <w:t>GigabitEthernet0/0/1 is up, line protocol is up</w:t>
      </w:r>
    </w:p>
    <w:p w14:paraId="75965AB9" w14:textId="77777777" w:rsidR="00B70125" w:rsidRPr="00C62182" w:rsidRDefault="00B70125" w:rsidP="00C62182">
      <w:pPr>
        <w:pStyle w:val="CMDOutputRed"/>
      </w:pPr>
      <w:r w:rsidRPr="00C62182">
        <w:t xml:space="preserve">  Internet Address 10.53.0.1/24, Interface ID 7, Area 0</w:t>
      </w:r>
    </w:p>
    <w:p w14:paraId="24235FCC" w14:textId="77777777" w:rsidR="00B70125" w:rsidRPr="00C62182" w:rsidRDefault="00B70125" w:rsidP="00C62182">
      <w:pPr>
        <w:pStyle w:val="CMDOutputRed"/>
      </w:pPr>
      <w:r w:rsidRPr="00C62182">
        <w:t xml:space="preserve">  Attached via Network Statement</w:t>
      </w:r>
    </w:p>
    <w:p w14:paraId="7C1EE0DC" w14:textId="77777777" w:rsidR="00B70125" w:rsidRPr="00C62182" w:rsidRDefault="00B70125" w:rsidP="00C62182">
      <w:pPr>
        <w:pStyle w:val="CMDOutputRed"/>
      </w:pPr>
      <w:r w:rsidRPr="00C62182">
        <w:t xml:space="preserve">  Process ID 56, Router ID 1.1.1.1, Network Type BROADCAST, Cost: 10</w:t>
      </w:r>
    </w:p>
    <w:p w14:paraId="47A54A43" w14:textId="77777777" w:rsidR="00B70125" w:rsidRPr="00C62182" w:rsidRDefault="00B70125" w:rsidP="00C62182">
      <w:pPr>
        <w:pStyle w:val="CMDOutputRed"/>
      </w:pPr>
      <w:r w:rsidRPr="00C62182">
        <w:t xml:space="preserve">  Topology-MTID    Cost    Disabled    Shutdown      Topology Name</w:t>
      </w:r>
    </w:p>
    <w:p w14:paraId="2B1ECD60" w14:textId="77777777" w:rsidR="00B70125" w:rsidRPr="00C62182" w:rsidRDefault="00B70125" w:rsidP="00C62182">
      <w:pPr>
        <w:pStyle w:val="CMDOutputRed"/>
      </w:pPr>
      <w:r w:rsidRPr="00C62182">
        <w:t xml:space="preserve">        0           10        no          no            Base</w:t>
      </w:r>
    </w:p>
    <w:p w14:paraId="57B997F7" w14:textId="77777777" w:rsidR="00B70125" w:rsidRPr="00C62182" w:rsidRDefault="00B70125" w:rsidP="00C62182">
      <w:pPr>
        <w:pStyle w:val="CMDOutputRed"/>
      </w:pPr>
      <w:r w:rsidRPr="00C62182">
        <w:t xml:space="preserve">  Transmit Delay is 1 sec, State DR, Priority 50</w:t>
      </w:r>
    </w:p>
    <w:p w14:paraId="0607D280" w14:textId="77777777" w:rsidR="00B70125" w:rsidRPr="00C62182" w:rsidRDefault="00B70125" w:rsidP="00C62182">
      <w:pPr>
        <w:pStyle w:val="CMDOutputRed"/>
      </w:pPr>
      <w:r w:rsidRPr="00C62182">
        <w:t xml:space="preserve">  Designated Router (ID) 1.1.1.1, Interface address 10.53.0.1</w:t>
      </w:r>
    </w:p>
    <w:p w14:paraId="75231DF6" w14:textId="77777777" w:rsidR="00B70125" w:rsidRPr="00C62182" w:rsidRDefault="00B70125" w:rsidP="00C62182">
      <w:pPr>
        <w:pStyle w:val="CMDOutputRed"/>
      </w:pPr>
      <w:r w:rsidRPr="00C62182">
        <w:t xml:space="preserve">  Backup Designated router (ID) 2.2.2.2, Interface address 10.53.0.2</w:t>
      </w:r>
    </w:p>
    <w:p w14:paraId="5F415FAD" w14:textId="77777777" w:rsidR="00B70125" w:rsidRPr="00C62182" w:rsidRDefault="00B70125" w:rsidP="00C62182">
      <w:pPr>
        <w:pStyle w:val="CMDOutputRed"/>
      </w:pPr>
      <w:r w:rsidRPr="00C62182">
        <w:t xml:space="preserve">  Timer intervals configured, Hello 30, Dead 120, Wait 120, Retransmit 5</w:t>
      </w:r>
    </w:p>
    <w:p w14:paraId="6A004CAE" w14:textId="77777777" w:rsidR="00B70125" w:rsidRPr="00C62182" w:rsidRDefault="00B70125" w:rsidP="00C62182">
      <w:pPr>
        <w:pStyle w:val="CMDOutputRed"/>
      </w:pPr>
      <w:r w:rsidRPr="00C62182">
        <w:t xml:space="preserve">    oob-resync timeout 120</w:t>
      </w:r>
    </w:p>
    <w:p w14:paraId="288AB170" w14:textId="77777777" w:rsidR="00B70125" w:rsidRPr="00C62182" w:rsidRDefault="00B70125" w:rsidP="00C62182">
      <w:pPr>
        <w:pStyle w:val="CMDOutputRed"/>
      </w:pPr>
      <w:r w:rsidRPr="00C62182">
        <w:t xml:space="preserve">    Hello due in 00:00:09</w:t>
      </w:r>
    </w:p>
    <w:p w14:paraId="6BC5E3AF" w14:textId="77777777" w:rsidR="00B70125" w:rsidRPr="00C62182" w:rsidRDefault="00B70125" w:rsidP="00C62182">
      <w:pPr>
        <w:pStyle w:val="CMDOutputRed"/>
      </w:pPr>
      <w:r w:rsidRPr="00C62182">
        <w:t xml:space="preserve">  Supports Link-local Signaling (LLS)</w:t>
      </w:r>
    </w:p>
    <w:p w14:paraId="21BCB427" w14:textId="77777777" w:rsidR="00B70125" w:rsidRPr="00C62182" w:rsidRDefault="00B70125" w:rsidP="00C62182">
      <w:pPr>
        <w:pStyle w:val="CMDOutputRed"/>
      </w:pPr>
      <w:r w:rsidRPr="00C62182">
        <w:t xml:space="preserve">  Cisco NSF helper support enabled</w:t>
      </w:r>
    </w:p>
    <w:p w14:paraId="5F57EE25" w14:textId="77777777" w:rsidR="00B70125" w:rsidRPr="00C62182" w:rsidRDefault="00B70125" w:rsidP="00C62182">
      <w:pPr>
        <w:pStyle w:val="CMDOutputRed"/>
      </w:pPr>
      <w:r w:rsidRPr="00C62182">
        <w:t xml:space="preserve">  IETF NSF helper support enabled</w:t>
      </w:r>
    </w:p>
    <w:p w14:paraId="4B57E133" w14:textId="77777777" w:rsidR="00B70125" w:rsidRPr="00C62182" w:rsidRDefault="00B70125" w:rsidP="00C62182">
      <w:pPr>
        <w:pStyle w:val="CMDOutputRed"/>
      </w:pPr>
      <w:r w:rsidRPr="00C62182">
        <w:t xml:space="preserve">  Index 1/1/1, flood queue length 0</w:t>
      </w:r>
    </w:p>
    <w:p w14:paraId="0567409E" w14:textId="77777777" w:rsidR="00B70125" w:rsidRPr="00C62182" w:rsidRDefault="00B70125" w:rsidP="00C62182">
      <w:pPr>
        <w:pStyle w:val="CMDOutputRed"/>
      </w:pPr>
      <w:r w:rsidRPr="00C62182">
        <w:t xml:space="preserve">  Next 0x0(0)/0x0(0)/0x0(0)</w:t>
      </w:r>
    </w:p>
    <w:p w14:paraId="65268DC4" w14:textId="77777777" w:rsidR="00B70125" w:rsidRPr="00C62182" w:rsidRDefault="00B70125" w:rsidP="00C62182">
      <w:pPr>
        <w:pStyle w:val="CMDOutputRed"/>
      </w:pPr>
      <w:r w:rsidRPr="00C62182">
        <w:t xml:space="preserve">  Last flood scan length is 1, maximum is 1</w:t>
      </w:r>
    </w:p>
    <w:p w14:paraId="13198407" w14:textId="77777777" w:rsidR="00B70125" w:rsidRPr="00C62182" w:rsidRDefault="00B70125" w:rsidP="00C62182">
      <w:pPr>
        <w:pStyle w:val="CMDOutputRed"/>
      </w:pPr>
      <w:r w:rsidRPr="00C62182">
        <w:t xml:space="preserve">  Last flood scan time is 0 msec, maximum is 0 msec</w:t>
      </w:r>
    </w:p>
    <w:p w14:paraId="54EAC2A1" w14:textId="77777777" w:rsidR="00B70125" w:rsidRPr="00C62182" w:rsidRDefault="00B70125" w:rsidP="00C62182">
      <w:pPr>
        <w:pStyle w:val="CMDOutputRed"/>
      </w:pPr>
      <w:r w:rsidRPr="00C62182">
        <w:t xml:space="preserve">  Neighbor Count is 1, Adjacent neighbor count is 1</w:t>
      </w:r>
    </w:p>
    <w:p w14:paraId="4D397C45" w14:textId="77777777" w:rsidR="00B70125" w:rsidRPr="00C62182" w:rsidRDefault="00B70125" w:rsidP="00C62182">
      <w:pPr>
        <w:pStyle w:val="CMDOutputRed"/>
      </w:pPr>
      <w:r w:rsidRPr="00C62182">
        <w:t xml:space="preserve">    Adjacent with neighbor 2.2.2.2  (Backup Designated Router)</w:t>
      </w:r>
    </w:p>
    <w:p w14:paraId="7AA6BF3C" w14:textId="78927B70" w:rsidR="00B70125" w:rsidRPr="00C30EC7" w:rsidRDefault="00B70125" w:rsidP="00C30EC7">
      <w:pPr>
        <w:pStyle w:val="CMDOutputRed"/>
        <w:rPr>
          <w:rStyle w:val="DevConfigGray"/>
          <w:color w:val="EE0000"/>
          <w:sz w:val="18"/>
          <w:shd w:val="clear" w:color="auto" w:fill="auto"/>
        </w:rPr>
      </w:pPr>
      <w:r w:rsidRPr="00C62182">
        <w:t xml:space="preserve">  Suppress hello for 0 neighbor(s)</w:t>
      </w:r>
    </w:p>
    <w:p w14:paraId="6A0356BB" w14:textId="77777777" w:rsidR="00B70125" w:rsidRDefault="00B70125" w:rsidP="00C30EC7">
      <w:pPr>
        <w:pStyle w:val="SubStepAlpha"/>
      </w:pPr>
      <w:r>
        <w:t xml:space="preserve">On R1, issue the </w:t>
      </w:r>
      <w:r w:rsidRPr="001D5C9A">
        <w:rPr>
          <w:b/>
          <w:bCs/>
        </w:rPr>
        <w:t>show ip route ospf</w:t>
      </w:r>
      <w:r>
        <w:t xml:space="preserve"> command to verify that the R2 Loopback1 network is present in the routing table. Note the difference in the metric between this output and the previous output. Also note the mask is now 24 bits as opposed to the 32 bits previously advertised.</w:t>
      </w:r>
    </w:p>
    <w:p w14:paraId="1D23408B" w14:textId="77777777" w:rsidR="00B70125" w:rsidRPr="00C30EC7" w:rsidRDefault="00B70125" w:rsidP="00C30EC7">
      <w:pPr>
        <w:pStyle w:val="CMDRed"/>
      </w:pPr>
      <w:r w:rsidRPr="00C30EC7">
        <w:t xml:space="preserve">R1# </w:t>
      </w:r>
      <w:r w:rsidRPr="00C30EC7">
        <w:rPr>
          <w:b/>
        </w:rPr>
        <w:t>show ip route ospf</w:t>
      </w:r>
    </w:p>
    <w:p w14:paraId="6C6FCA98" w14:textId="77777777" w:rsidR="00B70125" w:rsidRPr="00C30EC7" w:rsidRDefault="00B70125" w:rsidP="00C30EC7">
      <w:pPr>
        <w:pStyle w:val="CMDOutputRed"/>
      </w:pPr>
      <w:r w:rsidRPr="00C30EC7">
        <w:t>&lt;output omitted&gt;</w:t>
      </w:r>
    </w:p>
    <w:p w14:paraId="17BC089B" w14:textId="77777777" w:rsidR="00B70125" w:rsidRPr="00C30EC7" w:rsidRDefault="00B70125" w:rsidP="00C30EC7">
      <w:pPr>
        <w:pStyle w:val="CMDOutputRed"/>
      </w:pPr>
      <w:r w:rsidRPr="00C30EC7">
        <w:t>Gateway of last resort is 0.0.0.0 to network 0.0.0.0</w:t>
      </w:r>
    </w:p>
    <w:p w14:paraId="23A2DEA1" w14:textId="77777777" w:rsidR="00B70125" w:rsidRPr="00C30EC7" w:rsidRDefault="00B70125" w:rsidP="00C30EC7">
      <w:pPr>
        <w:pStyle w:val="CMDOutputRed"/>
      </w:pPr>
      <w:r w:rsidRPr="00C30EC7">
        <w:t>O     192.168.1.0/24 [110/11] via 10.53.0.2, 00:03:11, GigabitEthernet0/0/1</w:t>
      </w:r>
    </w:p>
    <w:p w14:paraId="3A43826E" w14:textId="77777777" w:rsidR="00B70125" w:rsidRDefault="00B70125" w:rsidP="00C30EC7">
      <w:pPr>
        <w:pStyle w:val="SubStepAlpha"/>
      </w:pPr>
      <w:r>
        <w:t xml:space="preserve">On R2, issue the </w:t>
      </w:r>
      <w:r w:rsidRPr="001D5C9A">
        <w:rPr>
          <w:b/>
          <w:bCs/>
        </w:rPr>
        <w:t>show ip route ospf</w:t>
      </w:r>
      <w:r>
        <w:t xml:space="preserve"> command. The only OSPF route information should be the default route R1 is propagating.</w:t>
      </w:r>
    </w:p>
    <w:p w14:paraId="4AEF9BCA" w14:textId="77777777" w:rsidR="00B70125" w:rsidRPr="00C44164" w:rsidRDefault="00B70125" w:rsidP="00C44164">
      <w:pPr>
        <w:pStyle w:val="CMDRed"/>
      </w:pPr>
      <w:r w:rsidRPr="00C44164">
        <w:t xml:space="preserve">R2# </w:t>
      </w:r>
      <w:r w:rsidRPr="00C44164">
        <w:rPr>
          <w:b/>
        </w:rPr>
        <w:t>show ip route ospf</w:t>
      </w:r>
    </w:p>
    <w:p w14:paraId="65386873" w14:textId="77777777" w:rsidR="00B70125" w:rsidRPr="00C44164" w:rsidRDefault="00B70125" w:rsidP="000407EC">
      <w:pPr>
        <w:pStyle w:val="CMDOutputRed"/>
      </w:pPr>
      <w:r w:rsidRPr="00C44164">
        <w:t>&lt;output omitted&gt;</w:t>
      </w:r>
    </w:p>
    <w:p w14:paraId="400BFC56" w14:textId="77777777" w:rsidR="00B70125" w:rsidRPr="00C44164" w:rsidRDefault="00B70125" w:rsidP="000407EC">
      <w:pPr>
        <w:pStyle w:val="CMDOutputRed"/>
      </w:pPr>
      <w:r w:rsidRPr="00C44164">
        <w:t>Gateway of last resort is 10.53.0.1 to network 0.0.0.0</w:t>
      </w:r>
    </w:p>
    <w:p w14:paraId="26DC530C" w14:textId="77777777" w:rsidR="00B70125" w:rsidRPr="00C44164" w:rsidRDefault="00B70125" w:rsidP="000407EC">
      <w:pPr>
        <w:pStyle w:val="CMDOutputRed"/>
      </w:pPr>
      <w:r w:rsidRPr="00C44164">
        <w:t>O*E2  0.0.0.0/0 [110/1] via 10.53.0.1, 00:08:01, GigabitEthernet0/0/1</w:t>
      </w:r>
    </w:p>
    <w:p w14:paraId="34FE72D2" w14:textId="77777777" w:rsidR="00B70125" w:rsidRDefault="00B70125" w:rsidP="00C30EC7">
      <w:pPr>
        <w:pStyle w:val="SubStepAlpha"/>
      </w:pPr>
      <w:r>
        <w:t>Ping the R1 Loopback 1 interface address from R2. The ping should succeed.</w:t>
      </w:r>
    </w:p>
    <w:p w14:paraId="2087BC21" w14:textId="77777777" w:rsidR="00B70125" w:rsidRPr="000407EC" w:rsidRDefault="00B70125" w:rsidP="000407EC">
      <w:pPr>
        <w:pStyle w:val="CMDRed"/>
      </w:pPr>
      <w:r w:rsidRPr="000407EC">
        <w:t xml:space="preserve">R2# </w:t>
      </w:r>
      <w:r w:rsidRPr="000407EC">
        <w:rPr>
          <w:b/>
        </w:rPr>
        <w:t>ping 172.16.1.1</w:t>
      </w:r>
    </w:p>
    <w:p w14:paraId="12490FAA" w14:textId="77777777" w:rsidR="00B70125" w:rsidRPr="000407EC" w:rsidRDefault="00B70125" w:rsidP="000407EC">
      <w:pPr>
        <w:pStyle w:val="CMDOutputRed"/>
      </w:pPr>
      <w:r w:rsidRPr="000407EC">
        <w:t>Type escape sequence to abort.</w:t>
      </w:r>
    </w:p>
    <w:p w14:paraId="17EA9FC9" w14:textId="77777777" w:rsidR="00B70125" w:rsidRPr="000407EC" w:rsidRDefault="00B70125" w:rsidP="000407EC">
      <w:pPr>
        <w:pStyle w:val="CMDOutputRed"/>
      </w:pPr>
      <w:r w:rsidRPr="000407EC">
        <w:t>Sending 5, 100-byte ICMP Echos to 172.16.1.1, timeout is 2 seconds:</w:t>
      </w:r>
    </w:p>
    <w:p w14:paraId="1F00B03F" w14:textId="77777777" w:rsidR="00B70125" w:rsidRPr="000407EC" w:rsidRDefault="00B70125" w:rsidP="000407EC">
      <w:pPr>
        <w:pStyle w:val="CMDOutputRed"/>
      </w:pPr>
      <w:r w:rsidRPr="000407EC">
        <w:t>!!!!!</w:t>
      </w:r>
    </w:p>
    <w:p w14:paraId="689B5B8E" w14:textId="1BBE93A5" w:rsidR="00B70125" w:rsidRPr="000407EC" w:rsidRDefault="00B70125" w:rsidP="000407EC">
      <w:pPr>
        <w:pStyle w:val="CMDOutputRed"/>
      </w:pPr>
      <w:r w:rsidRPr="000407EC">
        <w:lastRenderedPageBreak/>
        <w:t>Success rate is 100 percent (5/5), round-trip min/avg/max = 1/1/1 ms</w:t>
      </w:r>
    </w:p>
    <w:p w14:paraId="1FCDAC85" w14:textId="77777777" w:rsidR="00C30EC7" w:rsidRDefault="00C30EC7" w:rsidP="00C30EC7">
      <w:pPr>
        <w:pStyle w:val="Heading4"/>
      </w:pPr>
      <w:r>
        <w:t>Question:</w:t>
      </w:r>
    </w:p>
    <w:p w14:paraId="2B14379F" w14:textId="2371042D" w:rsidR="00B70125" w:rsidRDefault="00B70125" w:rsidP="00C30EC7">
      <w:pPr>
        <w:pStyle w:val="BodyTextL50"/>
        <w:spacing w:before="0"/>
      </w:pPr>
      <w:r>
        <w:t>Why is the OSPF cost for the default route different tha</w:t>
      </w:r>
      <w:r w:rsidR="000407EC">
        <w:t>n</w:t>
      </w:r>
      <w:r>
        <w:t xml:space="preserve"> the OSPF cost at R1 for the 192.168.1.0/24 network?</w:t>
      </w:r>
    </w:p>
    <w:p w14:paraId="225C5C2B" w14:textId="2B4050E2" w:rsidR="00C30EC7" w:rsidRDefault="00C30EC7" w:rsidP="00C30EC7">
      <w:pPr>
        <w:pStyle w:val="AnswerLineL50"/>
      </w:pPr>
      <w:r>
        <w:t>Type your answers here.</w:t>
      </w:r>
    </w:p>
    <w:p w14:paraId="2D29C0F6" w14:textId="2CBCE48D" w:rsidR="000407EC" w:rsidRDefault="00B70125" w:rsidP="000407EC">
      <w:pPr>
        <w:pStyle w:val="BodyTextL50"/>
        <w:rPr>
          <w:rStyle w:val="AnswerGray"/>
        </w:rPr>
      </w:pPr>
      <w:r>
        <w:rPr>
          <w:rStyle w:val="AnswerGray"/>
        </w:rPr>
        <w:t>A default static route imported into OSPF is</w:t>
      </w:r>
      <w:r w:rsidRPr="00A0029E">
        <w:rPr>
          <w:rStyle w:val="AnswerGray"/>
        </w:rPr>
        <w:t xml:space="preserve"> given the</w:t>
      </w:r>
      <w:r>
        <w:rPr>
          <w:rStyle w:val="AnswerGray"/>
        </w:rPr>
        <w:t xml:space="preserve"> metric </w:t>
      </w:r>
      <w:r w:rsidRPr="00A0029E">
        <w:rPr>
          <w:rStyle w:val="AnswerGray"/>
        </w:rPr>
        <w:t xml:space="preserve">type </w:t>
      </w:r>
      <w:r>
        <w:rPr>
          <w:rStyle w:val="AnswerGray"/>
        </w:rPr>
        <w:t xml:space="preserve">of </w:t>
      </w:r>
      <w:r w:rsidRPr="00A0029E">
        <w:rPr>
          <w:rStyle w:val="AnswerGray"/>
        </w:rPr>
        <w:t>“E</w:t>
      </w:r>
      <w:r>
        <w:rPr>
          <w:rStyle w:val="AnswerGray"/>
        </w:rPr>
        <w:t>2</w:t>
      </w:r>
      <w:r w:rsidRPr="00A0029E">
        <w:rPr>
          <w:rStyle w:val="AnswerGray"/>
        </w:rPr>
        <w:t>”</w:t>
      </w:r>
      <w:r>
        <w:rPr>
          <w:rStyle w:val="AnswerGray"/>
        </w:rPr>
        <w:t xml:space="preserve"> or External Type 2</w:t>
      </w:r>
      <w:r w:rsidRPr="00A0029E">
        <w:rPr>
          <w:rStyle w:val="AnswerGray"/>
        </w:rPr>
        <w:t xml:space="preserve"> by default</w:t>
      </w:r>
      <w:r>
        <w:rPr>
          <w:rStyle w:val="AnswerGray"/>
        </w:rPr>
        <w:t xml:space="preserve">. An “E2” by default, </w:t>
      </w:r>
      <w:r w:rsidRPr="00A0029E">
        <w:rPr>
          <w:rStyle w:val="AnswerGray"/>
        </w:rPr>
        <w:t>keep</w:t>
      </w:r>
      <w:r>
        <w:rPr>
          <w:rStyle w:val="AnswerGray"/>
        </w:rPr>
        <w:t>s</w:t>
      </w:r>
      <w:r w:rsidRPr="00A0029E">
        <w:rPr>
          <w:rStyle w:val="AnswerGray"/>
        </w:rPr>
        <w:t xml:space="preserve"> the same </w:t>
      </w:r>
      <w:r>
        <w:rPr>
          <w:rStyle w:val="AnswerGray"/>
        </w:rPr>
        <w:t xml:space="preserve">OSPF cost </w:t>
      </w:r>
      <w:r w:rsidRPr="00A0029E">
        <w:rPr>
          <w:rStyle w:val="AnswerGray"/>
        </w:rPr>
        <w:t>across the entire OSPF network. In this case, the metric for the default route was 1, so it has a metric of 1 everywhere in the OSPF 56 netw</w:t>
      </w:r>
      <w:r w:rsidRPr="000407EC">
        <w:rPr>
          <w:rStyle w:val="AnswerGray"/>
        </w:rPr>
        <w:t>ork. The 192.168.1.0 /24 network is an internal OSPF route whose metric is cumulative.</w:t>
      </w:r>
    </w:p>
    <w:p w14:paraId="32DF03E4" w14:textId="459723B6" w:rsidR="002400F5" w:rsidRDefault="002400F5" w:rsidP="002400F5">
      <w:pPr>
        <w:pStyle w:val="ConfigWindow"/>
      </w:pPr>
      <w:r>
        <w:t>Close configuration window</w:t>
      </w:r>
    </w:p>
    <w:p w14:paraId="43729760" w14:textId="77777777" w:rsidR="000407EC" w:rsidRPr="004C0909" w:rsidRDefault="000407EC" w:rsidP="002400F5">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0407EC" w14:paraId="2B832DDD" w14:textId="77777777" w:rsidTr="00850E1C">
        <w:trPr>
          <w:cnfStyle w:val="100000000000" w:firstRow="1" w:lastRow="0" w:firstColumn="0" w:lastColumn="0" w:oddVBand="0" w:evenVBand="0" w:oddHBand="0" w:evenHBand="0" w:firstRowFirstColumn="0" w:firstRowLastColumn="0" w:lastRowFirstColumn="0" w:lastRowLastColumn="0"/>
          <w:tblHeader/>
        </w:trPr>
        <w:tc>
          <w:tcPr>
            <w:tcW w:w="1530" w:type="dxa"/>
          </w:tcPr>
          <w:p w14:paraId="1E260B5A" w14:textId="77777777" w:rsidR="000407EC" w:rsidRPr="00763D8B" w:rsidRDefault="000407EC" w:rsidP="00850E1C">
            <w:pPr>
              <w:pStyle w:val="TableHeading"/>
            </w:pPr>
            <w:r w:rsidRPr="00763D8B">
              <w:t>Router Model</w:t>
            </w:r>
          </w:p>
        </w:tc>
        <w:tc>
          <w:tcPr>
            <w:tcW w:w="2250" w:type="dxa"/>
          </w:tcPr>
          <w:p w14:paraId="348E4E7E" w14:textId="77777777" w:rsidR="000407EC" w:rsidRPr="00763D8B" w:rsidRDefault="000407EC" w:rsidP="00850E1C">
            <w:pPr>
              <w:pStyle w:val="TableHeading"/>
            </w:pPr>
            <w:r w:rsidRPr="00763D8B">
              <w:t>Ethernet Interface #1</w:t>
            </w:r>
          </w:p>
        </w:tc>
        <w:tc>
          <w:tcPr>
            <w:tcW w:w="2250" w:type="dxa"/>
          </w:tcPr>
          <w:p w14:paraId="52660699" w14:textId="77777777" w:rsidR="000407EC" w:rsidRPr="00763D8B" w:rsidRDefault="000407EC" w:rsidP="00850E1C">
            <w:pPr>
              <w:pStyle w:val="TableHeading"/>
            </w:pPr>
            <w:r w:rsidRPr="00763D8B">
              <w:t>Ethernet Interface #2</w:t>
            </w:r>
          </w:p>
        </w:tc>
        <w:tc>
          <w:tcPr>
            <w:tcW w:w="2070" w:type="dxa"/>
          </w:tcPr>
          <w:p w14:paraId="2F17F8B8" w14:textId="77777777" w:rsidR="000407EC" w:rsidRPr="00763D8B" w:rsidRDefault="000407EC" w:rsidP="00850E1C">
            <w:pPr>
              <w:pStyle w:val="TableHeading"/>
            </w:pPr>
            <w:r w:rsidRPr="00763D8B">
              <w:t>Serial Interface #1</w:t>
            </w:r>
          </w:p>
        </w:tc>
        <w:tc>
          <w:tcPr>
            <w:tcW w:w="2160" w:type="dxa"/>
          </w:tcPr>
          <w:p w14:paraId="45AD7C37" w14:textId="77777777" w:rsidR="000407EC" w:rsidRPr="00763D8B" w:rsidRDefault="000407EC" w:rsidP="00850E1C">
            <w:pPr>
              <w:pStyle w:val="TableHeading"/>
            </w:pPr>
            <w:r w:rsidRPr="00763D8B">
              <w:t>Serial Interface #2</w:t>
            </w:r>
          </w:p>
        </w:tc>
      </w:tr>
      <w:tr w:rsidR="000407EC" w14:paraId="59B2BC73" w14:textId="77777777" w:rsidTr="00850E1C">
        <w:tc>
          <w:tcPr>
            <w:tcW w:w="1530" w:type="dxa"/>
          </w:tcPr>
          <w:p w14:paraId="62832FA1" w14:textId="77777777" w:rsidR="000407EC" w:rsidRPr="009453F7" w:rsidRDefault="000407EC" w:rsidP="00850E1C">
            <w:pPr>
              <w:pStyle w:val="TableText"/>
            </w:pPr>
            <w:r w:rsidRPr="009453F7">
              <w:t>1800</w:t>
            </w:r>
          </w:p>
        </w:tc>
        <w:tc>
          <w:tcPr>
            <w:tcW w:w="2250" w:type="dxa"/>
          </w:tcPr>
          <w:p w14:paraId="5DC7241B" w14:textId="77777777" w:rsidR="000407EC" w:rsidRPr="009453F7" w:rsidRDefault="000407EC" w:rsidP="00850E1C">
            <w:pPr>
              <w:pStyle w:val="TableText"/>
            </w:pPr>
            <w:r w:rsidRPr="009453F7">
              <w:t>Fast Ethernet 0/0 (F0/0)</w:t>
            </w:r>
          </w:p>
        </w:tc>
        <w:tc>
          <w:tcPr>
            <w:tcW w:w="2250" w:type="dxa"/>
          </w:tcPr>
          <w:p w14:paraId="3BC0F9DF" w14:textId="77777777" w:rsidR="000407EC" w:rsidRPr="009453F7" w:rsidRDefault="000407EC" w:rsidP="00850E1C">
            <w:pPr>
              <w:pStyle w:val="TableText"/>
            </w:pPr>
            <w:r w:rsidRPr="009453F7">
              <w:t>Fast Ethernet 0/1 (F0/1)</w:t>
            </w:r>
          </w:p>
        </w:tc>
        <w:tc>
          <w:tcPr>
            <w:tcW w:w="2070" w:type="dxa"/>
          </w:tcPr>
          <w:p w14:paraId="753EC696" w14:textId="77777777" w:rsidR="000407EC" w:rsidRPr="009453F7" w:rsidRDefault="000407EC" w:rsidP="00850E1C">
            <w:pPr>
              <w:pStyle w:val="TableText"/>
            </w:pPr>
            <w:r w:rsidRPr="009453F7">
              <w:t>Serial 0/0/0 (S0/0/0)</w:t>
            </w:r>
          </w:p>
        </w:tc>
        <w:tc>
          <w:tcPr>
            <w:tcW w:w="2160" w:type="dxa"/>
          </w:tcPr>
          <w:p w14:paraId="04555BE3" w14:textId="77777777" w:rsidR="000407EC" w:rsidRPr="009453F7" w:rsidRDefault="000407EC" w:rsidP="00850E1C">
            <w:pPr>
              <w:pStyle w:val="TableText"/>
            </w:pPr>
            <w:r w:rsidRPr="009453F7">
              <w:t>Serial 0/0/1 (S0/0</w:t>
            </w:r>
            <w:r>
              <w:t>/</w:t>
            </w:r>
            <w:r w:rsidRPr="009453F7">
              <w:t>1)</w:t>
            </w:r>
          </w:p>
        </w:tc>
      </w:tr>
      <w:tr w:rsidR="000407EC" w14:paraId="47C83028" w14:textId="77777777" w:rsidTr="00850E1C">
        <w:tc>
          <w:tcPr>
            <w:tcW w:w="1530" w:type="dxa"/>
          </w:tcPr>
          <w:p w14:paraId="38F46F54" w14:textId="77777777" w:rsidR="000407EC" w:rsidRPr="009453F7" w:rsidRDefault="000407EC" w:rsidP="00850E1C">
            <w:pPr>
              <w:pStyle w:val="TableText"/>
            </w:pPr>
            <w:r w:rsidRPr="009453F7">
              <w:t>1900</w:t>
            </w:r>
          </w:p>
        </w:tc>
        <w:tc>
          <w:tcPr>
            <w:tcW w:w="2250" w:type="dxa"/>
          </w:tcPr>
          <w:p w14:paraId="145FC468" w14:textId="77777777" w:rsidR="000407EC" w:rsidRPr="009453F7" w:rsidRDefault="000407EC" w:rsidP="00850E1C">
            <w:pPr>
              <w:pStyle w:val="TableText"/>
            </w:pPr>
            <w:r w:rsidRPr="009453F7">
              <w:t>Gigabit Ethernet 0/0 (G0/0)</w:t>
            </w:r>
          </w:p>
        </w:tc>
        <w:tc>
          <w:tcPr>
            <w:tcW w:w="2250" w:type="dxa"/>
          </w:tcPr>
          <w:p w14:paraId="38FE89EC" w14:textId="77777777" w:rsidR="000407EC" w:rsidRPr="009453F7" w:rsidRDefault="000407EC" w:rsidP="00850E1C">
            <w:pPr>
              <w:pStyle w:val="TableText"/>
            </w:pPr>
            <w:r w:rsidRPr="009453F7">
              <w:t>Gigabit Ethernet 0/1 (G0/1)</w:t>
            </w:r>
          </w:p>
        </w:tc>
        <w:tc>
          <w:tcPr>
            <w:tcW w:w="2070" w:type="dxa"/>
          </w:tcPr>
          <w:p w14:paraId="17FDE8CC" w14:textId="77777777" w:rsidR="000407EC" w:rsidRPr="009453F7" w:rsidRDefault="000407EC" w:rsidP="00850E1C">
            <w:pPr>
              <w:pStyle w:val="TableText"/>
            </w:pPr>
            <w:r w:rsidRPr="009453F7">
              <w:t>Serial 0/0/0 (S0/0/0)</w:t>
            </w:r>
          </w:p>
        </w:tc>
        <w:tc>
          <w:tcPr>
            <w:tcW w:w="2160" w:type="dxa"/>
          </w:tcPr>
          <w:p w14:paraId="02D88738" w14:textId="77777777" w:rsidR="000407EC" w:rsidRPr="009453F7" w:rsidRDefault="000407EC" w:rsidP="00850E1C">
            <w:pPr>
              <w:pStyle w:val="TableText"/>
            </w:pPr>
            <w:r w:rsidRPr="009453F7">
              <w:t>Serial 0/0/1 (S0/0/1)</w:t>
            </w:r>
          </w:p>
        </w:tc>
      </w:tr>
      <w:tr w:rsidR="000407EC" w14:paraId="4112F087" w14:textId="77777777" w:rsidTr="00850E1C">
        <w:tc>
          <w:tcPr>
            <w:tcW w:w="1530" w:type="dxa"/>
          </w:tcPr>
          <w:p w14:paraId="65EC4CF1" w14:textId="77777777" w:rsidR="000407EC" w:rsidRPr="009453F7" w:rsidRDefault="000407EC" w:rsidP="00850E1C">
            <w:pPr>
              <w:pStyle w:val="TableText"/>
            </w:pPr>
            <w:r w:rsidRPr="009453F7">
              <w:t>2801</w:t>
            </w:r>
          </w:p>
        </w:tc>
        <w:tc>
          <w:tcPr>
            <w:tcW w:w="2250" w:type="dxa"/>
          </w:tcPr>
          <w:p w14:paraId="3550A54C" w14:textId="77777777" w:rsidR="000407EC" w:rsidRPr="009453F7" w:rsidRDefault="000407EC" w:rsidP="00850E1C">
            <w:pPr>
              <w:pStyle w:val="TableText"/>
            </w:pPr>
            <w:r w:rsidRPr="009453F7">
              <w:t>Fast Ethernet 0/0 (F0/0)</w:t>
            </w:r>
          </w:p>
        </w:tc>
        <w:tc>
          <w:tcPr>
            <w:tcW w:w="2250" w:type="dxa"/>
          </w:tcPr>
          <w:p w14:paraId="71E23617" w14:textId="77777777" w:rsidR="000407EC" w:rsidRPr="009453F7" w:rsidRDefault="000407EC" w:rsidP="00850E1C">
            <w:pPr>
              <w:pStyle w:val="TableText"/>
            </w:pPr>
            <w:r w:rsidRPr="009453F7">
              <w:t>Fast Ethernet 0/1 (F0/1)</w:t>
            </w:r>
          </w:p>
        </w:tc>
        <w:tc>
          <w:tcPr>
            <w:tcW w:w="2070" w:type="dxa"/>
          </w:tcPr>
          <w:p w14:paraId="0E41F643" w14:textId="77777777" w:rsidR="000407EC" w:rsidRPr="009453F7" w:rsidRDefault="000407EC" w:rsidP="00850E1C">
            <w:pPr>
              <w:pStyle w:val="TableText"/>
            </w:pPr>
            <w:r w:rsidRPr="009453F7">
              <w:t>Serial 0/1/0 (S0/1/0)</w:t>
            </w:r>
          </w:p>
        </w:tc>
        <w:tc>
          <w:tcPr>
            <w:tcW w:w="2160" w:type="dxa"/>
          </w:tcPr>
          <w:p w14:paraId="13911D04" w14:textId="77777777" w:rsidR="000407EC" w:rsidRPr="009453F7" w:rsidRDefault="000407EC" w:rsidP="00850E1C">
            <w:pPr>
              <w:pStyle w:val="TableText"/>
            </w:pPr>
            <w:r w:rsidRPr="009453F7">
              <w:t>Serial 0/1/1 (S0/1/1)</w:t>
            </w:r>
          </w:p>
        </w:tc>
      </w:tr>
      <w:tr w:rsidR="000407EC" w14:paraId="4EE7C352" w14:textId="77777777" w:rsidTr="00850E1C">
        <w:tc>
          <w:tcPr>
            <w:tcW w:w="1530" w:type="dxa"/>
          </w:tcPr>
          <w:p w14:paraId="0EA24F3A" w14:textId="77777777" w:rsidR="000407EC" w:rsidRPr="009453F7" w:rsidRDefault="000407EC" w:rsidP="00850E1C">
            <w:pPr>
              <w:pStyle w:val="TableText"/>
            </w:pPr>
            <w:r w:rsidRPr="009453F7">
              <w:t>2811</w:t>
            </w:r>
          </w:p>
        </w:tc>
        <w:tc>
          <w:tcPr>
            <w:tcW w:w="2250" w:type="dxa"/>
          </w:tcPr>
          <w:p w14:paraId="03C611EE" w14:textId="77777777" w:rsidR="000407EC" w:rsidRPr="009453F7" w:rsidRDefault="000407EC" w:rsidP="00850E1C">
            <w:pPr>
              <w:pStyle w:val="TableText"/>
            </w:pPr>
            <w:r w:rsidRPr="009453F7">
              <w:t>Fast Ethernet 0/0 (F0/0)</w:t>
            </w:r>
          </w:p>
        </w:tc>
        <w:tc>
          <w:tcPr>
            <w:tcW w:w="2250" w:type="dxa"/>
          </w:tcPr>
          <w:p w14:paraId="60AA913B" w14:textId="77777777" w:rsidR="000407EC" w:rsidRPr="009453F7" w:rsidRDefault="000407EC" w:rsidP="00850E1C">
            <w:pPr>
              <w:pStyle w:val="TableText"/>
            </w:pPr>
            <w:r w:rsidRPr="009453F7">
              <w:t>Fast Ethernet 0/1 (F0/1)</w:t>
            </w:r>
          </w:p>
        </w:tc>
        <w:tc>
          <w:tcPr>
            <w:tcW w:w="2070" w:type="dxa"/>
          </w:tcPr>
          <w:p w14:paraId="0A926000" w14:textId="77777777" w:rsidR="000407EC" w:rsidRPr="009453F7" w:rsidRDefault="000407EC" w:rsidP="00850E1C">
            <w:pPr>
              <w:pStyle w:val="TableText"/>
            </w:pPr>
            <w:r w:rsidRPr="009453F7">
              <w:t>Serial 0/0/0 (S0/0/0)</w:t>
            </w:r>
          </w:p>
        </w:tc>
        <w:tc>
          <w:tcPr>
            <w:tcW w:w="2160" w:type="dxa"/>
          </w:tcPr>
          <w:p w14:paraId="2C799221" w14:textId="77777777" w:rsidR="000407EC" w:rsidRPr="009453F7" w:rsidRDefault="000407EC" w:rsidP="00850E1C">
            <w:pPr>
              <w:pStyle w:val="TableText"/>
            </w:pPr>
            <w:r w:rsidRPr="009453F7">
              <w:t>Serial 0/0/1 (S0/0/1)</w:t>
            </w:r>
          </w:p>
        </w:tc>
      </w:tr>
      <w:tr w:rsidR="000407EC" w14:paraId="0451C3E0" w14:textId="77777777" w:rsidTr="00850E1C">
        <w:tc>
          <w:tcPr>
            <w:tcW w:w="1530" w:type="dxa"/>
          </w:tcPr>
          <w:p w14:paraId="2C3CF7A2" w14:textId="77777777" w:rsidR="000407EC" w:rsidRPr="009453F7" w:rsidRDefault="000407EC" w:rsidP="00850E1C">
            <w:pPr>
              <w:pStyle w:val="TableText"/>
            </w:pPr>
            <w:r w:rsidRPr="009453F7">
              <w:t>2900</w:t>
            </w:r>
          </w:p>
        </w:tc>
        <w:tc>
          <w:tcPr>
            <w:tcW w:w="2250" w:type="dxa"/>
          </w:tcPr>
          <w:p w14:paraId="39F4C955" w14:textId="77777777" w:rsidR="000407EC" w:rsidRPr="009453F7" w:rsidRDefault="000407EC" w:rsidP="00850E1C">
            <w:pPr>
              <w:pStyle w:val="TableText"/>
            </w:pPr>
            <w:r w:rsidRPr="009453F7">
              <w:t>Gigabit Ethernet 0/0 (G0/0)</w:t>
            </w:r>
          </w:p>
        </w:tc>
        <w:tc>
          <w:tcPr>
            <w:tcW w:w="2250" w:type="dxa"/>
          </w:tcPr>
          <w:p w14:paraId="7EDCA6A7" w14:textId="77777777" w:rsidR="000407EC" w:rsidRPr="009453F7" w:rsidRDefault="000407EC" w:rsidP="00850E1C">
            <w:pPr>
              <w:pStyle w:val="TableText"/>
            </w:pPr>
            <w:r w:rsidRPr="009453F7">
              <w:t>Gigabit Ethernet 0/1 (G0/1)</w:t>
            </w:r>
          </w:p>
        </w:tc>
        <w:tc>
          <w:tcPr>
            <w:tcW w:w="2070" w:type="dxa"/>
          </w:tcPr>
          <w:p w14:paraId="71F260A2" w14:textId="77777777" w:rsidR="000407EC" w:rsidRPr="009453F7" w:rsidRDefault="000407EC" w:rsidP="00850E1C">
            <w:pPr>
              <w:pStyle w:val="TableText"/>
            </w:pPr>
            <w:r w:rsidRPr="009453F7">
              <w:t>Serial 0/0/0 (S0/0/0)</w:t>
            </w:r>
          </w:p>
        </w:tc>
        <w:tc>
          <w:tcPr>
            <w:tcW w:w="2160" w:type="dxa"/>
          </w:tcPr>
          <w:p w14:paraId="7A720C60" w14:textId="77777777" w:rsidR="000407EC" w:rsidRPr="009453F7" w:rsidRDefault="000407EC" w:rsidP="00850E1C">
            <w:pPr>
              <w:pStyle w:val="TableText"/>
            </w:pPr>
            <w:r w:rsidRPr="009453F7">
              <w:t>Serial 0/0/1 (S0/0/1)</w:t>
            </w:r>
          </w:p>
        </w:tc>
      </w:tr>
      <w:tr w:rsidR="000407EC" w14:paraId="46093DFE" w14:textId="77777777" w:rsidTr="00850E1C">
        <w:tc>
          <w:tcPr>
            <w:tcW w:w="1530" w:type="dxa"/>
          </w:tcPr>
          <w:p w14:paraId="4FD42BBC" w14:textId="77777777" w:rsidR="000407EC" w:rsidRPr="009453F7" w:rsidRDefault="000407EC" w:rsidP="00850E1C">
            <w:pPr>
              <w:pStyle w:val="TableText"/>
            </w:pPr>
            <w:r>
              <w:t>4221</w:t>
            </w:r>
          </w:p>
        </w:tc>
        <w:tc>
          <w:tcPr>
            <w:tcW w:w="2250" w:type="dxa"/>
          </w:tcPr>
          <w:p w14:paraId="199EB074" w14:textId="77777777" w:rsidR="000407EC" w:rsidRPr="009453F7" w:rsidRDefault="000407EC" w:rsidP="00850E1C">
            <w:pPr>
              <w:pStyle w:val="TableText"/>
            </w:pPr>
            <w:r w:rsidRPr="009453F7">
              <w:t>Gigabit Ethernet 0/0</w:t>
            </w:r>
            <w:r>
              <w:t>/0</w:t>
            </w:r>
            <w:r w:rsidRPr="009453F7">
              <w:t xml:space="preserve"> (G0/0</w:t>
            </w:r>
            <w:r>
              <w:t>/0</w:t>
            </w:r>
            <w:r w:rsidRPr="009453F7">
              <w:t>)</w:t>
            </w:r>
          </w:p>
        </w:tc>
        <w:tc>
          <w:tcPr>
            <w:tcW w:w="2250" w:type="dxa"/>
          </w:tcPr>
          <w:p w14:paraId="77E40DDB" w14:textId="77777777" w:rsidR="000407EC" w:rsidRPr="009453F7" w:rsidRDefault="000407EC" w:rsidP="00850E1C">
            <w:pPr>
              <w:pStyle w:val="TableText"/>
            </w:pPr>
            <w:r w:rsidRPr="009453F7">
              <w:t>Gigabit Ethernet 0/0</w:t>
            </w:r>
            <w:r>
              <w:t>/1</w:t>
            </w:r>
            <w:r w:rsidRPr="009453F7">
              <w:t xml:space="preserve"> (G0/0</w:t>
            </w:r>
            <w:r>
              <w:t>/1</w:t>
            </w:r>
            <w:r w:rsidRPr="009453F7">
              <w:t>)</w:t>
            </w:r>
          </w:p>
        </w:tc>
        <w:tc>
          <w:tcPr>
            <w:tcW w:w="2070" w:type="dxa"/>
          </w:tcPr>
          <w:p w14:paraId="02F481D9" w14:textId="77777777" w:rsidR="000407EC" w:rsidRPr="009453F7" w:rsidRDefault="000407EC" w:rsidP="00850E1C">
            <w:pPr>
              <w:pStyle w:val="TableText"/>
            </w:pPr>
            <w:r>
              <w:t>Serial 0/1/0 (S0/1</w:t>
            </w:r>
            <w:r w:rsidRPr="009453F7">
              <w:t>/0)</w:t>
            </w:r>
          </w:p>
        </w:tc>
        <w:tc>
          <w:tcPr>
            <w:tcW w:w="2160" w:type="dxa"/>
          </w:tcPr>
          <w:p w14:paraId="79261BE6" w14:textId="77777777" w:rsidR="000407EC" w:rsidRPr="009453F7" w:rsidRDefault="000407EC" w:rsidP="00850E1C">
            <w:pPr>
              <w:pStyle w:val="TableText"/>
            </w:pPr>
            <w:r>
              <w:t>Serial 0/1/1</w:t>
            </w:r>
            <w:r w:rsidRPr="009453F7">
              <w:t xml:space="preserve"> (S0/</w:t>
            </w:r>
            <w:r>
              <w:t>1/1</w:t>
            </w:r>
            <w:r w:rsidRPr="009453F7">
              <w:t>)</w:t>
            </w:r>
          </w:p>
        </w:tc>
      </w:tr>
      <w:tr w:rsidR="000407EC" w14:paraId="418F3E4E" w14:textId="77777777" w:rsidTr="00850E1C">
        <w:tc>
          <w:tcPr>
            <w:tcW w:w="1530" w:type="dxa"/>
          </w:tcPr>
          <w:p w14:paraId="6B9C185B" w14:textId="77777777" w:rsidR="000407EC" w:rsidRDefault="000407EC" w:rsidP="00850E1C">
            <w:pPr>
              <w:pStyle w:val="TableText"/>
            </w:pPr>
            <w:r>
              <w:t>4300</w:t>
            </w:r>
          </w:p>
        </w:tc>
        <w:tc>
          <w:tcPr>
            <w:tcW w:w="2250" w:type="dxa"/>
          </w:tcPr>
          <w:p w14:paraId="5E5F4827" w14:textId="77777777" w:rsidR="000407EC" w:rsidRPr="009453F7" w:rsidRDefault="000407EC" w:rsidP="00850E1C">
            <w:pPr>
              <w:pStyle w:val="TableText"/>
            </w:pPr>
            <w:r w:rsidRPr="009453F7">
              <w:t>Gigabit Ethernet 0/0</w:t>
            </w:r>
            <w:r>
              <w:t>/0</w:t>
            </w:r>
            <w:r w:rsidRPr="009453F7">
              <w:t xml:space="preserve"> (G0/0</w:t>
            </w:r>
            <w:r>
              <w:t>/0</w:t>
            </w:r>
            <w:r w:rsidRPr="009453F7">
              <w:t>)</w:t>
            </w:r>
          </w:p>
        </w:tc>
        <w:tc>
          <w:tcPr>
            <w:tcW w:w="2250" w:type="dxa"/>
          </w:tcPr>
          <w:p w14:paraId="085FEBFE" w14:textId="77777777" w:rsidR="000407EC" w:rsidRPr="009453F7" w:rsidRDefault="000407EC" w:rsidP="00850E1C">
            <w:pPr>
              <w:pStyle w:val="TableText"/>
            </w:pPr>
            <w:r w:rsidRPr="009453F7">
              <w:t>Gigabit Ethernet 0/0</w:t>
            </w:r>
            <w:r>
              <w:t>/1</w:t>
            </w:r>
            <w:r w:rsidRPr="009453F7">
              <w:t xml:space="preserve"> (G0/0</w:t>
            </w:r>
            <w:r>
              <w:t>/1</w:t>
            </w:r>
            <w:r w:rsidRPr="009453F7">
              <w:t>)</w:t>
            </w:r>
          </w:p>
        </w:tc>
        <w:tc>
          <w:tcPr>
            <w:tcW w:w="2070" w:type="dxa"/>
          </w:tcPr>
          <w:p w14:paraId="62ED315C" w14:textId="77777777" w:rsidR="000407EC" w:rsidRDefault="000407EC" w:rsidP="00850E1C">
            <w:pPr>
              <w:pStyle w:val="TableText"/>
            </w:pPr>
            <w:r>
              <w:t>Serial 0/1/0 (S0/1</w:t>
            </w:r>
            <w:r w:rsidRPr="009453F7">
              <w:t>/0)</w:t>
            </w:r>
          </w:p>
        </w:tc>
        <w:tc>
          <w:tcPr>
            <w:tcW w:w="2160" w:type="dxa"/>
          </w:tcPr>
          <w:p w14:paraId="408B7834" w14:textId="77777777" w:rsidR="000407EC" w:rsidRDefault="000407EC" w:rsidP="00850E1C">
            <w:pPr>
              <w:pStyle w:val="TableText"/>
            </w:pPr>
            <w:r>
              <w:t>Serial 0/1/1</w:t>
            </w:r>
            <w:r w:rsidRPr="009453F7">
              <w:t xml:space="preserve"> (S0/</w:t>
            </w:r>
            <w:r>
              <w:t>1/1</w:t>
            </w:r>
            <w:r w:rsidRPr="009453F7">
              <w:t>)</w:t>
            </w:r>
          </w:p>
        </w:tc>
      </w:tr>
    </w:tbl>
    <w:p w14:paraId="2F5600E4" w14:textId="77777777" w:rsidR="000407EC" w:rsidRPr="00603503" w:rsidRDefault="000407EC" w:rsidP="000407EC">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00BECEF" w14:textId="195A1F7E" w:rsidR="00B70125" w:rsidRPr="00470AD7" w:rsidRDefault="00C30EC7" w:rsidP="00C30EC7">
      <w:pPr>
        <w:pStyle w:val="ConfigWindow"/>
      </w:pPr>
      <w:r>
        <w:t>End of document</w:t>
      </w:r>
    </w:p>
    <w:p w14:paraId="748D61B7" w14:textId="77777777" w:rsidR="00B70125" w:rsidRPr="00227836" w:rsidRDefault="00B70125" w:rsidP="00227836">
      <w:pPr>
        <w:pStyle w:val="Heading1"/>
        <w:rPr>
          <w:rStyle w:val="LabSectionGray"/>
        </w:rPr>
      </w:pPr>
      <w:r w:rsidRPr="00227836">
        <w:rPr>
          <w:rStyle w:val="LabSectionGray"/>
        </w:rPr>
        <w:t>Device Configs</w:t>
      </w:r>
    </w:p>
    <w:p w14:paraId="6EEAA1F6" w14:textId="77777777" w:rsidR="00B70125" w:rsidRDefault="00B70125" w:rsidP="000407EC">
      <w:pPr>
        <w:pStyle w:val="Heading1"/>
        <w:rPr>
          <w:rStyle w:val="LabSectionGray"/>
        </w:rPr>
      </w:pPr>
      <w:r>
        <w:rPr>
          <w:rStyle w:val="LabSectionGray"/>
        </w:rPr>
        <w:t>Router R1</w:t>
      </w:r>
    </w:p>
    <w:p w14:paraId="3A545D91" w14:textId="77777777" w:rsidR="00B70125" w:rsidRPr="00A0029E" w:rsidRDefault="00B70125" w:rsidP="00B70125">
      <w:pPr>
        <w:pStyle w:val="DevConfigs"/>
        <w:rPr>
          <w:rStyle w:val="DevConfigGray"/>
        </w:rPr>
      </w:pPr>
      <w:r w:rsidRPr="00A0029E">
        <w:rPr>
          <w:rStyle w:val="DevConfigGray"/>
        </w:rPr>
        <w:t xml:space="preserve">R1# </w:t>
      </w:r>
      <w:r w:rsidRPr="000407EC">
        <w:rPr>
          <w:rStyle w:val="DevConfigGray"/>
          <w:b/>
        </w:rPr>
        <w:t>show run</w:t>
      </w:r>
    </w:p>
    <w:p w14:paraId="51965F9D" w14:textId="77777777" w:rsidR="00B70125" w:rsidRPr="00A0029E" w:rsidRDefault="00B70125" w:rsidP="00B70125">
      <w:pPr>
        <w:pStyle w:val="DevConfigs"/>
        <w:rPr>
          <w:rStyle w:val="DevConfigGray"/>
        </w:rPr>
      </w:pPr>
      <w:r w:rsidRPr="00A0029E">
        <w:rPr>
          <w:rStyle w:val="DevConfigGray"/>
        </w:rPr>
        <w:t>Building configuration...</w:t>
      </w:r>
    </w:p>
    <w:p w14:paraId="10DEDF02" w14:textId="77777777" w:rsidR="00B70125" w:rsidRPr="00A0029E" w:rsidRDefault="00B70125" w:rsidP="00B70125">
      <w:pPr>
        <w:pStyle w:val="DevConfigs"/>
        <w:rPr>
          <w:rStyle w:val="DevConfigGray"/>
        </w:rPr>
      </w:pPr>
    </w:p>
    <w:p w14:paraId="511E0274" w14:textId="77777777" w:rsidR="00B70125" w:rsidRPr="00A0029E" w:rsidRDefault="00B70125" w:rsidP="00B70125">
      <w:pPr>
        <w:pStyle w:val="DevConfigs"/>
        <w:rPr>
          <w:rStyle w:val="DevConfigGray"/>
        </w:rPr>
      </w:pPr>
    </w:p>
    <w:p w14:paraId="0750F4DC" w14:textId="77777777" w:rsidR="00B70125" w:rsidRPr="00A0029E" w:rsidRDefault="00B70125" w:rsidP="00B70125">
      <w:pPr>
        <w:pStyle w:val="DevConfigs"/>
        <w:rPr>
          <w:rStyle w:val="DevConfigGray"/>
        </w:rPr>
      </w:pPr>
      <w:r w:rsidRPr="00A0029E">
        <w:rPr>
          <w:rStyle w:val="DevConfigGray"/>
        </w:rPr>
        <w:t>Current configuration : 4138 bytes</w:t>
      </w:r>
    </w:p>
    <w:p w14:paraId="0B566E77" w14:textId="77777777" w:rsidR="00B70125" w:rsidRPr="00A0029E" w:rsidRDefault="00B70125" w:rsidP="00B70125">
      <w:pPr>
        <w:pStyle w:val="DevConfigs"/>
        <w:rPr>
          <w:rStyle w:val="DevConfigGray"/>
        </w:rPr>
      </w:pPr>
      <w:r w:rsidRPr="00A0029E">
        <w:rPr>
          <w:rStyle w:val="DevConfigGray"/>
        </w:rPr>
        <w:t>!</w:t>
      </w:r>
    </w:p>
    <w:p w14:paraId="0DD87F16" w14:textId="77777777" w:rsidR="00B70125" w:rsidRPr="00A0029E" w:rsidRDefault="00B70125" w:rsidP="00B70125">
      <w:pPr>
        <w:pStyle w:val="DevConfigs"/>
        <w:rPr>
          <w:rStyle w:val="DevConfigGray"/>
        </w:rPr>
      </w:pPr>
      <w:r w:rsidRPr="00A0029E">
        <w:rPr>
          <w:rStyle w:val="DevConfigGray"/>
        </w:rPr>
        <w:lastRenderedPageBreak/>
        <w:t>version 16.9</w:t>
      </w:r>
    </w:p>
    <w:p w14:paraId="459016C7" w14:textId="77777777" w:rsidR="00B70125" w:rsidRPr="00A0029E" w:rsidRDefault="00B70125" w:rsidP="00B70125">
      <w:pPr>
        <w:pStyle w:val="DevConfigs"/>
        <w:rPr>
          <w:rStyle w:val="DevConfigGray"/>
        </w:rPr>
      </w:pPr>
      <w:r w:rsidRPr="00A0029E">
        <w:rPr>
          <w:rStyle w:val="DevConfigGray"/>
        </w:rPr>
        <w:t>service timestamps debug datetime msec</w:t>
      </w:r>
    </w:p>
    <w:p w14:paraId="43C6BB71" w14:textId="77777777" w:rsidR="00B70125" w:rsidRPr="00A0029E" w:rsidRDefault="00B70125" w:rsidP="00B70125">
      <w:pPr>
        <w:pStyle w:val="DevConfigs"/>
        <w:rPr>
          <w:rStyle w:val="DevConfigGray"/>
        </w:rPr>
      </w:pPr>
      <w:r w:rsidRPr="00A0029E">
        <w:rPr>
          <w:rStyle w:val="DevConfigGray"/>
        </w:rPr>
        <w:t>service timestamps log datetime msec</w:t>
      </w:r>
    </w:p>
    <w:p w14:paraId="3A11AE26" w14:textId="77777777" w:rsidR="00B70125" w:rsidRPr="00A0029E" w:rsidRDefault="00B70125" w:rsidP="00B70125">
      <w:pPr>
        <w:pStyle w:val="DevConfigs"/>
        <w:rPr>
          <w:rStyle w:val="DevConfigGray"/>
        </w:rPr>
      </w:pPr>
      <w:r w:rsidRPr="00A0029E">
        <w:rPr>
          <w:rStyle w:val="DevConfigGray"/>
        </w:rPr>
        <w:t>service password-encryption</w:t>
      </w:r>
    </w:p>
    <w:p w14:paraId="5352C850" w14:textId="77777777" w:rsidR="00B70125" w:rsidRPr="00A0029E" w:rsidRDefault="00B70125" w:rsidP="00B70125">
      <w:pPr>
        <w:pStyle w:val="DevConfigs"/>
        <w:rPr>
          <w:rStyle w:val="DevConfigGray"/>
        </w:rPr>
      </w:pPr>
      <w:r w:rsidRPr="00A0029E">
        <w:rPr>
          <w:rStyle w:val="DevConfigGray"/>
        </w:rPr>
        <w:t>platform qfp utilization monitor load 80</w:t>
      </w:r>
    </w:p>
    <w:p w14:paraId="29DB7D1B" w14:textId="77777777" w:rsidR="00B70125" w:rsidRPr="00A0029E" w:rsidRDefault="00B70125" w:rsidP="00B70125">
      <w:pPr>
        <w:pStyle w:val="DevConfigs"/>
        <w:rPr>
          <w:rStyle w:val="DevConfigGray"/>
        </w:rPr>
      </w:pPr>
      <w:r w:rsidRPr="00A0029E">
        <w:rPr>
          <w:rStyle w:val="DevConfigGray"/>
        </w:rPr>
        <w:t>no platform punt-keepalive disable-kernel-core</w:t>
      </w:r>
    </w:p>
    <w:p w14:paraId="645B38B1" w14:textId="77777777" w:rsidR="00B70125" w:rsidRPr="00A0029E" w:rsidRDefault="00B70125" w:rsidP="00B70125">
      <w:pPr>
        <w:pStyle w:val="DevConfigs"/>
        <w:rPr>
          <w:rStyle w:val="DevConfigGray"/>
        </w:rPr>
      </w:pPr>
      <w:r w:rsidRPr="00A0029E">
        <w:rPr>
          <w:rStyle w:val="DevConfigGray"/>
        </w:rPr>
        <w:t>!</w:t>
      </w:r>
    </w:p>
    <w:p w14:paraId="1A9ACDDF" w14:textId="77777777" w:rsidR="00B70125" w:rsidRPr="00A0029E" w:rsidRDefault="00B70125" w:rsidP="00B70125">
      <w:pPr>
        <w:pStyle w:val="DevConfigs"/>
        <w:rPr>
          <w:rStyle w:val="DevConfigGray"/>
        </w:rPr>
      </w:pPr>
      <w:r w:rsidRPr="00A0029E">
        <w:rPr>
          <w:rStyle w:val="DevConfigGray"/>
        </w:rPr>
        <w:t>hostname R1</w:t>
      </w:r>
    </w:p>
    <w:p w14:paraId="3FD8A93F" w14:textId="77777777" w:rsidR="00B70125" w:rsidRPr="00A0029E" w:rsidRDefault="00B70125" w:rsidP="00B70125">
      <w:pPr>
        <w:pStyle w:val="DevConfigs"/>
        <w:rPr>
          <w:rStyle w:val="DevConfigGray"/>
        </w:rPr>
      </w:pPr>
      <w:r w:rsidRPr="00A0029E">
        <w:rPr>
          <w:rStyle w:val="DevConfigGray"/>
        </w:rPr>
        <w:t>!</w:t>
      </w:r>
    </w:p>
    <w:p w14:paraId="75E1A96E" w14:textId="77777777" w:rsidR="00B70125" w:rsidRPr="00A0029E" w:rsidRDefault="00B70125" w:rsidP="00B70125">
      <w:pPr>
        <w:pStyle w:val="DevConfigs"/>
        <w:rPr>
          <w:rStyle w:val="DevConfigGray"/>
        </w:rPr>
      </w:pPr>
      <w:r w:rsidRPr="00A0029E">
        <w:rPr>
          <w:rStyle w:val="DevConfigGray"/>
        </w:rPr>
        <w:t>boot-start-marker</w:t>
      </w:r>
    </w:p>
    <w:p w14:paraId="6D2DCF1A" w14:textId="77777777" w:rsidR="00B70125" w:rsidRPr="00A0029E" w:rsidRDefault="00B70125" w:rsidP="00B70125">
      <w:pPr>
        <w:pStyle w:val="DevConfigs"/>
        <w:rPr>
          <w:rStyle w:val="DevConfigGray"/>
        </w:rPr>
      </w:pPr>
      <w:r w:rsidRPr="00A0029E">
        <w:rPr>
          <w:rStyle w:val="DevConfigGray"/>
        </w:rPr>
        <w:t>boot-end-marker</w:t>
      </w:r>
    </w:p>
    <w:p w14:paraId="116F1940" w14:textId="77777777" w:rsidR="00B70125" w:rsidRPr="00A0029E" w:rsidRDefault="00B70125" w:rsidP="00B70125">
      <w:pPr>
        <w:pStyle w:val="DevConfigs"/>
        <w:rPr>
          <w:rStyle w:val="DevConfigGray"/>
        </w:rPr>
      </w:pPr>
      <w:r w:rsidRPr="00A0029E">
        <w:rPr>
          <w:rStyle w:val="DevConfigGray"/>
        </w:rPr>
        <w:t>!</w:t>
      </w:r>
    </w:p>
    <w:p w14:paraId="6E286904" w14:textId="77777777" w:rsidR="00B70125" w:rsidRPr="00A0029E" w:rsidRDefault="00B70125" w:rsidP="00B70125">
      <w:pPr>
        <w:pStyle w:val="DevConfigs"/>
        <w:rPr>
          <w:rStyle w:val="DevConfigGray"/>
        </w:rPr>
      </w:pPr>
      <w:r w:rsidRPr="00A0029E">
        <w:rPr>
          <w:rStyle w:val="DevConfigGray"/>
        </w:rPr>
        <w:t>!</w:t>
      </w:r>
    </w:p>
    <w:p w14:paraId="1F51A435" w14:textId="77777777" w:rsidR="00B70125" w:rsidRPr="00A0029E" w:rsidRDefault="00B70125" w:rsidP="00B70125">
      <w:pPr>
        <w:pStyle w:val="DevConfigs"/>
        <w:rPr>
          <w:rStyle w:val="DevConfigGray"/>
        </w:rPr>
      </w:pPr>
      <w:r w:rsidRPr="00A0029E">
        <w:rPr>
          <w:rStyle w:val="DevConfigGray"/>
        </w:rPr>
        <w:t>vrf definition Mgmt-intf</w:t>
      </w:r>
    </w:p>
    <w:p w14:paraId="1A155282" w14:textId="77777777" w:rsidR="00B70125" w:rsidRPr="00A0029E" w:rsidRDefault="00B70125" w:rsidP="00B70125">
      <w:pPr>
        <w:pStyle w:val="DevConfigs"/>
        <w:rPr>
          <w:rStyle w:val="DevConfigGray"/>
        </w:rPr>
      </w:pPr>
      <w:r w:rsidRPr="00A0029E">
        <w:rPr>
          <w:rStyle w:val="DevConfigGray"/>
        </w:rPr>
        <w:t xml:space="preserve"> !</w:t>
      </w:r>
    </w:p>
    <w:p w14:paraId="3F0B031E" w14:textId="77777777" w:rsidR="00B70125" w:rsidRPr="00A0029E" w:rsidRDefault="00B70125" w:rsidP="00B70125">
      <w:pPr>
        <w:pStyle w:val="DevConfigs"/>
        <w:rPr>
          <w:rStyle w:val="DevConfigGray"/>
        </w:rPr>
      </w:pPr>
      <w:r w:rsidRPr="00A0029E">
        <w:rPr>
          <w:rStyle w:val="DevConfigGray"/>
        </w:rPr>
        <w:t xml:space="preserve"> address-family ipv4</w:t>
      </w:r>
    </w:p>
    <w:p w14:paraId="24837117" w14:textId="77777777" w:rsidR="00B70125" w:rsidRPr="00A0029E" w:rsidRDefault="00B70125" w:rsidP="00B70125">
      <w:pPr>
        <w:pStyle w:val="DevConfigs"/>
        <w:rPr>
          <w:rStyle w:val="DevConfigGray"/>
        </w:rPr>
      </w:pPr>
      <w:r w:rsidRPr="00A0029E">
        <w:rPr>
          <w:rStyle w:val="DevConfigGray"/>
        </w:rPr>
        <w:t xml:space="preserve"> exit-address-family</w:t>
      </w:r>
    </w:p>
    <w:p w14:paraId="61963501" w14:textId="77777777" w:rsidR="00B70125" w:rsidRPr="00A0029E" w:rsidRDefault="00B70125" w:rsidP="00B70125">
      <w:pPr>
        <w:pStyle w:val="DevConfigs"/>
        <w:rPr>
          <w:rStyle w:val="DevConfigGray"/>
        </w:rPr>
      </w:pPr>
      <w:r w:rsidRPr="00A0029E">
        <w:rPr>
          <w:rStyle w:val="DevConfigGray"/>
        </w:rPr>
        <w:t xml:space="preserve"> !</w:t>
      </w:r>
    </w:p>
    <w:p w14:paraId="5A7C434D" w14:textId="77777777" w:rsidR="00B70125" w:rsidRPr="00A0029E" w:rsidRDefault="00B70125" w:rsidP="00B70125">
      <w:pPr>
        <w:pStyle w:val="DevConfigs"/>
        <w:rPr>
          <w:rStyle w:val="DevConfigGray"/>
        </w:rPr>
      </w:pPr>
      <w:r w:rsidRPr="00A0029E">
        <w:rPr>
          <w:rStyle w:val="DevConfigGray"/>
        </w:rPr>
        <w:t xml:space="preserve"> address-family ipv6</w:t>
      </w:r>
    </w:p>
    <w:p w14:paraId="6C2EB5F0" w14:textId="77777777" w:rsidR="00B70125" w:rsidRPr="00A0029E" w:rsidRDefault="00B70125" w:rsidP="00B70125">
      <w:pPr>
        <w:pStyle w:val="DevConfigs"/>
        <w:rPr>
          <w:rStyle w:val="DevConfigGray"/>
        </w:rPr>
      </w:pPr>
      <w:r w:rsidRPr="00A0029E">
        <w:rPr>
          <w:rStyle w:val="DevConfigGray"/>
        </w:rPr>
        <w:t xml:space="preserve"> exit-address-family</w:t>
      </w:r>
    </w:p>
    <w:p w14:paraId="5706B7A4" w14:textId="77777777" w:rsidR="00B70125" w:rsidRPr="00A0029E" w:rsidRDefault="00B70125" w:rsidP="00B70125">
      <w:pPr>
        <w:pStyle w:val="DevConfigs"/>
        <w:rPr>
          <w:rStyle w:val="DevConfigGray"/>
        </w:rPr>
      </w:pPr>
      <w:r w:rsidRPr="00A0029E">
        <w:rPr>
          <w:rStyle w:val="DevConfigGray"/>
        </w:rPr>
        <w:t>!</w:t>
      </w:r>
    </w:p>
    <w:p w14:paraId="37BFE75E" w14:textId="77777777" w:rsidR="00B70125" w:rsidRPr="00A0029E" w:rsidRDefault="00B70125" w:rsidP="00B70125">
      <w:pPr>
        <w:pStyle w:val="DevConfigs"/>
        <w:rPr>
          <w:rStyle w:val="DevConfigGray"/>
        </w:rPr>
      </w:pPr>
      <w:r w:rsidRPr="00A0029E">
        <w:rPr>
          <w:rStyle w:val="DevConfigGray"/>
        </w:rPr>
        <w:t>enable secret 5 $1$uly4$WMyry1cgARCNOP6IOy9TX/</w:t>
      </w:r>
    </w:p>
    <w:p w14:paraId="581BE45A" w14:textId="77777777" w:rsidR="00B70125" w:rsidRPr="00A0029E" w:rsidRDefault="00B70125" w:rsidP="00B70125">
      <w:pPr>
        <w:pStyle w:val="DevConfigs"/>
        <w:rPr>
          <w:rStyle w:val="DevConfigGray"/>
        </w:rPr>
      </w:pPr>
      <w:r w:rsidRPr="00A0029E">
        <w:rPr>
          <w:rStyle w:val="DevConfigGray"/>
        </w:rPr>
        <w:t>!</w:t>
      </w:r>
    </w:p>
    <w:p w14:paraId="41143D6B" w14:textId="77777777" w:rsidR="00B70125" w:rsidRPr="00A0029E" w:rsidRDefault="00B70125" w:rsidP="00B70125">
      <w:pPr>
        <w:pStyle w:val="DevConfigs"/>
        <w:rPr>
          <w:rStyle w:val="DevConfigGray"/>
        </w:rPr>
      </w:pPr>
      <w:r w:rsidRPr="00A0029E">
        <w:rPr>
          <w:rStyle w:val="DevConfigGray"/>
        </w:rPr>
        <w:t>no aaa new-model</w:t>
      </w:r>
    </w:p>
    <w:p w14:paraId="4084FADA" w14:textId="77777777" w:rsidR="00B70125" w:rsidRPr="00A0029E" w:rsidRDefault="00B70125" w:rsidP="00B70125">
      <w:pPr>
        <w:pStyle w:val="DevConfigs"/>
        <w:rPr>
          <w:rStyle w:val="DevConfigGray"/>
        </w:rPr>
      </w:pPr>
      <w:r w:rsidRPr="00A0029E">
        <w:rPr>
          <w:rStyle w:val="DevConfigGray"/>
        </w:rPr>
        <w:t>!</w:t>
      </w:r>
    </w:p>
    <w:p w14:paraId="489853E3" w14:textId="77777777" w:rsidR="00B70125" w:rsidRPr="00A0029E" w:rsidRDefault="00B70125" w:rsidP="00B70125">
      <w:pPr>
        <w:pStyle w:val="DevConfigs"/>
        <w:rPr>
          <w:rStyle w:val="DevConfigGray"/>
        </w:rPr>
      </w:pPr>
      <w:r w:rsidRPr="00A0029E">
        <w:rPr>
          <w:rStyle w:val="DevConfigGray"/>
        </w:rPr>
        <w:t>no ip domain lookup</w:t>
      </w:r>
    </w:p>
    <w:p w14:paraId="52DC2888" w14:textId="720DFF29" w:rsidR="00B70125" w:rsidRPr="00A0029E" w:rsidRDefault="00B70125" w:rsidP="00B70125">
      <w:pPr>
        <w:pStyle w:val="DevConfigs"/>
        <w:rPr>
          <w:rStyle w:val="DevConfigGray"/>
        </w:rPr>
      </w:pPr>
      <w:r w:rsidRPr="00A0029E">
        <w:rPr>
          <w:rStyle w:val="DevConfigGray"/>
        </w:rPr>
        <w:t>!</w:t>
      </w:r>
    </w:p>
    <w:p w14:paraId="630BCE42" w14:textId="77777777" w:rsidR="00B70125" w:rsidRPr="00A0029E" w:rsidRDefault="00B70125" w:rsidP="00B70125">
      <w:pPr>
        <w:pStyle w:val="DevConfigs"/>
        <w:rPr>
          <w:rStyle w:val="DevConfigGray"/>
        </w:rPr>
      </w:pPr>
      <w:r w:rsidRPr="00A0029E">
        <w:rPr>
          <w:rStyle w:val="DevConfigGray"/>
        </w:rPr>
        <w:t>login on-success log</w:t>
      </w:r>
    </w:p>
    <w:p w14:paraId="02A62A45" w14:textId="67370D47" w:rsidR="00B70125" w:rsidRPr="00A0029E" w:rsidRDefault="00B70125" w:rsidP="00B70125">
      <w:pPr>
        <w:pStyle w:val="DevConfigs"/>
        <w:rPr>
          <w:rStyle w:val="DevConfigGray"/>
        </w:rPr>
      </w:pPr>
      <w:r w:rsidRPr="00A0029E">
        <w:rPr>
          <w:rStyle w:val="DevConfigGray"/>
        </w:rPr>
        <w:t>!</w:t>
      </w:r>
    </w:p>
    <w:p w14:paraId="7638B960" w14:textId="55FB9DC0" w:rsidR="00B70125" w:rsidRPr="00A0029E" w:rsidRDefault="00B70125" w:rsidP="00B70125">
      <w:pPr>
        <w:pStyle w:val="DevConfigs"/>
        <w:rPr>
          <w:rStyle w:val="DevConfigGray"/>
        </w:rPr>
      </w:pPr>
      <w:r w:rsidRPr="00A0029E">
        <w:rPr>
          <w:rStyle w:val="DevConfigGray"/>
        </w:rPr>
        <w:t>subscriber templating</w:t>
      </w:r>
    </w:p>
    <w:p w14:paraId="792C7C93" w14:textId="77777777" w:rsidR="00B70125" w:rsidRPr="00A0029E" w:rsidRDefault="00B70125" w:rsidP="00B70125">
      <w:pPr>
        <w:pStyle w:val="DevConfigs"/>
        <w:rPr>
          <w:rStyle w:val="DevConfigGray"/>
        </w:rPr>
      </w:pPr>
      <w:r w:rsidRPr="00A0029E">
        <w:rPr>
          <w:rStyle w:val="DevConfigGray"/>
        </w:rPr>
        <w:t>!</w:t>
      </w:r>
    </w:p>
    <w:p w14:paraId="3AB41867" w14:textId="77777777" w:rsidR="00B70125" w:rsidRPr="00A0029E" w:rsidRDefault="00B70125" w:rsidP="00B70125">
      <w:pPr>
        <w:pStyle w:val="DevConfigs"/>
        <w:rPr>
          <w:rStyle w:val="DevConfigGray"/>
        </w:rPr>
      </w:pPr>
      <w:r w:rsidRPr="00A0029E">
        <w:rPr>
          <w:rStyle w:val="DevConfigGray"/>
        </w:rPr>
        <w:t>multilink bundle-name authenticated</w:t>
      </w:r>
    </w:p>
    <w:p w14:paraId="18F3B973" w14:textId="0E5965C8" w:rsidR="00B70125" w:rsidRPr="00A0029E" w:rsidRDefault="00B70125" w:rsidP="00B70125">
      <w:pPr>
        <w:pStyle w:val="DevConfigs"/>
        <w:rPr>
          <w:rStyle w:val="DevConfigGray"/>
        </w:rPr>
      </w:pPr>
      <w:r w:rsidRPr="00A0029E">
        <w:rPr>
          <w:rStyle w:val="DevConfigGray"/>
        </w:rPr>
        <w:t>!</w:t>
      </w:r>
    </w:p>
    <w:p w14:paraId="759DD50E" w14:textId="6FC73CE8" w:rsidR="00B70125" w:rsidRPr="00A0029E" w:rsidRDefault="00B70125" w:rsidP="00B70125">
      <w:pPr>
        <w:pStyle w:val="DevConfigs"/>
        <w:rPr>
          <w:rStyle w:val="DevConfigGray"/>
        </w:rPr>
      </w:pPr>
      <w:r w:rsidRPr="00A0029E">
        <w:rPr>
          <w:rStyle w:val="DevConfigGray"/>
        </w:rPr>
        <w:t>spanning-tree extend system-id</w:t>
      </w:r>
    </w:p>
    <w:p w14:paraId="430380E2" w14:textId="77777777" w:rsidR="00B70125" w:rsidRPr="00A0029E" w:rsidRDefault="00B70125" w:rsidP="00B70125">
      <w:pPr>
        <w:pStyle w:val="DevConfigs"/>
        <w:rPr>
          <w:rStyle w:val="DevConfigGray"/>
        </w:rPr>
      </w:pPr>
      <w:r w:rsidRPr="00A0029E">
        <w:rPr>
          <w:rStyle w:val="DevConfigGray"/>
        </w:rPr>
        <w:t>!</w:t>
      </w:r>
    </w:p>
    <w:p w14:paraId="78742F3F" w14:textId="77777777" w:rsidR="00B70125" w:rsidRPr="00A0029E" w:rsidRDefault="00B70125" w:rsidP="00B70125">
      <w:pPr>
        <w:pStyle w:val="DevConfigs"/>
        <w:rPr>
          <w:rStyle w:val="DevConfigGray"/>
        </w:rPr>
      </w:pPr>
      <w:r w:rsidRPr="00A0029E">
        <w:rPr>
          <w:rStyle w:val="DevConfigGray"/>
        </w:rPr>
        <w:t>redundancy</w:t>
      </w:r>
    </w:p>
    <w:p w14:paraId="30486AEE" w14:textId="2F1B2FF0" w:rsidR="00B70125" w:rsidRPr="00A0029E" w:rsidRDefault="00B70125" w:rsidP="00B70125">
      <w:pPr>
        <w:pStyle w:val="DevConfigs"/>
        <w:rPr>
          <w:rStyle w:val="DevConfigGray"/>
        </w:rPr>
      </w:pPr>
      <w:r w:rsidRPr="00A0029E">
        <w:rPr>
          <w:rStyle w:val="DevConfigGray"/>
        </w:rPr>
        <w:t xml:space="preserve"> mode none</w:t>
      </w:r>
    </w:p>
    <w:p w14:paraId="653B0387" w14:textId="77777777" w:rsidR="00B70125" w:rsidRPr="00A0029E" w:rsidRDefault="00B70125" w:rsidP="00B70125">
      <w:pPr>
        <w:pStyle w:val="DevConfigs"/>
        <w:rPr>
          <w:rStyle w:val="DevConfigGray"/>
        </w:rPr>
      </w:pPr>
      <w:r w:rsidRPr="00A0029E">
        <w:rPr>
          <w:rStyle w:val="DevConfigGray"/>
        </w:rPr>
        <w:t>!</w:t>
      </w:r>
    </w:p>
    <w:p w14:paraId="24032E6E" w14:textId="77777777" w:rsidR="00B70125" w:rsidRPr="00A0029E" w:rsidRDefault="00B70125" w:rsidP="00B70125">
      <w:pPr>
        <w:pStyle w:val="DevConfigs"/>
        <w:rPr>
          <w:rStyle w:val="DevConfigGray"/>
        </w:rPr>
      </w:pPr>
      <w:r w:rsidRPr="00A0029E">
        <w:rPr>
          <w:rStyle w:val="DevConfigGray"/>
        </w:rPr>
        <w:t>interface Loopback1</w:t>
      </w:r>
    </w:p>
    <w:p w14:paraId="29190A61" w14:textId="77777777" w:rsidR="00B70125" w:rsidRPr="00A0029E" w:rsidRDefault="00B70125" w:rsidP="00B70125">
      <w:pPr>
        <w:pStyle w:val="DevConfigs"/>
        <w:rPr>
          <w:rStyle w:val="DevConfigGray"/>
        </w:rPr>
      </w:pPr>
      <w:r w:rsidRPr="00A0029E">
        <w:rPr>
          <w:rStyle w:val="DevConfigGray"/>
        </w:rPr>
        <w:t xml:space="preserve"> ip address 172.16.1.1 255.255.255.0</w:t>
      </w:r>
    </w:p>
    <w:p w14:paraId="40AFEB9A" w14:textId="77777777" w:rsidR="00B70125" w:rsidRPr="00A0029E" w:rsidRDefault="00B70125" w:rsidP="00B70125">
      <w:pPr>
        <w:pStyle w:val="DevConfigs"/>
        <w:rPr>
          <w:rStyle w:val="DevConfigGray"/>
        </w:rPr>
      </w:pPr>
      <w:r w:rsidRPr="00A0029E">
        <w:rPr>
          <w:rStyle w:val="DevConfigGray"/>
        </w:rPr>
        <w:t>!</w:t>
      </w:r>
    </w:p>
    <w:p w14:paraId="37EE4DE9" w14:textId="77777777" w:rsidR="00B70125" w:rsidRPr="00A0029E" w:rsidRDefault="00B70125" w:rsidP="00B70125">
      <w:pPr>
        <w:pStyle w:val="DevConfigs"/>
        <w:rPr>
          <w:rStyle w:val="DevConfigGray"/>
        </w:rPr>
      </w:pPr>
      <w:r w:rsidRPr="00A0029E">
        <w:rPr>
          <w:rStyle w:val="DevConfigGray"/>
        </w:rPr>
        <w:t>interface GigabitEthernet0/0/0</w:t>
      </w:r>
    </w:p>
    <w:p w14:paraId="4C2FAAC0" w14:textId="77777777" w:rsidR="00B70125" w:rsidRPr="00A0029E" w:rsidRDefault="00B70125" w:rsidP="00B70125">
      <w:pPr>
        <w:pStyle w:val="DevConfigs"/>
        <w:rPr>
          <w:rStyle w:val="DevConfigGray"/>
        </w:rPr>
      </w:pPr>
      <w:r w:rsidRPr="00A0029E">
        <w:rPr>
          <w:rStyle w:val="DevConfigGray"/>
        </w:rPr>
        <w:t xml:space="preserve"> no ip address</w:t>
      </w:r>
    </w:p>
    <w:p w14:paraId="5BB6700C" w14:textId="77777777" w:rsidR="00B70125" w:rsidRPr="00A0029E" w:rsidRDefault="00B70125" w:rsidP="00B70125">
      <w:pPr>
        <w:pStyle w:val="DevConfigs"/>
        <w:rPr>
          <w:rStyle w:val="DevConfigGray"/>
        </w:rPr>
      </w:pPr>
      <w:r w:rsidRPr="00A0029E">
        <w:rPr>
          <w:rStyle w:val="DevConfigGray"/>
        </w:rPr>
        <w:t xml:space="preserve"> shutdown</w:t>
      </w:r>
    </w:p>
    <w:p w14:paraId="00F57692" w14:textId="77777777" w:rsidR="00B70125" w:rsidRPr="00A0029E" w:rsidRDefault="00B70125" w:rsidP="00B70125">
      <w:pPr>
        <w:pStyle w:val="DevConfigs"/>
        <w:rPr>
          <w:rStyle w:val="DevConfigGray"/>
        </w:rPr>
      </w:pPr>
      <w:r w:rsidRPr="00A0029E">
        <w:rPr>
          <w:rStyle w:val="DevConfigGray"/>
        </w:rPr>
        <w:t xml:space="preserve"> negotiation auto</w:t>
      </w:r>
    </w:p>
    <w:p w14:paraId="63D27C54" w14:textId="77777777" w:rsidR="00B70125" w:rsidRPr="00A0029E" w:rsidRDefault="00B70125" w:rsidP="00B70125">
      <w:pPr>
        <w:pStyle w:val="DevConfigs"/>
        <w:rPr>
          <w:rStyle w:val="DevConfigGray"/>
        </w:rPr>
      </w:pPr>
      <w:r w:rsidRPr="00A0029E">
        <w:rPr>
          <w:rStyle w:val="DevConfigGray"/>
        </w:rPr>
        <w:t>!</w:t>
      </w:r>
    </w:p>
    <w:p w14:paraId="1CF892B0" w14:textId="77777777" w:rsidR="00B70125" w:rsidRPr="00A0029E" w:rsidRDefault="00B70125" w:rsidP="00B70125">
      <w:pPr>
        <w:pStyle w:val="DevConfigs"/>
        <w:rPr>
          <w:rStyle w:val="DevConfigGray"/>
        </w:rPr>
      </w:pPr>
      <w:r w:rsidRPr="00A0029E">
        <w:rPr>
          <w:rStyle w:val="DevConfigGray"/>
        </w:rPr>
        <w:t>interface GigabitEthernet0/0/1</w:t>
      </w:r>
    </w:p>
    <w:p w14:paraId="072025A9" w14:textId="77777777" w:rsidR="00B70125" w:rsidRPr="00A0029E" w:rsidRDefault="00B70125" w:rsidP="00B70125">
      <w:pPr>
        <w:pStyle w:val="DevConfigs"/>
        <w:rPr>
          <w:rStyle w:val="DevConfigGray"/>
        </w:rPr>
      </w:pPr>
      <w:r w:rsidRPr="00A0029E">
        <w:rPr>
          <w:rStyle w:val="DevConfigGray"/>
        </w:rPr>
        <w:t xml:space="preserve"> ip address 10.53.0.1 255.255.255.0</w:t>
      </w:r>
    </w:p>
    <w:p w14:paraId="77516EF3" w14:textId="77777777" w:rsidR="00B70125" w:rsidRPr="00A0029E" w:rsidRDefault="00B70125" w:rsidP="00B70125">
      <w:pPr>
        <w:pStyle w:val="DevConfigs"/>
        <w:rPr>
          <w:rStyle w:val="DevConfigGray"/>
        </w:rPr>
      </w:pPr>
      <w:r w:rsidRPr="00A0029E">
        <w:rPr>
          <w:rStyle w:val="DevConfigGray"/>
        </w:rPr>
        <w:t xml:space="preserve"> ip ospf hello-interval 30</w:t>
      </w:r>
    </w:p>
    <w:p w14:paraId="0A1A6714" w14:textId="77777777" w:rsidR="00B70125" w:rsidRPr="00A0029E" w:rsidRDefault="00B70125" w:rsidP="00B70125">
      <w:pPr>
        <w:pStyle w:val="DevConfigs"/>
        <w:rPr>
          <w:rStyle w:val="DevConfigGray"/>
        </w:rPr>
      </w:pPr>
      <w:r w:rsidRPr="00A0029E">
        <w:rPr>
          <w:rStyle w:val="DevConfigGray"/>
        </w:rPr>
        <w:t xml:space="preserve"> ip ospf priority 50</w:t>
      </w:r>
    </w:p>
    <w:p w14:paraId="08C162B3" w14:textId="597BD67B" w:rsidR="00B70125" w:rsidRPr="00A0029E" w:rsidRDefault="00B70125" w:rsidP="00B70125">
      <w:pPr>
        <w:pStyle w:val="DevConfigs"/>
        <w:rPr>
          <w:rStyle w:val="DevConfigGray"/>
        </w:rPr>
      </w:pPr>
      <w:r w:rsidRPr="00A0029E">
        <w:rPr>
          <w:rStyle w:val="DevConfigGray"/>
        </w:rPr>
        <w:lastRenderedPageBreak/>
        <w:t xml:space="preserve"> negotiation auto</w:t>
      </w:r>
    </w:p>
    <w:p w14:paraId="7DF431BC" w14:textId="77777777" w:rsidR="00B70125" w:rsidRPr="00A0029E" w:rsidRDefault="00B70125" w:rsidP="00B70125">
      <w:pPr>
        <w:pStyle w:val="DevConfigs"/>
        <w:rPr>
          <w:rStyle w:val="DevConfigGray"/>
        </w:rPr>
      </w:pPr>
      <w:r w:rsidRPr="00A0029E">
        <w:rPr>
          <w:rStyle w:val="DevConfigGray"/>
        </w:rPr>
        <w:t>!</w:t>
      </w:r>
    </w:p>
    <w:p w14:paraId="1C24E8CB" w14:textId="77777777" w:rsidR="00B70125" w:rsidRPr="00A0029E" w:rsidRDefault="00B70125" w:rsidP="00B70125">
      <w:pPr>
        <w:pStyle w:val="DevConfigs"/>
        <w:rPr>
          <w:rStyle w:val="DevConfigGray"/>
        </w:rPr>
      </w:pPr>
      <w:r w:rsidRPr="00A0029E">
        <w:rPr>
          <w:rStyle w:val="DevConfigGray"/>
        </w:rPr>
        <w:t>interface Serial0/1/0</w:t>
      </w:r>
    </w:p>
    <w:p w14:paraId="4F037203" w14:textId="77777777" w:rsidR="00B70125" w:rsidRPr="00A0029E" w:rsidRDefault="00B70125" w:rsidP="00B70125">
      <w:pPr>
        <w:pStyle w:val="DevConfigs"/>
        <w:rPr>
          <w:rStyle w:val="DevConfigGray"/>
        </w:rPr>
      </w:pPr>
      <w:r w:rsidRPr="00A0029E">
        <w:rPr>
          <w:rStyle w:val="DevConfigGray"/>
        </w:rPr>
        <w:t xml:space="preserve"> no ip address</w:t>
      </w:r>
    </w:p>
    <w:p w14:paraId="5239B4C1" w14:textId="77777777" w:rsidR="00B70125" w:rsidRPr="00A0029E" w:rsidRDefault="00B70125" w:rsidP="00B70125">
      <w:pPr>
        <w:pStyle w:val="DevConfigs"/>
        <w:rPr>
          <w:rStyle w:val="DevConfigGray"/>
        </w:rPr>
      </w:pPr>
      <w:r w:rsidRPr="00A0029E">
        <w:rPr>
          <w:rStyle w:val="DevConfigGray"/>
        </w:rPr>
        <w:t xml:space="preserve"> shutdown</w:t>
      </w:r>
    </w:p>
    <w:p w14:paraId="0AD83DE3" w14:textId="77777777" w:rsidR="00B70125" w:rsidRPr="00A0029E" w:rsidRDefault="00B70125" w:rsidP="00B70125">
      <w:pPr>
        <w:pStyle w:val="DevConfigs"/>
        <w:rPr>
          <w:rStyle w:val="DevConfigGray"/>
        </w:rPr>
      </w:pPr>
      <w:r w:rsidRPr="00A0029E">
        <w:rPr>
          <w:rStyle w:val="DevConfigGray"/>
        </w:rPr>
        <w:t>!</w:t>
      </w:r>
    </w:p>
    <w:p w14:paraId="24CAE4EA" w14:textId="77777777" w:rsidR="00B70125" w:rsidRPr="00A0029E" w:rsidRDefault="00B70125" w:rsidP="00B70125">
      <w:pPr>
        <w:pStyle w:val="DevConfigs"/>
        <w:rPr>
          <w:rStyle w:val="DevConfigGray"/>
        </w:rPr>
      </w:pPr>
      <w:r w:rsidRPr="00A0029E">
        <w:rPr>
          <w:rStyle w:val="DevConfigGray"/>
        </w:rPr>
        <w:t>interface Serial0/1/1</w:t>
      </w:r>
    </w:p>
    <w:p w14:paraId="16BCA85F" w14:textId="77777777" w:rsidR="00B70125" w:rsidRPr="00A0029E" w:rsidRDefault="00B70125" w:rsidP="00B70125">
      <w:pPr>
        <w:pStyle w:val="DevConfigs"/>
        <w:rPr>
          <w:rStyle w:val="DevConfigGray"/>
        </w:rPr>
      </w:pPr>
      <w:r w:rsidRPr="00A0029E">
        <w:rPr>
          <w:rStyle w:val="DevConfigGray"/>
        </w:rPr>
        <w:t xml:space="preserve"> no ip address</w:t>
      </w:r>
    </w:p>
    <w:p w14:paraId="5E94034D" w14:textId="77777777" w:rsidR="00B70125" w:rsidRPr="00A0029E" w:rsidRDefault="00B70125" w:rsidP="00B70125">
      <w:pPr>
        <w:pStyle w:val="DevConfigs"/>
        <w:rPr>
          <w:rStyle w:val="DevConfigGray"/>
        </w:rPr>
      </w:pPr>
      <w:r w:rsidRPr="00A0029E">
        <w:rPr>
          <w:rStyle w:val="DevConfigGray"/>
        </w:rPr>
        <w:t xml:space="preserve"> shutdown</w:t>
      </w:r>
    </w:p>
    <w:p w14:paraId="6F4F830D" w14:textId="77777777" w:rsidR="00B70125" w:rsidRPr="00A0029E" w:rsidRDefault="00B70125" w:rsidP="00B70125">
      <w:pPr>
        <w:pStyle w:val="DevConfigs"/>
        <w:rPr>
          <w:rStyle w:val="DevConfigGray"/>
        </w:rPr>
      </w:pPr>
      <w:r w:rsidRPr="00A0029E">
        <w:rPr>
          <w:rStyle w:val="DevConfigGray"/>
        </w:rPr>
        <w:t>!</w:t>
      </w:r>
    </w:p>
    <w:p w14:paraId="58638102" w14:textId="77777777" w:rsidR="00B70125" w:rsidRPr="00A0029E" w:rsidRDefault="00B70125" w:rsidP="00B70125">
      <w:pPr>
        <w:pStyle w:val="DevConfigs"/>
        <w:rPr>
          <w:rStyle w:val="DevConfigGray"/>
        </w:rPr>
      </w:pPr>
      <w:r w:rsidRPr="00A0029E">
        <w:rPr>
          <w:rStyle w:val="DevConfigGray"/>
        </w:rPr>
        <w:t>router ospf 56</w:t>
      </w:r>
    </w:p>
    <w:p w14:paraId="7C590A28" w14:textId="77777777" w:rsidR="00B70125" w:rsidRPr="00A0029E" w:rsidRDefault="00B70125" w:rsidP="00B70125">
      <w:pPr>
        <w:pStyle w:val="DevConfigs"/>
        <w:rPr>
          <w:rStyle w:val="DevConfigGray"/>
        </w:rPr>
      </w:pPr>
      <w:r w:rsidRPr="00A0029E">
        <w:rPr>
          <w:rStyle w:val="DevConfigGray"/>
        </w:rPr>
        <w:t xml:space="preserve"> router-id 1.1.1.1</w:t>
      </w:r>
    </w:p>
    <w:p w14:paraId="7EE797F7" w14:textId="77777777" w:rsidR="00B70125" w:rsidRPr="00A0029E" w:rsidRDefault="00B70125" w:rsidP="00B70125">
      <w:pPr>
        <w:pStyle w:val="DevConfigs"/>
        <w:rPr>
          <w:rStyle w:val="DevConfigGray"/>
        </w:rPr>
      </w:pPr>
      <w:r w:rsidRPr="00A0029E">
        <w:rPr>
          <w:rStyle w:val="DevConfigGray"/>
        </w:rPr>
        <w:t xml:space="preserve"> auto-cost reference-bandwidth 1000</w:t>
      </w:r>
    </w:p>
    <w:p w14:paraId="15BDCD41" w14:textId="77777777" w:rsidR="00B70125" w:rsidRPr="00A0029E" w:rsidRDefault="00B70125" w:rsidP="00B70125">
      <w:pPr>
        <w:pStyle w:val="DevConfigs"/>
        <w:rPr>
          <w:rStyle w:val="DevConfigGray"/>
        </w:rPr>
      </w:pPr>
      <w:r w:rsidRPr="00A0029E">
        <w:rPr>
          <w:rStyle w:val="DevConfigGray"/>
        </w:rPr>
        <w:t xml:space="preserve"> network 10.53.0.0 0.0.0.255 area 0</w:t>
      </w:r>
    </w:p>
    <w:p w14:paraId="2D77E718" w14:textId="77777777" w:rsidR="00B70125" w:rsidRPr="00A0029E" w:rsidRDefault="00B70125" w:rsidP="00B70125">
      <w:pPr>
        <w:pStyle w:val="DevConfigs"/>
        <w:rPr>
          <w:rStyle w:val="DevConfigGray"/>
        </w:rPr>
      </w:pPr>
      <w:r w:rsidRPr="00A0029E">
        <w:rPr>
          <w:rStyle w:val="DevConfigGray"/>
        </w:rPr>
        <w:t xml:space="preserve"> default-information originate</w:t>
      </w:r>
    </w:p>
    <w:p w14:paraId="6BE94B33" w14:textId="77777777" w:rsidR="00B70125" w:rsidRPr="00A0029E" w:rsidRDefault="00B70125" w:rsidP="00B70125">
      <w:pPr>
        <w:pStyle w:val="DevConfigs"/>
        <w:rPr>
          <w:rStyle w:val="DevConfigGray"/>
        </w:rPr>
      </w:pPr>
      <w:r w:rsidRPr="00A0029E">
        <w:rPr>
          <w:rStyle w:val="DevConfigGray"/>
        </w:rPr>
        <w:t>!</w:t>
      </w:r>
    </w:p>
    <w:p w14:paraId="6FF6C84E" w14:textId="77777777" w:rsidR="00B70125" w:rsidRPr="00A0029E" w:rsidRDefault="00B70125" w:rsidP="00B70125">
      <w:pPr>
        <w:pStyle w:val="DevConfigs"/>
        <w:rPr>
          <w:rStyle w:val="DevConfigGray"/>
        </w:rPr>
      </w:pPr>
      <w:r w:rsidRPr="00A0029E">
        <w:rPr>
          <w:rStyle w:val="DevConfigGray"/>
        </w:rPr>
        <w:t>ip forward-protocol nd</w:t>
      </w:r>
    </w:p>
    <w:p w14:paraId="696F3E03" w14:textId="77777777" w:rsidR="00B70125" w:rsidRPr="00A0029E" w:rsidRDefault="00B70125" w:rsidP="00B70125">
      <w:pPr>
        <w:pStyle w:val="DevConfigs"/>
        <w:rPr>
          <w:rStyle w:val="DevConfigGray"/>
        </w:rPr>
      </w:pPr>
      <w:r w:rsidRPr="00A0029E">
        <w:rPr>
          <w:rStyle w:val="DevConfigGray"/>
        </w:rPr>
        <w:t>ip http server</w:t>
      </w:r>
    </w:p>
    <w:p w14:paraId="6BAAE5A9" w14:textId="77777777" w:rsidR="00B70125" w:rsidRPr="00A0029E" w:rsidRDefault="00B70125" w:rsidP="00B70125">
      <w:pPr>
        <w:pStyle w:val="DevConfigs"/>
        <w:rPr>
          <w:rStyle w:val="DevConfigGray"/>
        </w:rPr>
      </w:pPr>
      <w:r w:rsidRPr="00A0029E">
        <w:rPr>
          <w:rStyle w:val="DevConfigGray"/>
        </w:rPr>
        <w:t>ip http authentication local</w:t>
      </w:r>
    </w:p>
    <w:p w14:paraId="163965CE" w14:textId="77777777" w:rsidR="00B70125" w:rsidRPr="00A0029E" w:rsidRDefault="00B70125" w:rsidP="00B70125">
      <w:pPr>
        <w:pStyle w:val="DevConfigs"/>
        <w:rPr>
          <w:rStyle w:val="DevConfigGray"/>
        </w:rPr>
      </w:pPr>
      <w:r w:rsidRPr="00A0029E">
        <w:rPr>
          <w:rStyle w:val="DevConfigGray"/>
        </w:rPr>
        <w:t>ip http secure-server</w:t>
      </w:r>
    </w:p>
    <w:p w14:paraId="33034868" w14:textId="77777777" w:rsidR="00B70125" w:rsidRPr="00A0029E" w:rsidRDefault="00B70125" w:rsidP="00B70125">
      <w:pPr>
        <w:pStyle w:val="DevConfigs"/>
        <w:rPr>
          <w:rStyle w:val="DevConfigGray"/>
        </w:rPr>
      </w:pPr>
      <w:r w:rsidRPr="00A0029E">
        <w:rPr>
          <w:rStyle w:val="DevConfigGray"/>
        </w:rPr>
        <w:t>ip tftp source-interface GigabitEthernet0</w:t>
      </w:r>
    </w:p>
    <w:p w14:paraId="1FFD9CF1" w14:textId="77777777" w:rsidR="00B70125" w:rsidRPr="00A0029E" w:rsidRDefault="00B70125" w:rsidP="00B70125">
      <w:pPr>
        <w:pStyle w:val="DevConfigs"/>
        <w:rPr>
          <w:rStyle w:val="DevConfigGray"/>
        </w:rPr>
      </w:pPr>
      <w:r w:rsidRPr="00A0029E">
        <w:rPr>
          <w:rStyle w:val="DevConfigGray"/>
        </w:rPr>
        <w:t>ip route 0.0.0.0 0.0.0.0 Loopback1</w:t>
      </w:r>
    </w:p>
    <w:p w14:paraId="5F7A9740" w14:textId="77777777" w:rsidR="00B70125" w:rsidRPr="00A0029E" w:rsidRDefault="00B70125" w:rsidP="00B70125">
      <w:pPr>
        <w:pStyle w:val="DevConfigs"/>
        <w:rPr>
          <w:rStyle w:val="DevConfigGray"/>
        </w:rPr>
      </w:pPr>
      <w:r w:rsidRPr="00A0029E">
        <w:rPr>
          <w:rStyle w:val="DevConfigGray"/>
        </w:rPr>
        <w:t>!</w:t>
      </w:r>
    </w:p>
    <w:p w14:paraId="7D0959F3" w14:textId="77777777" w:rsidR="00B70125" w:rsidRPr="00A0029E" w:rsidRDefault="00B70125" w:rsidP="00B70125">
      <w:pPr>
        <w:pStyle w:val="DevConfigs"/>
        <w:rPr>
          <w:rStyle w:val="DevConfigGray"/>
        </w:rPr>
      </w:pPr>
      <w:r w:rsidRPr="00A0029E">
        <w:rPr>
          <w:rStyle w:val="DevConfigGray"/>
        </w:rPr>
        <w:t>control-plane</w:t>
      </w:r>
    </w:p>
    <w:p w14:paraId="6ACCA81A" w14:textId="77777777" w:rsidR="00B70125" w:rsidRPr="00A0029E" w:rsidRDefault="00B70125" w:rsidP="00B70125">
      <w:pPr>
        <w:pStyle w:val="DevConfigs"/>
        <w:rPr>
          <w:rStyle w:val="DevConfigGray"/>
        </w:rPr>
      </w:pPr>
      <w:r w:rsidRPr="00A0029E">
        <w:rPr>
          <w:rStyle w:val="DevConfigGray"/>
        </w:rPr>
        <w:t>!</w:t>
      </w:r>
    </w:p>
    <w:p w14:paraId="4859CBC8" w14:textId="77777777" w:rsidR="00B70125" w:rsidRPr="00A0029E" w:rsidRDefault="00B70125" w:rsidP="00B70125">
      <w:pPr>
        <w:pStyle w:val="DevConfigs"/>
        <w:rPr>
          <w:rStyle w:val="DevConfigGray"/>
        </w:rPr>
      </w:pPr>
      <w:r w:rsidRPr="00A0029E">
        <w:rPr>
          <w:rStyle w:val="DevConfigGray"/>
        </w:rPr>
        <w:t>banner motd ^C Authorized Users Only! ^C</w:t>
      </w:r>
    </w:p>
    <w:p w14:paraId="37EB8582" w14:textId="77777777" w:rsidR="00B70125" w:rsidRPr="00A0029E" w:rsidRDefault="00B70125" w:rsidP="00B70125">
      <w:pPr>
        <w:pStyle w:val="DevConfigs"/>
        <w:rPr>
          <w:rStyle w:val="DevConfigGray"/>
        </w:rPr>
      </w:pPr>
      <w:r w:rsidRPr="00A0029E">
        <w:rPr>
          <w:rStyle w:val="DevConfigGray"/>
        </w:rPr>
        <w:t>!</w:t>
      </w:r>
    </w:p>
    <w:p w14:paraId="616D9B80" w14:textId="77777777" w:rsidR="00B70125" w:rsidRPr="00A0029E" w:rsidRDefault="00B70125" w:rsidP="00B70125">
      <w:pPr>
        <w:pStyle w:val="DevConfigs"/>
        <w:rPr>
          <w:rStyle w:val="DevConfigGray"/>
        </w:rPr>
      </w:pPr>
      <w:r w:rsidRPr="00A0029E">
        <w:rPr>
          <w:rStyle w:val="DevConfigGray"/>
        </w:rPr>
        <w:t>line con 0</w:t>
      </w:r>
    </w:p>
    <w:p w14:paraId="44F35E15" w14:textId="77777777" w:rsidR="00B70125" w:rsidRPr="00A0029E" w:rsidRDefault="00B70125" w:rsidP="00B70125">
      <w:pPr>
        <w:pStyle w:val="DevConfigs"/>
        <w:rPr>
          <w:rStyle w:val="DevConfigGray"/>
        </w:rPr>
      </w:pPr>
      <w:r w:rsidRPr="00A0029E">
        <w:rPr>
          <w:rStyle w:val="DevConfigGray"/>
        </w:rPr>
        <w:t xml:space="preserve"> password 7 121A0C041104</w:t>
      </w:r>
    </w:p>
    <w:p w14:paraId="476D2AA3" w14:textId="77777777" w:rsidR="00B70125" w:rsidRPr="00A0029E" w:rsidRDefault="00B70125" w:rsidP="00B70125">
      <w:pPr>
        <w:pStyle w:val="DevConfigs"/>
        <w:rPr>
          <w:rStyle w:val="DevConfigGray"/>
        </w:rPr>
      </w:pPr>
      <w:r w:rsidRPr="00A0029E">
        <w:rPr>
          <w:rStyle w:val="DevConfigGray"/>
        </w:rPr>
        <w:t xml:space="preserve"> login</w:t>
      </w:r>
    </w:p>
    <w:p w14:paraId="42099558" w14:textId="77777777" w:rsidR="00B70125" w:rsidRPr="00A0029E" w:rsidRDefault="00B70125" w:rsidP="00B70125">
      <w:pPr>
        <w:pStyle w:val="DevConfigs"/>
        <w:rPr>
          <w:rStyle w:val="DevConfigGray"/>
        </w:rPr>
      </w:pPr>
      <w:r w:rsidRPr="00A0029E">
        <w:rPr>
          <w:rStyle w:val="DevConfigGray"/>
        </w:rPr>
        <w:t xml:space="preserve"> transport input none</w:t>
      </w:r>
    </w:p>
    <w:p w14:paraId="04B31A8D" w14:textId="77777777" w:rsidR="00B70125" w:rsidRPr="00A0029E" w:rsidRDefault="00B70125" w:rsidP="00B70125">
      <w:pPr>
        <w:pStyle w:val="DevConfigs"/>
        <w:rPr>
          <w:rStyle w:val="DevConfigGray"/>
        </w:rPr>
      </w:pPr>
      <w:r w:rsidRPr="00A0029E">
        <w:rPr>
          <w:rStyle w:val="DevConfigGray"/>
        </w:rPr>
        <w:t xml:space="preserve"> stopbits 1</w:t>
      </w:r>
    </w:p>
    <w:p w14:paraId="660E54EF" w14:textId="77777777" w:rsidR="00B70125" w:rsidRPr="00A0029E" w:rsidRDefault="00B70125" w:rsidP="00B70125">
      <w:pPr>
        <w:pStyle w:val="DevConfigs"/>
        <w:rPr>
          <w:rStyle w:val="DevConfigGray"/>
        </w:rPr>
      </w:pPr>
      <w:r w:rsidRPr="00A0029E">
        <w:rPr>
          <w:rStyle w:val="DevConfigGray"/>
        </w:rPr>
        <w:t>line aux 0</w:t>
      </w:r>
    </w:p>
    <w:p w14:paraId="4EDD3A20" w14:textId="77777777" w:rsidR="00B70125" w:rsidRPr="00A0029E" w:rsidRDefault="00B70125" w:rsidP="00B70125">
      <w:pPr>
        <w:pStyle w:val="DevConfigs"/>
        <w:rPr>
          <w:rStyle w:val="DevConfigGray"/>
        </w:rPr>
      </w:pPr>
      <w:r w:rsidRPr="00A0029E">
        <w:rPr>
          <w:rStyle w:val="DevConfigGray"/>
        </w:rPr>
        <w:t xml:space="preserve"> stopbits 1</w:t>
      </w:r>
    </w:p>
    <w:p w14:paraId="180BCDA5" w14:textId="77777777" w:rsidR="00B70125" w:rsidRPr="00A0029E" w:rsidRDefault="00B70125" w:rsidP="00B70125">
      <w:pPr>
        <w:pStyle w:val="DevConfigs"/>
        <w:rPr>
          <w:rStyle w:val="DevConfigGray"/>
        </w:rPr>
      </w:pPr>
      <w:r w:rsidRPr="00A0029E">
        <w:rPr>
          <w:rStyle w:val="DevConfigGray"/>
        </w:rPr>
        <w:t>line vty 0 4</w:t>
      </w:r>
    </w:p>
    <w:p w14:paraId="17DCFBA0" w14:textId="77777777" w:rsidR="00B70125" w:rsidRPr="00A0029E" w:rsidRDefault="00B70125" w:rsidP="00B70125">
      <w:pPr>
        <w:pStyle w:val="DevConfigs"/>
        <w:rPr>
          <w:rStyle w:val="DevConfigGray"/>
        </w:rPr>
      </w:pPr>
      <w:r w:rsidRPr="00A0029E">
        <w:rPr>
          <w:rStyle w:val="DevConfigGray"/>
        </w:rPr>
        <w:t xml:space="preserve"> password 7 05080F1C2243</w:t>
      </w:r>
    </w:p>
    <w:p w14:paraId="110E84F2" w14:textId="7677D10B" w:rsidR="00B70125" w:rsidRPr="00A0029E" w:rsidRDefault="00B70125" w:rsidP="00B70125">
      <w:pPr>
        <w:pStyle w:val="DevConfigs"/>
        <w:rPr>
          <w:rStyle w:val="DevConfigGray"/>
        </w:rPr>
      </w:pPr>
      <w:r w:rsidRPr="00A0029E">
        <w:rPr>
          <w:rStyle w:val="DevConfigGray"/>
        </w:rPr>
        <w:t xml:space="preserve"> login</w:t>
      </w:r>
    </w:p>
    <w:p w14:paraId="750EFD12" w14:textId="77777777" w:rsidR="00B70125" w:rsidRPr="00A0029E" w:rsidRDefault="00B70125" w:rsidP="00B70125">
      <w:pPr>
        <w:pStyle w:val="DevConfigs"/>
        <w:rPr>
          <w:rStyle w:val="DevConfigGray"/>
        </w:rPr>
      </w:pPr>
      <w:r w:rsidRPr="00A0029E">
        <w:rPr>
          <w:rStyle w:val="DevConfigGray"/>
        </w:rPr>
        <w:t>!</w:t>
      </w:r>
    </w:p>
    <w:p w14:paraId="0529A427" w14:textId="12E1EC0F" w:rsidR="00B70125" w:rsidRPr="00A87853" w:rsidRDefault="00B70125" w:rsidP="00B70125">
      <w:pPr>
        <w:pStyle w:val="DevConfigs"/>
        <w:rPr>
          <w:rStyle w:val="DevConfigGray"/>
        </w:rPr>
      </w:pPr>
      <w:r w:rsidRPr="00A0029E">
        <w:rPr>
          <w:rStyle w:val="DevConfigGray"/>
        </w:rPr>
        <w:t>end</w:t>
      </w:r>
    </w:p>
    <w:p w14:paraId="298B165B" w14:textId="77777777" w:rsidR="00B70125" w:rsidRPr="00125D0F" w:rsidRDefault="00B70125" w:rsidP="000407EC">
      <w:pPr>
        <w:pStyle w:val="Heading1"/>
        <w:rPr>
          <w:rStyle w:val="LabSectionGray"/>
        </w:rPr>
      </w:pPr>
      <w:r w:rsidRPr="00125D0F">
        <w:rPr>
          <w:rStyle w:val="LabSectionGray"/>
        </w:rPr>
        <w:t>Router R2</w:t>
      </w:r>
    </w:p>
    <w:p w14:paraId="57E55EA6" w14:textId="77777777" w:rsidR="00B70125" w:rsidRPr="00A0029E" w:rsidRDefault="00B70125" w:rsidP="00B70125">
      <w:pPr>
        <w:pStyle w:val="DevConfigs"/>
        <w:rPr>
          <w:rStyle w:val="DevConfigGray"/>
        </w:rPr>
      </w:pPr>
      <w:r w:rsidRPr="00A0029E">
        <w:rPr>
          <w:rStyle w:val="DevConfigGray"/>
        </w:rPr>
        <w:t xml:space="preserve">R2# </w:t>
      </w:r>
      <w:r w:rsidRPr="000407EC">
        <w:rPr>
          <w:rStyle w:val="DevConfigGray"/>
          <w:b/>
        </w:rPr>
        <w:t>show run</w:t>
      </w:r>
    </w:p>
    <w:p w14:paraId="156CEBFC" w14:textId="77777777" w:rsidR="00B70125" w:rsidRPr="00A0029E" w:rsidRDefault="00B70125" w:rsidP="00B70125">
      <w:pPr>
        <w:pStyle w:val="DevConfigs"/>
        <w:rPr>
          <w:rStyle w:val="DevConfigGray"/>
        </w:rPr>
      </w:pPr>
      <w:r w:rsidRPr="00A0029E">
        <w:rPr>
          <w:rStyle w:val="DevConfigGray"/>
        </w:rPr>
        <w:t>Building configuration...</w:t>
      </w:r>
    </w:p>
    <w:p w14:paraId="0EA5E8AF" w14:textId="77777777" w:rsidR="00B70125" w:rsidRPr="00A0029E" w:rsidRDefault="00B70125" w:rsidP="00B70125">
      <w:pPr>
        <w:pStyle w:val="DevConfigs"/>
        <w:rPr>
          <w:rStyle w:val="DevConfigGray"/>
        </w:rPr>
      </w:pPr>
    </w:p>
    <w:p w14:paraId="0DDC35A7" w14:textId="77777777" w:rsidR="00B70125" w:rsidRPr="00A0029E" w:rsidRDefault="00B70125" w:rsidP="00B70125">
      <w:pPr>
        <w:pStyle w:val="DevConfigs"/>
        <w:rPr>
          <w:rStyle w:val="DevConfigGray"/>
        </w:rPr>
      </w:pPr>
    </w:p>
    <w:p w14:paraId="5403045C" w14:textId="77777777" w:rsidR="00B70125" w:rsidRPr="00A0029E" w:rsidRDefault="00B70125" w:rsidP="00B70125">
      <w:pPr>
        <w:pStyle w:val="DevConfigs"/>
        <w:rPr>
          <w:rStyle w:val="DevConfigGray"/>
        </w:rPr>
      </w:pPr>
      <w:r w:rsidRPr="00A0029E">
        <w:rPr>
          <w:rStyle w:val="DevConfigGray"/>
        </w:rPr>
        <w:t>Current configuration : 4131 bytes</w:t>
      </w:r>
    </w:p>
    <w:p w14:paraId="1F9A9444" w14:textId="77777777" w:rsidR="00B70125" w:rsidRPr="00A0029E" w:rsidRDefault="00B70125" w:rsidP="00B70125">
      <w:pPr>
        <w:pStyle w:val="DevConfigs"/>
        <w:rPr>
          <w:rStyle w:val="DevConfigGray"/>
        </w:rPr>
      </w:pPr>
      <w:r w:rsidRPr="00A0029E">
        <w:rPr>
          <w:rStyle w:val="DevConfigGray"/>
        </w:rPr>
        <w:t>!</w:t>
      </w:r>
    </w:p>
    <w:p w14:paraId="0836B54C" w14:textId="77777777" w:rsidR="00B70125" w:rsidRPr="00A0029E" w:rsidRDefault="00B70125" w:rsidP="00B70125">
      <w:pPr>
        <w:pStyle w:val="DevConfigs"/>
        <w:rPr>
          <w:rStyle w:val="DevConfigGray"/>
        </w:rPr>
      </w:pPr>
      <w:r w:rsidRPr="00A0029E">
        <w:rPr>
          <w:rStyle w:val="DevConfigGray"/>
        </w:rPr>
        <w:t>version 16.9</w:t>
      </w:r>
    </w:p>
    <w:p w14:paraId="35D5C7C0" w14:textId="77777777" w:rsidR="00B70125" w:rsidRPr="00A0029E" w:rsidRDefault="00B70125" w:rsidP="00B70125">
      <w:pPr>
        <w:pStyle w:val="DevConfigs"/>
        <w:rPr>
          <w:rStyle w:val="DevConfigGray"/>
        </w:rPr>
      </w:pPr>
      <w:r w:rsidRPr="00A0029E">
        <w:rPr>
          <w:rStyle w:val="DevConfigGray"/>
        </w:rPr>
        <w:t>service timestamps debug datetime msec</w:t>
      </w:r>
    </w:p>
    <w:p w14:paraId="655CF1DB" w14:textId="77777777" w:rsidR="00B70125" w:rsidRPr="00A0029E" w:rsidRDefault="00B70125" w:rsidP="00B70125">
      <w:pPr>
        <w:pStyle w:val="DevConfigs"/>
        <w:rPr>
          <w:rStyle w:val="DevConfigGray"/>
        </w:rPr>
      </w:pPr>
      <w:r w:rsidRPr="00A0029E">
        <w:rPr>
          <w:rStyle w:val="DevConfigGray"/>
        </w:rPr>
        <w:lastRenderedPageBreak/>
        <w:t>service timestamps log datetime msec</w:t>
      </w:r>
    </w:p>
    <w:p w14:paraId="39B747FC" w14:textId="77777777" w:rsidR="00B70125" w:rsidRPr="00A0029E" w:rsidRDefault="00B70125" w:rsidP="00B70125">
      <w:pPr>
        <w:pStyle w:val="DevConfigs"/>
        <w:rPr>
          <w:rStyle w:val="DevConfigGray"/>
        </w:rPr>
      </w:pPr>
      <w:r w:rsidRPr="00A0029E">
        <w:rPr>
          <w:rStyle w:val="DevConfigGray"/>
        </w:rPr>
        <w:t>service password-encryption</w:t>
      </w:r>
    </w:p>
    <w:p w14:paraId="475157D4" w14:textId="77777777" w:rsidR="00B70125" w:rsidRPr="00A0029E" w:rsidRDefault="00B70125" w:rsidP="00B70125">
      <w:pPr>
        <w:pStyle w:val="DevConfigs"/>
        <w:rPr>
          <w:rStyle w:val="DevConfigGray"/>
        </w:rPr>
      </w:pPr>
      <w:r w:rsidRPr="00A0029E">
        <w:rPr>
          <w:rStyle w:val="DevConfigGray"/>
        </w:rPr>
        <w:t>platform qfp utilization monitor load 80</w:t>
      </w:r>
    </w:p>
    <w:p w14:paraId="16A32C38" w14:textId="77777777" w:rsidR="00B70125" w:rsidRPr="00A0029E" w:rsidRDefault="00B70125" w:rsidP="00B70125">
      <w:pPr>
        <w:pStyle w:val="DevConfigs"/>
        <w:rPr>
          <w:rStyle w:val="DevConfigGray"/>
        </w:rPr>
      </w:pPr>
      <w:r w:rsidRPr="00A0029E">
        <w:rPr>
          <w:rStyle w:val="DevConfigGray"/>
        </w:rPr>
        <w:t>no platform punt-keepalive disable-kernel-core</w:t>
      </w:r>
    </w:p>
    <w:p w14:paraId="0CE42FC5" w14:textId="77777777" w:rsidR="00B70125" w:rsidRPr="00A0029E" w:rsidRDefault="00B70125" w:rsidP="00B70125">
      <w:pPr>
        <w:pStyle w:val="DevConfigs"/>
        <w:rPr>
          <w:rStyle w:val="DevConfigGray"/>
        </w:rPr>
      </w:pPr>
      <w:r w:rsidRPr="00A0029E">
        <w:rPr>
          <w:rStyle w:val="DevConfigGray"/>
        </w:rPr>
        <w:t>!</w:t>
      </w:r>
    </w:p>
    <w:p w14:paraId="290960B9" w14:textId="77777777" w:rsidR="00B70125" w:rsidRPr="00A0029E" w:rsidRDefault="00B70125" w:rsidP="00B70125">
      <w:pPr>
        <w:pStyle w:val="DevConfigs"/>
        <w:rPr>
          <w:rStyle w:val="DevConfigGray"/>
        </w:rPr>
      </w:pPr>
      <w:r w:rsidRPr="00A0029E">
        <w:rPr>
          <w:rStyle w:val="DevConfigGray"/>
        </w:rPr>
        <w:t>hostname R2</w:t>
      </w:r>
    </w:p>
    <w:p w14:paraId="67D06FF9" w14:textId="77777777" w:rsidR="00B70125" w:rsidRPr="00A0029E" w:rsidRDefault="00B70125" w:rsidP="00B70125">
      <w:pPr>
        <w:pStyle w:val="DevConfigs"/>
        <w:rPr>
          <w:rStyle w:val="DevConfigGray"/>
        </w:rPr>
      </w:pPr>
      <w:r w:rsidRPr="00A0029E">
        <w:rPr>
          <w:rStyle w:val="DevConfigGray"/>
        </w:rPr>
        <w:t>!</w:t>
      </w:r>
    </w:p>
    <w:p w14:paraId="42648A55" w14:textId="77777777" w:rsidR="00B70125" w:rsidRPr="00A0029E" w:rsidRDefault="00B70125" w:rsidP="00B70125">
      <w:pPr>
        <w:pStyle w:val="DevConfigs"/>
        <w:rPr>
          <w:rStyle w:val="DevConfigGray"/>
        </w:rPr>
      </w:pPr>
      <w:r w:rsidRPr="00A0029E">
        <w:rPr>
          <w:rStyle w:val="DevConfigGray"/>
        </w:rPr>
        <w:t>boot-start-marker</w:t>
      </w:r>
    </w:p>
    <w:p w14:paraId="261BC7C8" w14:textId="77777777" w:rsidR="00B70125" w:rsidRPr="00A0029E" w:rsidRDefault="00B70125" w:rsidP="00B70125">
      <w:pPr>
        <w:pStyle w:val="DevConfigs"/>
        <w:rPr>
          <w:rStyle w:val="DevConfigGray"/>
        </w:rPr>
      </w:pPr>
      <w:r w:rsidRPr="00A0029E">
        <w:rPr>
          <w:rStyle w:val="DevConfigGray"/>
        </w:rPr>
        <w:t>boot-end-marker</w:t>
      </w:r>
    </w:p>
    <w:p w14:paraId="12CC0286" w14:textId="77777777" w:rsidR="00B70125" w:rsidRPr="00A0029E" w:rsidRDefault="00B70125" w:rsidP="00B70125">
      <w:pPr>
        <w:pStyle w:val="DevConfigs"/>
        <w:rPr>
          <w:rStyle w:val="DevConfigGray"/>
        </w:rPr>
      </w:pPr>
      <w:r w:rsidRPr="00A0029E">
        <w:rPr>
          <w:rStyle w:val="DevConfigGray"/>
        </w:rPr>
        <w:t>!</w:t>
      </w:r>
    </w:p>
    <w:p w14:paraId="3789915E" w14:textId="77777777" w:rsidR="00B70125" w:rsidRPr="00A0029E" w:rsidRDefault="00B70125" w:rsidP="00B70125">
      <w:pPr>
        <w:pStyle w:val="DevConfigs"/>
        <w:rPr>
          <w:rStyle w:val="DevConfigGray"/>
        </w:rPr>
      </w:pPr>
      <w:r w:rsidRPr="00A0029E">
        <w:rPr>
          <w:rStyle w:val="DevConfigGray"/>
        </w:rPr>
        <w:t>!</w:t>
      </w:r>
    </w:p>
    <w:p w14:paraId="339A8FF3" w14:textId="77777777" w:rsidR="00B70125" w:rsidRPr="00A0029E" w:rsidRDefault="00B70125" w:rsidP="00B70125">
      <w:pPr>
        <w:pStyle w:val="DevConfigs"/>
        <w:rPr>
          <w:rStyle w:val="DevConfigGray"/>
        </w:rPr>
      </w:pPr>
      <w:r w:rsidRPr="00A0029E">
        <w:rPr>
          <w:rStyle w:val="DevConfigGray"/>
        </w:rPr>
        <w:t>vrf definition Mgmt-intf</w:t>
      </w:r>
    </w:p>
    <w:p w14:paraId="4B913E16" w14:textId="77777777" w:rsidR="00B70125" w:rsidRPr="00A0029E" w:rsidRDefault="00B70125" w:rsidP="00B70125">
      <w:pPr>
        <w:pStyle w:val="DevConfigs"/>
        <w:rPr>
          <w:rStyle w:val="DevConfigGray"/>
        </w:rPr>
      </w:pPr>
      <w:r w:rsidRPr="00A0029E">
        <w:rPr>
          <w:rStyle w:val="DevConfigGray"/>
        </w:rPr>
        <w:t xml:space="preserve"> !</w:t>
      </w:r>
    </w:p>
    <w:p w14:paraId="1E079F8C" w14:textId="77777777" w:rsidR="00B70125" w:rsidRPr="00A0029E" w:rsidRDefault="00B70125" w:rsidP="00B70125">
      <w:pPr>
        <w:pStyle w:val="DevConfigs"/>
        <w:rPr>
          <w:rStyle w:val="DevConfigGray"/>
        </w:rPr>
      </w:pPr>
      <w:r w:rsidRPr="00A0029E">
        <w:rPr>
          <w:rStyle w:val="DevConfigGray"/>
        </w:rPr>
        <w:t xml:space="preserve"> address-family ipv4</w:t>
      </w:r>
    </w:p>
    <w:p w14:paraId="25807143" w14:textId="77777777" w:rsidR="00B70125" w:rsidRPr="00A0029E" w:rsidRDefault="00B70125" w:rsidP="00B70125">
      <w:pPr>
        <w:pStyle w:val="DevConfigs"/>
        <w:rPr>
          <w:rStyle w:val="DevConfigGray"/>
        </w:rPr>
      </w:pPr>
      <w:r w:rsidRPr="00A0029E">
        <w:rPr>
          <w:rStyle w:val="DevConfigGray"/>
        </w:rPr>
        <w:t xml:space="preserve"> exit-address-family</w:t>
      </w:r>
    </w:p>
    <w:p w14:paraId="4B85E20B" w14:textId="77777777" w:rsidR="00B70125" w:rsidRPr="00A0029E" w:rsidRDefault="00B70125" w:rsidP="00B70125">
      <w:pPr>
        <w:pStyle w:val="DevConfigs"/>
        <w:rPr>
          <w:rStyle w:val="DevConfigGray"/>
        </w:rPr>
      </w:pPr>
      <w:r w:rsidRPr="00A0029E">
        <w:rPr>
          <w:rStyle w:val="DevConfigGray"/>
        </w:rPr>
        <w:t xml:space="preserve"> !</w:t>
      </w:r>
    </w:p>
    <w:p w14:paraId="6A3D9D81" w14:textId="77777777" w:rsidR="00B70125" w:rsidRPr="00A0029E" w:rsidRDefault="00B70125" w:rsidP="00B70125">
      <w:pPr>
        <w:pStyle w:val="DevConfigs"/>
        <w:rPr>
          <w:rStyle w:val="DevConfigGray"/>
        </w:rPr>
      </w:pPr>
      <w:r w:rsidRPr="00A0029E">
        <w:rPr>
          <w:rStyle w:val="DevConfigGray"/>
        </w:rPr>
        <w:t xml:space="preserve"> address-family ipv6</w:t>
      </w:r>
    </w:p>
    <w:p w14:paraId="58D05213" w14:textId="77777777" w:rsidR="00B70125" w:rsidRPr="00A0029E" w:rsidRDefault="00B70125" w:rsidP="00B70125">
      <w:pPr>
        <w:pStyle w:val="DevConfigs"/>
        <w:rPr>
          <w:rStyle w:val="DevConfigGray"/>
        </w:rPr>
      </w:pPr>
      <w:r w:rsidRPr="00A0029E">
        <w:rPr>
          <w:rStyle w:val="DevConfigGray"/>
        </w:rPr>
        <w:t xml:space="preserve"> exit-address-family</w:t>
      </w:r>
    </w:p>
    <w:p w14:paraId="4AE9988A" w14:textId="77777777" w:rsidR="00B70125" w:rsidRPr="00A0029E" w:rsidRDefault="00B70125" w:rsidP="00B70125">
      <w:pPr>
        <w:pStyle w:val="DevConfigs"/>
        <w:rPr>
          <w:rStyle w:val="DevConfigGray"/>
        </w:rPr>
      </w:pPr>
      <w:r w:rsidRPr="00A0029E">
        <w:rPr>
          <w:rStyle w:val="DevConfigGray"/>
        </w:rPr>
        <w:t>!</w:t>
      </w:r>
    </w:p>
    <w:p w14:paraId="7E8DC6B6" w14:textId="77777777" w:rsidR="00B70125" w:rsidRPr="00A0029E" w:rsidRDefault="00B70125" w:rsidP="00B70125">
      <w:pPr>
        <w:pStyle w:val="DevConfigs"/>
        <w:rPr>
          <w:rStyle w:val="DevConfigGray"/>
        </w:rPr>
      </w:pPr>
      <w:r w:rsidRPr="00A0029E">
        <w:rPr>
          <w:rStyle w:val="DevConfigGray"/>
        </w:rPr>
        <w:t>enable secret 5 $1$8xdp$AQl.kiynNnTKeEuMu0R8l.</w:t>
      </w:r>
    </w:p>
    <w:p w14:paraId="200D397E" w14:textId="77777777" w:rsidR="00B70125" w:rsidRPr="00A0029E" w:rsidRDefault="00B70125" w:rsidP="00B70125">
      <w:pPr>
        <w:pStyle w:val="DevConfigs"/>
        <w:rPr>
          <w:rStyle w:val="DevConfigGray"/>
        </w:rPr>
      </w:pPr>
      <w:r w:rsidRPr="00A0029E">
        <w:rPr>
          <w:rStyle w:val="DevConfigGray"/>
        </w:rPr>
        <w:t>!</w:t>
      </w:r>
    </w:p>
    <w:p w14:paraId="3663568A" w14:textId="77777777" w:rsidR="00B70125" w:rsidRPr="00A0029E" w:rsidRDefault="00B70125" w:rsidP="00B70125">
      <w:pPr>
        <w:pStyle w:val="DevConfigs"/>
        <w:rPr>
          <w:rStyle w:val="DevConfigGray"/>
        </w:rPr>
      </w:pPr>
      <w:r w:rsidRPr="00A0029E">
        <w:rPr>
          <w:rStyle w:val="DevConfigGray"/>
        </w:rPr>
        <w:t>no aaa new-model</w:t>
      </w:r>
    </w:p>
    <w:p w14:paraId="1BFBB5B7" w14:textId="77777777" w:rsidR="00B70125" w:rsidRPr="00A0029E" w:rsidRDefault="00B70125" w:rsidP="00B70125">
      <w:pPr>
        <w:pStyle w:val="DevConfigs"/>
        <w:rPr>
          <w:rStyle w:val="DevConfigGray"/>
        </w:rPr>
      </w:pPr>
      <w:r w:rsidRPr="00A0029E">
        <w:rPr>
          <w:rStyle w:val="DevConfigGray"/>
        </w:rPr>
        <w:t>!</w:t>
      </w:r>
    </w:p>
    <w:p w14:paraId="2276EF32" w14:textId="77777777" w:rsidR="00B70125" w:rsidRPr="00A0029E" w:rsidRDefault="00B70125" w:rsidP="00B70125">
      <w:pPr>
        <w:pStyle w:val="DevConfigs"/>
        <w:rPr>
          <w:rStyle w:val="DevConfigGray"/>
        </w:rPr>
      </w:pPr>
      <w:r w:rsidRPr="00A0029E">
        <w:rPr>
          <w:rStyle w:val="DevConfigGray"/>
        </w:rPr>
        <w:t>no ip domain lookup</w:t>
      </w:r>
    </w:p>
    <w:p w14:paraId="47C3101B" w14:textId="77777777" w:rsidR="00B70125" w:rsidRPr="00A0029E" w:rsidRDefault="00B70125" w:rsidP="00B70125">
      <w:pPr>
        <w:pStyle w:val="DevConfigs"/>
        <w:rPr>
          <w:rStyle w:val="DevConfigGray"/>
        </w:rPr>
      </w:pPr>
      <w:r w:rsidRPr="00A0029E">
        <w:rPr>
          <w:rStyle w:val="DevConfigGray"/>
        </w:rPr>
        <w:t>!</w:t>
      </w:r>
    </w:p>
    <w:p w14:paraId="214DA577" w14:textId="77777777" w:rsidR="00B70125" w:rsidRPr="00A0029E" w:rsidRDefault="00B70125" w:rsidP="00B70125">
      <w:pPr>
        <w:pStyle w:val="DevConfigs"/>
        <w:rPr>
          <w:rStyle w:val="DevConfigGray"/>
        </w:rPr>
      </w:pPr>
      <w:r w:rsidRPr="00A0029E">
        <w:rPr>
          <w:rStyle w:val="DevConfigGray"/>
        </w:rPr>
        <w:t>!</w:t>
      </w:r>
    </w:p>
    <w:p w14:paraId="3AD18EE9" w14:textId="77777777" w:rsidR="00B70125" w:rsidRPr="00A0029E" w:rsidRDefault="00B70125" w:rsidP="00B70125">
      <w:pPr>
        <w:pStyle w:val="DevConfigs"/>
        <w:rPr>
          <w:rStyle w:val="DevConfigGray"/>
        </w:rPr>
      </w:pPr>
      <w:r w:rsidRPr="00A0029E">
        <w:rPr>
          <w:rStyle w:val="DevConfigGray"/>
        </w:rPr>
        <w:t>login on-success log</w:t>
      </w:r>
    </w:p>
    <w:p w14:paraId="146461D4" w14:textId="77777777" w:rsidR="00B70125" w:rsidRPr="00A0029E" w:rsidRDefault="00B70125" w:rsidP="00B70125">
      <w:pPr>
        <w:pStyle w:val="DevConfigs"/>
        <w:rPr>
          <w:rStyle w:val="DevConfigGray"/>
        </w:rPr>
      </w:pPr>
      <w:r w:rsidRPr="00A0029E">
        <w:rPr>
          <w:rStyle w:val="DevConfigGray"/>
        </w:rPr>
        <w:t>!</w:t>
      </w:r>
    </w:p>
    <w:p w14:paraId="6A09CC0B" w14:textId="77777777" w:rsidR="00B70125" w:rsidRPr="00A0029E" w:rsidRDefault="00B70125" w:rsidP="00B70125">
      <w:pPr>
        <w:pStyle w:val="DevConfigs"/>
        <w:rPr>
          <w:rStyle w:val="DevConfigGray"/>
        </w:rPr>
      </w:pPr>
      <w:r w:rsidRPr="00A0029E">
        <w:rPr>
          <w:rStyle w:val="DevConfigGray"/>
        </w:rPr>
        <w:t>!</w:t>
      </w:r>
    </w:p>
    <w:p w14:paraId="14E5AD85" w14:textId="77777777" w:rsidR="00B70125" w:rsidRPr="00A0029E" w:rsidRDefault="00B70125" w:rsidP="00B70125">
      <w:pPr>
        <w:pStyle w:val="DevConfigs"/>
        <w:rPr>
          <w:rStyle w:val="DevConfigGray"/>
        </w:rPr>
      </w:pPr>
      <w:r w:rsidRPr="00A0029E">
        <w:rPr>
          <w:rStyle w:val="DevConfigGray"/>
        </w:rPr>
        <w:t>subscriber templating</w:t>
      </w:r>
    </w:p>
    <w:p w14:paraId="4A3E93E5" w14:textId="77777777" w:rsidR="00B70125" w:rsidRPr="00A0029E" w:rsidRDefault="00B70125" w:rsidP="00B70125">
      <w:pPr>
        <w:pStyle w:val="DevConfigs"/>
        <w:rPr>
          <w:rStyle w:val="DevConfigGray"/>
        </w:rPr>
      </w:pPr>
      <w:r w:rsidRPr="00A0029E">
        <w:rPr>
          <w:rStyle w:val="DevConfigGray"/>
        </w:rPr>
        <w:t>!</w:t>
      </w:r>
    </w:p>
    <w:p w14:paraId="5DBC8418" w14:textId="77777777" w:rsidR="00B70125" w:rsidRPr="00A0029E" w:rsidRDefault="00B70125" w:rsidP="00B70125">
      <w:pPr>
        <w:pStyle w:val="DevConfigs"/>
        <w:rPr>
          <w:rStyle w:val="DevConfigGray"/>
        </w:rPr>
      </w:pPr>
      <w:r w:rsidRPr="00A0029E">
        <w:rPr>
          <w:rStyle w:val="DevConfigGray"/>
        </w:rPr>
        <w:t>!</w:t>
      </w:r>
    </w:p>
    <w:p w14:paraId="242466A2" w14:textId="77777777" w:rsidR="00B70125" w:rsidRPr="00A0029E" w:rsidRDefault="00B70125" w:rsidP="00B70125">
      <w:pPr>
        <w:pStyle w:val="DevConfigs"/>
        <w:rPr>
          <w:rStyle w:val="DevConfigGray"/>
        </w:rPr>
      </w:pPr>
      <w:r w:rsidRPr="00A0029E">
        <w:rPr>
          <w:rStyle w:val="DevConfigGray"/>
        </w:rPr>
        <w:t>multilink bundle-name authenticated</w:t>
      </w:r>
    </w:p>
    <w:p w14:paraId="23822D7E" w14:textId="77777777" w:rsidR="00B70125" w:rsidRPr="00A0029E" w:rsidRDefault="00B70125" w:rsidP="00B70125">
      <w:pPr>
        <w:pStyle w:val="DevConfigs"/>
        <w:rPr>
          <w:rStyle w:val="DevConfigGray"/>
        </w:rPr>
      </w:pPr>
      <w:r w:rsidRPr="00A0029E">
        <w:rPr>
          <w:rStyle w:val="DevConfigGray"/>
        </w:rPr>
        <w:t>!</w:t>
      </w:r>
    </w:p>
    <w:p w14:paraId="5418100A" w14:textId="77777777" w:rsidR="00B70125" w:rsidRPr="00A0029E" w:rsidRDefault="00B70125" w:rsidP="00B70125">
      <w:pPr>
        <w:pStyle w:val="DevConfigs"/>
        <w:rPr>
          <w:rStyle w:val="DevConfigGray"/>
        </w:rPr>
      </w:pPr>
      <w:r w:rsidRPr="00A0029E">
        <w:rPr>
          <w:rStyle w:val="DevConfigGray"/>
        </w:rPr>
        <w:t>spanning-tree extend system-id</w:t>
      </w:r>
    </w:p>
    <w:p w14:paraId="3A2C4499" w14:textId="77777777" w:rsidR="00B70125" w:rsidRPr="00A0029E" w:rsidRDefault="00B70125" w:rsidP="00B70125">
      <w:pPr>
        <w:pStyle w:val="DevConfigs"/>
        <w:rPr>
          <w:rStyle w:val="DevConfigGray"/>
        </w:rPr>
      </w:pPr>
      <w:r w:rsidRPr="00A0029E">
        <w:rPr>
          <w:rStyle w:val="DevConfigGray"/>
        </w:rPr>
        <w:t>!</w:t>
      </w:r>
    </w:p>
    <w:p w14:paraId="4F5069D0" w14:textId="77777777" w:rsidR="00B70125" w:rsidRPr="00A0029E" w:rsidRDefault="00B70125" w:rsidP="00B70125">
      <w:pPr>
        <w:pStyle w:val="DevConfigs"/>
        <w:rPr>
          <w:rStyle w:val="DevConfigGray"/>
        </w:rPr>
      </w:pPr>
      <w:r w:rsidRPr="00A0029E">
        <w:rPr>
          <w:rStyle w:val="DevConfigGray"/>
        </w:rPr>
        <w:t>!</w:t>
      </w:r>
    </w:p>
    <w:p w14:paraId="5AF82E4C" w14:textId="77777777" w:rsidR="00B70125" w:rsidRPr="00A0029E" w:rsidRDefault="00B70125" w:rsidP="00B70125">
      <w:pPr>
        <w:pStyle w:val="DevConfigs"/>
        <w:rPr>
          <w:rStyle w:val="DevConfigGray"/>
        </w:rPr>
      </w:pPr>
      <w:r w:rsidRPr="00A0029E">
        <w:rPr>
          <w:rStyle w:val="DevConfigGray"/>
        </w:rPr>
        <w:t>redundancy</w:t>
      </w:r>
    </w:p>
    <w:p w14:paraId="7E14FC5D" w14:textId="77777777" w:rsidR="00B70125" w:rsidRPr="00A0029E" w:rsidRDefault="00B70125" w:rsidP="00B70125">
      <w:pPr>
        <w:pStyle w:val="DevConfigs"/>
        <w:rPr>
          <w:rStyle w:val="DevConfigGray"/>
        </w:rPr>
      </w:pPr>
      <w:r w:rsidRPr="00A0029E">
        <w:rPr>
          <w:rStyle w:val="DevConfigGray"/>
        </w:rPr>
        <w:t xml:space="preserve"> mode none</w:t>
      </w:r>
    </w:p>
    <w:p w14:paraId="06226510" w14:textId="77777777" w:rsidR="00B70125" w:rsidRPr="00A0029E" w:rsidRDefault="00B70125" w:rsidP="00B70125">
      <w:pPr>
        <w:pStyle w:val="DevConfigs"/>
        <w:rPr>
          <w:rStyle w:val="DevConfigGray"/>
        </w:rPr>
      </w:pPr>
      <w:r w:rsidRPr="00A0029E">
        <w:rPr>
          <w:rStyle w:val="DevConfigGray"/>
        </w:rPr>
        <w:t>!</w:t>
      </w:r>
    </w:p>
    <w:p w14:paraId="708BD23A" w14:textId="77777777" w:rsidR="00B70125" w:rsidRPr="00A0029E" w:rsidRDefault="00B70125" w:rsidP="00B70125">
      <w:pPr>
        <w:pStyle w:val="DevConfigs"/>
        <w:rPr>
          <w:rStyle w:val="DevConfigGray"/>
        </w:rPr>
      </w:pPr>
      <w:r w:rsidRPr="00A0029E">
        <w:rPr>
          <w:rStyle w:val="DevConfigGray"/>
        </w:rPr>
        <w:t>!</w:t>
      </w:r>
    </w:p>
    <w:p w14:paraId="3F0CFCD9" w14:textId="77777777" w:rsidR="00B70125" w:rsidRPr="00A0029E" w:rsidRDefault="00B70125" w:rsidP="00B70125">
      <w:pPr>
        <w:pStyle w:val="DevConfigs"/>
        <w:rPr>
          <w:rStyle w:val="DevConfigGray"/>
        </w:rPr>
      </w:pPr>
      <w:r w:rsidRPr="00A0029E">
        <w:rPr>
          <w:rStyle w:val="DevConfigGray"/>
        </w:rPr>
        <w:t>interface Loopback1</w:t>
      </w:r>
    </w:p>
    <w:p w14:paraId="704CDB62" w14:textId="77777777" w:rsidR="00B70125" w:rsidRPr="00A0029E" w:rsidRDefault="00B70125" w:rsidP="00B70125">
      <w:pPr>
        <w:pStyle w:val="DevConfigs"/>
        <w:rPr>
          <w:rStyle w:val="DevConfigGray"/>
        </w:rPr>
      </w:pPr>
      <w:r w:rsidRPr="00A0029E">
        <w:rPr>
          <w:rStyle w:val="DevConfigGray"/>
        </w:rPr>
        <w:t xml:space="preserve"> ip address 192.168.1.1 255.255.255.0</w:t>
      </w:r>
    </w:p>
    <w:p w14:paraId="4F89348A" w14:textId="77777777" w:rsidR="00B70125" w:rsidRPr="00A0029E" w:rsidRDefault="00B70125" w:rsidP="00B70125">
      <w:pPr>
        <w:pStyle w:val="DevConfigs"/>
        <w:rPr>
          <w:rStyle w:val="DevConfigGray"/>
        </w:rPr>
      </w:pPr>
      <w:r w:rsidRPr="00A0029E">
        <w:rPr>
          <w:rStyle w:val="DevConfigGray"/>
        </w:rPr>
        <w:t xml:space="preserve"> ip ospf network point-to-point</w:t>
      </w:r>
    </w:p>
    <w:p w14:paraId="5DB16860" w14:textId="77777777" w:rsidR="00B70125" w:rsidRPr="00A0029E" w:rsidRDefault="00B70125" w:rsidP="00B70125">
      <w:pPr>
        <w:pStyle w:val="DevConfigs"/>
        <w:rPr>
          <w:rStyle w:val="DevConfigGray"/>
        </w:rPr>
      </w:pPr>
      <w:r w:rsidRPr="00A0029E">
        <w:rPr>
          <w:rStyle w:val="DevConfigGray"/>
        </w:rPr>
        <w:t>!</w:t>
      </w:r>
    </w:p>
    <w:p w14:paraId="79FE0755" w14:textId="77777777" w:rsidR="00B70125" w:rsidRPr="00A0029E" w:rsidRDefault="00B70125" w:rsidP="00B70125">
      <w:pPr>
        <w:pStyle w:val="DevConfigs"/>
        <w:rPr>
          <w:rStyle w:val="DevConfigGray"/>
        </w:rPr>
      </w:pPr>
      <w:r w:rsidRPr="00A0029E">
        <w:rPr>
          <w:rStyle w:val="DevConfigGray"/>
        </w:rPr>
        <w:t>interface GigabitEthernet0/0/0</w:t>
      </w:r>
    </w:p>
    <w:p w14:paraId="216C4DA1" w14:textId="77777777" w:rsidR="00B70125" w:rsidRPr="00A0029E" w:rsidRDefault="00B70125" w:rsidP="00B70125">
      <w:pPr>
        <w:pStyle w:val="DevConfigs"/>
        <w:rPr>
          <w:rStyle w:val="DevConfigGray"/>
        </w:rPr>
      </w:pPr>
      <w:r w:rsidRPr="00A0029E">
        <w:rPr>
          <w:rStyle w:val="DevConfigGray"/>
        </w:rPr>
        <w:t xml:space="preserve"> no ip address</w:t>
      </w:r>
    </w:p>
    <w:p w14:paraId="52EAD5CE" w14:textId="77777777" w:rsidR="00B70125" w:rsidRPr="00A0029E" w:rsidRDefault="00B70125" w:rsidP="00B70125">
      <w:pPr>
        <w:pStyle w:val="DevConfigs"/>
        <w:rPr>
          <w:rStyle w:val="DevConfigGray"/>
        </w:rPr>
      </w:pPr>
      <w:r w:rsidRPr="00A0029E">
        <w:rPr>
          <w:rStyle w:val="DevConfigGray"/>
        </w:rPr>
        <w:t xml:space="preserve"> shutdown</w:t>
      </w:r>
    </w:p>
    <w:p w14:paraId="16192225" w14:textId="77777777" w:rsidR="00B70125" w:rsidRPr="00A0029E" w:rsidRDefault="00B70125" w:rsidP="00B70125">
      <w:pPr>
        <w:pStyle w:val="DevConfigs"/>
        <w:rPr>
          <w:rStyle w:val="DevConfigGray"/>
        </w:rPr>
      </w:pPr>
      <w:r w:rsidRPr="00A0029E">
        <w:rPr>
          <w:rStyle w:val="DevConfigGray"/>
        </w:rPr>
        <w:t xml:space="preserve"> negotiation auto</w:t>
      </w:r>
    </w:p>
    <w:p w14:paraId="5D3FA4E7" w14:textId="77777777" w:rsidR="00B70125" w:rsidRPr="00A0029E" w:rsidRDefault="00B70125" w:rsidP="00B70125">
      <w:pPr>
        <w:pStyle w:val="DevConfigs"/>
        <w:rPr>
          <w:rStyle w:val="DevConfigGray"/>
        </w:rPr>
      </w:pPr>
      <w:r w:rsidRPr="00A0029E">
        <w:rPr>
          <w:rStyle w:val="DevConfigGray"/>
        </w:rPr>
        <w:t>!</w:t>
      </w:r>
    </w:p>
    <w:p w14:paraId="6DA62C59" w14:textId="77777777" w:rsidR="00B70125" w:rsidRPr="00A0029E" w:rsidRDefault="00B70125" w:rsidP="00B70125">
      <w:pPr>
        <w:pStyle w:val="DevConfigs"/>
        <w:rPr>
          <w:rStyle w:val="DevConfigGray"/>
        </w:rPr>
      </w:pPr>
      <w:r w:rsidRPr="00A0029E">
        <w:rPr>
          <w:rStyle w:val="DevConfigGray"/>
        </w:rPr>
        <w:lastRenderedPageBreak/>
        <w:t>interface GigabitEthernet0/0/1</w:t>
      </w:r>
    </w:p>
    <w:p w14:paraId="1B004AE5" w14:textId="77777777" w:rsidR="00B70125" w:rsidRPr="00A0029E" w:rsidRDefault="00B70125" w:rsidP="00B70125">
      <w:pPr>
        <w:pStyle w:val="DevConfigs"/>
        <w:rPr>
          <w:rStyle w:val="DevConfigGray"/>
        </w:rPr>
      </w:pPr>
      <w:r w:rsidRPr="00A0029E">
        <w:rPr>
          <w:rStyle w:val="DevConfigGray"/>
        </w:rPr>
        <w:t xml:space="preserve"> ip address 10.53.0.2 255.255.255.0</w:t>
      </w:r>
    </w:p>
    <w:p w14:paraId="7545F0B4" w14:textId="77777777" w:rsidR="00B70125" w:rsidRPr="00A0029E" w:rsidRDefault="00B70125" w:rsidP="00B70125">
      <w:pPr>
        <w:pStyle w:val="DevConfigs"/>
        <w:rPr>
          <w:rStyle w:val="DevConfigGray"/>
        </w:rPr>
      </w:pPr>
      <w:r w:rsidRPr="00A0029E">
        <w:rPr>
          <w:rStyle w:val="DevConfigGray"/>
        </w:rPr>
        <w:t xml:space="preserve"> ip ospf hello-interval 30</w:t>
      </w:r>
    </w:p>
    <w:p w14:paraId="17302E77" w14:textId="77777777" w:rsidR="00B70125" w:rsidRPr="00A0029E" w:rsidRDefault="00B70125" w:rsidP="00B70125">
      <w:pPr>
        <w:pStyle w:val="DevConfigs"/>
        <w:rPr>
          <w:rStyle w:val="DevConfigGray"/>
        </w:rPr>
      </w:pPr>
      <w:r w:rsidRPr="00A0029E">
        <w:rPr>
          <w:rStyle w:val="DevConfigGray"/>
        </w:rPr>
        <w:t xml:space="preserve"> negotiation auto</w:t>
      </w:r>
    </w:p>
    <w:p w14:paraId="2E73557C" w14:textId="77777777" w:rsidR="00B70125" w:rsidRPr="00A0029E" w:rsidRDefault="00B70125" w:rsidP="00B70125">
      <w:pPr>
        <w:pStyle w:val="DevConfigs"/>
        <w:rPr>
          <w:rStyle w:val="DevConfigGray"/>
        </w:rPr>
      </w:pPr>
      <w:r w:rsidRPr="00A0029E">
        <w:rPr>
          <w:rStyle w:val="DevConfigGray"/>
        </w:rPr>
        <w:t>!</w:t>
      </w:r>
    </w:p>
    <w:p w14:paraId="19A3501D" w14:textId="77777777" w:rsidR="00B70125" w:rsidRPr="00A0029E" w:rsidRDefault="00B70125" w:rsidP="00B70125">
      <w:pPr>
        <w:pStyle w:val="DevConfigs"/>
        <w:rPr>
          <w:rStyle w:val="DevConfigGray"/>
        </w:rPr>
      </w:pPr>
      <w:r w:rsidRPr="00A0029E">
        <w:rPr>
          <w:rStyle w:val="DevConfigGray"/>
        </w:rPr>
        <w:t>interface Serial0/1/0</w:t>
      </w:r>
    </w:p>
    <w:p w14:paraId="294528C0" w14:textId="77777777" w:rsidR="00B70125" w:rsidRPr="00A0029E" w:rsidRDefault="00B70125" w:rsidP="00B70125">
      <w:pPr>
        <w:pStyle w:val="DevConfigs"/>
        <w:rPr>
          <w:rStyle w:val="DevConfigGray"/>
        </w:rPr>
      </w:pPr>
      <w:r w:rsidRPr="00A0029E">
        <w:rPr>
          <w:rStyle w:val="DevConfigGray"/>
        </w:rPr>
        <w:t xml:space="preserve"> no ip address</w:t>
      </w:r>
    </w:p>
    <w:p w14:paraId="5D391AC6" w14:textId="77777777" w:rsidR="00B70125" w:rsidRPr="00A0029E" w:rsidRDefault="00B70125" w:rsidP="00B70125">
      <w:pPr>
        <w:pStyle w:val="DevConfigs"/>
        <w:rPr>
          <w:rStyle w:val="DevConfigGray"/>
        </w:rPr>
      </w:pPr>
      <w:r w:rsidRPr="00A0029E">
        <w:rPr>
          <w:rStyle w:val="DevConfigGray"/>
        </w:rPr>
        <w:t>!</w:t>
      </w:r>
    </w:p>
    <w:p w14:paraId="72C513A4" w14:textId="77777777" w:rsidR="00B70125" w:rsidRPr="00A0029E" w:rsidRDefault="00B70125" w:rsidP="00B70125">
      <w:pPr>
        <w:pStyle w:val="DevConfigs"/>
        <w:rPr>
          <w:rStyle w:val="DevConfigGray"/>
        </w:rPr>
      </w:pPr>
      <w:r w:rsidRPr="00A0029E">
        <w:rPr>
          <w:rStyle w:val="DevConfigGray"/>
        </w:rPr>
        <w:t>interface Serial0/1/1</w:t>
      </w:r>
    </w:p>
    <w:p w14:paraId="0D8F6222" w14:textId="77777777" w:rsidR="00B70125" w:rsidRPr="00A0029E" w:rsidRDefault="00B70125" w:rsidP="00B70125">
      <w:pPr>
        <w:pStyle w:val="DevConfigs"/>
        <w:rPr>
          <w:rStyle w:val="DevConfigGray"/>
        </w:rPr>
      </w:pPr>
      <w:r w:rsidRPr="00A0029E">
        <w:rPr>
          <w:rStyle w:val="DevConfigGray"/>
        </w:rPr>
        <w:t xml:space="preserve"> no ip address</w:t>
      </w:r>
    </w:p>
    <w:p w14:paraId="50B46707" w14:textId="77777777" w:rsidR="00B70125" w:rsidRPr="00A0029E" w:rsidRDefault="00B70125" w:rsidP="00B70125">
      <w:pPr>
        <w:pStyle w:val="DevConfigs"/>
        <w:rPr>
          <w:rStyle w:val="DevConfigGray"/>
        </w:rPr>
      </w:pPr>
      <w:r w:rsidRPr="00A0029E">
        <w:rPr>
          <w:rStyle w:val="DevConfigGray"/>
        </w:rPr>
        <w:t>!</w:t>
      </w:r>
    </w:p>
    <w:p w14:paraId="33E1459F" w14:textId="77777777" w:rsidR="00B70125" w:rsidRPr="00A0029E" w:rsidRDefault="00B70125" w:rsidP="00B70125">
      <w:pPr>
        <w:pStyle w:val="DevConfigs"/>
        <w:rPr>
          <w:rStyle w:val="DevConfigGray"/>
        </w:rPr>
      </w:pPr>
      <w:r w:rsidRPr="00A0029E">
        <w:rPr>
          <w:rStyle w:val="DevConfigGray"/>
        </w:rPr>
        <w:t>router ospf 56</w:t>
      </w:r>
    </w:p>
    <w:p w14:paraId="6438A293" w14:textId="77777777" w:rsidR="00B70125" w:rsidRPr="00A0029E" w:rsidRDefault="00B70125" w:rsidP="00B70125">
      <w:pPr>
        <w:pStyle w:val="DevConfigs"/>
        <w:rPr>
          <w:rStyle w:val="DevConfigGray"/>
        </w:rPr>
      </w:pPr>
      <w:r w:rsidRPr="00A0029E">
        <w:rPr>
          <w:rStyle w:val="DevConfigGray"/>
        </w:rPr>
        <w:t xml:space="preserve"> router-id 2.2.2.2</w:t>
      </w:r>
    </w:p>
    <w:p w14:paraId="6BC1DBFC" w14:textId="77777777" w:rsidR="00B70125" w:rsidRPr="00A0029E" w:rsidRDefault="00B70125" w:rsidP="00B70125">
      <w:pPr>
        <w:pStyle w:val="DevConfigs"/>
        <w:rPr>
          <w:rStyle w:val="DevConfigGray"/>
        </w:rPr>
      </w:pPr>
      <w:r w:rsidRPr="00A0029E">
        <w:rPr>
          <w:rStyle w:val="DevConfigGray"/>
        </w:rPr>
        <w:t xml:space="preserve"> auto-cost reference-bandwidth 1000</w:t>
      </w:r>
    </w:p>
    <w:p w14:paraId="072132AF" w14:textId="77777777" w:rsidR="00B70125" w:rsidRPr="00A0029E" w:rsidRDefault="00B70125" w:rsidP="00B70125">
      <w:pPr>
        <w:pStyle w:val="DevConfigs"/>
        <w:rPr>
          <w:rStyle w:val="DevConfigGray"/>
        </w:rPr>
      </w:pPr>
      <w:r w:rsidRPr="00A0029E">
        <w:rPr>
          <w:rStyle w:val="DevConfigGray"/>
        </w:rPr>
        <w:t xml:space="preserve"> passive-interface Loopback1</w:t>
      </w:r>
    </w:p>
    <w:p w14:paraId="1FA218DA" w14:textId="77777777" w:rsidR="00B70125" w:rsidRPr="00A0029E" w:rsidRDefault="00B70125" w:rsidP="00B70125">
      <w:pPr>
        <w:pStyle w:val="DevConfigs"/>
        <w:rPr>
          <w:rStyle w:val="DevConfigGray"/>
        </w:rPr>
      </w:pPr>
      <w:r w:rsidRPr="00A0029E">
        <w:rPr>
          <w:rStyle w:val="DevConfigGray"/>
        </w:rPr>
        <w:t xml:space="preserve"> network 10.53.0.0 0.0.0.255 area 0</w:t>
      </w:r>
    </w:p>
    <w:p w14:paraId="28A01C4B" w14:textId="77777777" w:rsidR="00B70125" w:rsidRPr="00A0029E" w:rsidRDefault="00B70125" w:rsidP="00B70125">
      <w:pPr>
        <w:pStyle w:val="DevConfigs"/>
        <w:rPr>
          <w:rStyle w:val="DevConfigGray"/>
        </w:rPr>
      </w:pPr>
      <w:r w:rsidRPr="00A0029E">
        <w:rPr>
          <w:rStyle w:val="DevConfigGray"/>
        </w:rPr>
        <w:t xml:space="preserve"> network 192.168.1.0 0.0.0.255 area 0</w:t>
      </w:r>
    </w:p>
    <w:p w14:paraId="216A2C75" w14:textId="77777777" w:rsidR="00B70125" w:rsidRPr="00A0029E" w:rsidRDefault="00B70125" w:rsidP="00B70125">
      <w:pPr>
        <w:pStyle w:val="DevConfigs"/>
        <w:rPr>
          <w:rStyle w:val="DevConfigGray"/>
        </w:rPr>
      </w:pPr>
      <w:r w:rsidRPr="00A0029E">
        <w:rPr>
          <w:rStyle w:val="DevConfigGray"/>
        </w:rPr>
        <w:t>!</w:t>
      </w:r>
    </w:p>
    <w:p w14:paraId="01385BB9" w14:textId="77777777" w:rsidR="00B70125" w:rsidRPr="00A0029E" w:rsidRDefault="00B70125" w:rsidP="00B70125">
      <w:pPr>
        <w:pStyle w:val="DevConfigs"/>
        <w:rPr>
          <w:rStyle w:val="DevConfigGray"/>
        </w:rPr>
      </w:pPr>
      <w:r w:rsidRPr="00A0029E">
        <w:rPr>
          <w:rStyle w:val="DevConfigGray"/>
        </w:rPr>
        <w:t>ip forward-protocol nd</w:t>
      </w:r>
    </w:p>
    <w:p w14:paraId="6A238C2A" w14:textId="77777777" w:rsidR="00B70125" w:rsidRPr="00A0029E" w:rsidRDefault="00B70125" w:rsidP="00B70125">
      <w:pPr>
        <w:pStyle w:val="DevConfigs"/>
        <w:rPr>
          <w:rStyle w:val="DevConfigGray"/>
        </w:rPr>
      </w:pPr>
      <w:r w:rsidRPr="00A0029E">
        <w:rPr>
          <w:rStyle w:val="DevConfigGray"/>
        </w:rPr>
        <w:t>ip http server</w:t>
      </w:r>
    </w:p>
    <w:p w14:paraId="70C51DCB" w14:textId="77777777" w:rsidR="00B70125" w:rsidRPr="00A0029E" w:rsidRDefault="00B70125" w:rsidP="00B70125">
      <w:pPr>
        <w:pStyle w:val="DevConfigs"/>
        <w:rPr>
          <w:rStyle w:val="DevConfigGray"/>
        </w:rPr>
      </w:pPr>
      <w:r w:rsidRPr="00A0029E">
        <w:rPr>
          <w:rStyle w:val="DevConfigGray"/>
        </w:rPr>
        <w:t>ip http authentication local</w:t>
      </w:r>
    </w:p>
    <w:p w14:paraId="5514E7AF" w14:textId="77777777" w:rsidR="00B70125" w:rsidRPr="00A0029E" w:rsidRDefault="00B70125" w:rsidP="00B70125">
      <w:pPr>
        <w:pStyle w:val="DevConfigs"/>
        <w:rPr>
          <w:rStyle w:val="DevConfigGray"/>
        </w:rPr>
      </w:pPr>
      <w:r w:rsidRPr="00A0029E">
        <w:rPr>
          <w:rStyle w:val="DevConfigGray"/>
        </w:rPr>
        <w:t>ip http secure-server</w:t>
      </w:r>
    </w:p>
    <w:p w14:paraId="1E0916FE" w14:textId="77777777" w:rsidR="00B70125" w:rsidRPr="00A0029E" w:rsidRDefault="00B70125" w:rsidP="00B70125">
      <w:pPr>
        <w:pStyle w:val="DevConfigs"/>
        <w:rPr>
          <w:rStyle w:val="DevConfigGray"/>
        </w:rPr>
      </w:pPr>
      <w:r w:rsidRPr="00A0029E">
        <w:rPr>
          <w:rStyle w:val="DevConfigGray"/>
        </w:rPr>
        <w:t>ip tftp source-interface GigabitEthernet0</w:t>
      </w:r>
    </w:p>
    <w:p w14:paraId="5DC3CFC2" w14:textId="77777777" w:rsidR="00B70125" w:rsidRPr="00A0029E" w:rsidRDefault="00B70125" w:rsidP="00B70125">
      <w:pPr>
        <w:pStyle w:val="DevConfigs"/>
        <w:rPr>
          <w:rStyle w:val="DevConfigGray"/>
        </w:rPr>
      </w:pPr>
      <w:r w:rsidRPr="00A0029E">
        <w:rPr>
          <w:rStyle w:val="DevConfigGray"/>
        </w:rPr>
        <w:t>!</w:t>
      </w:r>
    </w:p>
    <w:p w14:paraId="3C063C3D" w14:textId="77777777" w:rsidR="00B70125" w:rsidRPr="00A0029E" w:rsidRDefault="00B70125" w:rsidP="00B70125">
      <w:pPr>
        <w:pStyle w:val="DevConfigs"/>
        <w:rPr>
          <w:rStyle w:val="DevConfigGray"/>
        </w:rPr>
      </w:pPr>
      <w:r w:rsidRPr="00A0029E">
        <w:rPr>
          <w:rStyle w:val="DevConfigGray"/>
        </w:rPr>
        <w:t>!</w:t>
      </w:r>
    </w:p>
    <w:p w14:paraId="5641C62D" w14:textId="77777777" w:rsidR="00B70125" w:rsidRPr="00A0029E" w:rsidRDefault="00B70125" w:rsidP="00B70125">
      <w:pPr>
        <w:pStyle w:val="DevConfigs"/>
        <w:rPr>
          <w:rStyle w:val="DevConfigGray"/>
        </w:rPr>
      </w:pPr>
      <w:r w:rsidRPr="00A0029E">
        <w:rPr>
          <w:rStyle w:val="DevConfigGray"/>
        </w:rPr>
        <w:t>control-plane</w:t>
      </w:r>
    </w:p>
    <w:p w14:paraId="345C9A45" w14:textId="77777777" w:rsidR="00B70125" w:rsidRPr="00A0029E" w:rsidRDefault="00B70125" w:rsidP="00B70125">
      <w:pPr>
        <w:pStyle w:val="DevConfigs"/>
        <w:rPr>
          <w:rStyle w:val="DevConfigGray"/>
        </w:rPr>
      </w:pPr>
      <w:r w:rsidRPr="00A0029E">
        <w:rPr>
          <w:rStyle w:val="DevConfigGray"/>
        </w:rPr>
        <w:t>!</w:t>
      </w:r>
    </w:p>
    <w:p w14:paraId="5F970E73" w14:textId="77777777" w:rsidR="00B70125" w:rsidRPr="00A0029E" w:rsidRDefault="00B70125" w:rsidP="00B70125">
      <w:pPr>
        <w:pStyle w:val="DevConfigs"/>
        <w:rPr>
          <w:rStyle w:val="DevConfigGray"/>
        </w:rPr>
      </w:pPr>
      <w:r w:rsidRPr="00A0029E">
        <w:rPr>
          <w:rStyle w:val="DevConfigGray"/>
        </w:rPr>
        <w:t>banner motd ^C Authorized Users Only! ^C</w:t>
      </w:r>
    </w:p>
    <w:p w14:paraId="41123342" w14:textId="77777777" w:rsidR="00B70125" w:rsidRPr="00A0029E" w:rsidRDefault="00B70125" w:rsidP="00B70125">
      <w:pPr>
        <w:pStyle w:val="DevConfigs"/>
        <w:rPr>
          <w:rStyle w:val="DevConfigGray"/>
        </w:rPr>
      </w:pPr>
      <w:r w:rsidRPr="00A0029E">
        <w:rPr>
          <w:rStyle w:val="DevConfigGray"/>
        </w:rPr>
        <w:t>!</w:t>
      </w:r>
    </w:p>
    <w:p w14:paraId="724550E0" w14:textId="77777777" w:rsidR="00B70125" w:rsidRPr="00A0029E" w:rsidRDefault="00B70125" w:rsidP="00B70125">
      <w:pPr>
        <w:pStyle w:val="DevConfigs"/>
        <w:rPr>
          <w:rStyle w:val="DevConfigGray"/>
        </w:rPr>
      </w:pPr>
      <w:r w:rsidRPr="00A0029E">
        <w:rPr>
          <w:rStyle w:val="DevConfigGray"/>
        </w:rPr>
        <w:t>line con 0</w:t>
      </w:r>
    </w:p>
    <w:p w14:paraId="683CA2C6" w14:textId="77777777" w:rsidR="00B70125" w:rsidRPr="00A0029E" w:rsidRDefault="00B70125" w:rsidP="00B70125">
      <w:pPr>
        <w:pStyle w:val="DevConfigs"/>
        <w:rPr>
          <w:rStyle w:val="DevConfigGray"/>
        </w:rPr>
      </w:pPr>
      <w:r w:rsidRPr="00A0029E">
        <w:rPr>
          <w:rStyle w:val="DevConfigGray"/>
        </w:rPr>
        <w:t xml:space="preserve"> password 7 110A1016141D</w:t>
      </w:r>
    </w:p>
    <w:p w14:paraId="793D7A71" w14:textId="77777777" w:rsidR="00B70125" w:rsidRPr="00A0029E" w:rsidRDefault="00B70125" w:rsidP="00B70125">
      <w:pPr>
        <w:pStyle w:val="DevConfigs"/>
        <w:rPr>
          <w:rStyle w:val="DevConfigGray"/>
        </w:rPr>
      </w:pPr>
      <w:r w:rsidRPr="00A0029E">
        <w:rPr>
          <w:rStyle w:val="DevConfigGray"/>
        </w:rPr>
        <w:t xml:space="preserve"> login</w:t>
      </w:r>
    </w:p>
    <w:p w14:paraId="468F2C33" w14:textId="77777777" w:rsidR="00B70125" w:rsidRPr="00A0029E" w:rsidRDefault="00B70125" w:rsidP="00B70125">
      <w:pPr>
        <w:pStyle w:val="DevConfigs"/>
        <w:rPr>
          <w:rStyle w:val="DevConfigGray"/>
        </w:rPr>
      </w:pPr>
      <w:r w:rsidRPr="00A0029E">
        <w:rPr>
          <w:rStyle w:val="DevConfigGray"/>
        </w:rPr>
        <w:t xml:space="preserve"> transport input none</w:t>
      </w:r>
    </w:p>
    <w:p w14:paraId="7D9F70C6" w14:textId="77777777" w:rsidR="00B70125" w:rsidRPr="00A0029E" w:rsidRDefault="00B70125" w:rsidP="00B70125">
      <w:pPr>
        <w:pStyle w:val="DevConfigs"/>
        <w:rPr>
          <w:rStyle w:val="DevConfigGray"/>
        </w:rPr>
      </w:pPr>
      <w:r w:rsidRPr="00A0029E">
        <w:rPr>
          <w:rStyle w:val="DevConfigGray"/>
        </w:rPr>
        <w:t xml:space="preserve"> stopbits 1</w:t>
      </w:r>
    </w:p>
    <w:p w14:paraId="68B64A5F" w14:textId="77777777" w:rsidR="00B70125" w:rsidRPr="00A0029E" w:rsidRDefault="00B70125" w:rsidP="00B70125">
      <w:pPr>
        <w:pStyle w:val="DevConfigs"/>
        <w:rPr>
          <w:rStyle w:val="DevConfigGray"/>
        </w:rPr>
      </w:pPr>
      <w:r w:rsidRPr="00A0029E">
        <w:rPr>
          <w:rStyle w:val="DevConfigGray"/>
        </w:rPr>
        <w:t>line aux 0</w:t>
      </w:r>
    </w:p>
    <w:p w14:paraId="345014D3" w14:textId="77777777" w:rsidR="00B70125" w:rsidRPr="00A0029E" w:rsidRDefault="00B70125" w:rsidP="00B70125">
      <w:pPr>
        <w:pStyle w:val="DevConfigs"/>
        <w:rPr>
          <w:rStyle w:val="DevConfigGray"/>
        </w:rPr>
      </w:pPr>
      <w:r w:rsidRPr="00A0029E">
        <w:rPr>
          <w:rStyle w:val="DevConfigGray"/>
        </w:rPr>
        <w:t xml:space="preserve"> stopbits 1</w:t>
      </w:r>
    </w:p>
    <w:p w14:paraId="7F3BB538" w14:textId="77777777" w:rsidR="00B70125" w:rsidRPr="00A0029E" w:rsidRDefault="00B70125" w:rsidP="00B70125">
      <w:pPr>
        <w:pStyle w:val="DevConfigs"/>
        <w:rPr>
          <w:rStyle w:val="DevConfigGray"/>
        </w:rPr>
      </w:pPr>
      <w:r w:rsidRPr="00A0029E">
        <w:rPr>
          <w:rStyle w:val="DevConfigGray"/>
        </w:rPr>
        <w:t>line vty 0 4</w:t>
      </w:r>
    </w:p>
    <w:p w14:paraId="30A42BFE" w14:textId="77777777" w:rsidR="00B70125" w:rsidRPr="00A0029E" w:rsidRDefault="00B70125" w:rsidP="00B70125">
      <w:pPr>
        <w:pStyle w:val="DevConfigs"/>
        <w:rPr>
          <w:rStyle w:val="DevConfigGray"/>
        </w:rPr>
      </w:pPr>
      <w:r w:rsidRPr="00A0029E">
        <w:rPr>
          <w:rStyle w:val="DevConfigGray"/>
        </w:rPr>
        <w:t xml:space="preserve"> password 7 030752180500</w:t>
      </w:r>
    </w:p>
    <w:p w14:paraId="2538727C" w14:textId="77777777" w:rsidR="00B70125" w:rsidRPr="00A0029E" w:rsidRDefault="00B70125" w:rsidP="00B70125">
      <w:pPr>
        <w:pStyle w:val="DevConfigs"/>
        <w:rPr>
          <w:rStyle w:val="DevConfigGray"/>
        </w:rPr>
      </w:pPr>
      <w:r w:rsidRPr="00A0029E">
        <w:rPr>
          <w:rStyle w:val="DevConfigGray"/>
        </w:rPr>
        <w:t xml:space="preserve"> login</w:t>
      </w:r>
    </w:p>
    <w:p w14:paraId="018CD644" w14:textId="77777777" w:rsidR="00B70125" w:rsidRPr="00A0029E" w:rsidRDefault="00B70125" w:rsidP="00B70125">
      <w:pPr>
        <w:pStyle w:val="DevConfigs"/>
        <w:rPr>
          <w:rStyle w:val="DevConfigGray"/>
        </w:rPr>
      </w:pPr>
      <w:r w:rsidRPr="00A0029E">
        <w:rPr>
          <w:rStyle w:val="DevConfigGray"/>
        </w:rPr>
        <w:t>!</w:t>
      </w:r>
    </w:p>
    <w:p w14:paraId="1304B2AB" w14:textId="77777777" w:rsidR="00B70125" w:rsidRPr="00A0029E" w:rsidRDefault="00B70125" w:rsidP="00B70125">
      <w:pPr>
        <w:pStyle w:val="DevConfigs"/>
        <w:rPr>
          <w:rStyle w:val="DevConfigGray"/>
        </w:rPr>
      </w:pPr>
      <w:r w:rsidRPr="00A0029E">
        <w:rPr>
          <w:rStyle w:val="DevConfigGray"/>
        </w:rPr>
        <w:t>!</w:t>
      </w:r>
    </w:p>
    <w:p w14:paraId="02903B96" w14:textId="36155040" w:rsidR="00B70125" w:rsidRPr="00A87853" w:rsidRDefault="00B70125" w:rsidP="00B70125">
      <w:pPr>
        <w:pStyle w:val="DevConfigs"/>
        <w:rPr>
          <w:rStyle w:val="DevConfigGray"/>
        </w:rPr>
      </w:pPr>
      <w:r w:rsidRPr="00A0029E">
        <w:rPr>
          <w:rStyle w:val="DevConfigGray"/>
        </w:rPr>
        <w:t>end</w:t>
      </w:r>
    </w:p>
    <w:p w14:paraId="724AAD26" w14:textId="77777777" w:rsidR="00B70125" w:rsidRPr="00125D0F" w:rsidRDefault="00B70125" w:rsidP="00B70125">
      <w:pPr>
        <w:pStyle w:val="BodyTextL50"/>
        <w:ind w:left="0"/>
        <w:rPr>
          <w:rStyle w:val="LabSectionGray"/>
          <w:b/>
          <w:bCs/>
        </w:rPr>
      </w:pPr>
      <w:r w:rsidRPr="00125D0F">
        <w:rPr>
          <w:rStyle w:val="LabSectionGray"/>
          <w:b/>
          <w:bCs/>
        </w:rPr>
        <w:t>Switch S1</w:t>
      </w:r>
    </w:p>
    <w:p w14:paraId="35E18BD6" w14:textId="77777777" w:rsidR="00B70125" w:rsidRPr="001D32BE" w:rsidRDefault="00B70125" w:rsidP="00B70125">
      <w:pPr>
        <w:pStyle w:val="DevConfigs"/>
        <w:rPr>
          <w:rStyle w:val="DevConfigGray"/>
        </w:rPr>
      </w:pPr>
      <w:r w:rsidRPr="001D32BE">
        <w:rPr>
          <w:rStyle w:val="DevConfigGray"/>
        </w:rPr>
        <w:t xml:space="preserve">S1# </w:t>
      </w:r>
      <w:r w:rsidRPr="000407EC">
        <w:rPr>
          <w:rStyle w:val="DevConfigGray"/>
          <w:b/>
        </w:rPr>
        <w:t>show run</w:t>
      </w:r>
    </w:p>
    <w:p w14:paraId="28BE530E" w14:textId="77777777" w:rsidR="00B70125" w:rsidRPr="001D32BE" w:rsidRDefault="00B70125" w:rsidP="00B70125">
      <w:pPr>
        <w:pStyle w:val="DevConfigs"/>
        <w:rPr>
          <w:rStyle w:val="DevConfigGray"/>
        </w:rPr>
      </w:pPr>
      <w:r w:rsidRPr="001D32BE">
        <w:rPr>
          <w:rStyle w:val="DevConfigGray"/>
        </w:rPr>
        <w:t>Building configuration...</w:t>
      </w:r>
    </w:p>
    <w:p w14:paraId="28851069" w14:textId="77777777" w:rsidR="00B70125" w:rsidRPr="001D32BE" w:rsidRDefault="00B70125" w:rsidP="00B70125">
      <w:pPr>
        <w:pStyle w:val="DevConfigs"/>
        <w:rPr>
          <w:rStyle w:val="DevConfigGray"/>
        </w:rPr>
      </w:pPr>
    </w:p>
    <w:p w14:paraId="13D35B32" w14:textId="77777777" w:rsidR="00B70125" w:rsidRPr="001D32BE" w:rsidRDefault="00B70125" w:rsidP="00B70125">
      <w:pPr>
        <w:pStyle w:val="DevConfigs"/>
        <w:rPr>
          <w:rStyle w:val="DevConfigGray"/>
        </w:rPr>
      </w:pPr>
      <w:r w:rsidRPr="001D32BE">
        <w:rPr>
          <w:rStyle w:val="DevConfigGray"/>
        </w:rPr>
        <w:t>Current configuration : 1498 bytes</w:t>
      </w:r>
    </w:p>
    <w:p w14:paraId="64C1FC52" w14:textId="77777777" w:rsidR="00B70125" w:rsidRPr="001D32BE" w:rsidRDefault="00B70125" w:rsidP="00B70125">
      <w:pPr>
        <w:pStyle w:val="DevConfigs"/>
        <w:rPr>
          <w:rStyle w:val="DevConfigGray"/>
        </w:rPr>
      </w:pPr>
      <w:r w:rsidRPr="001D32BE">
        <w:rPr>
          <w:rStyle w:val="DevConfigGray"/>
        </w:rPr>
        <w:t>!</w:t>
      </w:r>
    </w:p>
    <w:p w14:paraId="00F9D04D" w14:textId="77777777" w:rsidR="00B70125" w:rsidRPr="001D32BE" w:rsidRDefault="00B70125" w:rsidP="00B70125">
      <w:pPr>
        <w:pStyle w:val="DevConfigs"/>
        <w:rPr>
          <w:rStyle w:val="DevConfigGray"/>
        </w:rPr>
      </w:pPr>
      <w:r w:rsidRPr="001D32BE">
        <w:rPr>
          <w:rStyle w:val="DevConfigGray"/>
        </w:rPr>
        <w:t>version 15.0</w:t>
      </w:r>
    </w:p>
    <w:p w14:paraId="0AB8CCC7" w14:textId="77777777" w:rsidR="00B70125" w:rsidRPr="001D32BE" w:rsidRDefault="00B70125" w:rsidP="00B70125">
      <w:pPr>
        <w:pStyle w:val="DevConfigs"/>
        <w:rPr>
          <w:rStyle w:val="DevConfigGray"/>
        </w:rPr>
      </w:pPr>
      <w:r w:rsidRPr="001D32BE">
        <w:rPr>
          <w:rStyle w:val="DevConfigGray"/>
        </w:rPr>
        <w:lastRenderedPageBreak/>
        <w:t>no service pad</w:t>
      </w:r>
    </w:p>
    <w:p w14:paraId="6E94A79D" w14:textId="77777777" w:rsidR="00B70125" w:rsidRPr="001D32BE" w:rsidRDefault="00B70125" w:rsidP="00B70125">
      <w:pPr>
        <w:pStyle w:val="DevConfigs"/>
        <w:rPr>
          <w:rStyle w:val="DevConfigGray"/>
        </w:rPr>
      </w:pPr>
      <w:r w:rsidRPr="001D32BE">
        <w:rPr>
          <w:rStyle w:val="DevConfigGray"/>
        </w:rPr>
        <w:t>service timestamps debug datetime msec</w:t>
      </w:r>
    </w:p>
    <w:p w14:paraId="57EF15A7" w14:textId="77777777" w:rsidR="00B70125" w:rsidRPr="001D32BE" w:rsidRDefault="00B70125" w:rsidP="00B70125">
      <w:pPr>
        <w:pStyle w:val="DevConfigs"/>
        <w:rPr>
          <w:rStyle w:val="DevConfigGray"/>
        </w:rPr>
      </w:pPr>
      <w:r w:rsidRPr="001D32BE">
        <w:rPr>
          <w:rStyle w:val="DevConfigGray"/>
        </w:rPr>
        <w:t>service timestamps log datetime msec</w:t>
      </w:r>
    </w:p>
    <w:p w14:paraId="0A1E8136" w14:textId="77777777" w:rsidR="00B70125" w:rsidRPr="001D32BE" w:rsidRDefault="00B70125" w:rsidP="00B70125">
      <w:pPr>
        <w:pStyle w:val="DevConfigs"/>
        <w:rPr>
          <w:rStyle w:val="DevConfigGray"/>
        </w:rPr>
      </w:pPr>
      <w:r w:rsidRPr="001D32BE">
        <w:rPr>
          <w:rStyle w:val="DevConfigGray"/>
        </w:rPr>
        <w:t>service password-encryption</w:t>
      </w:r>
    </w:p>
    <w:p w14:paraId="4F4FAA6A" w14:textId="77777777" w:rsidR="00B70125" w:rsidRPr="001D32BE" w:rsidRDefault="00B70125" w:rsidP="00B70125">
      <w:pPr>
        <w:pStyle w:val="DevConfigs"/>
        <w:rPr>
          <w:rStyle w:val="DevConfigGray"/>
        </w:rPr>
      </w:pPr>
      <w:r w:rsidRPr="001D32BE">
        <w:rPr>
          <w:rStyle w:val="DevConfigGray"/>
        </w:rPr>
        <w:t>!</w:t>
      </w:r>
    </w:p>
    <w:p w14:paraId="3E498E62" w14:textId="77777777" w:rsidR="00B70125" w:rsidRPr="001D32BE" w:rsidRDefault="00B70125" w:rsidP="00B70125">
      <w:pPr>
        <w:pStyle w:val="DevConfigs"/>
        <w:rPr>
          <w:rStyle w:val="DevConfigGray"/>
        </w:rPr>
      </w:pPr>
      <w:r w:rsidRPr="001D32BE">
        <w:rPr>
          <w:rStyle w:val="DevConfigGray"/>
        </w:rPr>
        <w:t>hostname S1</w:t>
      </w:r>
    </w:p>
    <w:p w14:paraId="26E81254" w14:textId="77777777" w:rsidR="00B70125" w:rsidRPr="001D32BE" w:rsidRDefault="00B70125" w:rsidP="00B70125">
      <w:pPr>
        <w:pStyle w:val="DevConfigs"/>
        <w:rPr>
          <w:rStyle w:val="DevConfigGray"/>
        </w:rPr>
      </w:pPr>
      <w:r w:rsidRPr="001D32BE">
        <w:rPr>
          <w:rStyle w:val="DevConfigGray"/>
        </w:rPr>
        <w:t>!</w:t>
      </w:r>
    </w:p>
    <w:p w14:paraId="3013FA5B" w14:textId="77777777" w:rsidR="00B70125" w:rsidRPr="001D32BE" w:rsidRDefault="00B70125" w:rsidP="00B70125">
      <w:pPr>
        <w:pStyle w:val="DevConfigs"/>
        <w:rPr>
          <w:rStyle w:val="DevConfigGray"/>
        </w:rPr>
      </w:pPr>
      <w:r w:rsidRPr="001D32BE">
        <w:rPr>
          <w:rStyle w:val="DevConfigGray"/>
        </w:rPr>
        <w:t>boot-start-marker</w:t>
      </w:r>
    </w:p>
    <w:p w14:paraId="097846BC" w14:textId="77777777" w:rsidR="00B70125" w:rsidRPr="001D32BE" w:rsidRDefault="00B70125" w:rsidP="00B70125">
      <w:pPr>
        <w:pStyle w:val="DevConfigs"/>
        <w:rPr>
          <w:rStyle w:val="DevConfigGray"/>
        </w:rPr>
      </w:pPr>
      <w:r w:rsidRPr="001D32BE">
        <w:rPr>
          <w:rStyle w:val="DevConfigGray"/>
        </w:rPr>
        <w:t>boot-end-marker</w:t>
      </w:r>
    </w:p>
    <w:p w14:paraId="663E4D52" w14:textId="77777777" w:rsidR="00B70125" w:rsidRPr="001D32BE" w:rsidRDefault="00B70125" w:rsidP="00B70125">
      <w:pPr>
        <w:pStyle w:val="DevConfigs"/>
        <w:rPr>
          <w:rStyle w:val="DevConfigGray"/>
        </w:rPr>
      </w:pPr>
      <w:r w:rsidRPr="001D32BE">
        <w:rPr>
          <w:rStyle w:val="DevConfigGray"/>
        </w:rPr>
        <w:t>!</w:t>
      </w:r>
    </w:p>
    <w:p w14:paraId="7F293760" w14:textId="77777777" w:rsidR="00B70125" w:rsidRPr="001D32BE" w:rsidRDefault="00B70125" w:rsidP="00B70125">
      <w:pPr>
        <w:pStyle w:val="DevConfigs"/>
        <w:rPr>
          <w:rStyle w:val="DevConfigGray"/>
        </w:rPr>
      </w:pPr>
      <w:r w:rsidRPr="001D32BE">
        <w:rPr>
          <w:rStyle w:val="DevConfigGray"/>
        </w:rPr>
        <w:t>!</w:t>
      </w:r>
    </w:p>
    <w:p w14:paraId="6B3E4FFD" w14:textId="77777777" w:rsidR="00B70125" w:rsidRPr="001D32BE" w:rsidRDefault="00B70125" w:rsidP="00B70125">
      <w:pPr>
        <w:pStyle w:val="DevConfigs"/>
        <w:rPr>
          <w:rStyle w:val="DevConfigGray"/>
        </w:rPr>
      </w:pPr>
      <w:r w:rsidRPr="001D32BE">
        <w:rPr>
          <w:rStyle w:val="DevConfigGray"/>
        </w:rPr>
        <w:t>enable secret 5 $1$E30k$.XhXXGLUB0hquHfF.J5Fi/</w:t>
      </w:r>
    </w:p>
    <w:p w14:paraId="508F8F53" w14:textId="77777777" w:rsidR="00B70125" w:rsidRPr="001D32BE" w:rsidRDefault="00B70125" w:rsidP="00B70125">
      <w:pPr>
        <w:pStyle w:val="DevConfigs"/>
        <w:rPr>
          <w:rStyle w:val="DevConfigGray"/>
        </w:rPr>
      </w:pPr>
      <w:r w:rsidRPr="001D32BE">
        <w:rPr>
          <w:rStyle w:val="DevConfigGray"/>
        </w:rPr>
        <w:t>!</w:t>
      </w:r>
    </w:p>
    <w:p w14:paraId="2E7A4B14" w14:textId="77777777" w:rsidR="00B70125" w:rsidRPr="001D32BE" w:rsidRDefault="00B70125" w:rsidP="00B70125">
      <w:pPr>
        <w:pStyle w:val="DevConfigs"/>
        <w:rPr>
          <w:rStyle w:val="DevConfigGray"/>
        </w:rPr>
      </w:pPr>
      <w:r w:rsidRPr="001D32BE">
        <w:rPr>
          <w:rStyle w:val="DevConfigGray"/>
        </w:rPr>
        <w:t>no aaa new-model</w:t>
      </w:r>
    </w:p>
    <w:p w14:paraId="249F15A2" w14:textId="77777777" w:rsidR="00B70125" w:rsidRPr="001D32BE" w:rsidRDefault="00B70125" w:rsidP="00B70125">
      <w:pPr>
        <w:pStyle w:val="DevConfigs"/>
        <w:rPr>
          <w:rStyle w:val="DevConfigGray"/>
        </w:rPr>
      </w:pPr>
      <w:r w:rsidRPr="001D32BE">
        <w:rPr>
          <w:rStyle w:val="DevConfigGray"/>
        </w:rPr>
        <w:t>system mtu routing 1500</w:t>
      </w:r>
    </w:p>
    <w:p w14:paraId="060DB9C1" w14:textId="77777777" w:rsidR="00B70125" w:rsidRPr="001D32BE" w:rsidRDefault="00B70125" w:rsidP="00B70125">
      <w:pPr>
        <w:pStyle w:val="DevConfigs"/>
        <w:rPr>
          <w:rStyle w:val="DevConfigGray"/>
        </w:rPr>
      </w:pPr>
      <w:r w:rsidRPr="001D32BE">
        <w:rPr>
          <w:rStyle w:val="DevConfigGray"/>
        </w:rPr>
        <w:t>no ip domain-lookup</w:t>
      </w:r>
    </w:p>
    <w:p w14:paraId="579BC2AE" w14:textId="77777777" w:rsidR="00B70125" w:rsidRPr="001D32BE" w:rsidRDefault="00B70125" w:rsidP="00B70125">
      <w:pPr>
        <w:pStyle w:val="DevConfigs"/>
        <w:rPr>
          <w:rStyle w:val="DevConfigGray"/>
        </w:rPr>
      </w:pPr>
      <w:r w:rsidRPr="001D32BE">
        <w:rPr>
          <w:rStyle w:val="DevConfigGray"/>
        </w:rPr>
        <w:t>!</w:t>
      </w:r>
    </w:p>
    <w:p w14:paraId="0D887571" w14:textId="77777777" w:rsidR="00B70125" w:rsidRPr="001D32BE" w:rsidRDefault="00B70125" w:rsidP="00B70125">
      <w:pPr>
        <w:pStyle w:val="DevConfigs"/>
        <w:rPr>
          <w:rStyle w:val="DevConfigGray"/>
        </w:rPr>
      </w:pPr>
      <w:r w:rsidRPr="001D32BE">
        <w:rPr>
          <w:rStyle w:val="DevConfigGray"/>
        </w:rPr>
        <w:t>!</w:t>
      </w:r>
    </w:p>
    <w:p w14:paraId="470E1690" w14:textId="77777777" w:rsidR="00B70125" w:rsidRPr="001D32BE" w:rsidRDefault="00B70125" w:rsidP="00B70125">
      <w:pPr>
        <w:pStyle w:val="DevConfigs"/>
        <w:rPr>
          <w:rStyle w:val="DevConfigGray"/>
        </w:rPr>
      </w:pPr>
      <w:r w:rsidRPr="001D32BE">
        <w:rPr>
          <w:rStyle w:val="DevConfigGray"/>
        </w:rPr>
        <w:t>spanning-tree mode pvst</w:t>
      </w:r>
    </w:p>
    <w:p w14:paraId="02847A18" w14:textId="77777777" w:rsidR="00B70125" w:rsidRPr="001D32BE" w:rsidRDefault="00B70125" w:rsidP="00B70125">
      <w:pPr>
        <w:pStyle w:val="DevConfigs"/>
        <w:rPr>
          <w:rStyle w:val="DevConfigGray"/>
        </w:rPr>
      </w:pPr>
      <w:r w:rsidRPr="001D32BE">
        <w:rPr>
          <w:rStyle w:val="DevConfigGray"/>
        </w:rPr>
        <w:t>spanning-tree extend system-id</w:t>
      </w:r>
    </w:p>
    <w:p w14:paraId="2F4C8DC9" w14:textId="77777777" w:rsidR="00B70125" w:rsidRPr="001D32BE" w:rsidRDefault="00B70125" w:rsidP="00B70125">
      <w:pPr>
        <w:pStyle w:val="DevConfigs"/>
        <w:rPr>
          <w:rStyle w:val="DevConfigGray"/>
        </w:rPr>
      </w:pPr>
      <w:r w:rsidRPr="001D32BE">
        <w:rPr>
          <w:rStyle w:val="DevConfigGray"/>
        </w:rPr>
        <w:t>!</w:t>
      </w:r>
    </w:p>
    <w:p w14:paraId="26E8322A" w14:textId="77777777" w:rsidR="00B70125" w:rsidRPr="001D32BE" w:rsidRDefault="00B70125" w:rsidP="00B70125">
      <w:pPr>
        <w:pStyle w:val="DevConfigs"/>
        <w:rPr>
          <w:rStyle w:val="DevConfigGray"/>
        </w:rPr>
      </w:pPr>
      <w:r w:rsidRPr="001D32BE">
        <w:rPr>
          <w:rStyle w:val="DevConfigGray"/>
        </w:rPr>
        <w:t>vlan internal allocation policy ascending</w:t>
      </w:r>
    </w:p>
    <w:p w14:paraId="34D92D15" w14:textId="77777777" w:rsidR="00B70125" w:rsidRPr="001D32BE" w:rsidRDefault="00B70125" w:rsidP="00B70125">
      <w:pPr>
        <w:pStyle w:val="DevConfigs"/>
        <w:rPr>
          <w:rStyle w:val="DevConfigGray"/>
        </w:rPr>
      </w:pPr>
      <w:r w:rsidRPr="001D32BE">
        <w:rPr>
          <w:rStyle w:val="DevConfigGray"/>
        </w:rPr>
        <w:t>!</w:t>
      </w:r>
    </w:p>
    <w:p w14:paraId="0AA33E79" w14:textId="77777777" w:rsidR="00B70125" w:rsidRPr="001D32BE" w:rsidRDefault="00B70125" w:rsidP="00B70125">
      <w:pPr>
        <w:pStyle w:val="DevConfigs"/>
        <w:rPr>
          <w:rStyle w:val="DevConfigGray"/>
        </w:rPr>
      </w:pPr>
      <w:r w:rsidRPr="001D32BE">
        <w:rPr>
          <w:rStyle w:val="DevConfigGray"/>
        </w:rPr>
        <w:t>!</w:t>
      </w:r>
    </w:p>
    <w:p w14:paraId="33A05225" w14:textId="77777777" w:rsidR="00B70125" w:rsidRPr="001D32BE" w:rsidRDefault="00B70125" w:rsidP="00B70125">
      <w:pPr>
        <w:pStyle w:val="DevConfigs"/>
        <w:rPr>
          <w:rStyle w:val="DevConfigGray"/>
        </w:rPr>
      </w:pPr>
      <w:r w:rsidRPr="001D32BE">
        <w:rPr>
          <w:rStyle w:val="DevConfigGray"/>
        </w:rPr>
        <w:t>interface FastEthernet0/1</w:t>
      </w:r>
    </w:p>
    <w:p w14:paraId="287C1309" w14:textId="77777777" w:rsidR="00B70125" w:rsidRPr="001D32BE" w:rsidRDefault="00B70125" w:rsidP="00B70125">
      <w:pPr>
        <w:pStyle w:val="DevConfigs"/>
        <w:rPr>
          <w:rStyle w:val="DevConfigGray"/>
        </w:rPr>
      </w:pPr>
      <w:r w:rsidRPr="001D32BE">
        <w:rPr>
          <w:rStyle w:val="DevConfigGray"/>
        </w:rPr>
        <w:t>!</w:t>
      </w:r>
    </w:p>
    <w:p w14:paraId="3AF2FF96" w14:textId="77777777" w:rsidR="00B70125" w:rsidRPr="001D32BE" w:rsidRDefault="00B70125" w:rsidP="00B70125">
      <w:pPr>
        <w:pStyle w:val="DevConfigs"/>
        <w:rPr>
          <w:rStyle w:val="DevConfigGray"/>
        </w:rPr>
      </w:pPr>
      <w:r w:rsidRPr="001D32BE">
        <w:rPr>
          <w:rStyle w:val="DevConfigGray"/>
        </w:rPr>
        <w:t>interface FastEthernet0/2</w:t>
      </w:r>
    </w:p>
    <w:p w14:paraId="1743E3A1" w14:textId="77777777" w:rsidR="00B70125" w:rsidRPr="001D32BE" w:rsidRDefault="00B70125" w:rsidP="00B70125">
      <w:pPr>
        <w:pStyle w:val="DevConfigs"/>
        <w:rPr>
          <w:rStyle w:val="DevConfigGray"/>
        </w:rPr>
      </w:pPr>
      <w:r w:rsidRPr="001D32BE">
        <w:rPr>
          <w:rStyle w:val="DevConfigGray"/>
        </w:rPr>
        <w:t>!</w:t>
      </w:r>
    </w:p>
    <w:p w14:paraId="22804B91" w14:textId="77777777" w:rsidR="00B70125" w:rsidRPr="001D32BE" w:rsidRDefault="00B70125" w:rsidP="00B70125">
      <w:pPr>
        <w:pStyle w:val="DevConfigs"/>
        <w:rPr>
          <w:rStyle w:val="DevConfigGray"/>
        </w:rPr>
      </w:pPr>
      <w:r w:rsidRPr="001D32BE">
        <w:rPr>
          <w:rStyle w:val="DevConfigGray"/>
        </w:rPr>
        <w:t>interface FastEthernet0/3</w:t>
      </w:r>
    </w:p>
    <w:p w14:paraId="2EDFB65E" w14:textId="77777777" w:rsidR="00B70125" w:rsidRPr="001D32BE" w:rsidRDefault="00B70125" w:rsidP="00B70125">
      <w:pPr>
        <w:pStyle w:val="DevConfigs"/>
        <w:rPr>
          <w:rStyle w:val="DevConfigGray"/>
        </w:rPr>
      </w:pPr>
      <w:r w:rsidRPr="001D32BE">
        <w:rPr>
          <w:rStyle w:val="DevConfigGray"/>
        </w:rPr>
        <w:t>!</w:t>
      </w:r>
    </w:p>
    <w:p w14:paraId="576412EE" w14:textId="77777777" w:rsidR="00B70125" w:rsidRPr="001D32BE" w:rsidRDefault="00B70125" w:rsidP="00B70125">
      <w:pPr>
        <w:pStyle w:val="DevConfigs"/>
        <w:rPr>
          <w:rStyle w:val="DevConfigGray"/>
        </w:rPr>
      </w:pPr>
      <w:r w:rsidRPr="001D32BE">
        <w:rPr>
          <w:rStyle w:val="DevConfigGray"/>
        </w:rPr>
        <w:t>interface FastEthernet0/4</w:t>
      </w:r>
    </w:p>
    <w:p w14:paraId="35372C0C" w14:textId="77777777" w:rsidR="00B70125" w:rsidRPr="001D32BE" w:rsidRDefault="00B70125" w:rsidP="00B70125">
      <w:pPr>
        <w:pStyle w:val="DevConfigs"/>
        <w:rPr>
          <w:rStyle w:val="DevConfigGray"/>
        </w:rPr>
      </w:pPr>
      <w:r w:rsidRPr="001D32BE">
        <w:rPr>
          <w:rStyle w:val="DevConfigGray"/>
        </w:rPr>
        <w:t>!</w:t>
      </w:r>
    </w:p>
    <w:p w14:paraId="20A19E4E" w14:textId="77777777" w:rsidR="00B70125" w:rsidRPr="001D32BE" w:rsidRDefault="00B70125" w:rsidP="00B70125">
      <w:pPr>
        <w:pStyle w:val="DevConfigs"/>
        <w:rPr>
          <w:rStyle w:val="DevConfigGray"/>
        </w:rPr>
      </w:pPr>
      <w:r w:rsidRPr="001D32BE">
        <w:rPr>
          <w:rStyle w:val="DevConfigGray"/>
        </w:rPr>
        <w:t>interface FastEthernet0/5</w:t>
      </w:r>
    </w:p>
    <w:p w14:paraId="7342D6EC" w14:textId="77777777" w:rsidR="00B70125" w:rsidRPr="001D32BE" w:rsidRDefault="00B70125" w:rsidP="00B70125">
      <w:pPr>
        <w:pStyle w:val="DevConfigs"/>
        <w:rPr>
          <w:rStyle w:val="DevConfigGray"/>
        </w:rPr>
      </w:pPr>
      <w:r w:rsidRPr="001D32BE">
        <w:rPr>
          <w:rStyle w:val="DevConfigGray"/>
        </w:rPr>
        <w:t>!</w:t>
      </w:r>
    </w:p>
    <w:p w14:paraId="663C0B9A" w14:textId="77777777" w:rsidR="00B70125" w:rsidRPr="001D32BE" w:rsidRDefault="00B70125" w:rsidP="00B70125">
      <w:pPr>
        <w:pStyle w:val="DevConfigs"/>
        <w:rPr>
          <w:rStyle w:val="DevConfigGray"/>
        </w:rPr>
      </w:pPr>
      <w:r w:rsidRPr="001D32BE">
        <w:rPr>
          <w:rStyle w:val="DevConfigGray"/>
        </w:rPr>
        <w:t>interface FastEthernet0/6</w:t>
      </w:r>
    </w:p>
    <w:p w14:paraId="2895F421" w14:textId="77777777" w:rsidR="00B70125" w:rsidRPr="001D32BE" w:rsidRDefault="00B70125" w:rsidP="00B70125">
      <w:pPr>
        <w:pStyle w:val="DevConfigs"/>
        <w:rPr>
          <w:rStyle w:val="DevConfigGray"/>
        </w:rPr>
      </w:pPr>
      <w:r w:rsidRPr="001D32BE">
        <w:rPr>
          <w:rStyle w:val="DevConfigGray"/>
        </w:rPr>
        <w:t>!</w:t>
      </w:r>
    </w:p>
    <w:p w14:paraId="1BC36005" w14:textId="77777777" w:rsidR="00B70125" w:rsidRPr="001D32BE" w:rsidRDefault="00B70125" w:rsidP="00B70125">
      <w:pPr>
        <w:pStyle w:val="DevConfigs"/>
        <w:rPr>
          <w:rStyle w:val="DevConfigGray"/>
        </w:rPr>
      </w:pPr>
      <w:r w:rsidRPr="001D32BE">
        <w:rPr>
          <w:rStyle w:val="DevConfigGray"/>
        </w:rPr>
        <w:t>interface FastEthernet0/7</w:t>
      </w:r>
    </w:p>
    <w:p w14:paraId="314764FA" w14:textId="77777777" w:rsidR="00B70125" w:rsidRPr="001D32BE" w:rsidRDefault="00B70125" w:rsidP="00B70125">
      <w:pPr>
        <w:pStyle w:val="DevConfigs"/>
        <w:rPr>
          <w:rStyle w:val="DevConfigGray"/>
        </w:rPr>
      </w:pPr>
      <w:r w:rsidRPr="001D32BE">
        <w:rPr>
          <w:rStyle w:val="DevConfigGray"/>
        </w:rPr>
        <w:t>!</w:t>
      </w:r>
    </w:p>
    <w:p w14:paraId="1AF99766" w14:textId="77777777" w:rsidR="00B70125" w:rsidRPr="001D32BE" w:rsidRDefault="00B70125" w:rsidP="00B70125">
      <w:pPr>
        <w:pStyle w:val="DevConfigs"/>
        <w:rPr>
          <w:rStyle w:val="DevConfigGray"/>
        </w:rPr>
      </w:pPr>
      <w:r w:rsidRPr="001D32BE">
        <w:rPr>
          <w:rStyle w:val="DevConfigGray"/>
        </w:rPr>
        <w:t>interface FastEthernet0/8</w:t>
      </w:r>
    </w:p>
    <w:p w14:paraId="7431EFF4" w14:textId="77777777" w:rsidR="00B70125" w:rsidRPr="001D32BE" w:rsidRDefault="00B70125" w:rsidP="00B70125">
      <w:pPr>
        <w:pStyle w:val="DevConfigs"/>
        <w:rPr>
          <w:rStyle w:val="DevConfigGray"/>
        </w:rPr>
      </w:pPr>
      <w:r w:rsidRPr="001D32BE">
        <w:rPr>
          <w:rStyle w:val="DevConfigGray"/>
        </w:rPr>
        <w:t>!</w:t>
      </w:r>
    </w:p>
    <w:p w14:paraId="3ACF63EB" w14:textId="77777777" w:rsidR="00B70125" w:rsidRPr="001D32BE" w:rsidRDefault="00B70125" w:rsidP="00B70125">
      <w:pPr>
        <w:pStyle w:val="DevConfigs"/>
        <w:rPr>
          <w:rStyle w:val="DevConfigGray"/>
        </w:rPr>
      </w:pPr>
      <w:r w:rsidRPr="001D32BE">
        <w:rPr>
          <w:rStyle w:val="DevConfigGray"/>
        </w:rPr>
        <w:t>interface FastEthernet0/9</w:t>
      </w:r>
    </w:p>
    <w:p w14:paraId="41390703" w14:textId="77777777" w:rsidR="00B70125" w:rsidRPr="001D32BE" w:rsidRDefault="00B70125" w:rsidP="00B70125">
      <w:pPr>
        <w:pStyle w:val="DevConfigs"/>
        <w:rPr>
          <w:rStyle w:val="DevConfigGray"/>
        </w:rPr>
      </w:pPr>
      <w:r w:rsidRPr="001D32BE">
        <w:rPr>
          <w:rStyle w:val="DevConfigGray"/>
        </w:rPr>
        <w:t>!</w:t>
      </w:r>
    </w:p>
    <w:p w14:paraId="43CED35C" w14:textId="77777777" w:rsidR="00B70125" w:rsidRPr="001D32BE" w:rsidRDefault="00B70125" w:rsidP="00B70125">
      <w:pPr>
        <w:pStyle w:val="DevConfigs"/>
        <w:rPr>
          <w:rStyle w:val="DevConfigGray"/>
        </w:rPr>
      </w:pPr>
      <w:r w:rsidRPr="001D32BE">
        <w:rPr>
          <w:rStyle w:val="DevConfigGray"/>
        </w:rPr>
        <w:t>interface FastEthernet0/10</w:t>
      </w:r>
    </w:p>
    <w:p w14:paraId="708F3F05" w14:textId="77777777" w:rsidR="00B70125" w:rsidRPr="001D32BE" w:rsidRDefault="00B70125" w:rsidP="00B70125">
      <w:pPr>
        <w:pStyle w:val="DevConfigs"/>
        <w:rPr>
          <w:rStyle w:val="DevConfigGray"/>
        </w:rPr>
      </w:pPr>
      <w:r w:rsidRPr="001D32BE">
        <w:rPr>
          <w:rStyle w:val="DevConfigGray"/>
        </w:rPr>
        <w:t>!</w:t>
      </w:r>
    </w:p>
    <w:p w14:paraId="42719169" w14:textId="77777777" w:rsidR="00B70125" w:rsidRPr="001D32BE" w:rsidRDefault="00B70125" w:rsidP="00B70125">
      <w:pPr>
        <w:pStyle w:val="DevConfigs"/>
        <w:rPr>
          <w:rStyle w:val="DevConfigGray"/>
        </w:rPr>
      </w:pPr>
      <w:r w:rsidRPr="001D32BE">
        <w:rPr>
          <w:rStyle w:val="DevConfigGray"/>
        </w:rPr>
        <w:t>interface FastEthernet0/11</w:t>
      </w:r>
    </w:p>
    <w:p w14:paraId="19E446E2" w14:textId="77777777" w:rsidR="00B70125" w:rsidRPr="001D32BE" w:rsidRDefault="00B70125" w:rsidP="00B70125">
      <w:pPr>
        <w:pStyle w:val="DevConfigs"/>
        <w:rPr>
          <w:rStyle w:val="DevConfigGray"/>
        </w:rPr>
      </w:pPr>
      <w:r w:rsidRPr="001D32BE">
        <w:rPr>
          <w:rStyle w:val="DevConfigGray"/>
        </w:rPr>
        <w:t>!</w:t>
      </w:r>
    </w:p>
    <w:p w14:paraId="6580087E" w14:textId="77777777" w:rsidR="00B70125" w:rsidRPr="001D32BE" w:rsidRDefault="00B70125" w:rsidP="00B70125">
      <w:pPr>
        <w:pStyle w:val="DevConfigs"/>
        <w:rPr>
          <w:rStyle w:val="DevConfigGray"/>
        </w:rPr>
      </w:pPr>
      <w:r w:rsidRPr="001D32BE">
        <w:rPr>
          <w:rStyle w:val="DevConfigGray"/>
        </w:rPr>
        <w:t>interface FastEthernet0/12</w:t>
      </w:r>
    </w:p>
    <w:p w14:paraId="7BD2B30B" w14:textId="77777777" w:rsidR="00B70125" w:rsidRPr="001D32BE" w:rsidRDefault="00B70125" w:rsidP="00B70125">
      <w:pPr>
        <w:pStyle w:val="DevConfigs"/>
        <w:rPr>
          <w:rStyle w:val="DevConfigGray"/>
        </w:rPr>
      </w:pPr>
      <w:r w:rsidRPr="001D32BE">
        <w:rPr>
          <w:rStyle w:val="DevConfigGray"/>
        </w:rPr>
        <w:t>!</w:t>
      </w:r>
    </w:p>
    <w:p w14:paraId="5D2BB510" w14:textId="77777777" w:rsidR="00B70125" w:rsidRPr="001D32BE" w:rsidRDefault="00B70125" w:rsidP="00B70125">
      <w:pPr>
        <w:pStyle w:val="DevConfigs"/>
        <w:rPr>
          <w:rStyle w:val="DevConfigGray"/>
        </w:rPr>
      </w:pPr>
      <w:r w:rsidRPr="001D32BE">
        <w:rPr>
          <w:rStyle w:val="DevConfigGray"/>
        </w:rPr>
        <w:t>interface FastEthernet0/13</w:t>
      </w:r>
    </w:p>
    <w:p w14:paraId="70CE219E" w14:textId="77777777" w:rsidR="00B70125" w:rsidRPr="001D32BE" w:rsidRDefault="00B70125" w:rsidP="00B70125">
      <w:pPr>
        <w:pStyle w:val="DevConfigs"/>
        <w:rPr>
          <w:rStyle w:val="DevConfigGray"/>
        </w:rPr>
      </w:pPr>
      <w:r w:rsidRPr="001D32BE">
        <w:rPr>
          <w:rStyle w:val="DevConfigGray"/>
        </w:rPr>
        <w:t>!</w:t>
      </w:r>
    </w:p>
    <w:p w14:paraId="2EEC9F70" w14:textId="77777777" w:rsidR="00B70125" w:rsidRPr="001D32BE" w:rsidRDefault="00B70125" w:rsidP="00B70125">
      <w:pPr>
        <w:pStyle w:val="DevConfigs"/>
        <w:rPr>
          <w:rStyle w:val="DevConfigGray"/>
        </w:rPr>
      </w:pPr>
      <w:r w:rsidRPr="001D32BE">
        <w:rPr>
          <w:rStyle w:val="DevConfigGray"/>
        </w:rPr>
        <w:lastRenderedPageBreak/>
        <w:t>interface FastEthernet0/14</w:t>
      </w:r>
    </w:p>
    <w:p w14:paraId="46AD5B09" w14:textId="77777777" w:rsidR="00B70125" w:rsidRPr="001D32BE" w:rsidRDefault="00B70125" w:rsidP="00B70125">
      <w:pPr>
        <w:pStyle w:val="DevConfigs"/>
        <w:rPr>
          <w:rStyle w:val="DevConfigGray"/>
        </w:rPr>
      </w:pPr>
      <w:r w:rsidRPr="001D32BE">
        <w:rPr>
          <w:rStyle w:val="DevConfigGray"/>
        </w:rPr>
        <w:t>!</w:t>
      </w:r>
    </w:p>
    <w:p w14:paraId="038A4FD3" w14:textId="77777777" w:rsidR="00B70125" w:rsidRPr="001D32BE" w:rsidRDefault="00B70125" w:rsidP="00B70125">
      <w:pPr>
        <w:pStyle w:val="DevConfigs"/>
        <w:rPr>
          <w:rStyle w:val="DevConfigGray"/>
        </w:rPr>
      </w:pPr>
      <w:r w:rsidRPr="001D32BE">
        <w:rPr>
          <w:rStyle w:val="DevConfigGray"/>
        </w:rPr>
        <w:t>interface FastEthernet0/15</w:t>
      </w:r>
    </w:p>
    <w:p w14:paraId="6C25062D" w14:textId="77777777" w:rsidR="00B70125" w:rsidRPr="001D32BE" w:rsidRDefault="00B70125" w:rsidP="00B70125">
      <w:pPr>
        <w:pStyle w:val="DevConfigs"/>
        <w:rPr>
          <w:rStyle w:val="DevConfigGray"/>
        </w:rPr>
      </w:pPr>
      <w:r w:rsidRPr="001D32BE">
        <w:rPr>
          <w:rStyle w:val="DevConfigGray"/>
        </w:rPr>
        <w:t>!</w:t>
      </w:r>
    </w:p>
    <w:p w14:paraId="636AD2D9" w14:textId="77777777" w:rsidR="00B70125" w:rsidRPr="001D32BE" w:rsidRDefault="00B70125" w:rsidP="00B70125">
      <w:pPr>
        <w:pStyle w:val="DevConfigs"/>
        <w:rPr>
          <w:rStyle w:val="DevConfigGray"/>
        </w:rPr>
      </w:pPr>
      <w:r w:rsidRPr="001D32BE">
        <w:rPr>
          <w:rStyle w:val="DevConfigGray"/>
        </w:rPr>
        <w:t>interface FastEthernet0/16</w:t>
      </w:r>
    </w:p>
    <w:p w14:paraId="1427BB42" w14:textId="77777777" w:rsidR="00B70125" w:rsidRPr="001D32BE" w:rsidRDefault="00B70125" w:rsidP="00B70125">
      <w:pPr>
        <w:pStyle w:val="DevConfigs"/>
        <w:rPr>
          <w:rStyle w:val="DevConfigGray"/>
        </w:rPr>
      </w:pPr>
      <w:r w:rsidRPr="001D32BE">
        <w:rPr>
          <w:rStyle w:val="DevConfigGray"/>
        </w:rPr>
        <w:t>!</w:t>
      </w:r>
    </w:p>
    <w:p w14:paraId="53478015" w14:textId="77777777" w:rsidR="00B70125" w:rsidRPr="001D32BE" w:rsidRDefault="00B70125" w:rsidP="00B70125">
      <w:pPr>
        <w:pStyle w:val="DevConfigs"/>
        <w:rPr>
          <w:rStyle w:val="DevConfigGray"/>
        </w:rPr>
      </w:pPr>
      <w:r w:rsidRPr="001D32BE">
        <w:rPr>
          <w:rStyle w:val="DevConfigGray"/>
        </w:rPr>
        <w:t>interface FastEthernet0/17</w:t>
      </w:r>
    </w:p>
    <w:p w14:paraId="79098CCD" w14:textId="77777777" w:rsidR="00B70125" w:rsidRPr="001D32BE" w:rsidRDefault="00B70125" w:rsidP="00B70125">
      <w:pPr>
        <w:pStyle w:val="DevConfigs"/>
        <w:rPr>
          <w:rStyle w:val="DevConfigGray"/>
        </w:rPr>
      </w:pPr>
      <w:r w:rsidRPr="001D32BE">
        <w:rPr>
          <w:rStyle w:val="DevConfigGray"/>
        </w:rPr>
        <w:t>!</w:t>
      </w:r>
    </w:p>
    <w:p w14:paraId="7E6B993E" w14:textId="77777777" w:rsidR="00B70125" w:rsidRPr="001D32BE" w:rsidRDefault="00B70125" w:rsidP="00B70125">
      <w:pPr>
        <w:pStyle w:val="DevConfigs"/>
        <w:rPr>
          <w:rStyle w:val="DevConfigGray"/>
        </w:rPr>
      </w:pPr>
      <w:r w:rsidRPr="001D32BE">
        <w:rPr>
          <w:rStyle w:val="DevConfigGray"/>
        </w:rPr>
        <w:t>interface FastEthernet0/18</w:t>
      </w:r>
    </w:p>
    <w:p w14:paraId="00E2DAA3" w14:textId="77777777" w:rsidR="00B70125" w:rsidRPr="001D32BE" w:rsidRDefault="00B70125" w:rsidP="00B70125">
      <w:pPr>
        <w:pStyle w:val="DevConfigs"/>
        <w:rPr>
          <w:rStyle w:val="DevConfigGray"/>
        </w:rPr>
      </w:pPr>
      <w:r w:rsidRPr="001D32BE">
        <w:rPr>
          <w:rStyle w:val="DevConfigGray"/>
        </w:rPr>
        <w:t>!</w:t>
      </w:r>
    </w:p>
    <w:p w14:paraId="19EA3D1D" w14:textId="77777777" w:rsidR="00B70125" w:rsidRPr="001D32BE" w:rsidRDefault="00B70125" w:rsidP="00B70125">
      <w:pPr>
        <w:pStyle w:val="DevConfigs"/>
        <w:rPr>
          <w:rStyle w:val="DevConfigGray"/>
        </w:rPr>
      </w:pPr>
      <w:r w:rsidRPr="001D32BE">
        <w:rPr>
          <w:rStyle w:val="DevConfigGray"/>
        </w:rPr>
        <w:t>interface FastEthernet0/19</w:t>
      </w:r>
    </w:p>
    <w:p w14:paraId="4A374738" w14:textId="77777777" w:rsidR="00B70125" w:rsidRPr="001D32BE" w:rsidRDefault="00B70125" w:rsidP="00B70125">
      <w:pPr>
        <w:pStyle w:val="DevConfigs"/>
        <w:rPr>
          <w:rStyle w:val="DevConfigGray"/>
        </w:rPr>
      </w:pPr>
      <w:r w:rsidRPr="001D32BE">
        <w:rPr>
          <w:rStyle w:val="DevConfigGray"/>
        </w:rPr>
        <w:t>!</w:t>
      </w:r>
    </w:p>
    <w:p w14:paraId="45B411D6" w14:textId="77777777" w:rsidR="00B70125" w:rsidRPr="001D32BE" w:rsidRDefault="00B70125" w:rsidP="00B70125">
      <w:pPr>
        <w:pStyle w:val="DevConfigs"/>
        <w:rPr>
          <w:rStyle w:val="DevConfigGray"/>
        </w:rPr>
      </w:pPr>
      <w:r w:rsidRPr="001D32BE">
        <w:rPr>
          <w:rStyle w:val="DevConfigGray"/>
        </w:rPr>
        <w:t>interface FastEthernet0/20</w:t>
      </w:r>
    </w:p>
    <w:p w14:paraId="281D22D9" w14:textId="77777777" w:rsidR="00B70125" w:rsidRPr="001D32BE" w:rsidRDefault="00B70125" w:rsidP="00B70125">
      <w:pPr>
        <w:pStyle w:val="DevConfigs"/>
        <w:rPr>
          <w:rStyle w:val="DevConfigGray"/>
        </w:rPr>
      </w:pPr>
      <w:r w:rsidRPr="001D32BE">
        <w:rPr>
          <w:rStyle w:val="DevConfigGray"/>
        </w:rPr>
        <w:t>!</w:t>
      </w:r>
    </w:p>
    <w:p w14:paraId="00CEAC16" w14:textId="77777777" w:rsidR="00B70125" w:rsidRPr="001D32BE" w:rsidRDefault="00B70125" w:rsidP="00B70125">
      <w:pPr>
        <w:pStyle w:val="DevConfigs"/>
        <w:rPr>
          <w:rStyle w:val="DevConfigGray"/>
        </w:rPr>
      </w:pPr>
      <w:r w:rsidRPr="001D32BE">
        <w:rPr>
          <w:rStyle w:val="DevConfigGray"/>
        </w:rPr>
        <w:t>interface FastEthernet0/21</w:t>
      </w:r>
    </w:p>
    <w:p w14:paraId="13AC85E3" w14:textId="77777777" w:rsidR="00B70125" w:rsidRPr="001D32BE" w:rsidRDefault="00B70125" w:rsidP="00B70125">
      <w:pPr>
        <w:pStyle w:val="DevConfigs"/>
        <w:rPr>
          <w:rStyle w:val="DevConfigGray"/>
        </w:rPr>
      </w:pPr>
      <w:r w:rsidRPr="001D32BE">
        <w:rPr>
          <w:rStyle w:val="DevConfigGray"/>
        </w:rPr>
        <w:t>!</w:t>
      </w:r>
    </w:p>
    <w:p w14:paraId="5C990A4A" w14:textId="77777777" w:rsidR="00B70125" w:rsidRPr="001D32BE" w:rsidRDefault="00B70125" w:rsidP="00B70125">
      <w:pPr>
        <w:pStyle w:val="DevConfigs"/>
        <w:rPr>
          <w:rStyle w:val="DevConfigGray"/>
        </w:rPr>
      </w:pPr>
      <w:r w:rsidRPr="001D32BE">
        <w:rPr>
          <w:rStyle w:val="DevConfigGray"/>
        </w:rPr>
        <w:t>interface FastEthernet0/22</w:t>
      </w:r>
    </w:p>
    <w:p w14:paraId="762CA065" w14:textId="77777777" w:rsidR="00B70125" w:rsidRPr="001D32BE" w:rsidRDefault="00B70125" w:rsidP="00B70125">
      <w:pPr>
        <w:pStyle w:val="DevConfigs"/>
        <w:rPr>
          <w:rStyle w:val="DevConfigGray"/>
        </w:rPr>
      </w:pPr>
      <w:r w:rsidRPr="001D32BE">
        <w:rPr>
          <w:rStyle w:val="DevConfigGray"/>
        </w:rPr>
        <w:t>!</w:t>
      </w:r>
    </w:p>
    <w:p w14:paraId="29122D3E" w14:textId="77777777" w:rsidR="00B70125" w:rsidRPr="001D32BE" w:rsidRDefault="00B70125" w:rsidP="00B70125">
      <w:pPr>
        <w:pStyle w:val="DevConfigs"/>
        <w:rPr>
          <w:rStyle w:val="DevConfigGray"/>
        </w:rPr>
      </w:pPr>
      <w:r w:rsidRPr="001D32BE">
        <w:rPr>
          <w:rStyle w:val="DevConfigGray"/>
        </w:rPr>
        <w:t>interface FastEthernet0/23</w:t>
      </w:r>
    </w:p>
    <w:p w14:paraId="395E6264" w14:textId="77777777" w:rsidR="00B70125" w:rsidRPr="001D32BE" w:rsidRDefault="00B70125" w:rsidP="00B70125">
      <w:pPr>
        <w:pStyle w:val="DevConfigs"/>
        <w:rPr>
          <w:rStyle w:val="DevConfigGray"/>
        </w:rPr>
      </w:pPr>
      <w:r w:rsidRPr="001D32BE">
        <w:rPr>
          <w:rStyle w:val="DevConfigGray"/>
        </w:rPr>
        <w:t>!</w:t>
      </w:r>
    </w:p>
    <w:p w14:paraId="74F15903" w14:textId="77777777" w:rsidR="00B70125" w:rsidRPr="001D32BE" w:rsidRDefault="00B70125" w:rsidP="00B70125">
      <w:pPr>
        <w:pStyle w:val="DevConfigs"/>
        <w:rPr>
          <w:rStyle w:val="DevConfigGray"/>
        </w:rPr>
      </w:pPr>
      <w:r w:rsidRPr="001D32BE">
        <w:rPr>
          <w:rStyle w:val="DevConfigGray"/>
        </w:rPr>
        <w:t>interface FastEthernet0/24</w:t>
      </w:r>
    </w:p>
    <w:p w14:paraId="69F0BB41" w14:textId="77777777" w:rsidR="00B70125" w:rsidRPr="001D32BE" w:rsidRDefault="00B70125" w:rsidP="00B70125">
      <w:pPr>
        <w:pStyle w:val="DevConfigs"/>
        <w:rPr>
          <w:rStyle w:val="DevConfigGray"/>
        </w:rPr>
      </w:pPr>
      <w:r w:rsidRPr="001D32BE">
        <w:rPr>
          <w:rStyle w:val="DevConfigGray"/>
        </w:rPr>
        <w:t>!</w:t>
      </w:r>
    </w:p>
    <w:p w14:paraId="534C8D7F" w14:textId="77777777" w:rsidR="00B70125" w:rsidRPr="001D32BE" w:rsidRDefault="00B70125" w:rsidP="00B70125">
      <w:pPr>
        <w:pStyle w:val="DevConfigs"/>
        <w:rPr>
          <w:rStyle w:val="DevConfigGray"/>
        </w:rPr>
      </w:pPr>
      <w:r w:rsidRPr="001D32BE">
        <w:rPr>
          <w:rStyle w:val="DevConfigGray"/>
        </w:rPr>
        <w:t>interface GigabitEthernet0/1</w:t>
      </w:r>
    </w:p>
    <w:p w14:paraId="3ADD15A8" w14:textId="77777777" w:rsidR="00B70125" w:rsidRPr="001D32BE" w:rsidRDefault="00B70125" w:rsidP="00B70125">
      <w:pPr>
        <w:pStyle w:val="DevConfigs"/>
        <w:rPr>
          <w:rStyle w:val="DevConfigGray"/>
        </w:rPr>
      </w:pPr>
      <w:r w:rsidRPr="001D32BE">
        <w:rPr>
          <w:rStyle w:val="DevConfigGray"/>
        </w:rPr>
        <w:t>!</w:t>
      </w:r>
    </w:p>
    <w:p w14:paraId="4E94A3AC" w14:textId="77777777" w:rsidR="00B70125" w:rsidRPr="001D32BE" w:rsidRDefault="00B70125" w:rsidP="00B70125">
      <w:pPr>
        <w:pStyle w:val="DevConfigs"/>
        <w:rPr>
          <w:rStyle w:val="DevConfigGray"/>
        </w:rPr>
      </w:pPr>
      <w:r w:rsidRPr="001D32BE">
        <w:rPr>
          <w:rStyle w:val="DevConfigGray"/>
        </w:rPr>
        <w:t>interface GigabitEthernet0/2</w:t>
      </w:r>
    </w:p>
    <w:p w14:paraId="3757EEED" w14:textId="77777777" w:rsidR="00B70125" w:rsidRPr="001D32BE" w:rsidRDefault="00B70125" w:rsidP="00B70125">
      <w:pPr>
        <w:pStyle w:val="DevConfigs"/>
        <w:rPr>
          <w:rStyle w:val="DevConfigGray"/>
        </w:rPr>
      </w:pPr>
      <w:r w:rsidRPr="001D32BE">
        <w:rPr>
          <w:rStyle w:val="DevConfigGray"/>
        </w:rPr>
        <w:t>!</w:t>
      </w:r>
    </w:p>
    <w:p w14:paraId="4375D416" w14:textId="77777777" w:rsidR="00B70125" w:rsidRPr="001D32BE" w:rsidRDefault="00B70125" w:rsidP="00B70125">
      <w:pPr>
        <w:pStyle w:val="DevConfigs"/>
        <w:rPr>
          <w:rStyle w:val="DevConfigGray"/>
        </w:rPr>
      </w:pPr>
      <w:r w:rsidRPr="001D32BE">
        <w:rPr>
          <w:rStyle w:val="DevConfigGray"/>
        </w:rPr>
        <w:t>interface Vlan1</w:t>
      </w:r>
    </w:p>
    <w:p w14:paraId="1A562F9A" w14:textId="77777777" w:rsidR="00B70125" w:rsidRPr="001D32BE" w:rsidRDefault="00B70125" w:rsidP="00B70125">
      <w:pPr>
        <w:pStyle w:val="DevConfigs"/>
        <w:rPr>
          <w:rStyle w:val="DevConfigGray"/>
        </w:rPr>
      </w:pPr>
      <w:r w:rsidRPr="001D32BE">
        <w:rPr>
          <w:rStyle w:val="DevConfigGray"/>
        </w:rPr>
        <w:t xml:space="preserve"> no ip address</w:t>
      </w:r>
    </w:p>
    <w:p w14:paraId="776CF817" w14:textId="77777777" w:rsidR="00B70125" w:rsidRPr="001D32BE" w:rsidRDefault="00B70125" w:rsidP="00B70125">
      <w:pPr>
        <w:pStyle w:val="DevConfigs"/>
        <w:rPr>
          <w:rStyle w:val="DevConfigGray"/>
        </w:rPr>
      </w:pPr>
      <w:r w:rsidRPr="001D32BE">
        <w:rPr>
          <w:rStyle w:val="DevConfigGray"/>
        </w:rPr>
        <w:t>!</w:t>
      </w:r>
    </w:p>
    <w:p w14:paraId="2A767FB2" w14:textId="77777777" w:rsidR="00B70125" w:rsidRPr="001D32BE" w:rsidRDefault="00B70125" w:rsidP="00B70125">
      <w:pPr>
        <w:pStyle w:val="DevConfigs"/>
        <w:rPr>
          <w:rStyle w:val="DevConfigGray"/>
        </w:rPr>
      </w:pPr>
      <w:r w:rsidRPr="001D32BE">
        <w:rPr>
          <w:rStyle w:val="DevConfigGray"/>
        </w:rPr>
        <w:t>ip http server</w:t>
      </w:r>
    </w:p>
    <w:p w14:paraId="1F0D9487" w14:textId="77777777" w:rsidR="00B70125" w:rsidRPr="001D32BE" w:rsidRDefault="00B70125" w:rsidP="00B70125">
      <w:pPr>
        <w:pStyle w:val="DevConfigs"/>
        <w:rPr>
          <w:rStyle w:val="DevConfigGray"/>
        </w:rPr>
      </w:pPr>
      <w:r w:rsidRPr="001D32BE">
        <w:rPr>
          <w:rStyle w:val="DevConfigGray"/>
        </w:rPr>
        <w:t>ip http secure-server</w:t>
      </w:r>
    </w:p>
    <w:p w14:paraId="6707AFBF" w14:textId="77777777" w:rsidR="00B70125" w:rsidRPr="001D32BE" w:rsidRDefault="00B70125" w:rsidP="00B70125">
      <w:pPr>
        <w:pStyle w:val="DevConfigs"/>
        <w:rPr>
          <w:rStyle w:val="DevConfigGray"/>
        </w:rPr>
      </w:pPr>
      <w:r w:rsidRPr="001D32BE">
        <w:rPr>
          <w:rStyle w:val="DevConfigGray"/>
        </w:rPr>
        <w:t>!</w:t>
      </w:r>
    </w:p>
    <w:p w14:paraId="2CEE0EC6" w14:textId="77777777" w:rsidR="00B70125" w:rsidRPr="001D32BE" w:rsidRDefault="00B70125" w:rsidP="00B70125">
      <w:pPr>
        <w:pStyle w:val="DevConfigs"/>
        <w:rPr>
          <w:rStyle w:val="DevConfigGray"/>
        </w:rPr>
      </w:pPr>
      <w:r w:rsidRPr="001D32BE">
        <w:rPr>
          <w:rStyle w:val="DevConfigGray"/>
        </w:rPr>
        <w:t>!</w:t>
      </w:r>
    </w:p>
    <w:p w14:paraId="43B99A58" w14:textId="77777777" w:rsidR="00B70125" w:rsidRPr="001D32BE" w:rsidRDefault="00B70125" w:rsidP="00B70125">
      <w:pPr>
        <w:pStyle w:val="DevConfigs"/>
        <w:rPr>
          <w:rStyle w:val="DevConfigGray"/>
        </w:rPr>
      </w:pPr>
      <w:r w:rsidRPr="001D32BE">
        <w:rPr>
          <w:rStyle w:val="DevConfigGray"/>
        </w:rPr>
        <w:t>banner motd ^C Authorized Users Only! ^C</w:t>
      </w:r>
    </w:p>
    <w:p w14:paraId="426308B2" w14:textId="77777777" w:rsidR="00B70125" w:rsidRPr="001D32BE" w:rsidRDefault="00B70125" w:rsidP="00B70125">
      <w:pPr>
        <w:pStyle w:val="DevConfigs"/>
        <w:rPr>
          <w:rStyle w:val="DevConfigGray"/>
        </w:rPr>
      </w:pPr>
      <w:r w:rsidRPr="001D32BE">
        <w:rPr>
          <w:rStyle w:val="DevConfigGray"/>
        </w:rPr>
        <w:t>!</w:t>
      </w:r>
    </w:p>
    <w:p w14:paraId="6C516FA0" w14:textId="77777777" w:rsidR="00B70125" w:rsidRPr="001D32BE" w:rsidRDefault="00B70125" w:rsidP="00B70125">
      <w:pPr>
        <w:pStyle w:val="DevConfigs"/>
        <w:rPr>
          <w:rStyle w:val="DevConfigGray"/>
        </w:rPr>
      </w:pPr>
      <w:r w:rsidRPr="001D32BE">
        <w:rPr>
          <w:rStyle w:val="DevConfigGray"/>
        </w:rPr>
        <w:t>line con 0</w:t>
      </w:r>
    </w:p>
    <w:p w14:paraId="0B343A99" w14:textId="77777777" w:rsidR="00B70125" w:rsidRPr="001D32BE" w:rsidRDefault="00B70125" w:rsidP="00B70125">
      <w:pPr>
        <w:pStyle w:val="DevConfigs"/>
        <w:rPr>
          <w:rStyle w:val="DevConfigGray"/>
        </w:rPr>
      </w:pPr>
      <w:r w:rsidRPr="001D32BE">
        <w:rPr>
          <w:rStyle w:val="DevConfigGray"/>
        </w:rPr>
        <w:t xml:space="preserve"> password 7 00071A150754</w:t>
      </w:r>
    </w:p>
    <w:p w14:paraId="6DB8C197" w14:textId="77777777" w:rsidR="00B70125" w:rsidRPr="001D32BE" w:rsidRDefault="00B70125" w:rsidP="00B70125">
      <w:pPr>
        <w:pStyle w:val="DevConfigs"/>
        <w:rPr>
          <w:rStyle w:val="DevConfigGray"/>
        </w:rPr>
      </w:pPr>
      <w:r w:rsidRPr="001D32BE">
        <w:rPr>
          <w:rStyle w:val="DevConfigGray"/>
        </w:rPr>
        <w:t xml:space="preserve"> login</w:t>
      </w:r>
    </w:p>
    <w:p w14:paraId="63E7BF08" w14:textId="77777777" w:rsidR="00B70125" w:rsidRPr="001D32BE" w:rsidRDefault="00B70125" w:rsidP="00B70125">
      <w:pPr>
        <w:pStyle w:val="DevConfigs"/>
        <w:rPr>
          <w:rStyle w:val="DevConfigGray"/>
        </w:rPr>
      </w:pPr>
      <w:r w:rsidRPr="001D32BE">
        <w:rPr>
          <w:rStyle w:val="DevConfigGray"/>
        </w:rPr>
        <w:t>line vty 0 4</w:t>
      </w:r>
    </w:p>
    <w:p w14:paraId="4C987570" w14:textId="77777777" w:rsidR="00B70125" w:rsidRPr="001D32BE" w:rsidRDefault="00B70125" w:rsidP="00B70125">
      <w:pPr>
        <w:pStyle w:val="DevConfigs"/>
        <w:rPr>
          <w:rStyle w:val="DevConfigGray"/>
        </w:rPr>
      </w:pPr>
      <w:r w:rsidRPr="001D32BE">
        <w:rPr>
          <w:rStyle w:val="DevConfigGray"/>
        </w:rPr>
        <w:t xml:space="preserve"> password 7 00071A150754</w:t>
      </w:r>
    </w:p>
    <w:p w14:paraId="0FDE3A3C" w14:textId="77777777" w:rsidR="00B70125" w:rsidRPr="001D32BE" w:rsidRDefault="00B70125" w:rsidP="00B70125">
      <w:pPr>
        <w:pStyle w:val="DevConfigs"/>
        <w:rPr>
          <w:rStyle w:val="DevConfigGray"/>
        </w:rPr>
      </w:pPr>
      <w:r w:rsidRPr="001D32BE">
        <w:rPr>
          <w:rStyle w:val="DevConfigGray"/>
        </w:rPr>
        <w:t xml:space="preserve"> login</w:t>
      </w:r>
    </w:p>
    <w:p w14:paraId="5B6CBC87" w14:textId="77777777" w:rsidR="00B70125" w:rsidRDefault="00B70125" w:rsidP="00B70125">
      <w:pPr>
        <w:pStyle w:val="DevConfigs"/>
        <w:rPr>
          <w:rStyle w:val="DevConfigGray"/>
        </w:rPr>
      </w:pPr>
      <w:r w:rsidRPr="001D32BE">
        <w:rPr>
          <w:rStyle w:val="DevConfigGray"/>
        </w:rPr>
        <w:t>line vty 5 15</w:t>
      </w:r>
    </w:p>
    <w:p w14:paraId="758971BD" w14:textId="77777777" w:rsidR="00B70125" w:rsidRPr="001D32BE" w:rsidRDefault="00B70125" w:rsidP="00B70125">
      <w:pPr>
        <w:pStyle w:val="DevConfigs"/>
        <w:rPr>
          <w:rStyle w:val="DevConfigGray"/>
        </w:rPr>
      </w:pPr>
      <w:r>
        <w:rPr>
          <w:rStyle w:val="DevConfigGray"/>
        </w:rPr>
        <w:t xml:space="preserve"> </w:t>
      </w:r>
      <w:r w:rsidRPr="001D32BE">
        <w:rPr>
          <w:rStyle w:val="DevConfigGray"/>
        </w:rPr>
        <w:t>password 7 00071A150754</w:t>
      </w:r>
    </w:p>
    <w:p w14:paraId="34DD52AD" w14:textId="77777777" w:rsidR="00B70125" w:rsidRPr="001D32BE" w:rsidRDefault="00B70125" w:rsidP="00B70125">
      <w:pPr>
        <w:pStyle w:val="DevConfigs"/>
        <w:rPr>
          <w:rStyle w:val="DevConfigGray"/>
        </w:rPr>
      </w:pPr>
      <w:r w:rsidRPr="001D32BE">
        <w:rPr>
          <w:rStyle w:val="DevConfigGray"/>
        </w:rPr>
        <w:t xml:space="preserve"> login</w:t>
      </w:r>
    </w:p>
    <w:p w14:paraId="29B989CC" w14:textId="77777777" w:rsidR="00B70125" w:rsidRPr="001D32BE" w:rsidRDefault="00B70125" w:rsidP="00B70125">
      <w:pPr>
        <w:pStyle w:val="DevConfigs"/>
        <w:rPr>
          <w:rStyle w:val="DevConfigGray"/>
        </w:rPr>
      </w:pPr>
      <w:r w:rsidRPr="001D32BE">
        <w:rPr>
          <w:rStyle w:val="DevConfigGray"/>
        </w:rPr>
        <w:t>!</w:t>
      </w:r>
    </w:p>
    <w:p w14:paraId="7179BC61" w14:textId="456CB8FB" w:rsidR="00B70125" w:rsidRPr="00A87853" w:rsidRDefault="00B70125" w:rsidP="00B70125">
      <w:pPr>
        <w:pStyle w:val="DevConfigs"/>
        <w:rPr>
          <w:rStyle w:val="DevConfigGray"/>
        </w:rPr>
      </w:pPr>
      <w:r w:rsidRPr="001D32BE">
        <w:rPr>
          <w:rStyle w:val="DevConfigGray"/>
        </w:rPr>
        <w:t>end</w:t>
      </w:r>
    </w:p>
    <w:p w14:paraId="47481CA0" w14:textId="77777777" w:rsidR="00B70125" w:rsidRPr="00125D0F" w:rsidRDefault="00B70125" w:rsidP="001677BE">
      <w:pPr>
        <w:pStyle w:val="Heading1"/>
        <w:rPr>
          <w:rStyle w:val="LabSectionGray"/>
          <w:b w:val="0"/>
          <w:bCs w:val="0"/>
        </w:rPr>
      </w:pPr>
      <w:r w:rsidRPr="00125D0F">
        <w:rPr>
          <w:rStyle w:val="LabSectionGray"/>
        </w:rPr>
        <w:t>Switch S2</w:t>
      </w:r>
    </w:p>
    <w:p w14:paraId="347EFB18" w14:textId="027C7386" w:rsidR="00B70125" w:rsidRPr="001D32BE" w:rsidRDefault="00B70125" w:rsidP="00B70125">
      <w:pPr>
        <w:pStyle w:val="DevConfigs"/>
        <w:rPr>
          <w:rStyle w:val="DevConfigGray"/>
        </w:rPr>
      </w:pPr>
      <w:r w:rsidRPr="001D32BE">
        <w:rPr>
          <w:rStyle w:val="DevConfigGray"/>
        </w:rPr>
        <w:t>S2#</w:t>
      </w:r>
      <w:r w:rsidR="000407EC">
        <w:rPr>
          <w:rStyle w:val="DevConfigGray"/>
        </w:rPr>
        <w:t xml:space="preserve"> </w:t>
      </w:r>
      <w:r w:rsidRPr="000407EC">
        <w:rPr>
          <w:rStyle w:val="DevConfigGray"/>
          <w:b/>
        </w:rPr>
        <w:t>sho</w:t>
      </w:r>
      <w:r w:rsidR="000407EC" w:rsidRPr="000407EC">
        <w:rPr>
          <w:rStyle w:val="DevConfigGray"/>
          <w:b/>
        </w:rPr>
        <w:t>w</w:t>
      </w:r>
      <w:r w:rsidRPr="000407EC">
        <w:rPr>
          <w:rStyle w:val="DevConfigGray"/>
          <w:b/>
        </w:rPr>
        <w:t xml:space="preserve"> run</w:t>
      </w:r>
    </w:p>
    <w:p w14:paraId="0673A0D0" w14:textId="77777777" w:rsidR="00B70125" w:rsidRPr="001D32BE" w:rsidRDefault="00B70125" w:rsidP="00B70125">
      <w:pPr>
        <w:pStyle w:val="DevConfigs"/>
        <w:rPr>
          <w:rStyle w:val="DevConfigGray"/>
        </w:rPr>
      </w:pPr>
      <w:r w:rsidRPr="001D32BE">
        <w:rPr>
          <w:rStyle w:val="DevConfigGray"/>
        </w:rPr>
        <w:lastRenderedPageBreak/>
        <w:t>Building configuration...</w:t>
      </w:r>
    </w:p>
    <w:p w14:paraId="1CECFDEB" w14:textId="77777777" w:rsidR="00B70125" w:rsidRPr="001D32BE" w:rsidRDefault="00B70125" w:rsidP="00B70125">
      <w:pPr>
        <w:pStyle w:val="DevConfigs"/>
        <w:rPr>
          <w:rStyle w:val="DevConfigGray"/>
        </w:rPr>
      </w:pPr>
    </w:p>
    <w:p w14:paraId="4AD5D63F" w14:textId="77777777" w:rsidR="00B70125" w:rsidRPr="001D32BE" w:rsidRDefault="00B70125" w:rsidP="00B70125">
      <w:pPr>
        <w:pStyle w:val="DevConfigs"/>
        <w:rPr>
          <w:rStyle w:val="DevConfigGray"/>
        </w:rPr>
      </w:pPr>
      <w:r w:rsidRPr="001D32BE">
        <w:rPr>
          <w:rStyle w:val="DevConfigGray"/>
        </w:rPr>
        <w:t>Current configuration : 1519 bytes</w:t>
      </w:r>
    </w:p>
    <w:p w14:paraId="54DD7DAA" w14:textId="77777777" w:rsidR="00B70125" w:rsidRPr="001D32BE" w:rsidRDefault="00B70125" w:rsidP="00B70125">
      <w:pPr>
        <w:pStyle w:val="DevConfigs"/>
        <w:rPr>
          <w:rStyle w:val="DevConfigGray"/>
        </w:rPr>
      </w:pPr>
      <w:r w:rsidRPr="001D32BE">
        <w:rPr>
          <w:rStyle w:val="DevConfigGray"/>
        </w:rPr>
        <w:t>version 15.0</w:t>
      </w:r>
    </w:p>
    <w:p w14:paraId="502ACDE8" w14:textId="77777777" w:rsidR="00B70125" w:rsidRPr="001D32BE" w:rsidRDefault="00B70125" w:rsidP="00B70125">
      <w:pPr>
        <w:pStyle w:val="DevConfigs"/>
        <w:rPr>
          <w:rStyle w:val="DevConfigGray"/>
        </w:rPr>
      </w:pPr>
      <w:r w:rsidRPr="001D32BE">
        <w:rPr>
          <w:rStyle w:val="DevConfigGray"/>
        </w:rPr>
        <w:t>no service pad</w:t>
      </w:r>
    </w:p>
    <w:p w14:paraId="152A0D62" w14:textId="77777777" w:rsidR="00B70125" w:rsidRPr="001D32BE" w:rsidRDefault="00B70125" w:rsidP="00B70125">
      <w:pPr>
        <w:pStyle w:val="DevConfigs"/>
        <w:rPr>
          <w:rStyle w:val="DevConfigGray"/>
        </w:rPr>
      </w:pPr>
      <w:r w:rsidRPr="001D32BE">
        <w:rPr>
          <w:rStyle w:val="DevConfigGray"/>
        </w:rPr>
        <w:t>service timestamps debug datetime msec</w:t>
      </w:r>
    </w:p>
    <w:p w14:paraId="095022C0" w14:textId="77777777" w:rsidR="00B70125" w:rsidRPr="001D32BE" w:rsidRDefault="00B70125" w:rsidP="00B70125">
      <w:pPr>
        <w:pStyle w:val="DevConfigs"/>
        <w:rPr>
          <w:rStyle w:val="DevConfigGray"/>
        </w:rPr>
      </w:pPr>
      <w:r w:rsidRPr="001D32BE">
        <w:rPr>
          <w:rStyle w:val="DevConfigGray"/>
        </w:rPr>
        <w:t>service timestamps log datetime msec</w:t>
      </w:r>
    </w:p>
    <w:p w14:paraId="6251D16D" w14:textId="77777777" w:rsidR="00B70125" w:rsidRPr="001D32BE" w:rsidRDefault="00B70125" w:rsidP="00B70125">
      <w:pPr>
        <w:pStyle w:val="DevConfigs"/>
        <w:rPr>
          <w:rStyle w:val="DevConfigGray"/>
        </w:rPr>
      </w:pPr>
      <w:r w:rsidRPr="001D32BE">
        <w:rPr>
          <w:rStyle w:val="DevConfigGray"/>
        </w:rPr>
        <w:t>service password-encryption</w:t>
      </w:r>
    </w:p>
    <w:p w14:paraId="77DC2CD8" w14:textId="77777777" w:rsidR="00B70125" w:rsidRPr="001D32BE" w:rsidRDefault="00B70125" w:rsidP="00B70125">
      <w:pPr>
        <w:pStyle w:val="DevConfigs"/>
        <w:rPr>
          <w:rStyle w:val="DevConfigGray"/>
        </w:rPr>
      </w:pPr>
      <w:r w:rsidRPr="001D32BE">
        <w:rPr>
          <w:rStyle w:val="DevConfigGray"/>
        </w:rPr>
        <w:t>!</w:t>
      </w:r>
    </w:p>
    <w:p w14:paraId="54B14A09" w14:textId="77777777" w:rsidR="00B70125" w:rsidRPr="001D32BE" w:rsidRDefault="00B70125" w:rsidP="00B70125">
      <w:pPr>
        <w:pStyle w:val="DevConfigs"/>
        <w:rPr>
          <w:rStyle w:val="DevConfigGray"/>
        </w:rPr>
      </w:pPr>
      <w:r w:rsidRPr="001D32BE">
        <w:rPr>
          <w:rStyle w:val="DevConfigGray"/>
        </w:rPr>
        <w:t>hostname S2</w:t>
      </w:r>
    </w:p>
    <w:p w14:paraId="307226F1" w14:textId="77777777" w:rsidR="00B70125" w:rsidRPr="001D32BE" w:rsidRDefault="00B70125" w:rsidP="00B70125">
      <w:pPr>
        <w:pStyle w:val="DevConfigs"/>
        <w:rPr>
          <w:rStyle w:val="DevConfigGray"/>
        </w:rPr>
      </w:pPr>
      <w:r w:rsidRPr="001D32BE">
        <w:rPr>
          <w:rStyle w:val="DevConfigGray"/>
        </w:rPr>
        <w:t>!</w:t>
      </w:r>
    </w:p>
    <w:p w14:paraId="264CC611" w14:textId="77777777" w:rsidR="00B70125" w:rsidRPr="001D32BE" w:rsidRDefault="00B70125" w:rsidP="00B70125">
      <w:pPr>
        <w:pStyle w:val="DevConfigs"/>
        <w:rPr>
          <w:rStyle w:val="DevConfigGray"/>
        </w:rPr>
      </w:pPr>
      <w:r w:rsidRPr="001D32BE">
        <w:rPr>
          <w:rStyle w:val="DevConfigGray"/>
        </w:rPr>
        <w:t>boot-start-marker</w:t>
      </w:r>
    </w:p>
    <w:p w14:paraId="6A573DD5" w14:textId="77777777" w:rsidR="00B70125" w:rsidRPr="001D32BE" w:rsidRDefault="00B70125" w:rsidP="00B70125">
      <w:pPr>
        <w:pStyle w:val="DevConfigs"/>
        <w:rPr>
          <w:rStyle w:val="DevConfigGray"/>
        </w:rPr>
      </w:pPr>
      <w:r w:rsidRPr="001D32BE">
        <w:rPr>
          <w:rStyle w:val="DevConfigGray"/>
        </w:rPr>
        <w:t>boot-end-marker</w:t>
      </w:r>
    </w:p>
    <w:p w14:paraId="2FEC1568" w14:textId="77777777" w:rsidR="00B70125" w:rsidRPr="001D32BE" w:rsidRDefault="00B70125" w:rsidP="00B70125">
      <w:pPr>
        <w:pStyle w:val="DevConfigs"/>
        <w:rPr>
          <w:rStyle w:val="DevConfigGray"/>
        </w:rPr>
      </w:pPr>
      <w:r w:rsidRPr="001D32BE">
        <w:rPr>
          <w:rStyle w:val="DevConfigGray"/>
        </w:rPr>
        <w:t>!</w:t>
      </w:r>
    </w:p>
    <w:p w14:paraId="0EFE0862" w14:textId="77777777" w:rsidR="00B70125" w:rsidRPr="001D32BE" w:rsidRDefault="00B70125" w:rsidP="00B70125">
      <w:pPr>
        <w:pStyle w:val="DevConfigs"/>
        <w:rPr>
          <w:rStyle w:val="DevConfigGray"/>
        </w:rPr>
      </w:pPr>
      <w:r w:rsidRPr="001D32BE">
        <w:rPr>
          <w:rStyle w:val="DevConfigGray"/>
        </w:rPr>
        <w:t>!</w:t>
      </w:r>
    </w:p>
    <w:p w14:paraId="429443A9" w14:textId="77777777" w:rsidR="00B70125" w:rsidRPr="001D32BE" w:rsidRDefault="00B70125" w:rsidP="00B70125">
      <w:pPr>
        <w:pStyle w:val="DevConfigs"/>
        <w:rPr>
          <w:rStyle w:val="DevConfigGray"/>
        </w:rPr>
      </w:pPr>
      <w:r w:rsidRPr="001D32BE">
        <w:rPr>
          <w:rStyle w:val="DevConfigGray"/>
        </w:rPr>
        <w:t>enable secret 5 $1$bSBB$YGAFIJdPk0y2TzyBNVEVs.</w:t>
      </w:r>
    </w:p>
    <w:p w14:paraId="4CF47CBE" w14:textId="77777777" w:rsidR="00B70125" w:rsidRPr="001D32BE" w:rsidRDefault="00B70125" w:rsidP="00B70125">
      <w:pPr>
        <w:pStyle w:val="DevConfigs"/>
        <w:rPr>
          <w:rStyle w:val="DevConfigGray"/>
        </w:rPr>
      </w:pPr>
      <w:r w:rsidRPr="001D32BE">
        <w:rPr>
          <w:rStyle w:val="DevConfigGray"/>
        </w:rPr>
        <w:t>!</w:t>
      </w:r>
    </w:p>
    <w:p w14:paraId="5A625066" w14:textId="77777777" w:rsidR="00B70125" w:rsidRPr="001D32BE" w:rsidRDefault="00B70125" w:rsidP="00B70125">
      <w:pPr>
        <w:pStyle w:val="DevConfigs"/>
        <w:rPr>
          <w:rStyle w:val="DevConfigGray"/>
        </w:rPr>
      </w:pPr>
      <w:r w:rsidRPr="001D32BE">
        <w:rPr>
          <w:rStyle w:val="DevConfigGray"/>
        </w:rPr>
        <w:t>no aaa new-model</w:t>
      </w:r>
    </w:p>
    <w:p w14:paraId="08B34EEC" w14:textId="77777777" w:rsidR="00B70125" w:rsidRPr="001D32BE" w:rsidRDefault="00B70125" w:rsidP="00B70125">
      <w:pPr>
        <w:pStyle w:val="DevConfigs"/>
        <w:rPr>
          <w:rStyle w:val="DevConfigGray"/>
        </w:rPr>
      </w:pPr>
      <w:r w:rsidRPr="001D32BE">
        <w:rPr>
          <w:rStyle w:val="DevConfigGray"/>
        </w:rPr>
        <w:t>system mtu routing 1500</w:t>
      </w:r>
    </w:p>
    <w:p w14:paraId="61E75C7E" w14:textId="77777777" w:rsidR="00B70125" w:rsidRPr="001D32BE" w:rsidRDefault="00B70125" w:rsidP="00B70125">
      <w:pPr>
        <w:pStyle w:val="DevConfigs"/>
        <w:rPr>
          <w:rStyle w:val="DevConfigGray"/>
        </w:rPr>
      </w:pPr>
      <w:r w:rsidRPr="001D32BE">
        <w:rPr>
          <w:rStyle w:val="DevConfigGray"/>
        </w:rPr>
        <w:t>no ip domain-lookup</w:t>
      </w:r>
    </w:p>
    <w:p w14:paraId="03D446C9" w14:textId="77777777" w:rsidR="00B70125" w:rsidRPr="001D32BE" w:rsidRDefault="00B70125" w:rsidP="00B70125">
      <w:pPr>
        <w:pStyle w:val="DevConfigs"/>
        <w:rPr>
          <w:rStyle w:val="DevConfigGray"/>
        </w:rPr>
      </w:pPr>
      <w:r w:rsidRPr="001D32BE">
        <w:rPr>
          <w:rStyle w:val="DevConfigGray"/>
        </w:rPr>
        <w:t>!</w:t>
      </w:r>
    </w:p>
    <w:p w14:paraId="01AC4DE9" w14:textId="77777777" w:rsidR="00B70125" w:rsidRPr="001D32BE" w:rsidRDefault="00B70125" w:rsidP="00B70125">
      <w:pPr>
        <w:pStyle w:val="DevConfigs"/>
        <w:rPr>
          <w:rStyle w:val="DevConfigGray"/>
        </w:rPr>
      </w:pPr>
      <w:r w:rsidRPr="001D32BE">
        <w:rPr>
          <w:rStyle w:val="DevConfigGray"/>
        </w:rPr>
        <w:t>!</w:t>
      </w:r>
    </w:p>
    <w:p w14:paraId="4A35A2A9" w14:textId="77777777" w:rsidR="00B70125" w:rsidRPr="001D32BE" w:rsidRDefault="00B70125" w:rsidP="00B70125">
      <w:pPr>
        <w:pStyle w:val="DevConfigs"/>
        <w:rPr>
          <w:rStyle w:val="DevConfigGray"/>
        </w:rPr>
      </w:pPr>
      <w:r w:rsidRPr="001D32BE">
        <w:rPr>
          <w:rStyle w:val="DevConfigGray"/>
        </w:rPr>
        <w:t>spanning-tree mode pvst</w:t>
      </w:r>
    </w:p>
    <w:p w14:paraId="06ADFE06" w14:textId="77777777" w:rsidR="00B70125" w:rsidRPr="001D32BE" w:rsidRDefault="00B70125" w:rsidP="00B70125">
      <w:pPr>
        <w:pStyle w:val="DevConfigs"/>
        <w:rPr>
          <w:rStyle w:val="DevConfigGray"/>
        </w:rPr>
      </w:pPr>
      <w:r w:rsidRPr="001D32BE">
        <w:rPr>
          <w:rStyle w:val="DevConfigGray"/>
        </w:rPr>
        <w:t>spanning-tree extend system-id</w:t>
      </w:r>
    </w:p>
    <w:p w14:paraId="5BF6E161" w14:textId="77777777" w:rsidR="00B70125" w:rsidRPr="001D32BE" w:rsidRDefault="00B70125" w:rsidP="00B70125">
      <w:pPr>
        <w:pStyle w:val="DevConfigs"/>
        <w:rPr>
          <w:rStyle w:val="DevConfigGray"/>
        </w:rPr>
      </w:pPr>
      <w:r w:rsidRPr="001D32BE">
        <w:rPr>
          <w:rStyle w:val="DevConfigGray"/>
        </w:rPr>
        <w:t>!</w:t>
      </w:r>
    </w:p>
    <w:p w14:paraId="29311EBB" w14:textId="77777777" w:rsidR="00B70125" w:rsidRPr="001D32BE" w:rsidRDefault="00B70125" w:rsidP="00B70125">
      <w:pPr>
        <w:pStyle w:val="DevConfigs"/>
        <w:rPr>
          <w:rStyle w:val="DevConfigGray"/>
        </w:rPr>
      </w:pPr>
      <w:r w:rsidRPr="001D32BE">
        <w:rPr>
          <w:rStyle w:val="DevConfigGray"/>
        </w:rPr>
        <w:t>vlan internal allocation policy ascending</w:t>
      </w:r>
    </w:p>
    <w:p w14:paraId="5C74B344" w14:textId="77777777" w:rsidR="00B70125" w:rsidRPr="001D32BE" w:rsidRDefault="00B70125" w:rsidP="00B70125">
      <w:pPr>
        <w:pStyle w:val="DevConfigs"/>
        <w:rPr>
          <w:rStyle w:val="DevConfigGray"/>
        </w:rPr>
      </w:pPr>
      <w:r w:rsidRPr="001D32BE">
        <w:rPr>
          <w:rStyle w:val="DevConfigGray"/>
        </w:rPr>
        <w:t>!</w:t>
      </w:r>
    </w:p>
    <w:p w14:paraId="040E0E8D" w14:textId="77777777" w:rsidR="00B70125" w:rsidRPr="001D32BE" w:rsidRDefault="00B70125" w:rsidP="00B70125">
      <w:pPr>
        <w:pStyle w:val="DevConfigs"/>
        <w:rPr>
          <w:rStyle w:val="DevConfigGray"/>
        </w:rPr>
      </w:pPr>
      <w:r w:rsidRPr="001D32BE">
        <w:rPr>
          <w:rStyle w:val="DevConfigGray"/>
        </w:rPr>
        <w:t>!</w:t>
      </w:r>
    </w:p>
    <w:p w14:paraId="2A50D858" w14:textId="77777777" w:rsidR="00B70125" w:rsidRPr="001D32BE" w:rsidRDefault="00B70125" w:rsidP="00B70125">
      <w:pPr>
        <w:pStyle w:val="DevConfigs"/>
        <w:rPr>
          <w:rStyle w:val="DevConfigGray"/>
        </w:rPr>
      </w:pPr>
      <w:r w:rsidRPr="001D32BE">
        <w:rPr>
          <w:rStyle w:val="DevConfigGray"/>
        </w:rPr>
        <w:t>interface FastEthernet0/1</w:t>
      </w:r>
    </w:p>
    <w:p w14:paraId="7A886661" w14:textId="77777777" w:rsidR="00B70125" w:rsidRPr="001D32BE" w:rsidRDefault="00B70125" w:rsidP="00B70125">
      <w:pPr>
        <w:pStyle w:val="DevConfigs"/>
        <w:rPr>
          <w:rStyle w:val="DevConfigGray"/>
        </w:rPr>
      </w:pPr>
      <w:r w:rsidRPr="001D32BE">
        <w:rPr>
          <w:rStyle w:val="DevConfigGray"/>
        </w:rPr>
        <w:t>!</w:t>
      </w:r>
    </w:p>
    <w:p w14:paraId="5DCCA334" w14:textId="77777777" w:rsidR="00B70125" w:rsidRPr="001D32BE" w:rsidRDefault="00B70125" w:rsidP="00B70125">
      <w:pPr>
        <w:pStyle w:val="DevConfigs"/>
        <w:rPr>
          <w:rStyle w:val="DevConfigGray"/>
        </w:rPr>
      </w:pPr>
      <w:r w:rsidRPr="001D32BE">
        <w:rPr>
          <w:rStyle w:val="DevConfigGray"/>
        </w:rPr>
        <w:t>interface FastEthernet0/2</w:t>
      </w:r>
    </w:p>
    <w:p w14:paraId="0E9DE76C" w14:textId="77777777" w:rsidR="00B70125" w:rsidRPr="001D32BE" w:rsidRDefault="00B70125" w:rsidP="00B70125">
      <w:pPr>
        <w:pStyle w:val="DevConfigs"/>
        <w:rPr>
          <w:rStyle w:val="DevConfigGray"/>
        </w:rPr>
      </w:pPr>
      <w:r w:rsidRPr="001D32BE">
        <w:rPr>
          <w:rStyle w:val="DevConfigGray"/>
        </w:rPr>
        <w:t>!</w:t>
      </w:r>
    </w:p>
    <w:p w14:paraId="5AC3D26E" w14:textId="77777777" w:rsidR="00B70125" w:rsidRPr="001D32BE" w:rsidRDefault="00B70125" w:rsidP="00B70125">
      <w:pPr>
        <w:pStyle w:val="DevConfigs"/>
        <w:rPr>
          <w:rStyle w:val="DevConfigGray"/>
        </w:rPr>
      </w:pPr>
      <w:r w:rsidRPr="001D32BE">
        <w:rPr>
          <w:rStyle w:val="DevConfigGray"/>
        </w:rPr>
        <w:t>interface FastEthernet0/3</w:t>
      </w:r>
    </w:p>
    <w:p w14:paraId="256CA8A5" w14:textId="77777777" w:rsidR="00B70125" w:rsidRPr="001D32BE" w:rsidRDefault="00B70125" w:rsidP="00B70125">
      <w:pPr>
        <w:pStyle w:val="DevConfigs"/>
        <w:rPr>
          <w:rStyle w:val="DevConfigGray"/>
        </w:rPr>
      </w:pPr>
      <w:r w:rsidRPr="001D32BE">
        <w:rPr>
          <w:rStyle w:val="DevConfigGray"/>
        </w:rPr>
        <w:t>!</w:t>
      </w:r>
    </w:p>
    <w:p w14:paraId="548E7DE2" w14:textId="77777777" w:rsidR="00B70125" w:rsidRPr="001D32BE" w:rsidRDefault="00B70125" w:rsidP="00B70125">
      <w:pPr>
        <w:pStyle w:val="DevConfigs"/>
        <w:rPr>
          <w:rStyle w:val="DevConfigGray"/>
        </w:rPr>
      </w:pPr>
      <w:r w:rsidRPr="001D32BE">
        <w:rPr>
          <w:rStyle w:val="DevConfigGray"/>
        </w:rPr>
        <w:t>interface FastEthernet0/4</w:t>
      </w:r>
    </w:p>
    <w:p w14:paraId="79802CED" w14:textId="77777777" w:rsidR="00B70125" w:rsidRPr="001D32BE" w:rsidRDefault="00B70125" w:rsidP="00B70125">
      <w:pPr>
        <w:pStyle w:val="DevConfigs"/>
        <w:rPr>
          <w:rStyle w:val="DevConfigGray"/>
        </w:rPr>
      </w:pPr>
      <w:r w:rsidRPr="001D32BE">
        <w:rPr>
          <w:rStyle w:val="DevConfigGray"/>
        </w:rPr>
        <w:t>!</w:t>
      </w:r>
    </w:p>
    <w:p w14:paraId="45487A88" w14:textId="77777777" w:rsidR="00B70125" w:rsidRPr="001D32BE" w:rsidRDefault="00B70125" w:rsidP="00B70125">
      <w:pPr>
        <w:pStyle w:val="DevConfigs"/>
        <w:rPr>
          <w:rStyle w:val="DevConfigGray"/>
        </w:rPr>
      </w:pPr>
      <w:r w:rsidRPr="001D32BE">
        <w:rPr>
          <w:rStyle w:val="DevConfigGray"/>
        </w:rPr>
        <w:t>interface FastEthernet0/5</w:t>
      </w:r>
    </w:p>
    <w:p w14:paraId="089185C2" w14:textId="77777777" w:rsidR="00B70125" w:rsidRPr="001D32BE" w:rsidRDefault="00B70125" w:rsidP="00B70125">
      <w:pPr>
        <w:pStyle w:val="DevConfigs"/>
        <w:rPr>
          <w:rStyle w:val="DevConfigGray"/>
        </w:rPr>
      </w:pPr>
      <w:r w:rsidRPr="001D32BE">
        <w:rPr>
          <w:rStyle w:val="DevConfigGray"/>
        </w:rPr>
        <w:t>!</w:t>
      </w:r>
    </w:p>
    <w:p w14:paraId="51C5087E" w14:textId="77777777" w:rsidR="00B70125" w:rsidRPr="001D32BE" w:rsidRDefault="00B70125" w:rsidP="00B70125">
      <w:pPr>
        <w:pStyle w:val="DevConfigs"/>
        <w:rPr>
          <w:rStyle w:val="DevConfigGray"/>
        </w:rPr>
      </w:pPr>
      <w:r w:rsidRPr="001D32BE">
        <w:rPr>
          <w:rStyle w:val="DevConfigGray"/>
        </w:rPr>
        <w:t>interface FastEthernet0/6</w:t>
      </w:r>
    </w:p>
    <w:p w14:paraId="0EE39947" w14:textId="77777777" w:rsidR="00B70125" w:rsidRPr="001D32BE" w:rsidRDefault="00B70125" w:rsidP="00B70125">
      <w:pPr>
        <w:pStyle w:val="DevConfigs"/>
        <w:rPr>
          <w:rStyle w:val="DevConfigGray"/>
        </w:rPr>
      </w:pPr>
      <w:r w:rsidRPr="001D32BE">
        <w:rPr>
          <w:rStyle w:val="DevConfigGray"/>
        </w:rPr>
        <w:t>!</w:t>
      </w:r>
    </w:p>
    <w:p w14:paraId="4C7BE18E" w14:textId="77777777" w:rsidR="00B70125" w:rsidRPr="001D32BE" w:rsidRDefault="00B70125" w:rsidP="00B70125">
      <w:pPr>
        <w:pStyle w:val="DevConfigs"/>
        <w:rPr>
          <w:rStyle w:val="DevConfigGray"/>
        </w:rPr>
      </w:pPr>
      <w:r w:rsidRPr="001D32BE">
        <w:rPr>
          <w:rStyle w:val="DevConfigGray"/>
        </w:rPr>
        <w:t>interface FastEthernet0/7</w:t>
      </w:r>
    </w:p>
    <w:p w14:paraId="4788D73B" w14:textId="77777777" w:rsidR="00B70125" w:rsidRPr="001D32BE" w:rsidRDefault="00B70125" w:rsidP="00B70125">
      <w:pPr>
        <w:pStyle w:val="DevConfigs"/>
        <w:rPr>
          <w:rStyle w:val="DevConfigGray"/>
        </w:rPr>
      </w:pPr>
      <w:r w:rsidRPr="001D32BE">
        <w:rPr>
          <w:rStyle w:val="DevConfigGray"/>
        </w:rPr>
        <w:t>!</w:t>
      </w:r>
    </w:p>
    <w:p w14:paraId="67B5D9AF" w14:textId="77777777" w:rsidR="00B70125" w:rsidRPr="001D32BE" w:rsidRDefault="00B70125" w:rsidP="00B70125">
      <w:pPr>
        <w:pStyle w:val="DevConfigs"/>
        <w:rPr>
          <w:rStyle w:val="DevConfigGray"/>
        </w:rPr>
      </w:pPr>
      <w:r w:rsidRPr="001D32BE">
        <w:rPr>
          <w:rStyle w:val="DevConfigGray"/>
        </w:rPr>
        <w:t>interface FastEthernet0/8</w:t>
      </w:r>
    </w:p>
    <w:p w14:paraId="466CF3F4" w14:textId="77777777" w:rsidR="00B70125" w:rsidRPr="001D32BE" w:rsidRDefault="00B70125" w:rsidP="00B70125">
      <w:pPr>
        <w:pStyle w:val="DevConfigs"/>
        <w:rPr>
          <w:rStyle w:val="DevConfigGray"/>
        </w:rPr>
      </w:pPr>
      <w:r w:rsidRPr="001D32BE">
        <w:rPr>
          <w:rStyle w:val="DevConfigGray"/>
        </w:rPr>
        <w:t>!</w:t>
      </w:r>
    </w:p>
    <w:p w14:paraId="5CD7A843" w14:textId="77777777" w:rsidR="00B70125" w:rsidRPr="001D32BE" w:rsidRDefault="00B70125" w:rsidP="00B70125">
      <w:pPr>
        <w:pStyle w:val="DevConfigs"/>
        <w:rPr>
          <w:rStyle w:val="DevConfigGray"/>
        </w:rPr>
      </w:pPr>
      <w:r w:rsidRPr="001D32BE">
        <w:rPr>
          <w:rStyle w:val="DevConfigGray"/>
        </w:rPr>
        <w:t>interface FastEthernet0/9</w:t>
      </w:r>
    </w:p>
    <w:p w14:paraId="585EFD43" w14:textId="77777777" w:rsidR="00B70125" w:rsidRPr="001D32BE" w:rsidRDefault="00B70125" w:rsidP="00B70125">
      <w:pPr>
        <w:pStyle w:val="DevConfigs"/>
        <w:rPr>
          <w:rStyle w:val="DevConfigGray"/>
        </w:rPr>
      </w:pPr>
      <w:r w:rsidRPr="001D32BE">
        <w:rPr>
          <w:rStyle w:val="DevConfigGray"/>
        </w:rPr>
        <w:t>!</w:t>
      </w:r>
    </w:p>
    <w:p w14:paraId="4F26D4E5" w14:textId="77777777" w:rsidR="00B70125" w:rsidRPr="001D32BE" w:rsidRDefault="00B70125" w:rsidP="00B70125">
      <w:pPr>
        <w:pStyle w:val="DevConfigs"/>
        <w:rPr>
          <w:rStyle w:val="DevConfigGray"/>
        </w:rPr>
      </w:pPr>
      <w:r w:rsidRPr="001D32BE">
        <w:rPr>
          <w:rStyle w:val="DevConfigGray"/>
        </w:rPr>
        <w:t>interface FastEthernet0/10</w:t>
      </w:r>
    </w:p>
    <w:p w14:paraId="1FC24211" w14:textId="77777777" w:rsidR="00B70125" w:rsidRPr="001D32BE" w:rsidRDefault="00B70125" w:rsidP="00B70125">
      <w:pPr>
        <w:pStyle w:val="DevConfigs"/>
        <w:rPr>
          <w:rStyle w:val="DevConfigGray"/>
        </w:rPr>
      </w:pPr>
      <w:r w:rsidRPr="001D32BE">
        <w:rPr>
          <w:rStyle w:val="DevConfigGray"/>
        </w:rPr>
        <w:t>!</w:t>
      </w:r>
    </w:p>
    <w:p w14:paraId="7A6D36BA" w14:textId="77777777" w:rsidR="00B70125" w:rsidRPr="001D32BE" w:rsidRDefault="00B70125" w:rsidP="00B70125">
      <w:pPr>
        <w:pStyle w:val="DevConfigs"/>
        <w:rPr>
          <w:rStyle w:val="DevConfigGray"/>
        </w:rPr>
      </w:pPr>
      <w:r w:rsidRPr="001D32BE">
        <w:rPr>
          <w:rStyle w:val="DevConfigGray"/>
        </w:rPr>
        <w:t>interface FastEthernet0/11</w:t>
      </w:r>
    </w:p>
    <w:p w14:paraId="4AD97262" w14:textId="77777777" w:rsidR="00B70125" w:rsidRPr="001D32BE" w:rsidRDefault="00B70125" w:rsidP="00B70125">
      <w:pPr>
        <w:pStyle w:val="DevConfigs"/>
        <w:rPr>
          <w:rStyle w:val="DevConfigGray"/>
        </w:rPr>
      </w:pPr>
      <w:r w:rsidRPr="001D32BE">
        <w:rPr>
          <w:rStyle w:val="DevConfigGray"/>
        </w:rPr>
        <w:t>!</w:t>
      </w:r>
    </w:p>
    <w:p w14:paraId="1305FA56" w14:textId="77777777" w:rsidR="00B70125" w:rsidRPr="001D32BE" w:rsidRDefault="00B70125" w:rsidP="00B70125">
      <w:pPr>
        <w:pStyle w:val="DevConfigs"/>
        <w:rPr>
          <w:rStyle w:val="DevConfigGray"/>
        </w:rPr>
      </w:pPr>
      <w:r w:rsidRPr="001D32BE">
        <w:rPr>
          <w:rStyle w:val="DevConfigGray"/>
        </w:rPr>
        <w:lastRenderedPageBreak/>
        <w:t>interface FastEthernet0/12</w:t>
      </w:r>
    </w:p>
    <w:p w14:paraId="67617BD3" w14:textId="77777777" w:rsidR="00B70125" w:rsidRPr="001D32BE" w:rsidRDefault="00B70125" w:rsidP="00B70125">
      <w:pPr>
        <w:pStyle w:val="DevConfigs"/>
        <w:rPr>
          <w:rStyle w:val="DevConfigGray"/>
        </w:rPr>
      </w:pPr>
      <w:r w:rsidRPr="001D32BE">
        <w:rPr>
          <w:rStyle w:val="DevConfigGray"/>
        </w:rPr>
        <w:t>!</w:t>
      </w:r>
    </w:p>
    <w:p w14:paraId="21D82B8A" w14:textId="77777777" w:rsidR="00B70125" w:rsidRPr="001D32BE" w:rsidRDefault="00B70125" w:rsidP="00B70125">
      <w:pPr>
        <w:pStyle w:val="DevConfigs"/>
        <w:rPr>
          <w:rStyle w:val="DevConfigGray"/>
        </w:rPr>
      </w:pPr>
      <w:r w:rsidRPr="001D32BE">
        <w:rPr>
          <w:rStyle w:val="DevConfigGray"/>
        </w:rPr>
        <w:t>interface FastEthernet0/13</w:t>
      </w:r>
    </w:p>
    <w:p w14:paraId="7D0B1775" w14:textId="77777777" w:rsidR="00B70125" w:rsidRPr="001D32BE" w:rsidRDefault="00B70125" w:rsidP="00B70125">
      <w:pPr>
        <w:pStyle w:val="DevConfigs"/>
        <w:rPr>
          <w:rStyle w:val="DevConfigGray"/>
        </w:rPr>
      </w:pPr>
      <w:r w:rsidRPr="001D32BE">
        <w:rPr>
          <w:rStyle w:val="DevConfigGray"/>
        </w:rPr>
        <w:t>!</w:t>
      </w:r>
    </w:p>
    <w:p w14:paraId="2D8FEAE7" w14:textId="77777777" w:rsidR="00B70125" w:rsidRPr="001D32BE" w:rsidRDefault="00B70125" w:rsidP="00B70125">
      <w:pPr>
        <w:pStyle w:val="DevConfigs"/>
        <w:rPr>
          <w:rStyle w:val="DevConfigGray"/>
        </w:rPr>
      </w:pPr>
      <w:r w:rsidRPr="001D32BE">
        <w:rPr>
          <w:rStyle w:val="DevConfigGray"/>
        </w:rPr>
        <w:t>interface FastEthernet0/14</w:t>
      </w:r>
    </w:p>
    <w:p w14:paraId="05335C17" w14:textId="77777777" w:rsidR="00B70125" w:rsidRPr="001D32BE" w:rsidRDefault="00B70125" w:rsidP="00B70125">
      <w:pPr>
        <w:pStyle w:val="DevConfigs"/>
        <w:rPr>
          <w:rStyle w:val="DevConfigGray"/>
        </w:rPr>
      </w:pPr>
      <w:r w:rsidRPr="001D32BE">
        <w:rPr>
          <w:rStyle w:val="DevConfigGray"/>
        </w:rPr>
        <w:t>!</w:t>
      </w:r>
    </w:p>
    <w:p w14:paraId="1E608C5D" w14:textId="77777777" w:rsidR="00B70125" w:rsidRPr="001D32BE" w:rsidRDefault="00B70125" w:rsidP="00B70125">
      <w:pPr>
        <w:pStyle w:val="DevConfigs"/>
        <w:rPr>
          <w:rStyle w:val="DevConfigGray"/>
        </w:rPr>
      </w:pPr>
      <w:r w:rsidRPr="001D32BE">
        <w:rPr>
          <w:rStyle w:val="DevConfigGray"/>
        </w:rPr>
        <w:t>interface FastEthernet0/15</w:t>
      </w:r>
    </w:p>
    <w:p w14:paraId="78F5937D" w14:textId="77777777" w:rsidR="00B70125" w:rsidRPr="001D32BE" w:rsidRDefault="00B70125" w:rsidP="00B70125">
      <w:pPr>
        <w:pStyle w:val="DevConfigs"/>
        <w:rPr>
          <w:rStyle w:val="DevConfigGray"/>
        </w:rPr>
      </w:pPr>
      <w:r w:rsidRPr="001D32BE">
        <w:rPr>
          <w:rStyle w:val="DevConfigGray"/>
        </w:rPr>
        <w:t>!</w:t>
      </w:r>
    </w:p>
    <w:p w14:paraId="00281C19" w14:textId="77777777" w:rsidR="00B70125" w:rsidRPr="001D32BE" w:rsidRDefault="00B70125" w:rsidP="00B70125">
      <w:pPr>
        <w:pStyle w:val="DevConfigs"/>
        <w:rPr>
          <w:rStyle w:val="DevConfigGray"/>
        </w:rPr>
      </w:pPr>
      <w:r w:rsidRPr="001D32BE">
        <w:rPr>
          <w:rStyle w:val="DevConfigGray"/>
        </w:rPr>
        <w:t>interface FastEthernet0/16</w:t>
      </w:r>
    </w:p>
    <w:p w14:paraId="1DCA9DF6" w14:textId="77777777" w:rsidR="00B70125" w:rsidRPr="001D32BE" w:rsidRDefault="00B70125" w:rsidP="00B70125">
      <w:pPr>
        <w:pStyle w:val="DevConfigs"/>
        <w:rPr>
          <w:rStyle w:val="DevConfigGray"/>
        </w:rPr>
      </w:pPr>
      <w:r w:rsidRPr="001D32BE">
        <w:rPr>
          <w:rStyle w:val="DevConfigGray"/>
        </w:rPr>
        <w:t>!</w:t>
      </w:r>
    </w:p>
    <w:p w14:paraId="011AA6A9" w14:textId="77777777" w:rsidR="00B70125" w:rsidRPr="001D32BE" w:rsidRDefault="00B70125" w:rsidP="00B70125">
      <w:pPr>
        <w:pStyle w:val="DevConfigs"/>
        <w:rPr>
          <w:rStyle w:val="DevConfigGray"/>
        </w:rPr>
      </w:pPr>
      <w:r w:rsidRPr="001D32BE">
        <w:rPr>
          <w:rStyle w:val="DevConfigGray"/>
        </w:rPr>
        <w:t>interface FastEthernet0/17</w:t>
      </w:r>
    </w:p>
    <w:p w14:paraId="76785D69" w14:textId="77777777" w:rsidR="00B70125" w:rsidRPr="001D32BE" w:rsidRDefault="00B70125" w:rsidP="00B70125">
      <w:pPr>
        <w:pStyle w:val="DevConfigs"/>
        <w:rPr>
          <w:rStyle w:val="DevConfigGray"/>
        </w:rPr>
      </w:pPr>
      <w:r w:rsidRPr="001D32BE">
        <w:rPr>
          <w:rStyle w:val="DevConfigGray"/>
        </w:rPr>
        <w:t>!</w:t>
      </w:r>
    </w:p>
    <w:p w14:paraId="02A471F2" w14:textId="77777777" w:rsidR="00B70125" w:rsidRPr="001D32BE" w:rsidRDefault="00B70125" w:rsidP="00B70125">
      <w:pPr>
        <w:pStyle w:val="DevConfigs"/>
        <w:rPr>
          <w:rStyle w:val="DevConfigGray"/>
        </w:rPr>
      </w:pPr>
      <w:r w:rsidRPr="001D32BE">
        <w:rPr>
          <w:rStyle w:val="DevConfigGray"/>
        </w:rPr>
        <w:t>interface FastEthernet0/18</w:t>
      </w:r>
    </w:p>
    <w:p w14:paraId="79B40609" w14:textId="77777777" w:rsidR="00B70125" w:rsidRPr="001D32BE" w:rsidRDefault="00B70125" w:rsidP="00B70125">
      <w:pPr>
        <w:pStyle w:val="DevConfigs"/>
        <w:rPr>
          <w:rStyle w:val="DevConfigGray"/>
        </w:rPr>
      </w:pPr>
      <w:r w:rsidRPr="001D32BE">
        <w:rPr>
          <w:rStyle w:val="DevConfigGray"/>
        </w:rPr>
        <w:t>!</w:t>
      </w:r>
    </w:p>
    <w:p w14:paraId="0A587F29" w14:textId="77777777" w:rsidR="00B70125" w:rsidRPr="001D32BE" w:rsidRDefault="00B70125" w:rsidP="00B70125">
      <w:pPr>
        <w:pStyle w:val="DevConfigs"/>
        <w:rPr>
          <w:rStyle w:val="DevConfigGray"/>
        </w:rPr>
      </w:pPr>
      <w:r w:rsidRPr="001D32BE">
        <w:rPr>
          <w:rStyle w:val="DevConfigGray"/>
        </w:rPr>
        <w:t>interface FastEthernet0/19</w:t>
      </w:r>
    </w:p>
    <w:p w14:paraId="00130411" w14:textId="77777777" w:rsidR="00B70125" w:rsidRPr="001D32BE" w:rsidRDefault="00B70125" w:rsidP="00B70125">
      <w:pPr>
        <w:pStyle w:val="DevConfigs"/>
        <w:rPr>
          <w:rStyle w:val="DevConfigGray"/>
        </w:rPr>
      </w:pPr>
      <w:r w:rsidRPr="001D32BE">
        <w:rPr>
          <w:rStyle w:val="DevConfigGray"/>
        </w:rPr>
        <w:t>!</w:t>
      </w:r>
    </w:p>
    <w:p w14:paraId="748FAE2E" w14:textId="77777777" w:rsidR="00B70125" w:rsidRPr="001D32BE" w:rsidRDefault="00B70125" w:rsidP="00B70125">
      <w:pPr>
        <w:pStyle w:val="DevConfigs"/>
        <w:rPr>
          <w:rStyle w:val="DevConfigGray"/>
        </w:rPr>
      </w:pPr>
      <w:r w:rsidRPr="001D32BE">
        <w:rPr>
          <w:rStyle w:val="DevConfigGray"/>
        </w:rPr>
        <w:t>interface FastEthernet0/20</w:t>
      </w:r>
    </w:p>
    <w:p w14:paraId="471A08C8" w14:textId="77777777" w:rsidR="00B70125" w:rsidRPr="001D32BE" w:rsidRDefault="00B70125" w:rsidP="00B70125">
      <w:pPr>
        <w:pStyle w:val="DevConfigs"/>
        <w:rPr>
          <w:rStyle w:val="DevConfigGray"/>
        </w:rPr>
      </w:pPr>
      <w:r w:rsidRPr="001D32BE">
        <w:rPr>
          <w:rStyle w:val="DevConfigGray"/>
        </w:rPr>
        <w:t>!</w:t>
      </w:r>
    </w:p>
    <w:p w14:paraId="4CCFC1B0" w14:textId="77777777" w:rsidR="00B70125" w:rsidRPr="001D32BE" w:rsidRDefault="00B70125" w:rsidP="00B70125">
      <w:pPr>
        <w:pStyle w:val="DevConfigs"/>
        <w:rPr>
          <w:rStyle w:val="DevConfigGray"/>
        </w:rPr>
      </w:pPr>
      <w:r w:rsidRPr="001D32BE">
        <w:rPr>
          <w:rStyle w:val="DevConfigGray"/>
        </w:rPr>
        <w:t>interface FastEthernet0/21</w:t>
      </w:r>
    </w:p>
    <w:p w14:paraId="59465F64" w14:textId="77777777" w:rsidR="00B70125" w:rsidRPr="001D32BE" w:rsidRDefault="00B70125" w:rsidP="00B70125">
      <w:pPr>
        <w:pStyle w:val="DevConfigs"/>
        <w:rPr>
          <w:rStyle w:val="DevConfigGray"/>
        </w:rPr>
      </w:pPr>
      <w:r w:rsidRPr="001D32BE">
        <w:rPr>
          <w:rStyle w:val="DevConfigGray"/>
        </w:rPr>
        <w:t>!</w:t>
      </w:r>
    </w:p>
    <w:p w14:paraId="7BC67317" w14:textId="77777777" w:rsidR="00B70125" w:rsidRPr="001D32BE" w:rsidRDefault="00B70125" w:rsidP="00B70125">
      <w:pPr>
        <w:pStyle w:val="DevConfigs"/>
        <w:rPr>
          <w:rStyle w:val="DevConfigGray"/>
        </w:rPr>
      </w:pPr>
      <w:r w:rsidRPr="001D32BE">
        <w:rPr>
          <w:rStyle w:val="DevConfigGray"/>
        </w:rPr>
        <w:t>interface FastEthernet0/22</w:t>
      </w:r>
    </w:p>
    <w:p w14:paraId="073A2B8D" w14:textId="77777777" w:rsidR="00B70125" w:rsidRPr="001D32BE" w:rsidRDefault="00B70125" w:rsidP="00B70125">
      <w:pPr>
        <w:pStyle w:val="DevConfigs"/>
        <w:rPr>
          <w:rStyle w:val="DevConfigGray"/>
        </w:rPr>
      </w:pPr>
      <w:r w:rsidRPr="001D32BE">
        <w:rPr>
          <w:rStyle w:val="DevConfigGray"/>
        </w:rPr>
        <w:t>!</w:t>
      </w:r>
    </w:p>
    <w:p w14:paraId="5DA56CCE" w14:textId="77777777" w:rsidR="00B70125" w:rsidRPr="001D32BE" w:rsidRDefault="00B70125" w:rsidP="00B70125">
      <w:pPr>
        <w:pStyle w:val="DevConfigs"/>
        <w:rPr>
          <w:rStyle w:val="DevConfigGray"/>
        </w:rPr>
      </w:pPr>
      <w:r w:rsidRPr="001D32BE">
        <w:rPr>
          <w:rStyle w:val="DevConfigGray"/>
        </w:rPr>
        <w:t>interface FastEthernet0/23</w:t>
      </w:r>
    </w:p>
    <w:p w14:paraId="2E4BF799" w14:textId="77777777" w:rsidR="00B70125" w:rsidRPr="001D32BE" w:rsidRDefault="00B70125" w:rsidP="00B70125">
      <w:pPr>
        <w:pStyle w:val="DevConfigs"/>
        <w:rPr>
          <w:rStyle w:val="DevConfigGray"/>
        </w:rPr>
      </w:pPr>
      <w:r w:rsidRPr="001D32BE">
        <w:rPr>
          <w:rStyle w:val="DevConfigGray"/>
        </w:rPr>
        <w:t>!</w:t>
      </w:r>
    </w:p>
    <w:p w14:paraId="33667D7A" w14:textId="77777777" w:rsidR="00B70125" w:rsidRPr="001D32BE" w:rsidRDefault="00B70125" w:rsidP="00B70125">
      <w:pPr>
        <w:pStyle w:val="DevConfigs"/>
        <w:rPr>
          <w:rStyle w:val="DevConfigGray"/>
        </w:rPr>
      </w:pPr>
      <w:r w:rsidRPr="001D32BE">
        <w:rPr>
          <w:rStyle w:val="DevConfigGray"/>
        </w:rPr>
        <w:t>interface FastEthernet0/24</w:t>
      </w:r>
    </w:p>
    <w:p w14:paraId="7DE88370" w14:textId="77777777" w:rsidR="00B70125" w:rsidRPr="001D32BE" w:rsidRDefault="00B70125" w:rsidP="00B70125">
      <w:pPr>
        <w:pStyle w:val="DevConfigs"/>
        <w:rPr>
          <w:rStyle w:val="DevConfigGray"/>
        </w:rPr>
      </w:pPr>
      <w:r w:rsidRPr="001D32BE">
        <w:rPr>
          <w:rStyle w:val="DevConfigGray"/>
        </w:rPr>
        <w:t>!</w:t>
      </w:r>
    </w:p>
    <w:p w14:paraId="5C0762E3" w14:textId="77777777" w:rsidR="00B70125" w:rsidRPr="001D32BE" w:rsidRDefault="00B70125" w:rsidP="00B70125">
      <w:pPr>
        <w:pStyle w:val="DevConfigs"/>
        <w:rPr>
          <w:rStyle w:val="DevConfigGray"/>
        </w:rPr>
      </w:pPr>
      <w:r w:rsidRPr="001D32BE">
        <w:rPr>
          <w:rStyle w:val="DevConfigGray"/>
        </w:rPr>
        <w:t>interface GigabitEthernet0/1</w:t>
      </w:r>
    </w:p>
    <w:p w14:paraId="22697A67" w14:textId="77777777" w:rsidR="00B70125" w:rsidRPr="001D32BE" w:rsidRDefault="00B70125" w:rsidP="00B70125">
      <w:pPr>
        <w:pStyle w:val="DevConfigs"/>
        <w:rPr>
          <w:rStyle w:val="DevConfigGray"/>
        </w:rPr>
      </w:pPr>
      <w:r w:rsidRPr="001D32BE">
        <w:rPr>
          <w:rStyle w:val="DevConfigGray"/>
        </w:rPr>
        <w:t>!</w:t>
      </w:r>
    </w:p>
    <w:p w14:paraId="43899663" w14:textId="77777777" w:rsidR="00B70125" w:rsidRPr="001D32BE" w:rsidRDefault="00B70125" w:rsidP="00B70125">
      <w:pPr>
        <w:pStyle w:val="DevConfigs"/>
        <w:rPr>
          <w:rStyle w:val="DevConfigGray"/>
        </w:rPr>
      </w:pPr>
      <w:r w:rsidRPr="001D32BE">
        <w:rPr>
          <w:rStyle w:val="DevConfigGray"/>
        </w:rPr>
        <w:t>interface GigabitEthernet0/2</w:t>
      </w:r>
    </w:p>
    <w:p w14:paraId="105B2D0F" w14:textId="77777777" w:rsidR="00B70125" w:rsidRPr="001D32BE" w:rsidRDefault="00B70125" w:rsidP="00B70125">
      <w:pPr>
        <w:pStyle w:val="DevConfigs"/>
        <w:rPr>
          <w:rStyle w:val="DevConfigGray"/>
        </w:rPr>
      </w:pPr>
      <w:r w:rsidRPr="001D32BE">
        <w:rPr>
          <w:rStyle w:val="DevConfigGray"/>
        </w:rPr>
        <w:t>!</w:t>
      </w:r>
    </w:p>
    <w:p w14:paraId="14DC4ACE" w14:textId="77777777" w:rsidR="00B70125" w:rsidRPr="001D32BE" w:rsidRDefault="00B70125" w:rsidP="00B70125">
      <w:pPr>
        <w:pStyle w:val="DevConfigs"/>
        <w:rPr>
          <w:rStyle w:val="DevConfigGray"/>
        </w:rPr>
      </w:pPr>
      <w:r w:rsidRPr="001D32BE">
        <w:rPr>
          <w:rStyle w:val="DevConfigGray"/>
        </w:rPr>
        <w:t>interface Vlan1</w:t>
      </w:r>
    </w:p>
    <w:p w14:paraId="622E76B5" w14:textId="77777777" w:rsidR="00B70125" w:rsidRPr="001D32BE" w:rsidRDefault="00B70125" w:rsidP="00B70125">
      <w:pPr>
        <w:pStyle w:val="DevConfigs"/>
        <w:rPr>
          <w:rStyle w:val="DevConfigGray"/>
        </w:rPr>
      </w:pPr>
      <w:r w:rsidRPr="001D32BE">
        <w:rPr>
          <w:rStyle w:val="DevConfigGray"/>
        </w:rPr>
        <w:t xml:space="preserve"> no ip address</w:t>
      </w:r>
    </w:p>
    <w:p w14:paraId="2B8CEE99" w14:textId="77777777" w:rsidR="00B70125" w:rsidRPr="001D32BE" w:rsidRDefault="00B70125" w:rsidP="00B70125">
      <w:pPr>
        <w:pStyle w:val="DevConfigs"/>
        <w:rPr>
          <w:rStyle w:val="DevConfigGray"/>
        </w:rPr>
      </w:pPr>
      <w:r w:rsidRPr="001D32BE">
        <w:rPr>
          <w:rStyle w:val="DevConfigGray"/>
        </w:rPr>
        <w:t>!</w:t>
      </w:r>
    </w:p>
    <w:p w14:paraId="58AA2C30" w14:textId="77777777" w:rsidR="00B70125" w:rsidRPr="001D32BE" w:rsidRDefault="00B70125" w:rsidP="00B70125">
      <w:pPr>
        <w:pStyle w:val="DevConfigs"/>
        <w:rPr>
          <w:rStyle w:val="DevConfigGray"/>
        </w:rPr>
      </w:pPr>
      <w:r w:rsidRPr="001D32BE">
        <w:rPr>
          <w:rStyle w:val="DevConfigGray"/>
        </w:rPr>
        <w:t>ip http server</w:t>
      </w:r>
    </w:p>
    <w:p w14:paraId="136E07A7" w14:textId="77777777" w:rsidR="00B70125" w:rsidRPr="001D32BE" w:rsidRDefault="00B70125" w:rsidP="00B70125">
      <w:pPr>
        <w:pStyle w:val="DevConfigs"/>
        <w:rPr>
          <w:rStyle w:val="DevConfigGray"/>
        </w:rPr>
      </w:pPr>
      <w:r w:rsidRPr="001D32BE">
        <w:rPr>
          <w:rStyle w:val="DevConfigGray"/>
        </w:rPr>
        <w:t>ip http secure-server</w:t>
      </w:r>
    </w:p>
    <w:p w14:paraId="7F285FD1" w14:textId="77777777" w:rsidR="00B70125" w:rsidRPr="001D32BE" w:rsidRDefault="00B70125" w:rsidP="00B70125">
      <w:pPr>
        <w:pStyle w:val="DevConfigs"/>
        <w:rPr>
          <w:rStyle w:val="DevConfigGray"/>
        </w:rPr>
      </w:pPr>
      <w:r w:rsidRPr="001D32BE">
        <w:rPr>
          <w:rStyle w:val="DevConfigGray"/>
        </w:rPr>
        <w:t>!</w:t>
      </w:r>
    </w:p>
    <w:p w14:paraId="4AF0C013" w14:textId="77777777" w:rsidR="00B70125" w:rsidRPr="001D32BE" w:rsidRDefault="00B70125" w:rsidP="00B70125">
      <w:pPr>
        <w:pStyle w:val="DevConfigs"/>
        <w:rPr>
          <w:rStyle w:val="DevConfigGray"/>
        </w:rPr>
      </w:pPr>
      <w:r w:rsidRPr="001D32BE">
        <w:rPr>
          <w:rStyle w:val="DevConfigGray"/>
        </w:rPr>
        <w:t>!</w:t>
      </w:r>
    </w:p>
    <w:p w14:paraId="11056927" w14:textId="77777777" w:rsidR="00B70125" w:rsidRPr="001D32BE" w:rsidRDefault="00B70125" w:rsidP="00B70125">
      <w:pPr>
        <w:pStyle w:val="DevConfigs"/>
        <w:rPr>
          <w:rStyle w:val="DevConfigGray"/>
        </w:rPr>
      </w:pPr>
      <w:r w:rsidRPr="001D32BE">
        <w:rPr>
          <w:rStyle w:val="DevConfigGray"/>
        </w:rPr>
        <w:t>banner motd ^C Authorized Users Only! ^C</w:t>
      </w:r>
    </w:p>
    <w:p w14:paraId="179FC540" w14:textId="77777777" w:rsidR="00B70125" w:rsidRPr="001D32BE" w:rsidRDefault="00B70125" w:rsidP="00B70125">
      <w:pPr>
        <w:pStyle w:val="DevConfigs"/>
        <w:rPr>
          <w:rStyle w:val="DevConfigGray"/>
        </w:rPr>
      </w:pPr>
      <w:r w:rsidRPr="001D32BE">
        <w:rPr>
          <w:rStyle w:val="DevConfigGray"/>
        </w:rPr>
        <w:t>!</w:t>
      </w:r>
    </w:p>
    <w:p w14:paraId="675EF80C" w14:textId="77777777" w:rsidR="00B70125" w:rsidRPr="001D32BE" w:rsidRDefault="00B70125" w:rsidP="00B70125">
      <w:pPr>
        <w:pStyle w:val="DevConfigs"/>
        <w:rPr>
          <w:rStyle w:val="DevConfigGray"/>
        </w:rPr>
      </w:pPr>
      <w:r w:rsidRPr="001D32BE">
        <w:rPr>
          <w:rStyle w:val="DevConfigGray"/>
        </w:rPr>
        <w:t>line con 0</w:t>
      </w:r>
    </w:p>
    <w:p w14:paraId="415ECF5B" w14:textId="77777777" w:rsidR="00B70125" w:rsidRPr="001D32BE" w:rsidRDefault="00B70125" w:rsidP="00B70125">
      <w:pPr>
        <w:pStyle w:val="DevConfigs"/>
        <w:rPr>
          <w:rStyle w:val="DevConfigGray"/>
        </w:rPr>
      </w:pPr>
      <w:r w:rsidRPr="001D32BE">
        <w:rPr>
          <w:rStyle w:val="DevConfigGray"/>
        </w:rPr>
        <w:t xml:space="preserve"> password 7 00071A150754</w:t>
      </w:r>
    </w:p>
    <w:p w14:paraId="6D45BE95" w14:textId="77777777" w:rsidR="00B70125" w:rsidRPr="001D32BE" w:rsidRDefault="00B70125" w:rsidP="00B70125">
      <w:pPr>
        <w:pStyle w:val="DevConfigs"/>
        <w:rPr>
          <w:rStyle w:val="DevConfigGray"/>
        </w:rPr>
      </w:pPr>
      <w:r w:rsidRPr="001D32BE">
        <w:rPr>
          <w:rStyle w:val="DevConfigGray"/>
        </w:rPr>
        <w:t xml:space="preserve"> logging synchronous</w:t>
      </w:r>
    </w:p>
    <w:p w14:paraId="27AD42E1" w14:textId="77777777" w:rsidR="00B70125" w:rsidRPr="001D32BE" w:rsidRDefault="00B70125" w:rsidP="00B70125">
      <w:pPr>
        <w:pStyle w:val="DevConfigs"/>
        <w:rPr>
          <w:rStyle w:val="DevConfigGray"/>
        </w:rPr>
      </w:pPr>
      <w:r w:rsidRPr="001D32BE">
        <w:rPr>
          <w:rStyle w:val="DevConfigGray"/>
        </w:rPr>
        <w:t xml:space="preserve"> login</w:t>
      </w:r>
    </w:p>
    <w:p w14:paraId="3CEB892E" w14:textId="77777777" w:rsidR="00B70125" w:rsidRPr="001D32BE" w:rsidRDefault="00B70125" w:rsidP="00B70125">
      <w:pPr>
        <w:pStyle w:val="DevConfigs"/>
        <w:rPr>
          <w:rStyle w:val="DevConfigGray"/>
        </w:rPr>
      </w:pPr>
      <w:r w:rsidRPr="001D32BE">
        <w:rPr>
          <w:rStyle w:val="DevConfigGray"/>
        </w:rPr>
        <w:t>line vty 0 4</w:t>
      </w:r>
    </w:p>
    <w:p w14:paraId="32FA8294" w14:textId="77777777" w:rsidR="00B70125" w:rsidRPr="001D32BE" w:rsidRDefault="00B70125" w:rsidP="00B70125">
      <w:pPr>
        <w:pStyle w:val="DevConfigs"/>
        <w:rPr>
          <w:rStyle w:val="DevConfigGray"/>
        </w:rPr>
      </w:pPr>
      <w:r w:rsidRPr="001D32BE">
        <w:rPr>
          <w:rStyle w:val="DevConfigGray"/>
        </w:rPr>
        <w:t xml:space="preserve"> password 7 00071A150754</w:t>
      </w:r>
    </w:p>
    <w:p w14:paraId="4F702B93" w14:textId="77777777" w:rsidR="00B70125" w:rsidRPr="001D32BE" w:rsidRDefault="00B70125" w:rsidP="00B70125">
      <w:pPr>
        <w:pStyle w:val="DevConfigs"/>
        <w:rPr>
          <w:rStyle w:val="DevConfigGray"/>
        </w:rPr>
      </w:pPr>
      <w:r w:rsidRPr="001D32BE">
        <w:rPr>
          <w:rStyle w:val="DevConfigGray"/>
        </w:rPr>
        <w:t xml:space="preserve"> login</w:t>
      </w:r>
    </w:p>
    <w:p w14:paraId="1D448F01" w14:textId="77777777" w:rsidR="00B70125" w:rsidRDefault="00B70125" w:rsidP="00B70125">
      <w:pPr>
        <w:pStyle w:val="DevConfigs"/>
        <w:rPr>
          <w:rStyle w:val="DevConfigGray"/>
        </w:rPr>
      </w:pPr>
      <w:r w:rsidRPr="001D32BE">
        <w:rPr>
          <w:rStyle w:val="DevConfigGray"/>
        </w:rPr>
        <w:t>line vty 5 15</w:t>
      </w:r>
    </w:p>
    <w:p w14:paraId="6A2EE2B7" w14:textId="77777777" w:rsidR="00B70125" w:rsidRPr="001D32BE" w:rsidRDefault="00B70125" w:rsidP="00B70125">
      <w:pPr>
        <w:pStyle w:val="DevConfigs"/>
        <w:rPr>
          <w:rStyle w:val="DevConfigGray"/>
        </w:rPr>
      </w:pPr>
      <w:r>
        <w:rPr>
          <w:rStyle w:val="DevConfigGray"/>
        </w:rPr>
        <w:t xml:space="preserve"> </w:t>
      </w:r>
      <w:r w:rsidRPr="001D32BE">
        <w:rPr>
          <w:rStyle w:val="DevConfigGray"/>
        </w:rPr>
        <w:t>password 7 00071A150754</w:t>
      </w:r>
    </w:p>
    <w:p w14:paraId="23BC8004" w14:textId="77777777" w:rsidR="00B70125" w:rsidRPr="001D32BE" w:rsidRDefault="00B70125" w:rsidP="00B70125">
      <w:pPr>
        <w:pStyle w:val="DevConfigs"/>
        <w:rPr>
          <w:rStyle w:val="DevConfigGray"/>
        </w:rPr>
      </w:pPr>
      <w:r w:rsidRPr="001D32BE">
        <w:rPr>
          <w:rStyle w:val="DevConfigGray"/>
        </w:rPr>
        <w:t xml:space="preserve"> login</w:t>
      </w:r>
    </w:p>
    <w:p w14:paraId="1187E4C2" w14:textId="77777777" w:rsidR="00B70125" w:rsidRPr="001D32BE" w:rsidRDefault="00B70125" w:rsidP="00B70125">
      <w:pPr>
        <w:pStyle w:val="DevConfigs"/>
        <w:rPr>
          <w:rStyle w:val="DevConfigGray"/>
        </w:rPr>
      </w:pPr>
      <w:r w:rsidRPr="001D32BE">
        <w:rPr>
          <w:rStyle w:val="DevConfigGray"/>
        </w:rPr>
        <w:t>!</w:t>
      </w:r>
    </w:p>
    <w:p w14:paraId="255FAF02" w14:textId="77777777" w:rsidR="00B70125" w:rsidRPr="00B70125" w:rsidRDefault="00B70125" w:rsidP="00B70125">
      <w:pPr>
        <w:pStyle w:val="DevConfigs"/>
        <w:rPr>
          <w:b/>
          <w:shd w:val="clear" w:color="auto" w:fill="BFBFBF"/>
        </w:rPr>
      </w:pPr>
      <w:r w:rsidRPr="001D32BE">
        <w:rPr>
          <w:rStyle w:val="DevConfigGray"/>
        </w:rPr>
        <w:lastRenderedPageBreak/>
        <w:t>end</w:t>
      </w:r>
    </w:p>
    <w:sectPr w:rsidR="00B70125" w:rsidRPr="00B70125"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BBE9" w14:textId="77777777" w:rsidR="00BE3775" w:rsidRDefault="00BE3775" w:rsidP="00710659">
      <w:pPr>
        <w:spacing w:after="0" w:line="240" w:lineRule="auto"/>
      </w:pPr>
      <w:r>
        <w:separator/>
      </w:r>
    </w:p>
    <w:p w14:paraId="1794B91B" w14:textId="77777777" w:rsidR="00BE3775" w:rsidRDefault="00BE3775"/>
  </w:endnote>
  <w:endnote w:type="continuationSeparator" w:id="0">
    <w:p w14:paraId="463D0B08" w14:textId="77777777" w:rsidR="00BE3775" w:rsidRDefault="00BE3775" w:rsidP="00710659">
      <w:pPr>
        <w:spacing w:after="0" w:line="240" w:lineRule="auto"/>
      </w:pPr>
      <w:r>
        <w:continuationSeparator/>
      </w:r>
    </w:p>
    <w:p w14:paraId="2EDD1C3B" w14:textId="77777777" w:rsidR="00BE3775" w:rsidRDefault="00BE37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620AF" w14:textId="53176AC5" w:rsidR="00CE102C" w:rsidRPr="00882B63" w:rsidRDefault="00CE102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815B3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46828" w14:textId="07AF5F10" w:rsidR="00CE102C" w:rsidRPr="00882B63" w:rsidRDefault="00CE102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815B3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D1531" w14:textId="77777777" w:rsidR="00BE3775" w:rsidRDefault="00BE3775" w:rsidP="00710659">
      <w:pPr>
        <w:spacing w:after="0" w:line="240" w:lineRule="auto"/>
      </w:pPr>
      <w:r>
        <w:separator/>
      </w:r>
    </w:p>
    <w:p w14:paraId="6062C2AE" w14:textId="77777777" w:rsidR="00BE3775" w:rsidRDefault="00BE3775"/>
  </w:footnote>
  <w:footnote w:type="continuationSeparator" w:id="0">
    <w:p w14:paraId="14B4E8EE" w14:textId="77777777" w:rsidR="00BE3775" w:rsidRDefault="00BE3775" w:rsidP="00710659">
      <w:pPr>
        <w:spacing w:after="0" w:line="240" w:lineRule="auto"/>
      </w:pPr>
      <w:r>
        <w:continuationSeparator/>
      </w:r>
    </w:p>
    <w:p w14:paraId="7B58BD9C" w14:textId="77777777" w:rsidR="00BE3775" w:rsidRDefault="00BE37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0CB2E99740747E6BA1B72436D416053"/>
      </w:placeholder>
      <w:dataBinding w:prefixMappings="xmlns:ns0='http://purl.org/dc/elements/1.1/' xmlns:ns1='http://schemas.openxmlformats.org/package/2006/metadata/core-properties' " w:xpath="/ns1:coreProperties[1]/ns0:title[1]" w:storeItemID="{6C3C8BC8-F283-45AE-878A-BAB7291924A1}"/>
      <w:text/>
    </w:sdtPr>
    <w:sdtEndPr/>
    <w:sdtContent>
      <w:p w14:paraId="2A1638CF" w14:textId="77777777" w:rsidR="00CE102C" w:rsidRDefault="00CE102C" w:rsidP="008402F2">
        <w:pPr>
          <w:pStyle w:val="PageHead"/>
        </w:pPr>
        <w:r>
          <w:t>Lab - Configure Single-Area OSPFv2</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3CAE" w14:textId="77777777" w:rsidR="00CE102C" w:rsidRDefault="00CE102C" w:rsidP="006C3FCF">
    <w:pPr>
      <w:ind w:left="-288"/>
    </w:pPr>
    <w:r>
      <w:rPr>
        <w:noProof/>
      </w:rPr>
      <w:drawing>
        <wp:inline distT="0" distB="0" distL="0" distR="0" wp14:anchorId="646E4597" wp14:editId="7570A80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12C3A1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2E5537E"/>
    <w:multiLevelType w:val="hybridMultilevel"/>
    <w:tmpl w:val="B68A5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D71A51"/>
    <w:multiLevelType w:val="multilevel"/>
    <w:tmpl w:val="AC7230C8"/>
    <w:lvl w:ilvl="0">
      <w:start w:val="2"/>
      <w:numFmt w:val="decimal"/>
      <w:lvlText w:val="%1"/>
      <w:lvlJc w:val="left"/>
      <w:pPr>
        <w:ind w:left="675" w:hanging="675"/>
      </w:pPr>
      <w:rPr>
        <w:rFonts w:hint="default"/>
        <w:sz w:val="16"/>
      </w:rPr>
    </w:lvl>
    <w:lvl w:ilvl="1">
      <w:start w:val="2"/>
      <w:numFmt w:val="decimal"/>
      <w:lvlText w:val="%1.%2"/>
      <w:lvlJc w:val="left"/>
      <w:pPr>
        <w:ind w:left="915" w:hanging="675"/>
      </w:pPr>
      <w:rPr>
        <w:rFonts w:hint="default"/>
        <w:sz w:val="16"/>
      </w:rPr>
    </w:lvl>
    <w:lvl w:ilvl="2">
      <w:start w:val="2"/>
      <w:numFmt w:val="decimal"/>
      <w:lvlText w:val="%1.%2.%3"/>
      <w:lvlJc w:val="left"/>
      <w:pPr>
        <w:ind w:left="1200" w:hanging="720"/>
      </w:pPr>
      <w:rPr>
        <w:rFonts w:hint="default"/>
        <w:sz w:val="16"/>
      </w:rPr>
    </w:lvl>
    <w:lvl w:ilvl="3">
      <w:start w:val="2"/>
      <w:numFmt w:val="decimal"/>
      <w:lvlText w:val="%1.%2.%3.%4"/>
      <w:lvlJc w:val="left"/>
      <w:pPr>
        <w:ind w:left="1440" w:hanging="720"/>
      </w:pPr>
      <w:rPr>
        <w:rFonts w:hint="default"/>
        <w:sz w:val="16"/>
      </w:rPr>
    </w:lvl>
    <w:lvl w:ilvl="4">
      <w:start w:val="1"/>
      <w:numFmt w:val="decimal"/>
      <w:lvlText w:val="%1.%2.%3.%4.%5"/>
      <w:lvlJc w:val="left"/>
      <w:pPr>
        <w:ind w:left="2040" w:hanging="1080"/>
      </w:pPr>
      <w:rPr>
        <w:rFonts w:hint="default"/>
        <w:sz w:val="16"/>
      </w:rPr>
    </w:lvl>
    <w:lvl w:ilvl="5">
      <w:start w:val="1"/>
      <w:numFmt w:val="decimal"/>
      <w:lvlText w:val="%1.%2.%3.%4.%5.%6"/>
      <w:lvlJc w:val="left"/>
      <w:pPr>
        <w:ind w:left="2280" w:hanging="1080"/>
      </w:pPr>
      <w:rPr>
        <w:rFonts w:hint="default"/>
        <w:sz w:val="16"/>
      </w:rPr>
    </w:lvl>
    <w:lvl w:ilvl="6">
      <w:start w:val="1"/>
      <w:numFmt w:val="decimal"/>
      <w:lvlText w:val="%1.%2.%3.%4.%5.%6.%7"/>
      <w:lvlJc w:val="left"/>
      <w:pPr>
        <w:ind w:left="2880" w:hanging="1440"/>
      </w:pPr>
      <w:rPr>
        <w:rFonts w:hint="default"/>
        <w:sz w:val="16"/>
      </w:rPr>
    </w:lvl>
    <w:lvl w:ilvl="7">
      <w:start w:val="1"/>
      <w:numFmt w:val="decimal"/>
      <w:lvlText w:val="%1.%2.%3.%4.%5.%6.%7.%8"/>
      <w:lvlJc w:val="left"/>
      <w:pPr>
        <w:ind w:left="3120" w:hanging="1440"/>
      </w:pPr>
      <w:rPr>
        <w:rFonts w:hint="default"/>
        <w:sz w:val="16"/>
      </w:rPr>
    </w:lvl>
    <w:lvl w:ilvl="8">
      <w:start w:val="1"/>
      <w:numFmt w:val="decimal"/>
      <w:lvlText w:val="%1.%2.%3.%4.%5.%6.%7.%8.%9"/>
      <w:lvlJc w:val="left"/>
      <w:pPr>
        <w:ind w:left="3720" w:hanging="1800"/>
      </w:pPr>
      <w:rPr>
        <w:rFonts w:hint="default"/>
        <w:sz w:val="16"/>
      </w:rPr>
    </w:lvl>
  </w:abstractNum>
  <w:abstractNum w:abstractNumId="10"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C64CB4"/>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16A4739"/>
    <w:multiLevelType w:val="hybridMultilevel"/>
    <w:tmpl w:val="29283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15"/>
  </w:num>
  <w:num w:numId="11">
    <w:abstractNumId w:val="14"/>
  </w:num>
  <w:num w:numId="12">
    <w:abstractNumId w:val="1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0"/>
  </w:num>
  <w:num w:numId="17">
    <w:abstractNumId w:val="17"/>
  </w:num>
  <w:num w:numId="18">
    <w:abstractNumId w:val="13"/>
  </w:num>
  <w:num w:numId="19">
    <w:abstractNumId w:val="8"/>
  </w:num>
  <w:num w:numId="20">
    <w:abstractNumId w:val="11"/>
  </w:num>
  <w:num w:numId="21">
    <w:abstractNumId w:val="2"/>
  </w:num>
  <w:num w:numId="22">
    <w:abstractNumId w:val="7"/>
  </w:num>
  <w:num w:numId="23">
    <w:abstractNumId w:val="6"/>
  </w:num>
  <w:num w:numId="24">
    <w:abstractNumId w:val="16"/>
  </w:num>
  <w:num w:numId="2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25"/>
    <w:rsid w:val="00001BDF"/>
    <w:rsid w:val="0000380F"/>
    <w:rsid w:val="00004175"/>
    <w:rsid w:val="000059C9"/>
    <w:rsid w:val="00012C22"/>
    <w:rsid w:val="000160F7"/>
    <w:rsid w:val="00016D5B"/>
    <w:rsid w:val="00016F30"/>
    <w:rsid w:val="0002047C"/>
    <w:rsid w:val="00021B9A"/>
    <w:rsid w:val="000242D6"/>
    <w:rsid w:val="00024EE5"/>
    <w:rsid w:val="000407EC"/>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77BE"/>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27836"/>
    <w:rsid w:val="00231DCA"/>
    <w:rsid w:val="00235792"/>
    <w:rsid w:val="002400F5"/>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1258"/>
    <w:rsid w:val="002D6C2A"/>
    <w:rsid w:val="002D7A86"/>
    <w:rsid w:val="002F45FF"/>
    <w:rsid w:val="002F66D3"/>
    <w:rsid w:val="002F6D17"/>
    <w:rsid w:val="00302887"/>
    <w:rsid w:val="003056EB"/>
    <w:rsid w:val="00306443"/>
    <w:rsid w:val="003071FF"/>
    <w:rsid w:val="00310652"/>
    <w:rsid w:val="00311065"/>
    <w:rsid w:val="0031371D"/>
    <w:rsid w:val="003168D2"/>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429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5646"/>
    <w:rsid w:val="005468C1"/>
    <w:rsid w:val="005510BA"/>
    <w:rsid w:val="005538C8"/>
    <w:rsid w:val="00554B4E"/>
    <w:rsid w:val="00556C02"/>
    <w:rsid w:val="005576F5"/>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D7838"/>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345"/>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5B37"/>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85B"/>
    <w:rsid w:val="008D73BF"/>
    <w:rsid w:val="008D7F09"/>
    <w:rsid w:val="008E00D5"/>
    <w:rsid w:val="008E5B64"/>
    <w:rsid w:val="008E791B"/>
    <w:rsid w:val="008E7DAA"/>
    <w:rsid w:val="008F0094"/>
    <w:rsid w:val="008F03EF"/>
    <w:rsid w:val="008F340F"/>
    <w:rsid w:val="00903523"/>
    <w:rsid w:val="00906281"/>
    <w:rsid w:val="0090659A"/>
    <w:rsid w:val="00911080"/>
    <w:rsid w:val="00912500"/>
    <w:rsid w:val="0091350B"/>
    <w:rsid w:val="00913964"/>
    <w:rsid w:val="00915986"/>
    <w:rsid w:val="00917624"/>
    <w:rsid w:val="00926CB2"/>
    <w:rsid w:val="00930386"/>
    <w:rsid w:val="009309F5"/>
    <w:rsid w:val="00933237"/>
    <w:rsid w:val="00933F28"/>
    <w:rsid w:val="009400C3"/>
    <w:rsid w:val="00942299"/>
    <w:rsid w:val="009453F7"/>
    <w:rsid w:val="009476C0"/>
    <w:rsid w:val="00963E34"/>
    <w:rsid w:val="00964DFA"/>
    <w:rsid w:val="00970544"/>
    <w:rsid w:val="00970A69"/>
    <w:rsid w:val="0097251D"/>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2772"/>
    <w:rsid w:val="00A83374"/>
    <w:rsid w:val="00A96172"/>
    <w:rsid w:val="00A96D52"/>
    <w:rsid w:val="00A97C5F"/>
    <w:rsid w:val="00AB0D6A"/>
    <w:rsid w:val="00AB43B3"/>
    <w:rsid w:val="00AB49B9"/>
    <w:rsid w:val="00AB501D"/>
    <w:rsid w:val="00AB758A"/>
    <w:rsid w:val="00AC027E"/>
    <w:rsid w:val="00AC05AB"/>
    <w:rsid w:val="00AC1E7E"/>
    <w:rsid w:val="00AC507D"/>
    <w:rsid w:val="00AC5541"/>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4821"/>
    <w:rsid w:val="00B35151"/>
    <w:rsid w:val="00B433F2"/>
    <w:rsid w:val="00B458E8"/>
    <w:rsid w:val="00B47940"/>
    <w:rsid w:val="00B5397B"/>
    <w:rsid w:val="00B53EE9"/>
    <w:rsid w:val="00B6183E"/>
    <w:rsid w:val="00B62809"/>
    <w:rsid w:val="00B70125"/>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775"/>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0EC7"/>
    <w:rsid w:val="00C32713"/>
    <w:rsid w:val="00C351B8"/>
    <w:rsid w:val="00C410D9"/>
    <w:rsid w:val="00C44164"/>
    <w:rsid w:val="00C44DB7"/>
    <w:rsid w:val="00C4510A"/>
    <w:rsid w:val="00C47F2E"/>
    <w:rsid w:val="00C52BA6"/>
    <w:rsid w:val="00C57A1A"/>
    <w:rsid w:val="00C60BBD"/>
    <w:rsid w:val="00C62182"/>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102C"/>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102"/>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5992"/>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DA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47F"/>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D65D5"/>
  <w15:docId w15:val="{6F28198C-B931-4116-BF88-4753C4F3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677B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677B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677BE"/>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677B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168D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84290"/>
    <w:pPr>
      <w:spacing w:after="960"/>
      <w:ind w:left="720"/>
    </w:pPr>
    <w:rPr>
      <w:color w:val="FFFFFF" w:themeColor="background1"/>
    </w:r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168D2"/>
    <w:pPr>
      <w:spacing w:before="0" w:after="0"/>
    </w:pPr>
    <w:rPr>
      <w:i/>
      <w:color w:val="FFFFFF" w:themeColor="background1"/>
      <w:sz w:val="6"/>
    </w:rPr>
  </w:style>
  <w:style w:type="paragraph" w:customStyle="1" w:styleId="SubStepAlpha">
    <w:name w:val="SubStep Alpha"/>
    <w:basedOn w:val="BodyTextL25"/>
    <w:qFormat/>
    <w:rsid w:val="001677B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1677B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677BE"/>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677BE"/>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168D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B70125"/>
    <w:rPr>
      <w:b/>
      <w:sz w:val="32"/>
    </w:rPr>
  </w:style>
  <w:style w:type="paragraph" w:customStyle="1" w:styleId="BodyText1">
    <w:name w:val="Body Text1"/>
    <w:basedOn w:val="Normal"/>
    <w:qFormat/>
    <w:rsid w:val="00B70125"/>
    <w:pPr>
      <w:spacing w:line="240" w:lineRule="auto"/>
    </w:pPr>
    <w:rPr>
      <w:sz w:val="20"/>
    </w:rPr>
  </w:style>
  <w:style w:type="paragraph" w:styleId="ListParagraph">
    <w:name w:val="List Paragraph"/>
    <w:basedOn w:val="Normal"/>
    <w:uiPriority w:val="34"/>
    <w:unhideWhenUsed/>
    <w:qFormat/>
    <w:rsid w:val="00B70125"/>
    <w:pPr>
      <w:ind w:left="720"/>
    </w:pPr>
  </w:style>
  <w:style w:type="paragraph" w:styleId="Revision">
    <w:name w:val="Revision"/>
    <w:hidden/>
    <w:uiPriority w:val="99"/>
    <w:semiHidden/>
    <w:rsid w:val="00B70125"/>
    <w:rPr>
      <w:sz w:val="22"/>
      <w:szCs w:val="22"/>
    </w:rPr>
  </w:style>
  <w:style w:type="paragraph" w:customStyle="1" w:styleId="CMDL75">
    <w:name w:val="CMD L75"/>
    <w:basedOn w:val="CMD"/>
    <w:qFormat/>
    <w:rsid w:val="00B70125"/>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CB2E99740747E6BA1B72436D416053"/>
        <w:category>
          <w:name w:val="General"/>
          <w:gallery w:val="placeholder"/>
        </w:category>
        <w:types>
          <w:type w:val="bbPlcHdr"/>
        </w:types>
        <w:behaviors>
          <w:behavior w:val="content"/>
        </w:behaviors>
        <w:guid w:val="{3CE50874-8851-4F20-A573-C7E7359BA4BD}"/>
      </w:docPartPr>
      <w:docPartBody>
        <w:p w:rsidR="00CA748A" w:rsidRDefault="00D83737">
          <w:pPr>
            <w:pStyle w:val="F0CB2E99740747E6BA1B72436D41605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37"/>
    <w:rsid w:val="0033515D"/>
    <w:rsid w:val="006640FF"/>
    <w:rsid w:val="008F1612"/>
    <w:rsid w:val="00CA748A"/>
    <w:rsid w:val="00D83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CB2E99740747E6BA1B72436D416053">
    <w:name w:val="F0CB2E99740747E6BA1B72436D416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9950D1-0419-4466-B13E-7A401FE8B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9</TotalTime>
  <Pages>17</Pages>
  <Words>3205</Words>
  <Characters>18271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Lab - Configure Single-Area OSPFv2</vt:lpstr>
    </vt:vector>
  </TitlesOfParts>
  <Company>Cisco Systems, Inc.</Company>
  <LinksUpToDate>false</LinksUpToDate>
  <CharactersWithSpaces>21434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Single-Area OSPFv2</dc:title>
  <dc:creator>SP</dc:creator>
  <dc:description>2019</dc:description>
  <cp:lastModifiedBy>DH</cp:lastModifiedBy>
  <cp:revision>6</cp:revision>
  <cp:lastPrinted>2019-11-14T18:58:00Z</cp:lastPrinted>
  <dcterms:created xsi:type="dcterms:W3CDTF">2019-11-14T18:57:00Z</dcterms:created>
  <dcterms:modified xsi:type="dcterms:W3CDTF">2021-06-11T16:50:00Z</dcterms:modified>
</cp:coreProperties>
</file>