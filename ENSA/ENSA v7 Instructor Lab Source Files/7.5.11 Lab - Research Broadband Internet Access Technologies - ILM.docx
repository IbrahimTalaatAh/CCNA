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22512" w14:textId="77777777" w:rsidR="004D36D7" w:rsidRPr="00FD4A68" w:rsidRDefault="001A4380" w:rsidP="00B47940">
      <w:pPr>
        <w:pStyle w:val="Title"/>
        <w:rPr>
          <w:rStyle w:val="LabTitleInstVersred"/>
          <w:b/>
          <w:color w:val="auto"/>
        </w:rPr>
      </w:pPr>
      <w:sdt>
        <w:sdtPr>
          <w:rPr>
            <w:b w:val="0"/>
            <w:color w:val="EE0000"/>
          </w:rPr>
          <w:alias w:val="Title"/>
          <w:tag w:val=""/>
          <w:id w:val="-487021785"/>
          <w:placeholder>
            <w:docPart w:val="150EDB5583D54741B05A0615AC25AA7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B2B99">
            <w:t>Lab - Research Broadband Internet Access Technologies</w:t>
          </w:r>
        </w:sdtContent>
      </w:sdt>
      <w:r w:rsidR="004D36D7" w:rsidRPr="00FD4A68">
        <w:t xml:space="preserve"> </w:t>
      </w:r>
      <w:r w:rsidR="00D84BDA" w:rsidRPr="00FD4A68">
        <w:rPr>
          <w:rStyle w:val="LabTitleInstVersred"/>
        </w:rPr>
        <w:t>(Instructor Version)</w:t>
      </w:r>
    </w:p>
    <w:p w14:paraId="5504E015"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3715567A" w14:textId="77777777" w:rsidR="00CB2B99" w:rsidRPr="00BB73FF" w:rsidRDefault="00CB2B99" w:rsidP="008D1939">
      <w:pPr>
        <w:pStyle w:val="Heading1"/>
      </w:pPr>
      <w:r w:rsidRPr="00BB73FF">
        <w:t>Objective</w:t>
      </w:r>
      <w:r>
        <w:t>s</w:t>
      </w:r>
    </w:p>
    <w:p w14:paraId="48A35FC9" w14:textId="77777777" w:rsidR="00CB2B99" w:rsidRPr="004C0909" w:rsidRDefault="00CB2B99" w:rsidP="00CB2B99">
      <w:pPr>
        <w:pStyle w:val="BodyTextL25Bold"/>
      </w:pPr>
      <w:r>
        <w:t>Part 1: Investigate Broadband Distribution</w:t>
      </w:r>
    </w:p>
    <w:p w14:paraId="3E9E7737" w14:textId="77777777" w:rsidR="00CB2B99" w:rsidRDefault="00CB2B99" w:rsidP="00CB2B99">
      <w:pPr>
        <w:pStyle w:val="BodyTextL25Bold"/>
      </w:pPr>
      <w:r>
        <w:t>Part 2: Research Broadband Access Options for Specific Scenarios</w:t>
      </w:r>
    </w:p>
    <w:p w14:paraId="6050409C" w14:textId="77777777" w:rsidR="00CB2B99" w:rsidRPr="00C07FD9" w:rsidRDefault="00CB2B99" w:rsidP="00CB2B99">
      <w:pPr>
        <w:pStyle w:val="Heading1"/>
        <w:numPr>
          <w:ilvl w:val="0"/>
          <w:numId w:val="3"/>
        </w:numPr>
      </w:pPr>
      <w:r>
        <w:t>Background / Scenario</w:t>
      </w:r>
    </w:p>
    <w:p w14:paraId="01CB9364" w14:textId="77777777" w:rsidR="00CB2B99" w:rsidRDefault="00CB2B99" w:rsidP="00CB2B99">
      <w:pPr>
        <w:pStyle w:val="BodyTextL25"/>
      </w:pPr>
      <w:r>
        <w:t>Although broadband internet access options have increased dramatically in recent years, broadband access varies greatly depending on location. In this lab, you will investigate current broadband distribution and research broadband access options for specific scenarios.</w:t>
      </w:r>
    </w:p>
    <w:p w14:paraId="79E21A53" w14:textId="77777777" w:rsidR="00CB2B99" w:rsidRDefault="00CB2B99" w:rsidP="00CB2B99">
      <w:pPr>
        <w:pStyle w:val="Heading1"/>
        <w:numPr>
          <w:ilvl w:val="0"/>
          <w:numId w:val="3"/>
        </w:numPr>
      </w:pPr>
      <w:r>
        <w:t>Required Resources</w:t>
      </w:r>
    </w:p>
    <w:p w14:paraId="7218C86E" w14:textId="77777777" w:rsidR="00CB2B99" w:rsidRPr="00E731DE" w:rsidRDefault="00CB2B99" w:rsidP="00CB2B99">
      <w:pPr>
        <w:pStyle w:val="BodyTextL25"/>
      </w:pPr>
      <w:r>
        <w:t>Device with internet access</w:t>
      </w:r>
    </w:p>
    <w:p w14:paraId="3BCE127B" w14:textId="77777777" w:rsidR="00CB2B99" w:rsidRDefault="00CB2B99" w:rsidP="008D1939">
      <w:pPr>
        <w:pStyle w:val="Heading2"/>
      </w:pPr>
      <w:r>
        <w:t>Investigate Broadband Distribution</w:t>
      </w:r>
    </w:p>
    <w:p w14:paraId="6BA7CF86" w14:textId="77777777" w:rsidR="00CB2B99" w:rsidRDefault="00CB2B99" w:rsidP="00CB2B99">
      <w:pPr>
        <w:pStyle w:val="BodyTextL25"/>
      </w:pPr>
      <w:r>
        <w:t>In Part 1, you will research broadband distribution in a geographical location.</w:t>
      </w:r>
    </w:p>
    <w:p w14:paraId="1FD13587" w14:textId="77777777" w:rsidR="00CB2B99" w:rsidRDefault="00CB2B99" w:rsidP="008D1939">
      <w:pPr>
        <w:pStyle w:val="Heading3"/>
      </w:pPr>
      <w:r>
        <w:t>Research broadband distribution.</w:t>
      </w:r>
    </w:p>
    <w:p w14:paraId="37FF3A9C" w14:textId="77777777" w:rsidR="00CB2B99" w:rsidRDefault="00CB2B99" w:rsidP="00CB2B99">
      <w:pPr>
        <w:pStyle w:val="BodyTextL25"/>
      </w:pPr>
      <w:r>
        <w:t>Use the internet to research the following questions:</w:t>
      </w:r>
    </w:p>
    <w:p w14:paraId="55783FD9" w14:textId="77777777" w:rsidR="00CB2B99" w:rsidRDefault="00CB2B99" w:rsidP="00CB2B99">
      <w:pPr>
        <w:pStyle w:val="Heading4"/>
      </w:pPr>
      <w:r>
        <w:t>Questions:</w:t>
      </w:r>
    </w:p>
    <w:p w14:paraId="0136451F" w14:textId="77777777" w:rsidR="00CB2B99" w:rsidRDefault="00CB2B99" w:rsidP="008D1939">
      <w:pPr>
        <w:pStyle w:val="SubStepAlpha"/>
        <w:spacing w:before="0"/>
      </w:pPr>
      <w:r>
        <w:t>For the country in which you reside, what percentage of the population has broadband internet subscriptions?</w:t>
      </w:r>
    </w:p>
    <w:p w14:paraId="1A066F36" w14:textId="58F2D252" w:rsidR="00CB2B99" w:rsidRDefault="0059748B" w:rsidP="008D1939">
      <w:pPr>
        <w:pStyle w:val="AnswerLineL50"/>
      </w:pPr>
      <w:r>
        <w:t>Type your</w:t>
      </w:r>
      <w:r w:rsidR="00CB2B99">
        <w:t xml:space="preserve"> answers here.</w:t>
      </w:r>
    </w:p>
    <w:p w14:paraId="03E51FE5" w14:textId="77777777" w:rsidR="00CB2B99" w:rsidRDefault="00CB2B99" w:rsidP="00CB2B99">
      <w:pPr>
        <w:pStyle w:val="BodyTextL50"/>
      </w:pPr>
      <w:r>
        <w:rPr>
          <w:rStyle w:val="AnswerGray"/>
        </w:rPr>
        <w:t>As of 2018, the FCC reports that 92.3% of Americans have a broadband Internet connection. This data is contested by Microsoft, who says the percentage is much lower.</w:t>
      </w:r>
    </w:p>
    <w:p w14:paraId="080558CB" w14:textId="77777777" w:rsidR="00CB2B99" w:rsidRDefault="00CB2B99" w:rsidP="008D1939">
      <w:pPr>
        <w:pStyle w:val="SubStepAlpha"/>
      </w:pPr>
      <w:r>
        <w:t>What percentage of the population is without broadband internet options?</w:t>
      </w:r>
    </w:p>
    <w:p w14:paraId="502C0F3E" w14:textId="77ED2DDF" w:rsidR="00CB2B99" w:rsidRDefault="0059748B" w:rsidP="008D1939">
      <w:pPr>
        <w:pStyle w:val="AnswerLineL50"/>
      </w:pPr>
      <w:r>
        <w:t>Type your</w:t>
      </w:r>
      <w:r w:rsidR="00CB2B99">
        <w:t xml:space="preserve"> answers here.</w:t>
      </w:r>
    </w:p>
    <w:p w14:paraId="45519527" w14:textId="529FAE93" w:rsidR="00CB2B99" w:rsidRPr="008D1939" w:rsidRDefault="008D1939" w:rsidP="008D1939">
      <w:pPr>
        <w:pStyle w:val="BodyTextL50"/>
        <w:rPr>
          <w:rStyle w:val="AnswerGray"/>
        </w:rPr>
      </w:pPr>
      <w:r w:rsidRPr="008D1939">
        <w:rPr>
          <w:rStyle w:val="AnswerGray"/>
        </w:rPr>
        <w:t>Nine percent</w:t>
      </w:r>
      <w:r w:rsidR="00CB2B99" w:rsidRPr="008D1939">
        <w:rPr>
          <w:rStyle w:val="AnswerGray"/>
        </w:rPr>
        <w:t xml:space="preserve"> of Americans currently have no broadband internet options. The most recent FCC reports states that only 6% of Americans lack access to fixed broadband service at threshold speeds (currently 25Mbps down and 3Mbps up).</w:t>
      </w:r>
    </w:p>
    <w:p w14:paraId="65D3D03C" w14:textId="77777777" w:rsidR="00CB2B99" w:rsidRDefault="00CB2B99" w:rsidP="008D1939">
      <w:pPr>
        <w:pStyle w:val="Heading3"/>
      </w:pPr>
      <w:r>
        <w:t>Research broadband distribution in the United States.</w:t>
      </w:r>
    </w:p>
    <w:p w14:paraId="09E86A30" w14:textId="6C2B2FDC" w:rsidR="00CB2B99" w:rsidRDefault="00CB2B99" w:rsidP="00CB2B99">
      <w:pPr>
        <w:pStyle w:val="BodyTextL25"/>
      </w:pPr>
      <w:r w:rsidRPr="00F0629E">
        <w:t>Search</w:t>
      </w:r>
      <w:r>
        <w:t xml:space="preserve"> the internet for the Fixed Broadband Deployment Map. The Fixed Broadband Deployment Map allows users to search and map broadband availability across the United States.</w:t>
      </w:r>
    </w:p>
    <w:p w14:paraId="343E657E" w14:textId="52F9306B" w:rsidR="00CB2B99" w:rsidRDefault="00CB2B99" w:rsidP="00CB2B99">
      <w:pPr>
        <w:pStyle w:val="BodyTextL25"/>
      </w:pPr>
      <w:r w:rsidRPr="00ED2E20">
        <w:rPr>
          <w:b/>
        </w:rPr>
        <w:t>Note</w:t>
      </w:r>
      <w:r>
        <w:t xml:space="preserve">: For access options and ISPs for locations outside the United States, perform an internet search using the keywords </w:t>
      </w:r>
      <w:r w:rsidRPr="008D1939">
        <w:rPr>
          <w:b/>
        </w:rPr>
        <w:t>broadband access XYZ</w:t>
      </w:r>
      <w:r>
        <w:t>, where XYZ is the name of the country.</w:t>
      </w:r>
    </w:p>
    <w:p w14:paraId="2F7DC112" w14:textId="77777777" w:rsidR="008D1939" w:rsidRDefault="00CB2B99" w:rsidP="008D1939">
      <w:pPr>
        <w:pStyle w:val="SubStepAlpha"/>
      </w:pPr>
      <w:r>
        <w:t xml:space="preserve">Enter your zip code, city and country that you would like to explore and click </w:t>
      </w:r>
      <w:r>
        <w:rPr>
          <w:b/>
        </w:rPr>
        <w:t>Find Broadband</w:t>
      </w:r>
      <w:r>
        <w:t>.</w:t>
      </w:r>
    </w:p>
    <w:p w14:paraId="5C169EB0" w14:textId="2A96F641" w:rsidR="008D1939" w:rsidRDefault="008D1939" w:rsidP="008D1939">
      <w:pPr>
        <w:pStyle w:val="Heading4"/>
      </w:pPr>
      <w:r>
        <w:lastRenderedPageBreak/>
        <w:t>Question:</w:t>
      </w:r>
    </w:p>
    <w:p w14:paraId="58C85323" w14:textId="0664978D" w:rsidR="00CB2B99" w:rsidRDefault="00CB2B99" w:rsidP="008D1939">
      <w:pPr>
        <w:pStyle w:val="BodyTextL50"/>
        <w:spacing w:before="0"/>
      </w:pPr>
      <w:r>
        <w:t>List the zip code or city in the space provided.</w:t>
      </w:r>
    </w:p>
    <w:p w14:paraId="182A40AE" w14:textId="36AF736F" w:rsidR="00CB2B99" w:rsidRDefault="0059748B" w:rsidP="00CB2B99">
      <w:pPr>
        <w:pStyle w:val="AnswerLineL50"/>
      </w:pPr>
      <w:r>
        <w:t>Type your</w:t>
      </w:r>
      <w:r w:rsidR="00CB2B99">
        <w:t xml:space="preserve"> answers here.</w:t>
      </w:r>
    </w:p>
    <w:p w14:paraId="28001A52" w14:textId="77777777" w:rsidR="00CB2B99" w:rsidRDefault="00CB2B99" w:rsidP="00CB2B99">
      <w:pPr>
        <w:pStyle w:val="BodyTextL50"/>
      </w:pPr>
      <w:r>
        <w:rPr>
          <w:rStyle w:val="AnswerGray"/>
        </w:rPr>
        <w:t>Answers will vary.</w:t>
      </w:r>
    </w:p>
    <w:p w14:paraId="737663F0" w14:textId="77777777" w:rsidR="008D1939" w:rsidRPr="008D1939" w:rsidRDefault="00CB2B99" w:rsidP="008D1939">
      <w:pPr>
        <w:pStyle w:val="SubStepAlpha"/>
        <w:rPr>
          <w:shd w:val="clear" w:color="auto" w:fill="BFBFBF"/>
        </w:rPr>
      </w:pPr>
      <w:r>
        <w:t xml:space="preserve">Examine the </w:t>
      </w:r>
      <w:r w:rsidRPr="00907A29">
        <w:rPr>
          <w:b/>
          <w:bCs/>
        </w:rPr>
        <w:t>All Providers Reporting</w:t>
      </w:r>
      <w:r>
        <w:t xml:space="preserve"> area of the output. What, if any, wired broadband internet connections are available at this location? Complete the table below.</w:t>
      </w:r>
    </w:p>
    <w:p w14:paraId="26FE7DBA" w14:textId="2B3D8DD1" w:rsidR="00CB2B99" w:rsidRPr="00CB2B99" w:rsidRDefault="00CB2B99" w:rsidP="008D1939">
      <w:pPr>
        <w:pStyle w:val="BodyTextL50"/>
        <w:rPr>
          <w:rStyle w:val="AnswerGray"/>
          <w:b w:val="0"/>
        </w:rPr>
      </w:pPr>
      <w:r>
        <w:rPr>
          <w:rStyle w:val="AnswerGray"/>
        </w:rPr>
        <w:t>Answers will vary. See table below for examples.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allow you to record the ISP information regarding Connection type and download speed. Type your answers where the cells are marked as &quot;blank&quot;."/>
      </w:tblPr>
      <w:tblGrid>
        <w:gridCol w:w="3357"/>
        <w:gridCol w:w="3357"/>
        <w:gridCol w:w="3358"/>
      </w:tblGrid>
      <w:tr w:rsidR="00CB2B99" w:rsidRPr="0096016A" w14:paraId="3E93DF6E" w14:textId="77777777" w:rsidTr="008D1939">
        <w:trPr>
          <w:cantSplit/>
          <w:jc w:val="center"/>
        </w:trPr>
        <w:tc>
          <w:tcPr>
            <w:tcW w:w="33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0C2A1C6B" w14:textId="77777777" w:rsidR="00CB2B99" w:rsidRPr="0096016A" w:rsidRDefault="00CB2B99" w:rsidP="00907A29">
            <w:pPr>
              <w:keepNext/>
              <w:spacing w:before="120" w:after="120"/>
              <w:jc w:val="center"/>
              <w:rPr>
                <w:b/>
                <w:sz w:val="20"/>
              </w:rPr>
            </w:pPr>
            <w:r>
              <w:rPr>
                <w:b/>
                <w:sz w:val="20"/>
              </w:rPr>
              <w:t>ISP</w:t>
            </w:r>
          </w:p>
        </w:tc>
        <w:tc>
          <w:tcPr>
            <w:tcW w:w="33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4690F22A" w14:textId="77777777" w:rsidR="00CB2B99" w:rsidRPr="0096016A" w:rsidRDefault="00CB2B99" w:rsidP="00907A29">
            <w:pPr>
              <w:keepNext/>
              <w:spacing w:before="120" w:after="120"/>
              <w:jc w:val="center"/>
              <w:rPr>
                <w:b/>
                <w:sz w:val="20"/>
              </w:rPr>
            </w:pPr>
            <w:r>
              <w:rPr>
                <w:b/>
                <w:sz w:val="20"/>
              </w:rPr>
              <w:t xml:space="preserve">Connection Type </w:t>
            </w:r>
          </w:p>
        </w:tc>
        <w:tc>
          <w:tcPr>
            <w:tcW w:w="33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41A6FF10" w14:textId="77777777" w:rsidR="00CB2B99" w:rsidRPr="0096016A" w:rsidRDefault="00CB2B99" w:rsidP="00907A29">
            <w:pPr>
              <w:keepNext/>
              <w:spacing w:before="120" w:after="120"/>
              <w:jc w:val="center"/>
              <w:rPr>
                <w:b/>
                <w:sz w:val="20"/>
              </w:rPr>
            </w:pPr>
            <w:r w:rsidRPr="0096016A">
              <w:rPr>
                <w:b/>
                <w:sz w:val="20"/>
              </w:rPr>
              <w:t>Download Speed</w:t>
            </w:r>
          </w:p>
        </w:tc>
      </w:tr>
      <w:tr w:rsidR="00CB2B99" w:rsidRPr="0096016A" w14:paraId="6A9D5D3E" w14:textId="77777777" w:rsidTr="008D1939">
        <w:trPr>
          <w:cantSplit/>
          <w:jc w:val="center"/>
        </w:trPr>
        <w:tc>
          <w:tcPr>
            <w:tcW w:w="3357" w:type="dxa"/>
            <w:shd w:val="clear" w:color="auto" w:fill="auto"/>
            <w:vAlign w:val="bottom"/>
          </w:tcPr>
          <w:p w14:paraId="49EF57E7" w14:textId="77777777" w:rsidR="00CB2B99" w:rsidRPr="00B42220" w:rsidRDefault="00CB2B99" w:rsidP="00907A29">
            <w:pPr>
              <w:keepNext/>
              <w:spacing w:line="240" w:lineRule="auto"/>
              <w:rPr>
                <w:rStyle w:val="AnswerGray"/>
              </w:rPr>
            </w:pPr>
            <w:r>
              <w:rPr>
                <w:rStyle w:val="AnswerGray"/>
              </w:rPr>
              <w:t>Time Warner</w:t>
            </w:r>
          </w:p>
        </w:tc>
        <w:tc>
          <w:tcPr>
            <w:tcW w:w="3357" w:type="dxa"/>
          </w:tcPr>
          <w:p w14:paraId="7E0C03B1" w14:textId="77777777" w:rsidR="00CB2B99" w:rsidRPr="00B42220" w:rsidRDefault="00CB2B99" w:rsidP="00907A29">
            <w:pPr>
              <w:keepNext/>
              <w:spacing w:line="240" w:lineRule="auto"/>
              <w:rPr>
                <w:rStyle w:val="AnswerGray"/>
              </w:rPr>
            </w:pPr>
            <w:r>
              <w:rPr>
                <w:rStyle w:val="AnswerGray"/>
              </w:rPr>
              <w:t>Cable</w:t>
            </w:r>
          </w:p>
        </w:tc>
        <w:tc>
          <w:tcPr>
            <w:tcW w:w="3358" w:type="dxa"/>
            <w:shd w:val="clear" w:color="auto" w:fill="auto"/>
            <w:vAlign w:val="bottom"/>
          </w:tcPr>
          <w:p w14:paraId="2DF6A825" w14:textId="77777777" w:rsidR="00CB2B99" w:rsidRPr="00B42220" w:rsidRDefault="00CB2B99" w:rsidP="00907A29">
            <w:pPr>
              <w:keepNext/>
              <w:spacing w:line="240" w:lineRule="auto"/>
              <w:rPr>
                <w:rStyle w:val="AnswerGray"/>
              </w:rPr>
            </w:pPr>
            <w:r>
              <w:rPr>
                <w:rStyle w:val="AnswerGray"/>
              </w:rPr>
              <w:t>10-25 Mb/s</w:t>
            </w:r>
          </w:p>
        </w:tc>
      </w:tr>
      <w:tr w:rsidR="00CB2B99" w:rsidRPr="0096016A" w14:paraId="045E7585" w14:textId="77777777" w:rsidTr="008D1939">
        <w:trPr>
          <w:cantSplit/>
          <w:jc w:val="center"/>
        </w:trPr>
        <w:tc>
          <w:tcPr>
            <w:tcW w:w="3357" w:type="dxa"/>
            <w:shd w:val="clear" w:color="auto" w:fill="auto"/>
            <w:vAlign w:val="bottom"/>
          </w:tcPr>
          <w:p w14:paraId="320F1081" w14:textId="77777777" w:rsidR="00CB2B99" w:rsidRPr="00B42220" w:rsidRDefault="00CB2B99" w:rsidP="00907A29">
            <w:pPr>
              <w:keepNext/>
              <w:spacing w:line="240" w:lineRule="auto"/>
              <w:rPr>
                <w:rStyle w:val="AnswerGray"/>
              </w:rPr>
            </w:pPr>
            <w:r>
              <w:rPr>
                <w:rStyle w:val="AnswerGray"/>
              </w:rPr>
              <w:t>Frontier</w:t>
            </w:r>
          </w:p>
        </w:tc>
        <w:tc>
          <w:tcPr>
            <w:tcW w:w="3357" w:type="dxa"/>
          </w:tcPr>
          <w:p w14:paraId="06F8FDCF" w14:textId="77777777" w:rsidR="00CB2B99" w:rsidRPr="00B42220" w:rsidRDefault="00CB2B99" w:rsidP="00907A29">
            <w:pPr>
              <w:keepNext/>
              <w:spacing w:line="240" w:lineRule="auto"/>
              <w:rPr>
                <w:rStyle w:val="AnswerGray"/>
              </w:rPr>
            </w:pPr>
            <w:r>
              <w:rPr>
                <w:rStyle w:val="AnswerGray"/>
              </w:rPr>
              <w:t>ADSL</w:t>
            </w:r>
          </w:p>
        </w:tc>
        <w:tc>
          <w:tcPr>
            <w:tcW w:w="3358" w:type="dxa"/>
            <w:shd w:val="clear" w:color="auto" w:fill="auto"/>
            <w:vAlign w:val="bottom"/>
          </w:tcPr>
          <w:p w14:paraId="192D929E" w14:textId="77777777" w:rsidR="00CB2B99" w:rsidRPr="00B42220" w:rsidRDefault="00CB2B99" w:rsidP="00907A29">
            <w:pPr>
              <w:keepNext/>
              <w:spacing w:line="240" w:lineRule="auto"/>
              <w:rPr>
                <w:rStyle w:val="AnswerGray"/>
              </w:rPr>
            </w:pPr>
            <w:r>
              <w:rPr>
                <w:rStyle w:val="AnswerGray"/>
              </w:rPr>
              <w:t>6-10 Mb/s</w:t>
            </w:r>
          </w:p>
        </w:tc>
      </w:tr>
      <w:tr w:rsidR="00CB2B99" w:rsidRPr="0096016A" w14:paraId="27A125F9" w14:textId="77777777" w:rsidTr="008D1939">
        <w:trPr>
          <w:cantSplit/>
          <w:jc w:val="center"/>
        </w:trPr>
        <w:tc>
          <w:tcPr>
            <w:tcW w:w="3357" w:type="dxa"/>
            <w:shd w:val="clear" w:color="auto" w:fill="auto"/>
            <w:vAlign w:val="center"/>
          </w:tcPr>
          <w:p w14:paraId="36CF12AF" w14:textId="4BB1E173" w:rsidR="00CB2B99" w:rsidRPr="008D1939" w:rsidRDefault="008D1939" w:rsidP="008D1939">
            <w:pPr>
              <w:pStyle w:val="ConfigWindow"/>
              <w:spacing w:before="120" w:after="120"/>
            </w:pPr>
            <w:r w:rsidRPr="008D1939">
              <w:t>Blank</w:t>
            </w:r>
          </w:p>
        </w:tc>
        <w:tc>
          <w:tcPr>
            <w:tcW w:w="3357" w:type="dxa"/>
            <w:vAlign w:val="center"/>
          </w:tcPr>
          <w:p w14:paraId="410C9339" w14:textId="26C9BE7A" w:rsidR="00CB2B99" w:rsidRPr="008D1939" w:rsidRDefault="008D1939" w:rsidP="008D1939">
            <w:pPr>
              <w:pStyle w:val="ConfigWindow"/>
            </w:pPr>
            <w:r w:rsidRPr="008D1939">
              <w:t>Blank</w:t>
            </w:r>
          </w:p>
        </w:tc>
        <w:tc>
          <w:tcPr>
            <w:tcW w:w="3358" w:type="dxa"/>
            <w:shd w:val="clear" w:color="auto" w:fill="auto"/>
            <w:vAlign w:val="center"/>
          </w:tcPr>
          <w:p w14:paraId="1A78CEC5" w14:textId="4A9B9271" w:rsidR="00CB2B99" w:rsidRPr="008D1939" w:rsidRDefault="008D1939" w:rsidP="008D1939">
            <w:pPr>
              <w:pStyle w:val="ConfigWindow"/>
            </w:pPr>
            <w:r w:rsidRPr="008D1939">
              <w:t>blank</w:t>
            </w:r>
          </w:p>
        </w:tc>
      </w:tr>
    </w:tbl>
    <w:p w14:paraId="39D5C556" w14:textId="77777777" w:rsidR="001F1FB0" w:rsidRDefault="00CB2B99" w:rsidP="001F1FB0">
      <w:pPr>
        <w:pStyle w:val="SubStepAlpha"/>
      </w:pPr>
      <w:r>
        <w:t xml:space="preserve">Examine the </w:t>
      </w:r>
      <w:r w:rsidRPr="00907A29">
        <w:rPr>
          <w:b/>
          <w:bCs/>
        </w:rPr>
        <w:t>All Providers Reporting</w:t>
      </w:r>
      <w:r>
        <w:t xml:space="preserve"> area of the output. What, if any, wireless broadband internet connections are available in this location? Complete the table below.</w:t>
      </w:r>
    </w:p>
    <w:p w14:paraId="6C3A8318" w14:textId="77B6C5F8" w:rsidR="00CB2B99" w:rsidRDefault="00CB2B99" w:rsidP="001F1FB0">
      <w:pPr>
        <w:pStyle w:val="BodyTextL50"/>
      </w:pPr>
      <w:r>
        <w:rPr>
          <w:rStyle w:val="AnswerGray"/>
        </w:rPr>
        <w:t>Answers will vary. See table below for examples.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allow you to record the ISP information regarding Connection type and download speed. Type your answers where the cells are marked as &quot;blank&quot;."/>
      </w:tblPr>
      <w:tblGrid>
        <w:gridCol w:w="3304"/>
        <w:gridCol w:w="3304"/>
        <w:gridCol w:w="3304"/>
      </w:tblGrid>
      <w:tr w:rsidR="00CB2B99" w:rsidRPr="0096016A" w14:paraId="517F5973" w14:textId="77777777" w:rsidTr="008D1939">
        <w:trPr>
          <w:cantSplit/>
          <w:jc w:val="center"/>
        </w:trPr>
        <w:tc>
          <w:tcPr>
            <w:tcW w:w="33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1BC40E0E" w14:textId="77777777" w:rsidR="00CB2B99" w:rsidRPr="0096016A" w:rsidRDefault="00CB2B99" w:rsidP="00907A29">
            <w:pPr>
              <w:keepNext/>
              <w:spacing w:before="120" w:after="120"/>
              <w:jc w:val="center"/>
              <w:rPr>
                <w:b/>
                <w:sz w:val="20"/>
              </w:rPr>
            </w:pPr>
            <w:r>
              <w:rPr>
                <w:b/>
                <w:sz w:val="20"/>
              </w:rPr>
              <w:t>ISP</w:t>
            </w:r>
          </w:p>
        </w:tc>
        <w:tc>
          <w:tcPr>
            <w:tcW w:w="33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4B5BFCF0" w14:textId="77777777" w:rsidR="00CB2B99" w:rsidRPr="0096016A" w:rsidRDefault="00CB2B99" w:rsidP="00907A29">
            <w:pPr>
              <w:keepNext/>
              <w:spacing w:before="120" w:after="120"/>
              <w:jc w:val="center"/>
              <w:rPr>
                <w:b/>
                <w:sz w:val="20"/>
              </w:rPr>
            </w:pPr>
            <w:r>
              <w:rPr>
                <w:b/>
                <w:sz w:val="20"/>
              </w:rPr>
              <w:t>Connection Type</w:t>
            </w:r>
          </w:p>
        </w:tc>
        <w:tc>
          <w:tcPr>
            <w:tcW w:w="33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23035277" w14:textId="77777777" w:rsidR="00CB2B99" w:rsidRPr="0096016A" w:rsidRDefault="00CB2B99" w:rsidP="00907A29">
            <w:pPr>
              <w:keepNext/>
              <w:spacing w:before="120" w:after="120"/>
              <w:jc w:val="center"/>
              <w:rPr>
                <w:b/>
                <w:sz w:val="20"/>
              </w:rPr>
            </w:pPr>
            <w:r w:rsidRPr="0096016A">
              <w:rPr>
                <w:b/>
                <w:sz w:val="20"/>
              </w:rPr>
              <w:t>Download Speed</w:t>
            </w:r>
          </w:p>
        </w:tc>
      </w:tr>
      <w:tr w:rsidR="00CB2B99" w:rsidRPr="0096016A" w14:paraId="61395EAD" w14:textId="77777777" w:rsidTr="008D1939">
        <w:trPr>
          <w:cantSplit/>
          <w:jc w:val="center"/>
        </w:trPr>
        <w:tc>
          <w:tcPr>
            <w:tcW w:w="3304" w:type="dxa"/>
            <w:shd w:val="clear" w:color="auto" w:fill="auto"/>
            <w:vAlign w:val="bottom"/>
          </w:tcPr>
          <w:p w14:paraId="1D976FCA" w14:textId="77777777" w:rsidR="00CB2B99" w:rsidRPr="008D1939" w:rsidRDefault="00CB2B99" w:rsidP="00907A29">
            <w:pPr>
              <w:pStyle w:val="TableText"/>
              <w:rPr>
                <w:rStyle w:val="AnswerGray"/>
              </w:rPr>
            </w:pPr>
            <w:proofErr w:type="spellStart"/>
            <w:r w:rsidRPr="008D1939">
              <w:rPr>
                <w:rStyle w:val="AnswerGray"/>
              </w:rPr>
              <w:t>Omnicity</w:t>
            </w:r>
            <w:proofErr w:type="spellEnd"/>
          </w:p>
        </w:tc>
        <w:tc>
          <w:tcPr>
            <w:tcW w:w="3304" w:type="dxa"/>
          </w:tcPr>
          <w:p w14:paraId="55A85825" w14:textId="77777777" w:rsidR="00CB2B99" w:rsidRPr="008D1939" w:rsidRDefault="00CB2B99" w:rsidP="00907A29">
            <w:pPr>
              <w:pStyle w:val="TableText"/>
              <w:rPr>
                <w:rStyle w:val="AnswerGray"/>
              </w:rPr>
            </w:pPr>
            <w:r w:rsidRPr="008D1939">
              <w:rPr>
                <w:rStyle w:val="AnswerGray"/>
              </w:rPr>
              <w:t>Fixed Wireless</w:t>
            </w:r>
          </w:p>
        </w:tc>
        <w:tc>
          <w:tcPr>
            <w:tcW w:w="3304" w:type="dxa"/>
            <w:shd w:val="clear" w:color="auto" w:fill="auto"/>
            <w:vAlign w:val="bottom"/>
          </w:tcPr>
          <w:p w14:paraId="364A7363" w14:textId="77777777" w:rsidR="00CB2B99" w:rsidRPr="008D1939" w:rsidRDefault="00CB2B99" w:rsidP="00907A29">
            <w:pPr>
              <w:pStyle w:val="TableText"/>
              <w:rPr>
                <w:rStyle w:val="AnswerGray"/>
              </w:rPr>
            </w:pPr>
            <w:r w:rsidRPr="008D1939">
              <w:rPr>
                <w:rStyle w:val="AnswerGray"/>
              </w:rPr>
              <w:t>1.5-3 Mb/s</w:t>
            </w:r>
          </w:p>
        </w:tc>
      </w:tr>
      <w:tr w:rsidR="00CB2B99" w:rsidRPr="0096016A" w14:paraId="597F29EE" w14:textId="77777777" w:rsidTr="008D1939">
        <w:trPr>
          <w:cantSplit/>
          <w:jc w:val="center"/>
        </w:trPr>
        <w:tc>
          <w:tcPr>
            <w:tcW w:w="3304" w:type="dxa"/>
            <w:shd w:val="clear" w:color="auto" w:fill="auto"/>
            <w:vAlign w:val="bottom"/>
          </w:tcPr>
          <w:p w14:paraId="70F1F826" w14:textId="77777777" w:rsidR="00CB2B99" w:rsidRPr="008D1939" w:rsidRDefault="00CB2B99" w:rsidP="00907A29">
            <w:pPr>
              <w:pStyle w:val="TableText"/>
              <w:rPr>
                <w:rStyle w:val="AnswerGray"/>
              </w:rPr>
            </w:pPr>
            <w:r w:rsidRPr="008D1939">
              <w:rPr>
                <w:rStyle w:val="AnswerGray"/>
              </w:rPr>
              <w:t>Verizon</w:t>
            </w:r>
          </w:p>
        </w:tc>
        <w:tc>
          <w:tcPr>
            <w:tcW w:w="3304" w:type="dxa"/>
          </w:tcPr>
          <w:p w14:paraId="0DC9B9D3" w14:textId="77777777" w:rsidR="00CB2B99" w:rsidRPr="008D1939" w:rsidRDefault="00CB2B99" w:rsidP="00907A29">
            <w:pPr>
              <w:pStyle w:val="TableText"/>
              <w:rPr>
                <w:rStyle w:val="AnswerGray"/>
              </w:rPr>
            </w:pPr>
            <w:r w:rsidRPr="008D1939">
              <w:rPr>
                <w:rStyle w:val="AnswerGray"/>
              </w:rPr>
              <w:t>Mobile Wireless</w:t>
            </w:r>
          </w:p>
        </w:tc>
        <w:tc>
          <w:tcPr>
            <w:tcW w:w="3304" w:type="dxa"/>
            <w:shd w:val="clear" w:color="auto" w:fill="auto"/>
            <w:vAlign w:val="bottom"/>
          </w:tcPr>
          <w:p w14:paraId="0EEA9C69" w14:textId="77777777" w:rsidR="00CB2B99" w:rsidRPr="008D1939" w:rsidRDefault="00CB2B99" w:rsidP="00907A29">
            <w:pPr>
              <w:pStyle w:val="TableText"/>
              <w:rPr>
                <w:rStyle w:val="AnswerGray"/>
              </w:rPr>
            </w:pPr>
            <w:r w:rsidRPr="008D1939">
              <w:rPr>
                <w:rStyle w:val="AnswerGray"/>
              </w:rPr>
              <w:t xml:space="preserve">768 Kpbs-1.5 </w:t>
            </w:r>
            <w:proofErr w:type="spellStart"/>
            <w:r w:rsidRPr="008D1939">
              <w:rPr>
                <w:rStyle w:val="AnswerGray"/>
              </w:rPr>
              <w:t>Mp</w:t>
            </w:r>
            <w:proofErr w:type="spellEnd"/>
            <w:r w:rsidRPr="008D1939">
              <w:rPr>
                <w:rStyle w:val="AnswerGray"/>
              </w:rPr>
              <w:t>/s</w:t>
            </w:r>
          </w:p>
        </w:tc>
      </w:tr>
      <w:tr w:rsidR="00CB2B99" w:rsidRPr="0096016A" w14:paraId="7297840F" w14:textId="77777777" w:rsidTr="008D1939">
        <w:trPr>
          <w:cantSplit/>
          <w:jc w:val="center"/>
        </w:trPr>
        <w:tc>
          <w:tcPr>
            <w:tcW w:w="3304" w:type="dxa"/>
            <w:shd w:val="clear" w:color="auto" w:fill="auto"/>
            <w:vAlign w:val="bottom"/>
          </w:tcPr>
          <w:p w14:paraId="7E787BBB" w14:textId="77777777" w:rsidR="00CB2B99" w:rsidRPr="008D1939" w:rsidRDefault="00CB2B99" w:rsidP="00907A29">
            <w:pPr>
              <w:pStyle w:val="TableText"/>
              <w:rPr>
                <w:rStyle w:val="AnswerGray"/>
              </w:rPr>
            </w:pPr>
            <w:r w:rsidRPr="008D1939">
              <w:rPr>
                <w:rStyle w:val="AnswerGray"/>
              </w:rPr>
              <w:t>Sprint-Nextel</w:t>
            </w:r>
          </w:p>
        </w:tc>
        <w:tc>
          <w:tcPr>
            <w:tcW w:w="3304" w:type="dxa"/>
          </w:tcPr>
          <w:p w14:paraId="6F2FA0D4" w14:textId="77777777" w:rsidR="00CB2B99" w:rsidRPr="008D1939" w:rsidRDefault="00CB2B99" w:rsidP="00907A29">
            <w:pPr>
              <w:pStyle w:val="TableText"/>
              <w:rPr>
                <w:rStyle w:val="AnswerGray"/>
              </w:rPr>
            </w:pPr>
            <w:r w:rsidRPr="008D1939">
              <w:rPr>
                <w:rStyle w:val="AnswerGray"/>
              </w:rPr>
              <w:t>Mobile Wireless</w:t>
            </w:r>
          </w:p>
        </w:tc>
        <w:tc>
          <w:tcPr>
            <w:tcW w:w="3304" w:type="dxa"/>
            <w:shd w:val="clear" w:color="auto" w:fill="auto"/>
            <w:vAlign w:val="bottom"/>
          </w:tcPr>
          <w:p w14:paraId="1139D470" w14:textId="77777777" w:rsidR="00CB2B99" w:rsidRPr="008D1939" w:rsidRDefault="00CB2B99" w:rsidP="00907A29">
            <w:pPr>
              <w:pStyle w:val="TableText"/>
              <w:rPr>
                <w:rStyle w:val="AnswerGray"/>
              </w:rPr>
            </w:pPr>
            <w:r w:rsidRPr="008D1939">
              <w:rPr>
                <w:rStyle w:val="AnswerGray"/>
              </w:rPr>
              <w:t xml:space="preserve">768 Kpbs-1.5 </w:t>
            </w:r>
            <w:proofErr w:type="spellStart"/>
            <w:r w:rsidRPr="008D1939">
              <w:rPr>
                <w:rStyle w:val="AnswerGray"/>
              </w:rPr>
              <w:t>Mp</w:t>
            </w:r>
            <w:proofErr w:type="spellEnd"/>
            <w:r w:rsidRPr="008D1939">
              <w:rPr>
                <w:rStyle w:val="AnswerGray"/>
              </w:rPr>
              <w:t>/s</w:t>
            </w:r>
          </w:p>
        </w:tc>
      </w:tr>
    </w:tbl>
    <w:p w14:paraId="000AB252" w14:textId="77777777" w:rsidR="00CB2B99" w:rsidRDefault="00CB2B99" w:rsidP="008D1939">
      <w:pPr>
        <w:pStyle w:val="Heading2"/>
      </w:pPr>
      <w:r>
        <w:t>Research Broadband Access Options for Specific Scenarios</w:t>
      </w:r>
    </w:p>
    <w:p w14:paraId="356796B5" w14:textId="5D5B054F" w:rsidR="00CB2B99" w:rsidRDefault="00CB2B99" w:rsidP="00CB2B99">
      <w:pPr>
        <w:pStyle w:val="BodyTextL25"/>
      </w:pPr>
      <w:r>
        <w:t xml:space="preserve">In Part 2, you will research and detail broadband options for the following scenarios and select the best last-mile technology to meet the needs of the consumer. You can use the Fixed Broadband Deployment </w:t>
      </w:r>
      <w:hyperlink w:history="1"/>
      <w:r>
        <w:t>site as a starting point for your research.</w:t>
      </w:r>
    </w:p>
    <w:p w14:paraId="620D69F5" w14:textId="77777777" w:rsidR="00CB2B99" w:rsidRDefault="00CB2B99" w:rsidP="00CB2B99">
      <w:pPr>
        <w:pStyle w:val="BodyTextL25"/>
        <w:keepNext/>
      </w:pPr>
      <w:r w:rsidRPr="005213A0">
        <w:rPr>
          <w:b/>
        </w:rPr>
        <w:t>Scenario 1</w:t>
      </w:r>
      <w:r>
        <w:t>: You are moving to Kansas City, Missouri and are exploring home internet connections. Research and detail two internet connections from which you can select in this metropolitan area.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allow you to record the ISP information regarding Connection type, cost per mont and download speed. Type your answers where the cells are marked as &quot;blank&quot;."/>
      </w:tblPr>
      <w:tblGrid>
        <w:gridCol w:w="2479"/>
        <w:gridCol w:w="2479"/>
        <w:gridCol w:w="2479"/>
        <w:gridCol w:w="2479"/>
      </w:tblGrid>
      <w:tr w:rsidR="00CB2B99" w:rsidRPr="0096016A" w14:paraId="269CD8E9" w14:textId="77777777" w:rsidTr="000C562A">
        <w:trPr>
          <w:cantSplit/>
          <w:jc w:val="center"/>
        </w:trPr>
        <w:tc>
          <w:tcPr>
            <w:tcW w:w="247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7A6B911" w14:textId="77777777" w:rsidR="00CB2B99" w:rsidRPr="0096016A" w:rsidRDefault="00CB2B99" w:rsidP="00907A29">
            <w:pPr>
              <w:keepNext/>
              <w:spacing w:before="120" w:after="120"/>
              <w:jc w:val="center"/>
              <w:rPr>
                <w:b/>
                <w:sz w:val="20"/>
              </w:rPr>
            </w:pPr>
            <w:r>
              <w:rPr>
                <w:b/>
                <w:sz w:val="20"/>
              </w:rPr>
              <w:t>ISP</w:t>
            </w:r>
          </w:p>
        </w:tc>
        <w:tc>
          <w:tcPr>
            <w:tcW w:w="247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12168B95" w14:textId="77777777" w:rsidR="00CB2B99" w:rsidRPr="0096016A" w:rsidRDefault="00CB2B99" w:rsidP="00907A29">
            <w:pPr>
              <w:keepNext/>
              <w:spacing w:before="120" w:after="120"/>
              <w:jc w:val="center"/>
              <w:rPr>
                <w:b/>
                <w:sz w:val="20"/>
              </w:rPr>
            </w:pPr>
            <w:r>
              <w:rPr>
                <w:b/>
                <w:sz w:val="20"/>
              </w:rPr>
              <w:t>Connection Type</w:t>
            </w:r>
          </w:p>
        </w:tc>
        <w:tc>
          <w:tcPr>
            <w:tcW w:w="247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05F594C5" w14:textId="77777777" w:rsidR="00CB2B99" w:rsidRPr="0096016A" w:rsidRDefault="00CB2B99" w:rsidP="00907A29">
            <w:pPr>
              <w:keepNext/>
              <w:spacing w:before="120" w:after="120"/>
              <w:jc w:val="center"/>
              <w:rPr>
                <w:b/>
                <w:sz w:val="20"/>
              </w:rPr>
            </w:pPr>
            <w:r w:rsidRPr="0096016A">
              <w:rPr>
                <w:b/>
                <w:sz w:val="20"/>
              </w:rPr>
              <w:t>Cost per Month</w:t>
            </w:r>
          </w:p>
        </w:tc>
        <w:tc>
          <w:tcPr>
            <w:tcW w:w="247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959018A" w14:textId="77777777" w:rsidR="00CB2B99" w:rsidRPr="0096016A" w:rsidRDefault="00CB2B99" w:rsidP="00907A29">
            <w:pPr>
              <w:keepNext/>
              <w:spacing w:before="120" w:after="120"/>
              <w:jc w:val="center"/>
              <w:rPr>
                <w:b/>
                <w:sz w:val="20"/>
              </w:rPr>
            </w:pPr>
            <w:r w:rsidRPr="0096016A">
              <w:rPr>
                <w:b/>
                <w:sz w:val="20"/>
              </w:rPr>
              <w:t>Download Speed</w:t>
            </w:r>
          </w:p>
        </w:tc>
      </w:tr>
      <w:tr w:rsidR="00CB2B99" w:rsidRPr="00B9293A" w14:paraId="26B0B7BD" w14:textId="77777777" w:rsidTr="000C562A">
        <w:trPr>
          <w:cantSplit/>
          <w:jc w:val="center"/>
        </w:trPr>
        <w:tc>
          <w:tcPr>
            <w:tcW w:w="2479" w:type="dxa"/>
            <w:shd w:val="clear" w:color="auto" w:fill="auto"/>
            <w:vAlign w:val="bottom"/>
          </w:tcPr>
          <w:p w14:paraId="6A3A2AF3" w14:textId="77777777" w:rsidR="00CB2B99" w:rsidRPr="00B9293A" w:rsidRDefault="00CB2B99" w:rsidP="00907A29">
            <w:pPr>
              <w:keepNext/>
              <w:spacing w:line="240" w:lineRule="auto"/>
              <w:rPr>
                <w:rStyle w:val="AnswerGray"/>
              </w:rPr>
            </w:pPr>
            <w:r>
              <w:rPr>
                <w:rStyle w:val="AnswerGray"/>
              </w:rPr>
              <w:t>Google Fiber</w:t>
            </w:r>
          </w:p>
        </w:tc>
        <w:tc>
          <w:tcPr>
            <w:tcW w:w="2479" w:type="dxa"/>
          </w:tcPr>
          <w:p w14:paraId="548E90FB" w14:textId="77777777" w:rsidR="00CB2B99" w:rsidRPr="00B9293A" w:rsidRDefault="00CB2B99" w:rsidP="00907A29">
            <w:pPr>
              <w:keepNext/>
              <w:spacing w:line="240" w:lineRule="auto"/>
              <w:rPr>
                <w:rStyle w:val="AnswerGray"/>
              </w:rPr>
            </w:pPr>
            <w:r>
              <w:rPr>
                <w:rStyle w:val="AnswerGray"/>
              </w:rPr>
              <w:t>Fiber</w:t>
            </w:r>
          </w:p>
        </w:tc>
        <w:tc>
          <w:tcPr>
            <w:tcW w:w="2479" w:type="dxa"/>
            <w:shd w:val="clear" w:color="auto" w:fill="auto"/>
            <w:vAlign w:val="bottom"/>
          </w:tcPr>
          <w:p w14:paraId="7C5CCBD1" w14:textId="77777777" w:rsidR="00CB2B99" w:rsidRPr="00B9293A" w:rsidRDefault="00CB2B99" w:rsidP="00907A29">
            <w:pPr>
              <w:keepNext/>
              <w:spacing w:line="240" w:lineRule="auto"/>
              <w:rPr>
                <w:rStyle w:val="AnswerGray"/>
              </w:rPr>
            </w:pPr>
            <w:r>
              <w:rPr>
                <w:rStyle w:val="AnswerGray"/>
              </w:rPr>
              <w:t>$50/$70</w:t>
            </w:r>
          </w:p>
        </w:tc>
        <w:tc>
          <w:tcPr>
            <w:tcW w:w="2479" w:type="dxa"/>
            <w:shd w:val="clear" w:color="auto" w:fill="auto"/>
            <w:vAlign w:val="bottom"/>
          </w:tcPr>
          <w:p w14:paraId="0F03FA94" w14:textId="77777777" w:rsidR="00CB2B99" w:rsidRPr="00B9293A" w:rsidRDefault="00CB2B99" w:rsidP="00907A29">
            <w:pPr>
              <w:keepNext/>
              <w:spacing w:line="240" w:lineRule="auto"/>
              <w:rPr>
                <w:rStyle w:val="AnswerGray"/>
              </w:rPr>
            </w:pPr>
            <w:r>
              <w:rPr>
                <w:rStyle w:val="AnswerGray"/>
              </w:rPr>
              <w:t>100 Mbps/1 Gb/s</w:t>
            </w:r>
          </w:p>
        </w:tc>
      </w:tr>
      <w:tr w:rsidR="00CB2B99" w:rsidRPr="00B9293A" w14:paraId="7CAF1BC9" w14:textId="77777777" w:rsidTr="000C562A">
        <w:trPr>
          <w:cantSplit/>
          <w:jc w:val="center"/>
        </w:trPr>
        <w:tc>
          <w:tcPr>
            <w:tcW w:w="2479" w:type="dxa"/>
            <w:shd w:val="clear" w:color="auto" w:fill="auto"/>
            <w:vAlign w:val="bottom"/>
          </w:tcPr>
          <w:p w14:paraId="64859B6F" w14:textId="77777777" w:rsidR="00CB2B99" w:rsidRPr="00B9293A" w:rsidRDefault="00CB2B99" w:rsidP="00907A29">
            <w:pPr>
              <w:spacing w:line="240" w:lineRule="auto"/>
              <w:rPr>
                <w:rStyle w:val="AnswerGray"/>
              </w:rPr>
            </w:pPr>
            <w:r>
              <w:rPr>
                <w:rStyle w:val="AnswerGray"/>
              </w:rPr>
              <w:t>At &amp; T</w:t>
            </w:r>
          </w:p>
        </w:tc>
        <w:tc>
          <w:tcPr>
            <w:tcW w:w="2479" w:type="dxa"/>
          </w:tcPr>
          <w:p w14:paraId="74A8DFFE" w14:textId="77777777" w:rsidR="00CB2B99" w:rsidRPr="00B9293A" w:rsidRDefault="00CB2B99" w:rsidP="00907A29">
            <w:pPr>
              <w:keepNext/>
              <w:spacing w:line="240" w:lineRule="auto"/>
              <w:rPr>
                <w:rStyle w:val="AnswerGray"/>
              </w:rPr>
            </w:pPr>
            <w:r>
              <w:rPr>
                <w:rStyle w:val="AnswerGray"/>
              </w:rPr>
              <w:t>DSL</w:t>
            </w:r>
          </w:p>
        </w:tc>
        <w:tc>
          <w:tcPr>
            <w:tcW w:w="2479" w:type="dxa"/>
            <w:shd w:val="clear" w:color="auto" w:fill="auto"/>
            <w:vAlign w:val="bottom"/>
          </w:tcPr>
          <w:p w14:paraId="0DA5F7FB" w14:textId="77777777" w:rsidR="00CB2B99" w:rsidRPr="00B9293A" w:rsidRDefault="00CB2B99" w:rsidP="00907A29">
            <w:pPr>
              <w:keepNext/>
              <w:spacing w:line="240" w:lineRule="auto"/>
              <w:rPr>
                <w:rStyle w:val="AnswerGray"/>
              </w:rPr>
            </w:pPr>
            <w:r>
              <w:rPr>
                <w:rStyle w:val="AnswerGray"/>
              </w:rPr>
              <w:t>$40/$50</w:t>
            </w:r>
          </w:p>
        </w:tc>
        <w:tc>
          <w:tcPr>
            <w:tcW w:w="2479" w:type="dxa"/>
            <w:shd w:val="clear" w:color="auto" w:fill="auto"/>
            <w:vAlign w:val="bottom"/>
          </w:tcPr>
          <w:p w14:paraId="33271075" w14:textId="77777777" w:rsidR="00CB2B99" w:rsidRPr="00B9293A" w:rsidRDefault="00CB2B99" w:rsidP="00907A29">
            <w:pPr>
              <w:keepNext/>
              <w:spacing w:line="240" w:lineRule="auto"/>
              <w:rPr>
                <w:rStyle w:val="AnswerGray"/>
              </w:rPr>
            </w:pPr>
            <w:r>
              <w:rPr>
                <w:rStyle w:val="AnswerGray"/>
              </w:rPr>
              <w:t>5 Mbps/18 Mb/s</w:t>
            </w:r>
          </w:p>
        </w:tc>
      </w:tr>
    </w:tbl>
    <w:p w14:paraId="64C9F291" w14:textId="77777777" w:rsidR="00CB2B99" w:rsidRDefault="00CB2B99" w:rsidP="00CB2B99">
      <w:pPr>
        <w:pStyle w:val="BodyTextL25"/>
      </w:pPr>
      <w:r>
        <w:t>Choose one from the list of local ISPs that you selected. Give the reasons why you chose that particular ISP.</w:t>
      </w:r>
    </w:p>
    <w:p w14:paraId="326B8AF4" w14:textId="17BFEC1E" w:rsidR="00CB2B99" w:rsidRDefault="0059748B" w:rsidP="00CB2B99">
      <w:pPr>
        <w:pStyle w:val="AnswerLineL25"/>
      </w:pPr>
      <w:r>
        <w:t>Type your</w:t>
      </w:r>
      <w:r w:rsidR="00CB2B99">
        <w:t xml:space="preserve"> answers here.</w:t>
      </w:r>
    </w:p>
    <w:p w14:paraId="62BE8A28" w14:textId="77777777" w:rsidR="00CB2B99" w:rsidRDefault="00CB2B99" w:rsidP="00CB2B99">
      <w:pPr>
        <w:pStyle w:val="BodyTextL25"/>
      </w:pPr>
      <w:r>
        <w:rPr>
          <w:rStyle w:val="AnswerGray"/>
        </w:rPr>
        <w:t>Answers will vary. The reasons are typically based on price per month, internet speeds, or packages offered.</w:t>
      </w:r>
    </w:p>
    <w:p w14:paraId="42C7005D" w14:textId="77777777" w:rsidR="00CB2B99" w:rsidRDefault="00CB2B99" w:rsidP="00CB2B99">
      <w:pPr>
        <w:pStyle w:val="BodyTextL25"/>
        <w:keepNext/>
      </w:pPr>
      <w:r w:rsidRPr="005213A0">
        <w:rPr>
          <w:b/>
        </w:rPr>
        <w:lastRenderedPageBreak/>
        <w:t>Scenario 2</w:t>
      </w:r>
      <w:r>
        <w:t>: You are moving to an area outside of Billings, Montana and are exploring home internet connections. You will be beyond the reach of cable or DSL connections. Research and detail two internet connections you can select in this area.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allow you to record the ISP information regarding Connection type, cost per mont and download speed. Type your answers where the cells are marked as &quot;blank&quot;."/>
      </w:tblPr>
      <w:tblGrid>
        <w:gridCol w:w="2443"/>
        <w:gridCol w:w="2444"/>
        <w:gridCol w:w="2443"/>
        <w:gridCol w:w="2444"/>
      </w:tblGrid>
      <w:tr w:rsidR="00CB2B99" w:rsidRPr="0096016A" w14:paraId="3AF66B8B" w14:textId="77777777" w:rsidTr="000C562A">
        <w:trPr>
          <w:cantSplit/>
          <w:tblHeader/>
          <w:jc w:val="center"/>
        </w:trPr>
        <w:tc>
          <w:tcPr>
            <w:tcW w:w="2443"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765D5D6" w14:textId="77777777" w:rsidR="00CB2B99" w:rsidRPr="0096016A" w:rsidRDefault="00CB2B99" w:rsidP="00907A29">
            <w:pPr>
              <w:keepNext/>
              <w:spacing w:before="120" w:after="120"/>
              <w:jc w:val="center"/>
              <w:rPr>
                <w:b/>
                <w:sz w:val="20"/>
              </w:rPr>
            </w:pPr>
            <w:r>
              <w:rPr>
                <w:b/>
                <w:sz w:val="20"/>
              </w:rPr>
              <w:t>ISP</w:t>
            </w:r>
          </w:p>
        </w:tc>
        <w:tc>
          <w:tcPr>
            <w:tcW w:w="24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48C95BB7" w14:textId="77777777" w:rsidR="00CB2B99" w:rsidRPr="0096016A" w:rsidRDefault="00CB2B99" w:rsidP="00907A29">
            <w:pPr>
              <w:keepNext/>
              <w:spacing w:before="120" w:after="120"/>
              <w:jc w:val="center"/>
              <w:rPr>
                <w:b/>
                <w:sz w:val="20"/>
              </w:rPr>
            </w:pPr>
            <w:r>
              <w:rPr>
                <w:b/>
                <w:sz w:val="20"/>
              </w:rPr>
              <w:t>Connection Type</w:t>
            </w:r>
          </w:p>
        </w:tc>
        <w:tc>
          <w:tcPr>
            <w:tcW w:w="2443"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FD067AD" w14:textId="77777777" w:rsidR="00CB2B99" w:rsidRPr="0096016A" w:rsidRDefault="00CB2B99" w:rsidP="00907A29">
            <w:pPr>
              <w:keepNext/>
              <w:spacing w:before="120" w:after="120"/>
              <w:jc w:val="center"/>
              <w:rPr>
                <w:b/>
                <w:sz w:val="20"/>
              </w:rPr>
            </w:pPr>
            <w:r w:rsidRPr="0096016A">
              <w:rPr>
                <w:b/>
                <w:sz w:val="20"/>
              </w:rPr>
              <w:t>Cost per Month</w:t>
            </w:r>
          </w:p>
        </w:tc>
        <w:tc>
          <w:tcPr>
            <w:tcW w:w="24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29263CC7" w14:textId="77777777" w:rsidR="00CB2B99" w:rsidRPr="0096016A" w:rsidRDefault="00CB2B99" w:rsidP="00907A29">
            <w:pPr>
              <w:keepNext/>
              <w:spacing w:before="120" w:after="120"/>
              <w:jc w:val="center"/>
              <w:rPr>
                <w:b/>
                <w:sz w:val="20"/>
              </w:rPr>
            </w:pPr>
            <w:r w:rsidRPr="0096016A">
              <w:rPr>
                <w:b/>
                <w:sz w:val="20"/>
              </w:rPr>
              <w:t>Download Speed</w:t>
            </w:r>
          </w:p>
        </w:tc>
      </w:tr>
      <w:tr w:rsidR="00CB2B99" w:rsidRPr="0096016A" w14:paraId="39C23C46" w14:textId="77777777" w:rsidTr="000C562A">
        <w:trPr>
          <w:cantSplit/>
          <w:jc w:val="center"/>
        </w:trPr>
        <w:tc>
          <w:tcPr>
            <w:tcW w:w="2443" w:type="dxa"/>
            <w:shd w:val="clear" w:color="auto" w:fill="auto"/>
            <w:vAlign w:val="bottom"/>
          </w:tcPr>
          <w:p w14:paraId="1A8897C1" w14:textId="77777777" w:rsidR="00CB2B99" w:rsidRPr="008D1939" w:rsidRDefault="00CB2B99" w:rsidP="00907A29">
            <w:pPr>
              <w:pStyle w:val="TableText"/>
              <w:rPr>
                <w:rStyle w:val="AnswerGray"/>
              </w:rPr>
            </w:pPr>
            <w:r w:rsidRPr="008D1939">
              <w:rPr>
                <w:rStyle w:val="AnswerGray"/>
              </w:rPr>
              <w:t>Charter Spectrum</w:t>
            </w:r>
          </w:p>
        </w:tc>
        <w:tc>
          <w:tcPr>
            <w:tcW w:w="2444" w:type="dxa"/>
          </w:tcPr>
          <w:p w14:paraId="05327BF1" w14:textId="77777777" w:rsidR="00CB2B99" w:rsidRPr="008D1939" w:rsidRDefault="00CB2B99" w:rsidP="00907A29">
            <w:pPr>
              <w:pStyle w:val="TableText"/>
              <w:rPr>
                <w:rStyle w:val="AnswerGray"/>
              </w:rPr>
            </w:pPr>
            <w:r w:rsidRPr="008D1939">
              <w:rPr>
                <w:rStyle w:val="AnswerGray"/>
              </w:rPr>
              <w:t>Cable</w:t>
            </w:r>
          </w:p>
        </w:tc>
        <w:tc>
          <w:tcPr>
            <w:tcW w:w="2443" w:type="dxa"/>
            <w:shd w:val="clear" w:color="auto" w:fill="auto"/>
            <w:vAlign w:val="bottom"/>
          </w:tcPr>
          <w:p w14:paraId="7CC98232" w14:textId="77777777" w:rsidR="00CB2B99" w:rsidRPr="008D1939" w:rsidRDefault="00CB2B99" w:rsidP="00907A29">
            <w:pPr>
              <w:pStyle w:val="TableText"/>
              <w:rPr>
                <w:rStyle w:val="AnswerGray"/>
              </w:rPr>
            </w:pPr>
            <w:r w:rsidRPr="008D1939">
              <w:rPr>
                <w:rStyle w:val="AnswerGray"/>
              </w:rPr>
              <w:t>$45.00</w:t>
            </w:r>
          </w:p>
        </w:tc>
        <w:tc>
          <w:tcPr>
            <w:tcW w:w="2444" w:type="dxa"/>
            <w:shd w:val="clear" w:color="auto" w:fill="auto"/>
            <w:vAlign w:val="bottom"/>
          </w:tcPr>
          <w:p w14:paraId="5994BA77" w14:textId="77777777" w:rsidR="00CB2B99" w:rsidRPr="008D1939" w:rsidRDefault="00CB2B99" w:rsidP="00907A29">
            <w:pPr>
              <w:pStyle w:val="TableText"/>
              <w:rPr>
                <w:rStyle w:val="AnswerGray"/>
              </w:rPr>
            </w:pPr>
            <w:r w:rsidRPr="008D1939">
              <w:rPr>
                <w:rStyle w:val="AnswerGray"/>
              </w:rPr>
              <w:t>100 Mb/s</w:t>
            </w:r>
          </w:p>
        </w:tc>
      </w:tr>
      <w:tr w:rsidR="00CB2B99" w:rsidRPr="0096016A" w14:paraId="1EEFFA6C" w14:textId="77777777" w:rsidTr="000C562A">
        <w:trPr>
          <w:cantSplit/>
          <w:jc w:val="center"/>
        </w:trPr>
        <w:tc>
          <w:tcPr>
            <w:tcW w:w="2443" w:type="dxa"/>
            <w:shd w:val="clear" w:color="auto" w:fill="auto"/>
            <w:vAlign w:val="bottom"/>
          </w:tcPr>
          <w:p w14:paraId="6B8F297C" w14:textId="77777777" w:rsidR="00CB2B99" w:rsidRPr="008D1939" w:rsidRDefault="00CB2B99" w:rsidP="00907A29">
            <w:pPr>
              <w:pStyle w:val="TableText"/>
              <w:rPr>
                <w:rStyle w:val="AnswerGray"/>
              </w:rPr>
            </w:pPr>
            <w:r w:rsidRPr="008D1939">
              <w:rPr>
                <w:rStyle w:val="AnswerGray"/>
              </w:rPr>
              <w:t>TCT</w:t>
            </w:r>
          </w:p>
        </w:tc>
        <w:tc>
          <w:tcPr>
            <w:tcW w:w="2444" w:type="dxa"/>
          </w:tcPr>
          <w:p w14:paraId="6E377500" w14:textId="77777777" w:rsidR="00CB2B99" w:rsidRPr="008D1939" w:rsidRDefault="00CB2B99" w:rsidP="00907A29">
            <w:pPr>
              <w:pStyle w:val="TableText"/>
              <w:rPr>
                <w:rStyle w:val="AnswerGray"/>
              </w:rPr>
            </w:pPr>
            <w:r w:rsidRPr="008D1939">
              <w:rPr>
                <w:rStyle w:val="AnswerGray"/>
              </w:rPr>
              <w:t>Fixed Wireless</w:t>
            </w:r>
          </w:p>
        </w:tc>
        <w:tc>
          <w:tcPr>
            <w:tcW w:w="2443" w:type="dxa"/>
            <w:shd w:val="clear" w:color="auto" w:fill="auto"/>
            <w:vAlign w:val="bottom"/>
          </w:tcPr>
          <w:p w14:paraId="6090840C" w14:textId="77777777" w:rsidR="00CB2B99" w:rsidRPr="008D1939" w:rsidRDefault="00CB2B99" w:rsidP="00907A29">
            <w:pPr>
              <w:pStyle w:val="TableText"/>
              <w:rPr>
                <w:rStyle w:val="AnswerGray"/>
              </w:rPr>
            </w:pPr>
            <w:r w:rsidRPr="008D1939">
              <w:rPr>
                <w:rStyle w:val="AnswerGray"/>
              </w:rPr>
              <w:t>$99</w:t>
            </w:r>
          </w:p>
        </w:tc>
        <w:tc>
          <w:tcPr>
            <w:tcW w:w="2444" w:type="dxa"/>
            <w:shd w:val="clear" w:color="auto" w:fill="auto"/>
            <w:vAlign w:val="bottom"/>
          </w:tcPr>
          <w:p w14:paraId="2326B4BA" w14:textId="77777777" w:rsidR="00CB2B99" w:rsidRPr="008D1939" w:rsidRDefault="00CB2B99" w:rsidP="00907A29">
            <w:pPr>
              <w:pStyle w:val="TableText"/>
              <w:rPr>
                <w:rStyle w:val="AnswerGray"/>
              </w:rPr>
            </w:pPr>
            <w:r w:rsidRPr="008D1939">
              <w:rPr>
                <w:rStyle w:val="AnswerGray"/>
              </w:rPr>
              <w:t>6 Mb/s</w:t>
            </w:r>
          </w:p>
        </w:tc>
      </w:tr>
    </w:tbl>
    <w:p w14:paraId="7766B335" w14:textId="77777777" w:rsidR="00CB2B99" w:rsidRDefault="00CB2B99" w:rsidP="00CB2B99">
      <w:pPr>
        <w:pStyle w:val="BodyTextL25"/>
      </w:pPr>
      <w:r>
        <w:t>Choose one from the list of local ISPs that you selected. Give the reasons why you chose that particular ISP.</w:t>
      </w:r>
    </w:p>
    <w:p w14:paraId="39F5FE60" w14:textId="6922C580" w:rsidR="00CB2B99" w:rsidRDefault="0059748B" w:rsidP="00CB2B99">
      <w:pPr>
        <w:pStyle w:val="AnswerLineL25"/>
      </w:pPr>
      <w:r>
        <w:t>Type your</w:t>
      </w:r>
      <w:r w:rsidR="00CB2B99">
        <w:t xml:space="preserve"> answers here.</w:t>
      </w:r>
    </w:p>
    <w:p w14:paraId="2D2C881C" w14:textId="16ACB6B3" w:rsidR="00CB2B99" w:rsidRDefault="00CB2B99" w:rsidP="00CB2B99">
      <w:pPr>
        <w:pStyle w:val="BodyTextL25"/>
      </w:pPr>
      <w:r>
        <w:rPr>
          <w:rStyle w:val="AnswerGray"/>
        </w:rPr>
        <w:t>Answers will</w:t>
      </w:r>
      <w:r w:rsidR="001657DD">
        <w:rPr>
          <w:rStyle w:val="AnswerGray"/>
        </w:rPr>
        <w:t xml:space="preserve"> vary</w:t>
      </w:r>
      <w:r>
        <w:rPr>
          <w:rStyle w:val="AnswerGray"/>
        </w:rPr>
        <w:t>. The reasons are typically based on price per month, internet speeds, or packages offered.</w:t>
      </w:r>
    </w:p>
    <w:p w14:paraId="206E6ED8" w14:textId="77777777" w:rsidR="00CB2B99" w:rsidRDefault="00CB2B99" w:rsidP="00CB2B99">
      <w:pPr>
        <w:pStyle w:val="BodyTextL25"/>
        <w:keepNext/>
      </w:pPr>
      <w:r w:rsidRPr="005213A0">
        <w:rPr>
          <w:b/>
        </w:rPr>
        <w:t>Scenario 3</w:t>
      </w:r>
      <w:r>
        <w:t>: You are moving to New York City and your job requires you to have 24 hours anytime/anywhere access. Research and detail two internet connections from which you can select in this area.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allow you to record the ISP information regarding Connection type, cost per mont and download speed. Type your answers where the cells are marked as &quot;blank&quot;."/>
      </w:tblPr>
      <w:tblGrid>
        <w:gridCol w:w="2442"/>
        <w:gridCol w:w="2443"/>
        <w:gridCol w:w="2443"/>
        <w:gridCol w:w="2443"/>
      </w:tblGrid>
      <w:tr w:rsidR="00CB2B99" w:rsidRPr="0096016A" w14:paraId="1A49873D" w14:textId="77777777" w:rsidTr="000C562A">
        <w:trPr>
          <w:cantSplit/>
          <w:jc w:val="center"/>
        </w:trPr>
        <w:tc>
          <w:tcPr>
            <w:tcW w:w="244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479F11AF" w14:textId="77777777" w:rsidR="00CB2B99" w:rsidRPr="0096016A" w:rsidRDefault="00CB2B99" w:rsidP="00907A29">
            <w:pPr>
              <w:keepNext/>
              <w:spacing w:before="120" w:after="120"/>
              <w:jc w:val="center"/>
              <w:rPr>
                <w:b/>
                <w:sz w:val="20"/>
              </w:rPr>
            </w:pPr>
            <w:r>
              <w:rPr>
                <w:b/>
                <w:sz w:val="20"/>
              </w:rPr>
              <w:t>ISP</w:t>
            </w:r>
          </w:p>
        </w:tc>
        <w:tc>
          <w:tcPr>
            <w:tcW w:w="2443"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C764FC6" w14:textId="77777777" w:rsidR="00CB2B99" w:rsidRPr="0096016A" w:rsidRDefault="00CB2B99" w:rsidP="00907A29">
            <w:pPr>
              <w:keepNext/>
              <w:spacing w:before="120" w:after="120"/>
              <w:jc w:val="center"/>
              <w:rPr>
                <w:b/>
                <w:sz w:val="20"/>
              </w:rPr>
            </w:pPr>
            <w:r>
              <w:rPr>
                <w:b/>
                <w:sz w:val="20"/>
              </w:rPr>
              <w:t>Connection Type</w:t>
            </w:r>
          </w:p>
        </w:tc>
        <w:tc>
          <w:tcPr>
            <w:tcW w:w="2443"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21DF39AC" w14:textId="77777777" w:rsidR="00CB2B99" w:rsidRPr="0096016A" w:rsidRDefault="00CB2B99" w:rsidP="00907A29">
            <w:pPr>
              <w:keepNext/>
              <w:spacing w:before="120" w:after="120"/>
              <w:jc w:val="center"/>
              <w:rPr>
                <w:b/>
                <w:sz w:val="20"/>
              </w:rPr>
            </w:pPr>
            <w:r w:rsidRPr="0096016A">
              <w:rPr>
                <w:b/>
                <w:sz w:val="20"/>
              </w:rPr>
              <w:t>Cost per Month</w:t>
            </w:r>
          </w:p>
        </w:tc>
        <w:tc>
          <w:tcPr>
            <w:tcW w:w="2443"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0BB42DB1" w14:textId="77777777" w:rsidR="00CB2B99" w:rsidRPr="0096016A" w:rsidRDefault="00CB2B99" w:rsidP="00907A29">
            <w:pPr>
              <w:keepNext/>
              <w:spacing w:before="120" w:after="120"/>
              <w:jc w:val="center"/>
              <w:rPr>
                <w:b/>
                <w:sz w:val="20"/>
              </w:rPr>
            </w:pPr>
            <w:r w:rsidRPr="0096016A">
              <w:rPr>
                <w:b/>
                <w:sz w:val="20"/>
              </w:rPr>
              <w:t>Download Speed</w:t>
            </w:r>
          </w:p>
        </w:tc>
      </w:tr>
      <w:tr w:rsidR="00CB2B99" w:rsidRPr="0096016A" w14:paraId="7800BBA4" w14:textId="77777777" w:rsidTr="000C562A">
        <w:trPr>
          <w:cantSplit/>
          <w:jc w:val="center"/>
        </w:trPr>
        <w:tc>
          <w:tcPr>
            <w:tcW w:w="2442" w:type="dxa"/>
            <w:shd w:val="clear" w:color="auto" w:fill="auto"/>
            <w:vAlign w:val="bottom"/>
          </w:tcPr>
          <w:p w14:paraId="11D601E2" w14:textId="77777777" w:rsidR="00CB2B99" w:rsidRPr="008D1939" w:rsidRDefault="00CB2B99" w:rsidP="00907A29">
            <w:pPr>
              <w:keepNext/>
              <w:spacing w:line="240" w:lineRule="auto"/>
              <w:rPr>
                <w:rStyle w:val="AnswerGray"/>
              </w:rPr>
            </w:pPr>
            <w:r w:rsidRPr="008D1939">
              <w:rPr>
                <w:rStyle w:val="AnswerGray"/>
              </w:rPr>
              <w:t>AT &amp; T</w:t>
            </w:r>
          </w:p>
        </w:tc>
        <w:tc>
          <w:tcPr>
            <w:tcW w:w="2443" w:type="dxa"/>
          </w:tcPr>
          <w:p w14:paraId="5A1302F5" w14:textId="77777777" w:rsidR="00CB2B99" w:rsidRPr="008D1939" w:rsidRDefault="00CB2B99" w:rsidP="00907A29">
            <w:pPr>
              <w:keepNext/>
              <w:spacing w:line="240" w:lineRule="auto"/>
              <w:rPr>
                <w:rStyle w:val="AnswerGray"/>
              </w:rPr>
            </w:pPr>
            <w:r w:rsidRPr="008D1939">
              <w:rPr>
                <w:rStyle w:val="AnswerGray"/>
              </w:rPr>
              <w:t>Mobile Wireless</w:t>
            </w:r>
          </w:p>
        </w:tc>
        <w:tc>
          <w:tcPr>
            <w:tcW w:w="2443" w:type="dxa"/>
            <w:shd w:val="clear" w:color="auto" w:fill="auto"/>
            <w:vAlign w:val="bottom"/>
          </w:tcPr>
          <w:p w14:paraId="26655243" w14:textId="77777777" w:rsidR="00CB2B99" w:rsidRPr="008D1939" w:rsidRDefault="00CB2B99" w:rsidP="00907A29">
            <w:pPr>
              <w:keepNext/>
              <w:spacing w:line="240" w:lineRule="auto"/>
              <w:rPr>
                <w:rStyle w:val="AnswerGray"/>
              </w:rPr>
            </w:pPr>
            <w:r w:rsidRPr="008D1939">
              <w:rPr>
                <w:rStyle w:val="AnswerGray"/>
              </w:rPr>
              <w:t>$50 for 5 Gb of Data</w:t>
            </w:r>
          </w:p>
        </w:tc>
        <w:tc>
          <w:tcPr>
            <w:tcW w:w="2443" w:type="dxa"/>
            <w:shd w:val="clear" w:color="auto" w:fill="auto"/>
            <w:vAlign w:val="bottom"/>
          </w:tcPr>
          <w:p w14:paraId="1811A557" w14:textId="77777777" w:rsidR="00CB2B99" w:rsidRPr="008D1939" w:rsidRDefault="00CB2B99" w:rsidP="00907A29">
            <w:pPr>
              <w:keepNext/>
              <w:spacing w:line="240" w:lineRule="auto"/>
              <w:rPr>
                <w:rStyle w:val="AnswerGray"/>
              </w:rPr>
            </w:pPr>
            <w:r w:rsidRPr="008D1939">
              <w:rPr>
                <w:rStyle w:val="AnswerGray"/>
              </w:rPr>
              <w:t>10 Mb/s</w:t>
            </w:r>
          </w:p>
        </w:tc>
      </w:tr>
      <w:tr w:rsidR="00CB2B99" w:rsidRPr="0096016A" w14:paraId="50B428B7" w14:textId="77777777" w:rsidTr="000C562A">
        <w:trPr>
          <w:cantSplit/>
          <w:jc w:val="center"/>
        </w:trPr>
        <w:tc>
          <w:tcPr>
            <w:tcW w:w="2442" w:type="dxa"/>
            <w:shd w:val="clear" w:color="auto" w:fill="auto"/>
            <w:vAlign w:val="bottom"/>
          </w:tcPr>
          <w:p w14:paraId="4F2B75E4" w14:textId="77777777" w:rsidR="00CB2B99" w:rsidRPr="008D1939" w:rsidRDefault="00CB2B99" w:rsidP="00907A29">
            <w:pPr>
              <w:spacing w:line="240" w:lineRule="auto"/>
              <w:rPr>
                <w:rStyle w:val="AnswerGray"/>
              </w:rPr>
            </w:pPr>
            <w:r w:rsidRPr="008D1939">
              <w:rPr>
                <w:rStyle w:val="AnswerGray"/>
              </w:rPr>
              <w:t>Sprint</w:t>
            </w:r>
          </w:p>
        </w:tc>
        <w:tc>
          <w:tcPr>
            <w:tcW w:w="2443" w:type="dxa"/>
          </w:tcPr>
          <w:p w14:paraId="51569AA5" w14:textId="77777777" w:rsidR="00CB2B99" w:rsidRPr="008D1939" w:rsidRDefault="00CB2B99" w:rsidP="00907A29">
            <w:pPr>
              <w:keepNext/>
              <w:spacing w:line="240" w:lineRule="auto"/>
              <w:rPr>
                <w:rStyle w:val="AnswerGray"/>
              </w:rPr>
            </w:pPr>
            <w:r w:rsidRPr="008D1939">
              <w:rPr>
                <w:rStyle w:val="AnswerGray"/>
              </w:rPr>
              <w:t xml:space="preserve">Mobile Wireless </w:t>
            </w:r>
          </w:p>
        </w:tc>
        <w:tc>
          <w:tcPr>
            <w:tcW w:w="2443" w:type="dxa"/>
            <w:shd w:val="clear" w:color="auto" w:fill="auto"/>
            <w:vAlign w:val="bottom"/>
          </w:tcPr>
          <w:p w14:paraId="02779E96" w14:textId="77777777" w:rsidR="00CB2B99" w:rsidRPr="008D1939" w:rsidRDefault="00CB2B99" w:rsidP="00907A29">
            <w:pPr>
              <w:keepNext/>
              <w:spacing w:line="240" w:lineRule="auto"/>
              <w:rPr>
                <w:rStyle w:val="AnswerGray"/>
              </w:rPr>
            </w:pPr>
            <w:r w:rsidRPr="008D1939">
              <w:rPr>
                <w:rStyle w:val="AnswerGray"/>
              </w:rPr>
              <w:t>$50 for 6Gb of Data</w:t>
            </w:r>
          </w:p>
        </w:tc>
        <w:tc>
          <w:tcPr>
            <w:tcW w:w="2443" w:type="dxa"/>
            <w:shd w:val="clear" w:color="auto" w:fill="auto"/>
            <w:vAlign w:val="bottom"/>
          </w:tcPr>
          <w:p w14:paraId="420B9085" w14:textId="77777777" w:rsidR="00CB2B99" w:rsidRPr="008D1939" w:rsidRDefault="00CB2B99" w:rsidP="00907A29">
            <w:pPr>
              <w:keepNext/>
              <w:spacing w:line="240" w:lineRule="auto"/>
              <w:rPr>
                <w:rStyle w:val="AnswerGray"/>
              </w:rPr>
            </w:pPr>
            <w:r w:rsidRPr="008D1939">
              <w:rPr>
                <w:rStyle w:val="AnswerGray"/>
              </w:rPr>
              <w:t>10 Mb/s</w:t>
            </w:r>
          </w:p>
        </w:tc>
      </w:tr>
    </w:tbl>
    <w:p w14:paraId="2A8AE2A0" w14:textId="77777777" w:rsidR="00CB2B99" w:rsidRDefault="00CB2B99" w:rsidP="00CB2B99">
      <w:pPr>
        <w:pStyle w:val="BodyTextL25"/>
      </w:pPr>
      <w:r>
        <w:t>Choose one from the list of local ISPs that you selected. Give the reasons why you chose that particular ISP.</w:t>
      </w:r>
    </w:p>
    <w:p w14:paraId="2D24EE6A" w14:textId="6E421B61" w:rsidR="00CB2B99" w:rsidRDefault="0059748B" w:rsidP="00CB2B99">
      <w:pPr>
        <w:pStyle w:val="AnswerLineL25"/>
      </w:pPr>
      <w:r>
        <w:t>Type your</w:t>
      </w:r>
      <w:r w:rsidR="00CB2B99">
        <w:t xml:space="preserve"> answers here.</w:t>
      </w:r>
    </w:p>
    <w:p w14:paraId="7CDB2D9F" w14:textId="77777777" w:rsidR="00CB2B99" w:rsidRPr="00B51414" w:rsidRDefault="00CB2B99" w:rsidP="00CB2B99">
      <w:pPr>
        <w:pStyle w:val="BodyTextL25"/>
      </w:pPr>
      <w:r>
        <w:rPr>
          <w:rStyle w:val="AnswerGray"/>
        </w:rPr>
        <w:t>Answers will vary. The reasons are typically based on price per month, internet speeds, or packages offered.</w:t>
      </w:r>
    </w:p>
    <w:p w14:paraId="7F723A26" w14:textId="77777777" w:rsidR="00CB2B99" w:rsidRDefault="00CB2B99" w:rsidP="00CB2B99">
      <w:pPr>
        <w:pStyle w:val="BodyTextL25"/>
        <w:keepNext/>
      </w:pPr>
      <w:r w:rsidRPr="005213A0">
        <w:rPr>
          <w:b/>
        </w:rPr>
        <w:t>Scenario 4</w:t>
      </w:r>
      <w:r>
        <w:t>: You are small business owner with 10 employees who telecommute in the Fargo, North Dakota area. The teleworkers live beyond the reach of cable internet connections. Research and detail two internet connections you can select in this area.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allow you to record the ISP information regarding Connection type, cost per mont and download speed. Type your answers where the cells are marked as &quot;blank&quot;."/>
      </w:tblPr>
      <w:tblGrid>
        <w:gridCol w:w="2426"/>
        <w:gridCol w:w="2426"/>
        <w:gridCol w:w="2426"/>
        <w:gridCol w:w="2426"/>
      </w:tblGrid>
      <w:tr w:rsidR="00CB2B99" w:rsidRPr="0096016A" w14:paraId="4A3220C7" w14:textId="77777777" w:rsidTr="000C562A">
        <w:trPr>
          <w:cantSplit/>
          <w:jc w:val="center"/>
        </w:trPr>
        <w:tc>
          <w:tcPr>
            <w:tcW w:w="24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5C2DBAB7" w14:textId="77777777" w:rsidR="00CB2B99" w:rsidRPr="0096016A" w:rsidRDefault="00CB2B99" w:rsidP="00907A29">
            <w:pPr>
              <w:keepNext/>
              <w:spacing w:before="120" w:after="120"/>
              <w:jc w:val="center"/>
              <w:rPr>
                <w:b/>
                <w:sz w:val="20"/>
              </w:rPr>
            </w:pPr>
            <w:r>
              <w:rPr>
                <w:b/>
                <w:sz w:val="20"/>
              </w:rPr>
              <w:t>ISP</w:t>
            </w:r>
          </w:p>
        </w:tc>
        <w:tc>
          <w:tcPr>
            <w:tcW w:w="24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160E282" w14:textId="77777777" w:rsidR="00CB2B99" w:rsidRPr="0096016A" w:rsidRDefault="00CB2B99" w:rsidP="00907A29">
            <w:pPr>
              <w:keepNext/>
              <w:spacing w:before="120" w:after="120"/>
              <w:jc w:val="center"/>
              <w:rPr>
                <w:b/>
                <w:sz w:val="20"/>
              </w:rPr>
            </w:pPr>
            <w:r>
              <w:rPr>
                <w:b/>
                <w:sz w:val="20"/>
              </w:rPr>
              <w:t>Connection Type</w:t>
            </w:r>
          </w:p>
        </w:tc>
        <w:tc>
          <w:tcPr>
            <w:tcW w:w="24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5CDE81DF" w14:textId="77777777" w:rsidR="00CB2B99" w:rsidRPr="0096016A" w:rsidRDefault="00CB2B99" w:rsidP="00907A29">
            <w:pPr>
              <w:keepNext/>
              <w:spacing w:before="120" w:after="120"/>
              <w:jc w:val="center"/>
              <w:rPr>
                <w:b/>
                <w:sz w:val="20"/>
              </w:rPr>
            </w:pPr>
            <w:r w:rsidRPr="0096016A">
              <w:rPr>
                <w:b/>
                <w:sz w:val="20"/>
              </w:rPr>
              <w:t>Cost per Month</w:t>
            </w:r>
          </w:p>
        </w:tc>
        <w:tc>
          <w:tcPr>
            <w:tcW w:w="24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5F293063" w14:textId="77777777" w:rsidR="00CB2B99" w:rsidRPr="0096016A" w:rsidRDefault="00CB2B99" w:rsidP="00907A29">
            <w:pPr>
              <w:keepNext/>
              <w:spacing w:before="120" w:after="120"/>
              <w:jc w:val="center"/>
              <w:rPr>
                <w:b/>
                <w:sz w:val="20"/>
              </w:rPr>
            </w:pPr>
            <w:r w:rsidRPr="0096016A">
              <w:rPr>
                <w:b/>
                <w:sz w:val="20"/>
              </w:rPr>
              <w:t>Download Speed</w:t>
            </w:r>
          </w:p>
        </w:tc>
      </w:tr>
      <w:tr w:rsidR="00CB2B99" w:rsidRPr="0096016A" w14:paraId="787EDB9C" w14:textId="77777777" w:rsidTr="000C562A">
        <w:trPr>
          <w:cantSplit/>
          <w:jc w:val="center"/>
        </w:trPr>
        <w:tc>
          <w:tcPr>
            <w:tcW w:w="2426" w:type="dxa"/>
            <w:shd w:val="clear" w:color="auto" w:fill="auto"/>
            <w:vAlign w:val="bottom"/>
          </w:tcPr>
          <w:p w14:paraId="002051D5" w14:textId="77777777" w:rsidR="00CB2B99" w:rsidRPr="008D1939" w:rsidRDefault="00CB2B99" w:rsidP="00907A29">
            <w:pPr>
              <w:keepNext/>
              <w:spacing w:line="240" w:lineRule="auto"/>
              <w:rPr>
                <w:rStyle w:val="AnswerGray"/>
              </w:rPr>
            </w:pPr>
            <w:r w:rsidRPr="008D1939">
              <w:rPr>
                <w:rStyle w:val="AnswerGray"/>
              </w:rPr>
              <w:t>Midco</w:t>
            </w:r>
          </w:p>
        </w:tc>
        <w:tc>
          <w:tcPr>
            <w:tcW w:w="2426" w:type="dxa"/>
          </w:tcPr>
          <w:p w14:paraId="72EFFC31" w14:textId="77777777" w:rsidR="00CB2B99" w:rsidRPr="008D1939" w:rsidRDefault="00CB2B99" w:rsidP="00907A29">
            <w:pPr>
              <w:keepNext/>
              <w:spacing w:line="240" w:lineRule="auto"/>
              <w:rPr>
                <w:rStyle w:val="AnswerGray"/>
              </w:rPr>
            </w:pPr>
            <w:r w:rsidRPr="008D1939">
              <w:rPr>
                <w:rStyle w:val="AnswerGray"/>
              </w:rPr>
              <w:t>Cable</w:t>
            </w:r>
          </w:p>
        </w:tc>
        <w:tc>
          <w:tcPr>
            <w:tcW w:w="2426" w:type="dxa"/>
            <w:shd w:val="clear" w:color="auto" w:fill="auto"/>
            <w:vAlign w:val="bottom"/>
          </w:tcPr>
          <w:p w14:paraId="7BAADD42" w14:textId="77777777" w:rsidR="00CB2B99" w:rsidRPr="008D1939" w:rsidRDefault="00CB2B99" w:rsidP="00907A29">
            <w:pPr>
              <w:keepNext/>
              <w:spacing w:line="240" w:lineRule="auto"/>
              <w:rPr>
                <w:rStyle w:val="AnswerGray"/>
              </w:rPr>
            </w:pPr>
            <w:r w:rsidRPr="008D1939">
              <w:rPr>
                <w:rStyle w:val="AnswerGray"/>
              </w:rPr>
              <w:t>$85</w:t>
            </w:r>
          </w:p>
        </w:tc>
        <w:tc>
          <w:tcPr>
            <w:tcW w:w="2426" w:type="dxa"/>
            <w:shd w:val="clear" w:color="auto" w:fill="auto"/>
            <w:vAlign w:val="bottom"/>
          </w:tcPr>
          <w:p w14:paraId="64F72622" w14:textId="77777777" w:rsidR="00CB2B99" w:rsidRPr="008D1939" w:rsidRDefault="00CB2B99" w:rsidP="00907A29">
            <w:pPr>
              <w:keepNext/>
              <w:spacing w:line="240" w:lineRule="auto"/>
              <w:rPr>
                <w:rStyle w:val="AnswerGray"/>
              </w:rPr>
            </w:pPr>
            <w:r w:rsidRPr="008D1939">
              <w:rPr>
                <w:rStyle w:val="AnswerGray"/>
              </w:rPr>
              <w:t>200 Mb/s</w:t>
            </w:r>
          </w:p>
        </w:tc>
      </w:tr>
      <w:tr w:rsidR="00CB2B99" w:rsidRPr="0096016A" w14:paraId="14598621" w14:textId="77777777" w:rsidTr="000C562A">
        <w:trPr>
          <w:cantSplit/>
          <w:jc w:val="center"/>
        </w:trPr>
        <w:tc>
          <w:tcPr>
            <w:tcW w:w="2426" w:type="dxa"/>
            <w:shd w:val="clear" w:color="auto" w:fill="auto"/>
            <w:vAlign w:val="bottom"/>
          </w:tcPr>
          <w:p w14:paraId="35BBFA24" w14:textId="77777777" w:rsidR="00CB2B99" w:rsidRPr="008D1939" w:rsidRDefault="00CB2B99" w:rsidP="00907A29">
            <w:pPr>
              <w:spacing w:line="240" w:lineRule="auto"/>
              <w:rPr>
                <w:rStyle w:val="AnswerGray"/>
              </w:rPr>
            </w:pPr>
            <w:r w:rsidRPr="008D1939">
              <w:rPr>
                <w:rStyle w:val="AnswerGray"/>
              </w:rPr>
              <w:t>Windstream</w:t>
            </w:r>
          </w:p>
        </w:tc>
        <w:tc>
          <w:tcPr>
            <w:tcW w:w="2426" w:type="dxa"/>
          </w:tcPr>
          <w:p w14:paraId="07780455" w14:textId="77777777" w:rsidR="00CB2B99" w:rsidRPr="008D1939" w:rsidRDefault="00CB2B99" w:rsidP="00907A29">
            <w:pPr>
              <w:keepNext/>
              <w:spacing w:line="240" w:lineRule="auto"/>
              <w:rPr>
                <w:rStyle w:val="AnswerGray"/>
              </w:rPr>
            </w:pPr>
            <w:r w:rsidRPr="008D1939">
              <w:rPr>
                <w:rStyle w:val="AnswerGray"/>
              </w:rPr>
              <w:t>Copper</w:t>
            </w:r>
          </w:p>
        </w:tc>
        <w:tc>
          <w:tcPr>
            <w:tcW w:w="2426" w:type="dxa"/>
            <w:shd w:val="clear" w:color="auto" w:fill="auto"/>
            <w:vAlign w:val="bottom"/>
          </w:tcPr>
          <w:p w14:paraId="224AEEC6" w14:textId="77777777" w:rsidR="00CB2B99" w:rsidRPr="008D1939" w:rsidRDefault="00CB2B99" w:rsidP="00907A29">
            <w:pPr>
              <w:keepNext/>
              <w:spacing w:line="240" w:lineRule="auto"/>
              <w:rPr>
                <w:rStyle w:val="AnswerGray"/>
              </w:rPr>
            </w:pPr>
            <w:r w:rsidRPr="008D1939">
              <w:rPr>
                <w:rStyle w:val="AnswerGray"/>
              </w:rPr>
              <w:t>$50</w:t>
            </w:r>
          </w:p>
        </w:tc>
        <w:tc>
          <w:tcPr>
            <w:tcW w:w="2426" w:type="dxa"/>
            <w:shd w:val="clear" w:color="auto" w:fill="auto"/>
            <w:vAlign w:val="bottom"/>
          </w:tcPr>
          <w:p w14:paraId="2FB6D6C1" w14:textId="77777777" w:rsidR="00CB2B99" w:rsidRPr="008D1939" w:rsidRDefault="00CB2B99" w:rsidP="00907A29">
            <w:pPr>
              <w:keepNext/>
              <w:spacing w:line="240" w:lineRule="auto"/>
              <w:rPr>
                <w:rStyle w:val="AnswerGray"/>
              </w:rPr>
            </w:pPr>
            <w:r w:rsidRPr="008D1939">
              <w:rPr>
                <w:rStyle w:val="AnswerGray"/>
              </w:rPr>
              <w:t>1.5 Mb/s</w:t>
            </w:r>
          </w:p>
        </w:tc>
      </w:tr>
    </w:tbl>
    <w:p w14:paraId="497B5590" w14:textId="77777777" w:rsidR="00CB2B99" w:rsidRDefault="00CB2B99" w:rsidP="00CB2B99">
      <w:pPr>
        <w:pStyle w:val="BodyTextL25"/>
      </w:pPr>
      <w:r>
        <w:t>Choose one from the list of local ISPs that you selected. Give the reasons why you chose that particular ISP.</w:t>
      </w:r>
    </w:p>
    <w:p w14:paraId="1B8E4A49" w14:textId="0F9B352E" w:rsidR="00CB2B99" w:rsidRDefault="0059748B" w:rsidP="00CB2B99">
      <w:pPr>
        <w:pStyle w:val="AnswerLineL25"/>
      </w:pPr>
      <w:r>
        <w:t>Type your</w:t>
      </w:r>
      <w:r w:rsidR="00CB2B99">
        <w:t xml:space="preserve"> answers here.</w:t>
      </w:r>
    </w:p>
    <w:p w14:paraId="3CC4853F" w14:textId="77777777" w:rsidR="00CB2B99" w:rsidRPr="00B51414" w:rsidRDefault="00CB2B99" w:rsidP="00CB2B99">
      <w:pPr>
        <w:pStyle w:val="BodyTextL25"/>
      </w:pPr>
      <w:r>
        <w:rPr>
          <w:rStyle w:val="AnswerGray"/>
        </w:rPr>
        <w:t>Answers will vary. The reasons are typically based on price per month, internet speeds, or packages offered.</w:t>
      </w:r>
    </w:p>
    <w:p w14:paraId="5A389A9A" w14:textId="77777777" w:rsidR="00CB2B99" w:rsidRDefault="00CB2B99" w:rsidP="00CB2B99">
      <w:pPr>
        <w:pStyle w:val="BodyTextL25"/>
        <w:keepNext/>
      </w:pPr>
      <w:r w:rsidRPr="005213A0">
        <w:rPr>
          <w:b/>
        </w:rPr>
        <w:lastRenderedPageBreak/>
        <w:t>Scenario 5</w:t>
      </w:r>
      <w:r>
        <w:t>: Your business in Washington, D.C. is expanding to 25 employees and will need to upgrade your broadband access to include equipment colocation and web hosting. Research and detail two internet connections from which you can select in this area.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allow you to record the ISP information regarding Connection type, cost per mont and download speed. Type your answers where the cells are marked as &quot;blank&quot;."/>
      </w:tblPr>
      <w:tblGrid>
        <w:gridCol w:w="2420"/>
        <w:gridCol w:w="2420"/>
        <w:gridCol w:w="2420"/>
        <w:gridCol w:w="2421"/>
      </w:tblGrid>
      <w:tr w:rsidR="00CB2B99" w:rsidRPr="0096016A" w14:paraId="4A8ECC9A" w14:textId="77777777" w:rsidTr="000C562A">
        <w:trPr>
          <w:cantSplit/>
          <w:jc w:val="center"/>
        </w:trPr>
        <w:tc>
          <w:tcPr>
            <w:tcW w:w="24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88FE22F" w14:textId="77777777" w:rsidR="00CB2B99" w:rsidRPr="0096016A" w:rsidRDefault="00CB2B99" w:rsidP="00907A29">
            <w:pPr>
              <w:keepNext/>
              <w:spacing w:before="120" w:after="120"/>
              <w:jc w:val="center"/>
              <w:rPr>
                <w:b/>
                <w:sz w:val="20"/>
              </w:rPr>
            </w:pPr>
            <w:r>
              <w:rPr>
                <w:b/>
                <w:sz w:val="20"/>
              </w:rPr>
              <w:t>ISP</w:t>
            </w:r>
          </w:p>
        </w:tc>
        <w:tc>
          <w:tcPr>
            <w:tcW w:w="242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52E4EF8D" w14:textId="77777777" w:rsidR="00CB2B99" w:rsidRPr="0096016A" w:rsidRDefault="00CB2B99" w:rsidP="00907A29">
            <w:pPr>
              <w:keepNext/>
              <w:spacing w:before="120" w:after="120"/>
              <w:jc w:val="center"/>
              <w:rPr>
                <w:b/>
                <w:sz w:val="20"/>
              </w:rPr>
            </w:pPr>
            <w:r>
              <w:rPr>
                <w:b/>
                <w:sz w:val="20"/>
              </w:rPr>
              <w:t xml:space="preserve">Connection Type </w:t>
            </w:r>
          </w:p>
        </w:tc>
        <w:tc>
          <w:tcPr>
            <w:tcW w:w="24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C6E331" w14:textId="77777777" w:rsidR="00CB2B99" w:rsidRPr="0096016A" w:rsidRDefault="00CB2B99" w:rsidP="00907A29">
            <w:pPr>
              <w:keepNext/>
              <w:spacing w:before="120" w:after="120"/>
              <w:jc w:val="center"/>
              <w:rPr>
                <w:b/>
                <w:sz w:val="20"/>
              </w:rPr>
            </w:pPr>
            <w:r w:rsidRPr="0096016A">
              <w:rPr>
                <w:b/>
                <w:sz w:val="20"/>
              </w:rPr>
              <w:t>C</w:t>
            </w:r>
            <w:bookmarkStart w:id="0" w:name="_GoBack"/>
            <w:bookmarkEnd w:id="0"/>
            <w:r w:rsidRPr="0096016A">
              <w:rPr>
                <w:b/>
                <w:sz w:val="20"/>
              </w:rPr>
              <w:t>ost per Month</w:t>
            </w:r>
          </w:p>
        </w:tc>
        <w:tc>
          <w:tcPr>
            <w:tcW w:w="242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06A903" w14:textId="77777777" w:rsidR="00CB2B99" w:rsidRPr="0096016A" w:rsidRDefault="00CB2B99" w:rsidP="00907A29">
            <w:pPr>
              <w:keepNext/>
              <w:spacing w:before="120" w:after="120"/>
              <w:jc w:val="center"/>
              <w:rPr>
                <w:b/>
                <w:sz w:val="20"/>
              </w:rPr>
            </w:pPr>
            <w:r w:rsidRPr="0096016A">
              <w:rPr>
                <w:b/>
                <w:sz w:val="20"/>
              </w:rPr>
              <w:t>Download Speed</w:t>
            </w:r>
          </w:p>
        </w:tc>
      </w:tr>
      <w:tr w:rsidR="00CB2B99" w:rsidRPr="0096016A" w14:paraId="40BE3846" w14:textId="77777777" w:rsidTr="000C562A">
        <w:trPr>
          <w:cantSplit/>
          <w:jc w:val="center"/>
        </w:trPr>
        <w:tc>
          <w:tcPr>
            <w:tcW w:w="2420" w:type="dxa"/>
            <w:shd w:val="clear" w:color="auto" w:fill="auto"/>
            <w:vAlign w:val="bottom"/>
          </w:tcPr>
          <w:p w14:paraId="634C1B2A" w14:textId="77777777" w:rsidR="00CB2B99" w:rsidRPr="008D1939" w:rsidRDefault="00CB2B99" w:rsidP="00907A29">
            <w:pPr>
              <w:keepNext/>
              <w:spacing w:line="240" w:lineRule="auto"/>
              <w:rPr>
                <w:rStyle w:val="AnswerGray"/>
              </w:rPr>
            </w:pPr>
            <w:r w:rsidRPr="008D1939">
              <w:rPr>
                <w:rStyle w:val="AnswerGray"/>
              </w:rPr>
              <w:t>Verizon</w:t>
            </w:r>
          </w:p>
        </w:tc>
        <w:tc>
          <w:tcPr>
            <w:tcW w:w="2420" w:type="dxa"/>
          </w:tcPr>
          <w:p w14:paraId="79BB17AF" w14:textId="77777777" w:rsidR="00CB2B99" w:rsidRPr="008D1939" w:rsidRDefault="00CB2B99" w:rsidP="00907A29">
            <w:pPr>
              <w:keepNext/>
              <w:spacing w:line="240" w:lineRule="auto"/>
              <w:rPr>
                <w:rStyle w:val="AnswerGray"/>
              </w:rPr>
            </w:pPr>
            <w:r w:rsidRPr="008D1939">
              <w:rPr>
                <w:rStyle w:val="AnswerGray"/>
              </w:rPr>
              <w:t>DSL</w:t>
            </w:r>
          </w:p>
        </w:tc>
        <w:tc>
          <w:tcPr>
            <w:tcW w:w="2420" w:type="dxa"/>
            <w:shd w:val="clear" w:color="auto" w:fill="auto"/>
            <w:vAlign w:val="bottom"/>
          </w:tcPr>
          <w:p w14:paraId="19889754" w14:textId="77777777" w:rsidR="00CB2B99" w:rsidRPr="008D1939" w:rsidRDefault="00CB2B99" w:rsidP="00907A29">
            <w:pPr>
              <w:keepNext/>
              <w:spacing w:line="240" w:lineRule="auto"/>
              <w:rPr>
                <w:rStyle w:val="AnswerGray"/>
              </w:rPr>
            </w:pPr>
            <w:r w:rsidRPr="008D1939">
              <w:rPr>
                <w:rStyle w:val="AnswerGray"/>
              </w:rPr>
              <w:t>$64.99</w:t>
            </w:r>
          </w:p>
        </w:tc>
        <w:tc>
          <w:tcPr>
            <w:tcW w:w="2421" w:type="dxa"/>
            <w:shd w:val="clear" w:color="auto" w:fill="auto"/>
            <w:vAlign w:val="bottom"/>
          </w:tcPr>
          <w:p w14:paraId="282223A5" w14:textId="77777777" w:rsidR="00CB2B99" w:rsidRPr="008D1939" w:rsidRDefault="00CB2B99" w:rsidP="00907A29">
            <w:pPr>
              <w:keepNext/>
              <w:spacing w:line="240" w:lineRule="auto"/>
              <w:rPr>
                <w:rStyle w:val="AnswerGray"/>
              </w:rPr>
            </w:pPr>
            <w:r w:rsidRPr="008D1939">
              <w:rPr>
                <w:rStyle w:val="AnswerGray"/>
              </w:rPr>
              <w:t>15 Mb/s</w:t>
            </w:r>
          </w:p>
        </w:tc>
      </w:tr>
      <w:tr w:rsidR="00CB2B99" w:rsidRPr="0096016A" w14:paraId="4DBA6224" w14:textId="77777777" w:rsidTr="000C562A">
        <w:trPr>
          <w:cantSplit/>
          <w:jc w:val="center"/>
        </w:trPr>
        <w:tc>
          <w:tcPr>
            <w:tcW w:w="2420" w:type="dxa"/>
            <w:shd w:val="clear" w:color="auto" w:fill="auto"/>
            <w:vAlign w:val="bottom"/>
          </w:tcPr>
          <w:p w14:paraId="5C81AC45" w14:textId="77777777" w:rsidR="00CB2B99" w:rsidRPr="008D1939" w:rsidRDefault="00CB2B99" w:rsidP="00907A29">
            <w:pPr>
              <w:spacing w:line="240" w:lineRule="auto"/>
              <w:rPr>
                <w:rStyle w:val="AnswerGray"/>
              </w:rPr>
            </w:pPr>
            <w:r w:rsidRPr="008D1939">
              <w:rPr>
                <w:rStyle w:val="AnswerGray"/>
              </w:rPr>
              <w:t>Comcast Business</w:t>
            </w:r>
          </w:p>
        </w:tc>
        <w:tc>
          <w:tcPr>
            <w:tcW w:w="2420" w:type="dxa"/>
          </w:tcPr>
          <w:p w14:paraId="75BAC0E9" w14:textId="77777777" w:rsidR="00CB2B99" w:rsidRPr="008D1939" w:rsidRDefault="00CB2B99" w:rsidP="00907A29">
            <w:pPr>
              <w:keepNext/>
              <w:spacing w:line="240" w:lineRule="auto"/>
              <w:rPr>
                <w:rStyle w:val="AnswerGray"/>
              </w:rPr>
            </w:pPr>
            <w:r w:rsidRPr="008D1939">
              <w:rPr>
                <w:rStyle w:val="AnswerGray"/>
              </w:rPr>
              <w:t>Cable</w:t>
            </w:r>
          </w:p>
        </w:tc>
        <w:tc>
          <w:tcPr>
            <w:tcW w:w="2420" w:type="dxa"/>
            <w:shd w:val="clear" w:color="auto" w:fill="auto"/>
            <w:vAlign w:val="bottom"/>
          </w:tcPr>
          <w:p w14:paraId="18878F6D" w14:textId="77777777" w:rsidR="00CB2B99" w:rsidRPr="008D1939" w:rsidRDefault="00CB2B99" w:rsidP="00907A29">
            <w:pPr>
              <w:keepNext/>
              <w:spacing w:line="240" w:lineRule="auto"/>
              <w:rPr>
                <w:rStyle w:val="AnswerGray"/>
              </w:rPr>
            </w:pPr>
            <w:r w:rsidRPr="008D1939">
              <w:rPr>
                <w:rStyle w:val="AnswerGray"/>
              </w:rPr>
              <w:t>$69.95</w:t>
            </w:r>
          </w:p>
        </w:tc>
        <w:tc>
          <w:tcPr>
            <w:tcW w:w="2421" w:type="dxa"/>
            <w:shd w:val="clear" w:color="auto" w:fill="auto"/>
            <w:vAlign w:val="bottom"/>
          </w:tcPr>
          <w:p w14:paraId="239607EA" w14:textId="77777777" w:rsidR="00CB2B99" w:rsidRPr="008D1939" w:rsidRDefault="00CB2B99" w:rsidP="00907A29">
            <w:pPr>
              <w:keepNext/>
              <w:spacing w:line="240" w:lineRule="auto"/>
              <w:rPr>
                <w:rStyle w:val="AnswerGray"/>
              </w:rPr>
            </w:pPr>
            <w:r w:rsidRPr="008D1939">
              <w:rPr>
                <w:rStyle w:val="AnswerGray"/>
              </w:rPr>
              <w:t>150 Mb/s</w:t>
            </w:r>
          </w:p>
        </w:tc>
      </w:tr>
    </w:tbl>
    <w:p w14:paraId="0253D985" w14:textId="77777777" w:rsidR="00CB2B99" w:rsidRDefault="00CB2B99" w:rsidP="00CB2B99">
      <w:pPr>
        <w:pStyle w:val="BodyTextL25"/>
      </w:pPr>
      <w:r>
        <w:t>Choose one from the list of local ISPs that you selected. Give the reasons why you chose that particular ISP.</w:t>
      </w:r>
    </w:p>
    <w:p w14:paraId="65CC8002" w14:textId="3CB14D3F" w:rsidR="00CB2B99" w:rsidRDefault="0059748B" w:rsidP="00CB2B99">
      <w:pPr>
        <w:pStyle w:val="AnswerLineL25"/>
      </w:pPr>
      <w:r>
        <w:t>Type your</w:t>
      </w:r>
      <w:r w:rsidR="00CB2B99">
        <w:t xml:space="preserve"> answers here.</w:t>
      </w:r>
    </w:p>
    <w:p w14:paraId="7157AB83" w14:textId="77777777" w:rsidR="00CB2B99" w:rsidRPr="004C0909" w:rsidRDefault="00CB2B99" w:rsidP="00CB2B99">
      <w:pPr>
        <w:pStyle w:val="BodyTextL25"/>
      </w:pPr>
      <w:r>
        <w:rPr>
          <w:rStyle w:val="AnswerGray"/>
        </w:rPr>
        <w:t>Answers will vary. The reasons are typically based on price per month, internet speeds, or packages offered.</w:t>
      </w:r>
    </w:p>
    <w:p w14:paraId="4B5BA8D1" w14:textId="77777777" w:rsidR="00CB2B99" w:rsidRDefault="00CB2B99" w:rsidP="00CB2B99">
      <w:pPr>
        <w:pStyle w:val="Heading1"/>
        <w:numPr>
          <w:ilvl w:val="0"/>
          <w:numId w:val="3"/>
        </w:numPr>
      </w:pPr>
      <w:r>
        <w:t>Reflection Question</w:t>
      </w:r>
    </w:p>
    <w:p w14:paraId="166826E1" w14:textId="77777777" w:rsidR="00CB2B99" w:rsidRDefault="00CB2B99" w:rsidP="00CB2B99">
      <w:pPr>
        <w:pStyle w:val="BodyTextL25"/>
      </w:pPr>
      <w:r>
        <w:t>How do you think broadband Internet access will change in the future?</w:t>
      </w:r>
    </w:p>
    <w:p w14:paraId="34A84E1F" w14:textId="41184A92" w:rsidR="00CB2B99" w:rsidRDefault="0059748B" w:rsidP="00CB2B99">
      <w:pPr>
        <w:pStyle w:val="AnswerLineL25"/>
      </w:pPr>
      <w:r>
        <w:t>Type your</w:t>
      </w:r>
      <w:r w:rsidR="00CB2B99">
        <w:t xml:space="preserve"> answers here.</w:t>
      </w:r>
    </w:p>
    <w:p w14:paraId="37C9C092" w14:textId="77777777" w:rsidR="00CB2B99" w:rsidRPr="007A3B2A" w:rsidRDefault="00CB2B99" w:rsidP="00CB2B99">
      <w:pPr>
        <w:pStyle w:val="BodyTextL25"/>
      </w:pPr>
      <w:r>
        <w:rPr>
          <w:rStyle w:val="AnswerGray"/>
        </w:rPr>
        <w:t>Answers will vary. Broadband internet access will increase in geographical size and in speed with the further development of wired and wireless technology and infrastructure. Access options and speeds will continue to increase and with more availability to un-served and underserved areas.</w:t>
      </w:r>
    </w:p>
    <w:p w14:paraId="51ED7B8D" w14:textId="77777777" w:rsidR="00C162C0" w:rsidRPr="003B65DF" w:rsidRDefault="00CB2B99" w:rsidP="003B65DF">
      <w:pPr>
        <w:pStyle w:val="ConfigWindow"/>
        <w:rPr>
          <w:rStyle w:val="DevConfigGray"/>
          <w:rFonts w:ascii="Arial" w:hAnsi="Arial"/>
          <w:b w:val="0"/>
          <w:color w:val="FFFFFF" w:themeColor="background1"/>
          <w:sz w:val="6"/>
          <w:shd w:val="clear" w:color="auto" w:fill="auto"/>
        </w:rPr>
      </w:pPr>
      <w:r w:rsidRPr="003B65DF">
        <w:rPr>
          <w:rStyle w:val="DevConfigGray"/>
          <w:rFonts w:ascii="Arial" w:hAnsi="Arial"/>
          <w:b w:val="0"/>
          <w:color w:val="FFFFFF" w:themeColor="background1"/>
          <w:sz w:val="6"/>
          <w:shd w:val="clear" w:color="auto" w:fill="auto"/>
        </w:rPr>
        <w:t>End of document</w:t>
      </w:r>
    </w:p>
    <w:sectPr w:rsidR="00C162C0" w:rsidRPr="003B65DF"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04AA8" w14:textId="77777777" w:rsidR="001A4380" w:rsidRDefault="001A4380" w:rsidP="00710659">
      <w:pPr>
        <w:spacing w:after="0" w:line="240" w:lineRule="auto"/>
      </w:pPr>
      <w:r>
        <w:separator/>
      </w:r>
    </w:p>
    <w:p w14:paraId="5DFCCD85" w14:textId="77777777" w:rsidR="001A4380" w:rsidRDefault="001A4380"/>
  </w:endnote>
  <w:endnote w:type="continuationSeparator" w:id="0">
    <w:p w14:paraId="38500CDF" w14:textId="77777777" w:rsidR="001A4380" w:rsidRDefault="001A4380" w:rsidP="00710659">
      <w:pPr>
        <w:spacing w:after="0" w:line="240" w:lineRule="auto"/>
      </w:pPr>
      <w:r>
        <w:continuationSeparator/>
      </w:r>
    </w:p>
    <w:p w14:paraId="720AA5F1" w14:textId="77777777" w:rsidR="001A4380" w:rsidRDefault="001A43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4A48B" w14:textId="64EB2B2F"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3B65DF">
          <w:t>2017</w:t>
        </w:r>
      </w:sdtContent>
    </w:sdt>
    <w:r>
      <w:t xml:space="preserve"> - </w:t>
    </w:r>
    <w:r>
      <w:fldChar w:fldCharType="begin"/>
    </w:r>
    <w:r>
      <w:instrText xml:space="preserve"> SAVEDATE  \@ "yyyy"  \* MERGEFORMAT </w:instrText>
    </w:r>
    <w:r>
      <w:fldChar w:fldCharType="separate"/>
    </w:r>
    <w:r w:rsidR="001072B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AB322" w14:textId="2C3C5D1E"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3B65DF">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1072BD">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E5255" w14:textId="77777777" w:rsidR="001A4380" w:rsidRDefault="001A4380" w:rsidP="00710659">
      <w:pPr>
        <w:spacing w:after="0" w:line="240" w:lineRule="auto"/>
      </w:pPr>
      <w:r>
        <w:separator/>
      </w:r>
    </w:p>
    <w:p w14:paraId="67796A15" w14:textId="77777777" w:rsidR="001A4380" w:rsidRDefault="001A4380"/>
  </w:footnote>
  <w:footnote w:type="continuationSeparator" w:id="0">
    <w:p w14:paraId="4A3309AD" w14:textId="77777777" w:rsidR="001A4380" w:rsidRDefault="001A4380" w:rsidP="00710659">
      <w:pPr>
        <w:spacing w:after="0" w:line="240" w:lineRule="auto"/>
      </w:pPr>
      <w:r>
        <w:continuationSeparator/>
      </w:r>
    </w:p>
    <w:p w14:paraId="2307088B" w14:textId="77777777" w:rsidR="001A4380" w:rsidRDefault="001A43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150EDB5583D54741B05A0615AC25AA78"/>
      </w:placeholder>
      <w:dataBinding w:prefixMappings="xmlns:ns0='http://purl.org/dc/elements/1.1/' xmlns:ns1='http://schemas.openxmlformats.org/package/2006/metadata/core-properties' " w:xpath="/ns1:coreProperties[1]/ns0:title[1]" w:storeItemID="{6C3C8BC8-F283-45AE-878A-BAB7291924A1}"/>
      <w:text/>
    </w:sdtPr>
    <w:sdtEndPr/>
    <w:sdtContent>
      <w:p w14:paraId="30BF27BE" w14:textId="77777777" w:rsidR="00926CB2" w:rsidRDefault="00CB2B99" w:rsidP="008402F2">
        <w:pPr>
          <w:pStyle w:val="PageHead"/>
        </w:pPr>
        <w:r>
          <w:t>Lab - Research Broadband Internet Access Technologies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9C496" w14:textId="77777777" w:rsidR="00926CB2" w:rsidRDefault="00882B63" w:rsidP="006C3FCF">
    <w:pPr>
      <w:ind w:left="-288"/>
    </w:pPr>
    <w:r>
      <w:rPr>
        <w:noProof/>
      </w:rPr>
      <w:drawing>
        <wp:inline distT="0" distB="0" distL="0" distR="0" wp14:anchorId="19FAE28C" wp14:editId="48D1D55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3ACE4C1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3CA08DC"/>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62A"/>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2BD"/>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57DD"/>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4380"/>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FB0"/>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33C"/>
    <w:rsid w:val="00392748"/>
    <w:rsid w:val="00392C65"/>
    <w:rsid w:val="00392ED5"/>
    <w:rsid w:val="003A19DC"/>
    <w:rsid w:val="003A1B45"/>
    <w:rsid w:val="003A220C"/>
    <w:rsid w:val="003B256A"/>
    <w:rsid w:val="003B46FC"/>
    <w:rsid w:val="003B5767"/>
    <w:rsid w:val="003B65DF"/>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344"/>
    <w:rsid w:val="004A4391"/>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48B"/>
    <w:rsid w:val="0059790F"/>
    <w:rsid w:val="005A6E62"/>
    <w:rsid w:val="005B2FB3"/>
    <w:rsid w:val="005C6DE5"/>
    <w:rsid w:val="005D2B29"/>
    <w:rsid w:val="005D354A"/>
    <w:rsid w:val="005D3E53"/>
    <w:rsid w:val="005D506C"/>
    <w:rsid w:val="005E3235"/>
    <w:rsid w:val="005E4176"/>
    <w:rsid w:val="005E4876"/>
    <w:rsid w:val="005E65B5"/>
    <w:rsid w:val="005F0301"/>
    <w:rsid w:val="005F3AE9"/>
    <w:rsid w:val="005F5CFC"/>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0176"/>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66F"/>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1939"/>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7BE4"/>
    <w:rsid w:val="00996053"/>
    <w:rsid w:val="00997E71"/>
    <w:rsid w:val="009A0B2F"/>
    <w:rsid w:val="009A1CF4"/>
    <w:rsid w:val="009A2A1A"/>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B99"/>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48C"/>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29E"/>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41CA"/>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84F7D"/>
  <w15:docId w15:val="{88A7E0A1-F284-45FB-B399-47D622EF7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8D1939"/>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8D193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8D1939"/>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D1939"/>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A4344"/>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E41CA"/>
    <w:pPr>
      <w:spacing w:after="48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1F1FB0"/>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A4344"/>
    <w:pPr>
      <w:spacing w:before="0" w:after="0"/>
    </w:pPr>
    <w:rPr>
      <w:i/>
      <w:color w:val="FFFFFF" w:themeColor="background1"/>
      <w:sz w:val="6"/>
    </w:rPr>
  </w:style>
  <w:style w:type="paragraph" w:customStyle="1" w:styleId="SubStepAlpha">
    <w:name w:val="SubStep Alpha"/>
    <w:basedOn w:val="BodyTextL25"/>
    <w:qFormat/>
    <w:rsid w:val="008D1939"/>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8D193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8D1939"/>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A4344"/>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Hyperlink">
    <w:name w:val="Hyperlink"/>
    <w:uiPriority w:val="99"/>
    <w:unhideWhenUsed/>
    <w:rsid w:val="00CB2B99"/>
    <w:rPr>
      <w:color w:val="0000FF"/>
      <w:u w:val="single"/>
    </w:rPr>
  </w:style>
  <w:style w:type="paragraph" w:styleId="ListParagraph">
    <w:name w:val="List Paragraph"/>
    <w:basedOn w:val="Normal"/>
    <w:uiPriority w:val="34"/>
    <w:qFormat/>
    <w:rsid w:val="00CB2B99"/>
    <w:pPr>
      <w:ind w:left="720"/>
      <w:contextualSpacing/>
    </w:pPr>
  </w:style>
  <w:style w:type="character" w:styleId="FollowedHyperlink">
    <w:name w:val="FollowedHyperlink"/>
    <w:basedOn w:val="DefaultParagraphFont"/>
    <w:semiHidden/>
    <w:unhideWhenUsed/>
    <w:rsid w:val="00F062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0EDB5583D54741B05A0615AC25AA78"/>
        <w:category>
          <w:name w:val="General"/>
          <w:gallery w:val="placeholder"/>
        </w:category>
        <w:types>
          <w:type w:val="bbPlcHdr"/>
        </w:types>
        <w:behaviors>
          <w:behavior w:val="content"/>
        </w:behaviors>
        <w:guid w:val="{A65AD833-FE18-4505-A713-B257BCDC489B}"/>
      </w:docPartPr>
      <w:docPartBody>
        <w:p w:rsidR="003C3A83" w:rsidRDefault="00B65A98">
          <w:pPr>
            <w:pStyle w:val="150EDB5583D54741B05A0615AC25AA7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A98"/>
    <w:rsid w:val="00342377"/>
    <w:rsid w:val="003C3A83"/>
    <w:rsid w:val="008C4847"/>
    <w:rsid w:val="00B65A98"/>
    <w:rsid w:val="00E37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0EDB5583D54741B05A0615AC25AA78">
    <w:name w:val="150EDB5583D54741B05A0615AC25AA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673F29-AF26-4EC7-8C88-F3F703C8A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4</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Lab - Research Broadband Internet Access Technologies</vt:lpstr>
    </vt:vector>
  </TitlesOfParts>
  <Company>Cisco Systems, Inc.</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Research Broadband Internet Access Technologies</dc:title>
  <dc:creator>SP</dc:creator>
  <dc:description>2017</dc:description>
  <cp:lastModifiedBy>Suk-Yi Pennock -X (spennock - UNICON INC at Cisco)</cp:lastModifiedBy>
  <cp:revision>3</cp:revision>
  <cp:lastPrinted>2019-11-26T04:34:00Z</cp:lastPrinted>
  <dcterms:created xsi:type="dcterms:W3CDTF">2019-11-27T17:11:00Z</dcterms:created>
  <dcterms:modified xsi:type="dcterms:W3CDTF">2019-11-27T17:12:00Z</dcterms:modified>
</cp:coreProperties>
</file>