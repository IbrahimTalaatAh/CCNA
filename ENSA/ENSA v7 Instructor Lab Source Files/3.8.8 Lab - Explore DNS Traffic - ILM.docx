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3AE0B" w14:textId="77777777" w:rsidR="004D36D7" w:rsidRPr="00FD4A68" w:rsidRDefault="007E660E" w:rsidP="00E64443">
      <w:pPr>
        <w:pStyle w:val="Title"/>
        <w:rPr>
          <w:rStyle w:val="LabTitleInstVersred"/>
          <w:b/>
          <w:color w:val="auto"/>
        </w:rPr>
      </w:pPr>
      <w:sdt>
        <w:sdtPr>
          <w:rPr>
            <w:b w:val="0"/>
            <w:color w:val="EE0000"/>
          </w:rPr>
          <w:alias w:val="Title"/>
          <w:tag w:val=""/>
          <w:id w:val="-487021785"/>
          <w:placeholder>
            <w:docPart w:val="B399B582587841AA86FFCFD86B9311B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A4DEF">
            <w:t>Lab – Explore DNS Traffic</w:t>
          </w:r>
        </w:sdtContent>
      </w:sdt>
      <w:r w:rsidR="004D36D7" w:rsidRPr="00FD4A68">
        <w:t xml:space="preserve"> </w:t>
      </w:r>
      <w:r w:rsidR="00D84BDA" w:rsidRPr="00FD4A68">
        <w:rPr>
          <w:rStyle w:val="LabTitleInstVersred"/>
        </w:rPr>
        <w:t>(Instructor Version)</w:t>
      </w:r>
    </w:p>
    <w:p w14:paraId="73E8D022"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5859705" w14:textId="77777777" w:rsidR="00535A4E" w:rsidRDefault="00535A4E" w:rsidP="00535A4E">
      <w:pPr>
        <w:pStyle w:val="Heading1"/>
      </w:pPr>
      <w:r>
        <w:t>Objectives</w:t>
      </w:r>
    </w:p>
    <w:p w14:paraId="30FF7F99" w14:textId="77777777" w:rsidR="00535A4E" w:rsidRDefault="00535A4E" w:rsidP="00535A4E">
      <w:pPr>
        <w:pStyle w:val="BodyTextL25Bold"/>
      </w:pPr>
      <w:r>
        <w:t>Part 1: Capture DNS Traffic</w:t>
      </w:r>
    </w:p>
    <w:p w14:paraId="54CECFD2" w14:textId="77777777" w:rsidR="00535A4E" w:rsidRDefault="00535A4E" w:rsidP="00535A4E">
      <w:pPr>
        <w:pStyle w:val="BodyTextL25Bold"/>
      </w:pPr>
      <w:r>
        <w:t>Part 2: Explore DNS Query Traffic</w:t>
      </w:r>
    </w:p>
    <w:p w14:paraId="1D0790D2" w14:textId="77777777" w:rsidR="00535A4E" w:rsidRDefault="00535A4E" w:rsidP="00535A4E">
      <w:pPr>
        <w:pStyle w:val="BodyTextL25Bold"/>
      </w:pPr>
      <w:r>
        <w:t>Part 3: Explore DNS Response Traffic</w:t>
      </w:r>
    </w:p>
    <w:p w14:paraId="464B807C" w14:textId="77777777" w:rsidR="00535A4E" w:rsidRDefault="00535A4E" w:rsidP="00535A4E">
      <w:pPr>
        <w:pStyle w:val="Heading1"/>
      </w:pPr>
      <w:r>
        <w:t>Background / Scenario</w:t>
      </w:r>
    </w:p>
    <w:p w14:paraId="598CF7BA" w14:textId="77777777" w:rsidR="00535A4E" w:rsidRDefault="00535A4E" w:rsidP="00535A4E">
      <w:pPr>
        <w:pStyle w:val="BodyTextL25"/>
      </w:pPr>
      <w:r>
        <w:t>Wireshark is an open source packet capture and analysis tool. Wireshark gives a detailed breakdown of the network protocol stack. Wireshark allows you to filter traffic for network troubleshooting, investigate security issues, and analyze network protocols. Because Wireshark allows you to view the packet details, it can be used as a reconnaissance tool for an attacker.</w:t>
      </w:r>
    </w:p>
    <w:p w14:paraId="10087CE1" w14:textId="77777777" w:rsidR="00535A4E" w:rsidRDefault="00535A4E" w:rsidP="00535A4E">
      <w:pPr>
        <w:pStyle w:val="BodyTextL25"/>
        <w:rPr>
          <w:rFonts w:eastAsia="SimSun"/>
          <w:lang w:eastAsia="zh-CN"/>
        </w:rPr>
      </w:pPr>
      <w:r>
        <w:t>In this lab, you will install Wireshark on a Windows system and use Wireshark to filter for DNS packets and view the details of both DNS query and response packets.</w:t>
      </w:r>
    </w:p>
    <w:p w14:paraId="30AB8334" w14:textId="77777777" w:rsidR="00535A4E" w:rsidRDefault="00535A4E" w:rsidP="00535A4E">
      <w:pPr>
        <w:pStyle w:val="Heading1"/>
        <w:rPr>
          <w:rFonts w:eastAsia="Times New Roman"/>
        </w:rPr>
      </w:pPr>
      <w:r>
        <w:t>Required Resources</w:t>
      </w:r>
    </w:p>
    <w:p w14:paraId="3ED535F6" w14:textId="77777777" w:rsidR="00535A4E" w:rsidRDefault="00535A4E" w:rsidP="00535A4E">
      <w:pPr>
        <w:pStyle w:val="Bulletlevel1"/>
        <w:numPr>
          <w:ilvl w:val="0"/>
          <w:numId w:val="13"/>
        </w:numPr>
        <w:spacing w:before="60" w:after="60" w:line="276" w:lineRule="auto"/>
      </w:pPr>
      <w:r>
        <w:t xml:space="preserve">1 Windows PC with </w:t>
      </w:r>
      <w:r w:rsidR="00EF277A">
        <w:t>i</w:t>
      </w:r>
      <w:r>
        <w:t>nternet access and Wireshark installed</w:t>
      </w:r>
    </w:p>
    <w:p w14:paraId="1483F091" w14:textId="77777777" w:rsidR="00535A4E" w:rsidRDefault="00535A4E" w:rsidP="00535A4E">
      <w:pPr>
        <w:pStyle w:val="InstNoteRedL25"/>
      </w:pPr>
      <w:r>
        <w:rPr>
          <w:b/>
        </w:rPr>
        <w:t>Instructor Note</w:t>
      </w:r>
      <w:r>
        <w:t>: Using a packet sniffer such as Wireshark may be considered a breach of the security policy of the school. It is recommended that permission is obtained before running Wireshark for this lab. If using a packet sniffer such as Wireshark is an issue, the instructor may wish to assign the lab as homework or perform a walk-through demonstration.</w:t>
      </w:r>
    </w:p>
    <w:p w14:paraId="24B0A81E" w14:textId="77777777" w:rsidR="00535A4E" w:rsidRDefault="00535A4E" w:rsidP="00535A4E">
      <w:pPr>
        <w:pStyle w:val="Heading1"/>
      </w:pPr>
      <w:r>
        <w:t>Instructions</w:t>
      </w:r>
    </w:p>
    <w:p w14:paraId="282E5EA4" w14:textId="77777777" w:rsidR="00535A4E" w:rsidRDefault="00535A4E" w:rsidP="00BE54B5">
      <w:pPr>
        <w:pStyle w:val="Heading2"/>
      </w:pPr>
      <w:r>
        <w:t>Capture DNS traffic.</w:t>
      </w:r>
    </w:p>
    <w:p w14:paraId="15F187F5" w14:textId="77777777" w:rsidR="00535A4E" w:rsidRDefault="00535A4E" w:rsidP="00FD375F">
      <w:pPr>
        <w:pStyle w:val="SubStepAlpha"/>
        <w:keepNext/>
      </w:pPr>
      <w:r>
        <w:t xml:space="preserve">Open </w:t>
      </w:r>
      <w:r>
        <w:rPr>
          <w:b/>
        </w:rPr>
        <w:t>Wireshark</w:t>
      </w:r>
      <w:r>
        <w:t xml:space="preserve"> and start a Wireshark capture by double clicking a network interface with traffic.</w:t>
      </w:r>
    </w:p>
    <w:p w14:paraId="6DF97554" w14:textId="77777777" w:rsidR="00BC3043" w:rsidRDefault="00BC3043" w:rsidP="001F7294">
      <w:pPr>
        <w:pStyle w:val="Visual"/>
      </w:pPr>
      <w:r>
        <w:rPr>
          <w:noProof/>
        </w:rPr>
        <w:drawing>
          <wp:inline distT="0" distB="0" distL="0" distR="0" wp14:anchorId="435F9B83" wp14:editId="45DDCF86">
            <wp:extent cx="3866944" cy="2645141"/>
            <wp:effectExtent l="0" t="0" r="635" b="3175"/>
            <wp:docPr id="15" name="Picture 15" descr="This is an image of the initial screen for Wireshark. The initial screen for Wireshark lists the interfaces and the traffic associated with the listed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3497" cy="2656464"/>
                    </a:xfrm>
                    <a:prstGeom prst="rect">
                      <a:avLst/>
                    </a:prstGeom>
                  </pic:spPr>
                </pic:pic>
              </a:graphicData>
            </a:graphic>
          </wp:inline>
        </w:drawing>
      </w:r>
    </w:p>
    <w:p w14:paraId="1617019E" w14:textId="77777777" w:rsidR="002A5E41" w:rsidRDefault="00BC3043" w:rsidP="00FD375F">
      <w:pPr>
        <w:pStyle w:val="SubStepAlpha"/>
      </w:pPr>
      <w:r>
        <w:lastRenderedPageBreak/>
        <w:t xml:space="preserve">At the </w:t>
      </w:r>
      <w:r w:rsidR="00535A4E">
        <w:t xml:space="preserve">Command Prompt, </w:t>
      </w:r>
      <w:r>
        <w:t>enter</w:t>
      </w:r>
      <w:r w:rsidR="00535A4E">
        <w:t xml:space="preserve"> </w:t>
      </w:r>
      <w:r w:rsidR="00535A4E">
        <w:rPr>
          <w:b/>
        </w:rPr>
        <w:t>ipconfig /</w:t>
      </w:r>
      <w:proofErr w:type="spellStart"/>
      <w:r w:rsidR="00535A4E">
        <w:rPr>
          <w:b/>
        </w:rPr>
        <w:t>flushdns</w:t>
      </w:r>
      <w:proofErr w:type="spellEnd"/>
      <w:r w:rsidR="00535A4E">
        <w:t xml:space="preserve"> clear the DNS cache.</w:t>
      </w:r>
    </w:p>
    <w:p w14:paraId="719CFE98" w14:textId="77777777" w:rsidR="007B29C0" w:rsidRDefault="007B29C0" w:rsidP="007B29C0">
      <w:pPr>
        <w:pStyle w:val="CMD"/>
      </w:pPr>
      <w:r>
        <w:t>C:\Us</w:t>
      </w:r>
      <w:r w:rsidR="005D4A0A">
        <w:t>ers\Student</w:t>
      </w:r>
      <w:r>
        <w:t xml:space="preserve">&gt; </w:t>
      </w:r>
      <w:r w:rsidRPr="007B29C0">
        <w:rPr>
          <w:b/>
        </w:rPr>
        <w:t>ipconfig /</w:t>
      </w:r>
      <w:proofErr w:type="spellStart"/>
      <w:r w:rsidRPr="007B29C0">
        <w:rPr>
          <w:b/>
        </w:rPr>
        <w:t>flushdns</w:t>
      </w:r>
      <w:proofErr w:type="spellEnd"/>
    </w:p>
    <w:p w14:paraId="2EE00661" w14:textId="77777777" w:rsidR="007B29C0" w:rsidRDefault="007B29C0" w:rsidP="007B29C0">
      <w:pPr>
        <w:pStyle w:val="CMD"/>
      </w:pPr>
    </w:p>
    <w:p w14:paraId="63618623" w14:textId="77777777" w:rsidR="007B29C0" w:rsidRDefault="007B29C0" w:rsidP="007B29C0">
      <w:pPr>
        <w:pStyle w:val="CMD"/>
      </w:pPr>
      <w:r>
        <w:t>Windows IP Configuration</w:t>
      </w:r>
    </w:p>
    <w:p w14:paraId="2F63D0D2" w14:textId="77777777" w:rsidR="007B29C0" w:rsidRDefault="007B29C0" w:rsidP="007B29C0">
      <w:pPr>
        <w:pStyle w:val="CMD"/>
      </w:pPr>
    </w:p>
    <w:p w14:paraId="234ED58B" w14:textId="77777777" w:rsidR="007B29C0" w:rsidRDefault="007B29C0" w:rsidP="007B29C0">
      <w:pPr>
        <w:pStyle w:val="CMD"/>
      </w:pPr>
      <w:r>
        <w:t>Successfully flushed the DNS Resolver Cache.</w:t>
      </w:r>
    </w:p>
    <w:p w14:paraId="2262F364" w14:textId="77777777" w:rsidR="00535A4E" w:rsidRDefault="00BC3043" w:rsidP="00FD375F">
      <w:pPr>
        <w:pStyle w:val="SubStepAlpha"/>
      </w:pPr>
      <w:r>
        <w:t xml:space="preserve">Enter </w:t>
      </w:r>
      <w:r w:rsidR="00535A4E">
        <w:rPr>
          <w:b/>
        </w:rPr>
        <w:t>nslookup</w:t>
      </w:r>
      <w:r w:rsidR="00535A4E">
        <w:t xml:space="preserve"> </w:t>
      </w:r>
      <w:r>
        <w:t>at the prompt</w:t>
      </w:r>
      <w:r w:rsidR="00535A4E">
        <w:t xml:space="preserve"> to enter the </w:t>
      </w:r>
      <w:r>
        <w:t xml:space="preserve">nslookup </w:t>
      </w:r>
      <w:r w:rsidR="00535A4E">
        <w:t>interactive mode.</w:t>
      </w:r>
    </w:p>
    <w:p w14:paraId="491FF827" w14:textId="0A3C11FE" w:rsidR="002939E5" w:rsidRDefault="00535A4E" w:rsidP="00FD375F">
      <w:pPr>
        <w:pStyle w:val="SubStepAlpha"/>
      </w:pPr>
      <w:r>
        <w:t xml:space="preserve">Enter the domain name of a website. The domain name </w:t>
      </w:r>
      <w:r w:rsidRPr="00FD375F">
        <w:rPr>
          <w:b/>
          <w:bCs/>
        </w:rPr>
        <w:t>www.cisco.com</w:t>
      </w:r>
      <w:r>
        <w:t xml:space="preserve"> is used in this example.</w:t>
      </w:r>
      <w:r w:rsidR="002939E5">
        <w:t xml:space="preserve"> Enter </w:t>
      </w:r>
      <w:r w:rsidR="002939E5" w:rsidRPr="002939E5">
        <w:rPr>
          <w:b/>
        </w:rPr>
        <w:t>www.cisco.com</w:t>
      </w:r>
      <w:r w:rsidR="002939E5">
        <w:t xml:space="preserve"> at the &gt; prompt.</w:t>
      </w:r>
    </w:p>
    <w:p w14:paraId="6A7FCC2D" w14:textId="77777777" w:rsidR="00180D03" w:rsidRPr="00180D03" w:rsidRDefault="00180D03" w:rsidP="00180D03">
      <w:pPr>
        <w:pStyle w:val="CMD"/>
      </w:pPr>
      <w:r w:rsidRPr="00180D03">
        <w:t>C:\Users\</w:t>
      </w:r>
      <w:r>
        <w:t>Student</w:t>
      </w:r>
      <w:r w:rsidRPr="00180D03">
        <w:t>&gt;</w:t>
      </w:r>
      <w:r>
        <w:t xml:space="preserve"> </w:t>
      </w:r>
      <w:r w:rsidRPr="00180D03">
        <w:rPr>
          <w:b/>
        </w:rPr>
        <w:t>nslookup</w:t>
      </w:r>
    </w:p>
    <w:p w14:paraId="43C8DCA6" w14:textId="77777777" w:rsidR="00180D03" w:rsidRPr="00180D03" w:rsidRDefault="00180D03" w:rsidP="00180D03">
      <w:pPr>
        <w:pStyle w:val="CMDOutput"/>
      </w:pPr>
      <w:r w:rsidRPr="00180D03">
        <w:t xml:space="preserve">Default Server:  </w:t>
      </w:r>
      <w:proofErr w:type="spellStart"/>
      <w:r w:rsidRPr="00180D03">
        <w:t>UnKnown</w:t>
      </w:r>
      <w:proofErr w:type="spellEnd"/>
    </w:p>
    <w:p w14:paraId="0BC5A147" w14:textId="77777777" w:rsidR="00180D03" w:rsidRPr="00180D03" w:rsidRDefault="00180D03" w:rsidP="00180D03">
      <w:pPr>
        <w:pStyle w:val="CMDOutput"/>
      </w:pPr>
      <w:r w:rsidRPr="00180D03">
        <w:t>Address:  68.105.28.16</w:t>
      </w:r>
    </w:p>
    <w:p w14:paraId="37C8D385" w14:textId="77777777" w:rsidR="00180D03" w:rsidRPr="00180D03" w:rsidRDefault="00180D03" w:rsidP="00180D03">
      <w:pPr>
        <w:pStyle w:val="CMDOutput"/>
      </w:pPr>
    </w:p>
    <w:p w14:paraId="2E676E08" w14:textId="77777777" w:rsidR="00180D03" w:rsidRPr="00180D03" w:rsidRDefault="00180D03" w:rsidP="00180D03">
      <w:pPr>
        <w:pStyle w:val="CMD"/>
      </w:pPr>
      <w:r w:rsidRPr="00180D03">
        <w:t xml:space="preserve">&gt; </w:t>
      </w:r>
      <w:r w:rsidRPr="00180D03">
        <w:rPr>
          <w:b/>
        </w:rPr>
        <w:t>www.cisco.com</w:t>
      </w:r>
    </w:p>
    <w:p w14:paraId="50F50524" w14:textId="77777777" w:rsidR="00180D03" w:rsidRPr="00180D03" w:rsidRDefault="00180D03" w:rsidP="00180D03">
      <w:pPr>
        <w:pStyle w:val="CMDOutput"/>
      </w:pPr>
      <w:r w:rsidRPr="00180D03">
        <w:t xml:space="preserve">Server:  </w:t>
      </w:r>
      <w:proofErr w:type="spellStart"/>
      <w:r w:rsidRPr="00180D03">
        <w:t>UnKnown</w:t>
      </w:r>
      <w:proofErr w:type="spellEnd"/>
    </w:p>
    <w:p w14:paraId="62D326EB" w14:textId="77777777" w:rsidR="00180D03" w:rsidRPr="00180D03" w:rsidRDefault="00180D03" w:rsidP="00180D03">
      <w:pPr>
        <w:pStyle w:val="CMDOutput"/>
      </w:pPr>
      <w:r w:rsidRPr="00180D03">
        <w:t>Address:  68.105.28.16</w:t>
      </w:r>
    </w:p>
    <w:p w14:paraId="5988F457" w14:textId="77777777" w:rsidR="00180D03" w:rsidRPr="00180D03" w:rsidRDefault="00180D03" w:rsidP="00180D03">
      <w:pPr>
        <w:pStyle w:val="CMDOutput"/>
      </w:pPr>
    </w:p>
    <w:p w14:paraId="761287D1" w14:textId="77777777" w:rsidR="00180D03" w:rsidRPr="00180D03" w:rsidRDefault="00180D03" w:rsidP="00180D03">
      <w:pPr>
        <w:pStyle w:val="CMDOutput"/>
      </w:pPr>
      <w:r w:rsidRPr="00180D03">
        <w:t>Non-authoritative answer:</w:t>
      </w:r>
    </w:p>
    <w:p w14:paraId="3FF15171" w14:textId="77777777" w:rsidR="00180D03" w:rsidRPr="00180D03" w:rsidRDefault="00180D03" w:rsidP="00180D03">
      <w:pPr>
        <w:pStyle w:val="CMDOutput"/>
      </w:pPr>
      <w:r w:rsidRPr="00180D03">
        <w:t>Name:    e2867.dsca.akamaiedge.net</w:t>
      </w:r>
    </w:p>
    <w:p w14:paraId="27CE20E9" w14:textId="77777777" w:rsidR="00180D03" w:rsidRPr="00180D03" w:rsidRDefault="00180D03" w:rsidP="00180D03">
      <w:pPr>
        <w:pStyle w:val="CMDOutput"/>
      </w:pPr>
      <w:r w:rsidRPr="00180D03">
        <w:t>Addresses:  2001:578:28:68</w:t>
      </w:r>
      <w:proofErr w:type="gramStart"/>
      <w:r w:rsidRPr="00180D03">
        <w:t>d::</w:t>
      </w:r>
      <w:proofErr w:type="gramEnd"/>
      <w:r w:rsidRPr="00180D03">
        <w:t>b33</w:t>
      </w:r>
    </w:p>
    <w:p w14:paraId="29D161B6" w14:textId="77777777" w:rsidR="00180D03" w:rsidRPr="00180D03" w:rsidRDefault="00180D03" w:rsidP="00180D03">
      <w:pPr>
        <w:pStyle w:val="CMDOutput"/>
      </w:pPr>
      <w:r w:rsidRPr="00180D03">
        <w:t xml:space="preserve">          </w:t>
      </w:r>
      <w:proofErr w:type="gramStart"/>
      <w:r w:rsidRPr="00180D03">
        <w:t>2001:578:28:685::</w:t>
      </w:r>
      <w:proofErr w:type="gramEnd"/>
      <w:r w:rsidRPr="00180D03">
        <w:t>b33</w:t>
      </w:r>
    </w:p>
    <w:p w14:paraId="609E5F81" w14:textId="77777777" w:rsidR="00180D03" w:rsidRPr="00180D03" w:rsidRDefault="00180D03" w:rsidP="00180D03">
      <w:pPr>
        <w:pStyle w:val="CMDOutput"/>
      </w:pPr>
      <w:r w:rsidRPr="00180D03">
        <w:t xml:space="preserve">          96.7.79.147</w:t>
      </w:r>
    </w:p>
    <w:p w14:paraId="36C2B048" w14:textId="77777777" w:rsidR="00180D03" w:rsidRPr="00180D03" w:rsidRDefault="00180D03" w:rsidP="00180D03">
      <w:pPr>
        <w:pStyle w:val="CMDOutput"/>
      </w:pPr>
      <w:r w:rsidRPr="00180D03">
        <w:t>Aliases:  www.cisco.com</w:t>
      </w:r>
    </w:p>
    <w:p w14:paraId="65F17A85" w14:textId="77777777" w:rsidR="00180D03" w:rsidRPr="00180D03" w:rsidRDefault="00180D03" w:rsidP="00180D03">
      <w:pPr>
        <w:pStyle w:val="CMDOutput"/>
      </w:pPr>
      <w:r w:rsidRPr="00180D03">
        <w:t xml:space="preserve">          www.cisco.com.akadns.net</w:t>
      </w:r>
    </w:p>
    <w:p w14:paraId="7BF61B47" w14:textId="77777777" w:rsidR="00180D03" w:rsidRPr="00180D03" w:rsidRDefault="00180D03" w:rsidP="00180D03">
      <w:pPr>
        <w:pStyle w:val="CMDOutput"/>
      </w:pPr>
      <w:r w:rsidRPr="00180D03">
        <w:t xml:space="preserve">          wwwds.cisco.com.edgekey.net</w:t>
      </w:r>
    </w:p>
    <w:p w14:paraId="2B816044" w14:textId="77777777" w:rsidR="00180D03" w:rsidRPr="00180D03" w:rsidRDefault="00180D03" w:rsidP="00180D03">
      <w:pPr>
        <w:pStyle w:val="CMDOutput"/>
        <w:rPr>
          <w:rFonts w:ascii="Arial" w:hAnsi="Arial"/>
        </w:rPr>
      </w:pPr>
      <w:r w:rsidRPr="00180D03">
        <w:t xml:space="preserve">          wwwds.cisco.com.edgekey.net.globalredir.akadns.net</w:t>
      </w:r>
    </w:p>
    <w:p w14:paraId="1D56D2B8" w14:textId="77777777" w:rsidR="00535A4E" w:rsidRDefault="00BC3043" w:rsidP="00FD375F">
      <w:pPr>
        <w:pStyle w:val="SubStepAlpha"/>
      </w:pPr>
      <w:r>
        <w:t>Enter</w:t>
      </w:r>
      <w:r w:rsidR="00535A4E">
        <w:t xml:space="preserve"> </w:t>
      </w:r>
      <w:r w:rsidR="00535A4E">
        <w:rPr>
          <w:b/>
        </w:rPr>
        <w:t>exit</w:t>
      </w:r>
      <w:r w:rsidR="00535A4E">
        <w:t xml:space="preserve"> when finished</w:t>
      </w:r>
      <w:r w:rsidR="002939E5">
        <w:t xml:space="preserve"> to exit the nslookup interactive mode</w:t>
      </w:r>
      <w:r w:rsidR="00535A4E">
        <w:t>. Close the command prompt.</w:t>
      </w:r>
    </w:p>
    <w:p w14:paraId="4378C9C8" w14:textId="77777777" w:rsidR="00535A4E" w:rsidRDefault="00535A4E" w:rsidP="00FD375F">
      <w:pPr>
        <w:pStyle w:val="SubStepAlpha"/>
      </w:pPr>
      <w:r>
        <w:t xml:space="preserve">Click </w:t>
      </w:r>
      <w:r>
        <w:rPr>
          <w:b/>
        </w:rPr>
        <w:t xml:space="preserve">Stop capturing packets </w:t>
      </w:r>
      <w:r>
        <w:t>to stop the Wireshark capture.</w:t>
      </w:r>
    </w:p>
    <w:p w14:paraId="0BE1C7D7" w14:textId="77777777" w:rsidR="00535A4E" w:rsidRDefault="00535A4E" w:rsidP="00FD375F">
      <w:pPr>
        <w:pStyle w:val="Heading2"/>
      </w:pPr>
      <w:r>
        <w:t>Explore DNS Query Traffic</w:t>
      </w:r>
    </w:p>
    <w:p w14:paraId="6FBC2FD6" w14:textId="77777777" w:rsidR="00535A4E" w:rsidRDefault="00535A4E" w:rsidP="00FD375F">
      <w:pPr>
        <w:pStyle w:val="SubStepAlpha"/>
      </w:pPr>
      <w:r>
        <w:t xml:space="preserve">Observe the traffic captured in the Wireshark Packet List pane. Enter </w:t>
      </w:r>
      <w:proofErr w:type="spellStart"/>
      <w:proofErr w:type="gramStart"/>
      <w:r>
        <w:rPr>
          <w:b/>
        </w:rPr>
        <w:t>udp.port</w:t>
      </w:r>
      <w:proofErr w:type="spellEnd"/>
      <w:proofErr w:type="gramEnd"/>
      <w:r>
        <w:rPr>
          <w:b/>
        </w:rPr>
        <w:t xml:space="preserve"> == 53</w:t>
      </w:r>
      <w:r>
        <w:t xml:space="preserve"> in the filter box and click the arrow (or press enter) to display only DNS packets.</w:t>
      </w:r>
    </w:p>
    <w:p w14:paraId="21840F71" w14:textId="77777777" w:rsidR="00535A4E" w:rsidRDefault="00535A4E" w:rsidP="00FD375F">
      <w:pPr>
        <w:pStyle w:val="SubStepAlpha"/>
      </w:pPr>
      <w:r>
        <w:t>Select the D</w:t>
      </w:r>
      <w:r w:rsidRPr="003C7A3F">
        <w:t>NS p</w:t>
      </w:r>
      <w:r>
        <w:t xml:space="preserve">acket labeled </w:t>
      </w:r>
      <w:r w:rsidRPr="00FD375F">
        <w:rPr>
          <w:b/>
          <w:bCs/>
        </w:rPr>
        <w:t xml:space="preserve">Standard query 0x0002 A </w:t>
      </w:r>
      <w:r w:rsidR="00BC3043" w:rsidRPr="00FD375F">
        <w:rPr>
          <w:b/>
          <w:bCs/>
        </w:rPr>
        <w:t>www.cisco.com</w:t>
      </w:r>
      <w:r>
        <w:t>.</w:t>
      </w:r>
    </w:p>
    <w:p w14:paraId="62512EB3" w14:textId="77777777" w:rsidR="003C7A3F" w:rsidRDefault="003C7A3F" w:rsidP="003C7A3F">
      <w:pPr>
        <w:pStyle w:val="BodyTextL50"/>
        <w:keepNext/>
      </w:pPr>
      <w:r>
        <w:lastRenderedPageBreak/>
        <w:t>In the Packet Details pane, notice this packet has Ethernet II, Internet Protocol Version 4, User Datagram Protocol and Domain Name System (query).</w:t>
      </w:r>
    </w:p>
    <w:p w14:paraId="5F798242" w14:textId="77777777" w:rsidR="00BC3043" w:rsidRDefault="002837B6" w:rsidP="00BC3043">
      <w:pPr>
        <w:pStyle w:val="Visual"/>
      </w:pPr>
      <w:r>
        <w:rPr>
          <w:noProof/>
        </w:rPr>
        <w:drawing>
          <wp:inline distT="0" distB="0" distL="0" distR="0" wp14:anchorId="696F26D6" wp14:editId="6831D3CE">
            <wp:extent cx="5486400" cy="3099708"/>
            <wp:effectExtent l="0" t="0" r="0" b="5715"/>
            <wp:docPr id="27" name="Picture 27" descr="Wireshark packet list pane with udp.port==53 filter on and the line item with Standard query 0x0002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99708"/>
                    </a:xfrm>
                    <a:prstGeom prst="rect">
                      <a:avLst/>
                    </a:prstGeom>
                  </pic:spPr>
                </pic:pic>
              </a:graphicData>
            </a:graphic>
          </wp:inline>
        </w:drawing>
      </w:r>
    </w:p>
    <w:p w14:paraId="53871A22" w14:textId="77777777" w:rsidR="00535A4E" w:rsidRDefault="00535A4E" w:rsidP="00FD375F">
      <w:pPr>
        <w:pStyle w:val="SubStepAlpha"/>
      </w:pPr>
      <w:r>
        <w:t xml:space="preserve">Expand </w:t>
      </w:r>
      <w:r>
        <w:rPr>
          <w:b/>
        </w:rPr>
        <w:t>Ethernet II</w:t>
      </w:r>
      <w:r>
        <w:t xml:space="preserve"> to view the details. Observe the source and destination fields.</w:t>
      </w:r>
    </w:p>
    <w:p w14:paraId="0102635F" w14:textId="77777777" w:rsidR="00F736EE" w:rsidRDefault="002837B6" w:rsidP="00FD375F">
      <w:pPr>
        <w:pStyle w:val="Visual"/>
        <w:spacing w:after="120"/>
      </w:pPr>
      <w:r w:rsidRPr="00FD375F">
        <w:rPr>
          <w:noProof/>
        </w:rPr>
        <w:drawing>
          <wp:inline distT="0" distB="0" distL="0" distR="0" wp14:anchorId="5A976D89" wp14:editId="7E520997">
            <wp:extent cx="5486400" cy="3099707"/>
            <wp:effectExtent l="0" t="0" r="0" b="5715"/>
            <wp:docPr id="28" name="Picture 28" descr="The Ethernet II heading is expanded in the packet details pane for the line item associated with Standard query 0x0002 A www.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99707"/>
                    </a:xfrm>
                    <a:prstGeom prst="rect">
                      <a:avLst/>
                    </a:prstGeom>
                  </pic:spPr>
                </pic:pic>
              </a:graphicData>
            </a:graphic>
          </wp:inline>
        </w:drawing>
      </w:r>
    </w:p>
    <w:p w14:paraId="53AADEE5" w14:textId="77777777" w:rsidR="007B29C0" w:rsidRDefault="007B29C0" w:rsidP="00BE54B5">
      <w:pPr>
        <w:pStyle w:val="Heading3"/>
      </w:pPr>
      <w:r>
        <w:t>Question:</w:t>
      </w:r>
    </w:p>
    <w:p w14:paraId="5D35D78D" w14:textId="77777777" w:rsidR="00535A4E" w:rsidRDefault="00535A4E" w:rsidP="004C4DA6">
      <w:pPr>
        <w:pStyle w:val="BodyTextL50"/>
        <w:keepNext/>
        <w:spacing w:before="0"/>
      </w:pPr>
      <w:r>
        <w:t>What are the source and destination MAC addresses? Which network interfaces are these MAC addresses associated with?</w:t>
      </w:r>
    </w:p>
    <w:p w14:paraId="759B11CA" w14:textId="77777777" w:rsidR="00535A4E" w:rsidRDefault="007B29C0" w:rsidP="007B29C0">
      <w:pPr>
        <w:pStyle w:val="AnswerLineL50"/>
      </w:pPr>
      <w:r>
        <w:t>Type your answers here.</w:t>
      </w:r>
    </w:p>
    <w:p w14:paraId="59065CDB" w14:textId="77777777" w:rsidR="00535A4E" w:rsidRDefault="00535A4E" w:rsidP="00535A4E">
      <w:pPr>
        <w:pStyle w:val="BodyTextL50"/>
        <w:rPr>
          <w:rStyle w:val="AnswerGray"/>
        </w:rPr>
      </w:pPr>
      <w:r>
        <w:rPr>
          <w:rStyle w:val="AnswerGray"/>
        </w:rPr>
        <w:lastRenderedPageBreak/>
        <w:t>In this example, the source MAC address is associated with the NIC on the PC and the destination MAC address is associated with the default gateway. If there is a local DNS server, the destination MAC address would be the MAC address of the local DNS server.</w:t>
      </w:r>
    </w:p>
    <w:p w14:paraId="64251BBE" w14:textId="745C09A2" w:rsidR="00535A4E" w:rsidRDefault="00535A4E" w:rsidP="00BE037F">
      <w:pPr>
        <w:pStyle w:val="SubStepAlpha"/>
        <w:keepNext/>
      </w:pPr>
      <w:r>
        <w:t xml:space="preserve">Expand </w:t>
      </w:r>
      <w:r>
        <w:rPr>
          <w:b/>
        </w:rPr>
        <w:t>Internet Protocol Version 4</w:t>
      </w:r>
      <w:r>
        <w:t>. Observe the source and destination IPv4 addresses.</w:t>
      </w:r>
    </w:p>
    <w:p w14:paraId="7EA62E39" w14:textId="77777777" w:rsidR="00F736EE" w:rsidRDefault="002837B6" w:rsidP="00F736EE">
      <w:pPr>
        <w:pStyle w:val="Visual"/>
      </w:pPr>
      <w:r>
        <w:rPr>
          <w:noProof/>
        </w:rPr>
        <w:drawing>
          <wp:inline distT="0" distB="0" distL="0" distR="0" wp14:anchorId="2C46EA7B" wp14:editId="379E37A4">
            <wp:extent cx="5486400" cy="3230336"/>
            <wp:effectExtent l="0" t="0" r="0" b="8255"/>
            <wp:docPr id="29" name="Picture 29" descr="The Internet Protocol Version 4 heading is expanded in the packet details pane for the line item associated with Standard query 0x0002 A www.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230336"/>
                    </a:xfrm>
                    <a:prstGeom prst="rect">
                      <a:avLst/>
                    </a:prstGeom>
                  </pic:spPr>
                </pic:pic>
              </a:graphicData>
            </a:graphic>
          </wp:inline>
        </w:drawing>
      </w:r>
    </w:p>
    <w:p w14:paraId="4848379E" w14:textId="77777777" w:rsidR="00535A4E" w:rsidRDefault="007B29C0" w:rsidP="00D652E2">
      <w:pPr>
        <w:pStyle w:val="Heading3"/>
      </w:pPr>
      <w:r>
        <w:t>Question:</w:t>
      </w:r>
    </w:p>
    <w:p w14:paraId="158A8C6E" w14:textId="77777777" w:rsidR="00535A4E" w:rsidRDefault="00535A4E" w:rsidP="004C4DA6">
      <w:pPr>
        <w:pStyle w:val="BodyTextL50"/>
        <w:spacing w:before="0"/>
      </w:pPr>
      <w:r>
        <w:t>What are the source and destination IP addresses? Which network interfaces are these IP addresses associated with?</w:t>
      </w:r>
    </w:p>
    <w:p w14:paraId="7F3A1E3D" w14:textId="77777777" w:rsidR="00535A4E" w:rsidRDefault="007B29C0" w:rsidP="007B29C0">
      <w:pPr>
        <w:pStyle w:val="AnswerLineL50"/>
      </w:pPr>
      <w:r>
        <w:t>Type your answers here.</w:t>
      </w:r>
    </w:p>
    <w:p w14:paraId="73A718E5" w14:textId="77777777" w:rsidR="00535A4E" w:rsidRDefault="00535A4E" w:rsidP="00535A4E">
      <w:pPr>
        <w:pStyle w:val="BodyTextL50"/>
        <w:rPr>
          <w:rStyle w:val="AnswerGray"/>
        </w:rPr>
      </w:pPr>
      <w:r>
        <w:rPr>
          <w:rStyle w:val="AnswerGray"/>
        </w:rPr>
        <w:t xml:space="preserve">In this example, the source IP address is associated with the NIC on the PC and the destination IP address is associated with the </w:t>
      </w:r>
      <w:r w:rsidR="00DB1BCB">
        <w:rPr>
          <w:rStyle w:val="AnswerGray"/>
        </w:rPr>
        <w:t>DNS server</w:t>
      </w:r>
      <w:r>
        <w:rPr>
          <w:rStyle w:val="AnswerGray"/>
        </w:rPr>
        <w:t>.</w:t>
      </w:r>
    </w:p>
    <w:p w14:paraId="6C730A71" w14:textId="77777777" w:rsidR="00535A4E" w:rsidRDefault="00535A4E" w:rsidP="00FD375F">
      <w:pPr>
        <w:pStyle w:val="SubStepNum"/>
        <w:keepNext/>
      </w:pPr>
      <w:r>
        <w:lastRenderedPageBreak/>
        <w:t xml:space="preserve">Expand the </w:t>
      </w:r>
      <w:r>
        <w:rPr>
          <w:b/>
        </w:rPr>
        <w:t>User Datagram Protocol</w:t>
      </w:r>
      <w:r>
        <w:t>. Observe the source and destination ports.</w:t>
      </w:r>
    </w:p>
    <w:p w14:paraId="146477A1" w14:textId="77777777" w:rsidR="00535A4E" w:rsidRDefault="002837B6" w:rsidP="00FD375F">
      <w:pPr>
        <w:pStyle w:val="Visual"/>
        <w:spacing w:after="120"/>
      </w:pPr>
      <w:r>
        <w:rPr>
          <w:noProof/>
        </w:rPr>
        <w:drawing>
          <wp:inline distT="0" distB="0" distL="0" distR="0" wp14:anchorId="4BC968F1" wp14:editId="08CBC1A4">
            <wp:extent cx="5486400" cy="3099707"/>
            <wp:effectExtent l="0" t="0" r="0" b="5715"/>
            <wp:docPr id="30" name="Picture 30" descr="The User Datagram Protocol heading is expanded in the packet details pane for the line item associated with Standard query 0x0002 A www.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99707"/>
                    </a:xfrm>
                    <a:prstGeom prst="rect">
                      <a:avLst/>
                    </a:prstGeom>
                  </pic:spPr>
                </pic:pic>
              </a:graphicData>
            </a:graphic>
          </wp:inline>
        </w:drawing>
      </w:r>
    </w:p>
    <w:p w14:paraId="6D4E2896" w14:textId="77777777" w:rsidR="007B29C0" w:rsidRDefault="007B29C0" w:rsidP="00D652E2">
      <w:pPr>
        <w:pStyle w:val="Heading3"/>
      </w:pPr>
      <w:r>
        <w:t>Question:</w:t>
      </w:r>
    </w:p>
    <w:p w14:paraId="6A77FF2C" w14:textId="77777777" w:rsidR="00535A4E" w:rsidRDefault="00535A4E" w:rsidP="00FD375F">
      <w:pPr>
        <w:pStyle w:val="BodyTextL75"/>
      </w:pPr>
      <w:r>
        <w:t>What are the source and destination ports? What is the default DNS port number?</w:t>
      </w:r>
    </w:p>
    <w:p w14:paraId="18851E6B" w14:textId="77777777" w:rsidR="00535A4E" w:rsidRDefault="007B29C0" w:rsidP="00FD375F">
      <w:pPr>
        <w:pStyle w:val="AnswerLineL75"/>
      </w:pPr>
      <w:r>
        <w:t>Type your answers here.</w:t>
      </w:r>
    </w:p>
    <w:p w14:paraId="45ECA3C5" w14:textId="77777777" w:rsidR="00535A4E" w:rsidRDefault="00535A4E" w:rsidP="00FD375F">
      <w:pPr>
        <w:pStyle w:val="BodyTextL75"/>
        <w:rPr>
          <w:rStyle w:val="AnswerGray"/>
        </w:rPr>
      </w:pPr>
      <w:r>
        <w:rPr>
          <w:rStyle w:val="AnswerGray"/>
        </w:rPr>
        <w:t>The source port number is 5</w:t>
      </w:r>
      <w:r w:rsidR="00A13849">
        <w:rPr>
          <w:rStyle w:val="AnswerGray"/>
        </w:rPr>
        <w:t>8461</w:t>
      </w:r>
      <w:r>
        <w:rPr>
          <w:rStyle w:val="AnswerGray"/>
        </w:rPr>
        <w:t xml:space="preserve"> and the destination port is 53, which is the default DNS port number.</w:t>
      </w:r>
    </w:p>
    <w:p w14:paraId="22539F8C" w14:textId="77777777" w:rsidR="00535A4E" w:rsidRDefault="00535A4E" w:rsidP="00AF61F9">
      <w:pPr>
        <w:pStyle w:val="SubStepNum"/>
      </w:pPr>
      <w:r>
        <w:t xml:space="preserve">Open a Command Prompt and enter </w:t>
      </w:r>
      <w:r w:rsidRPr="00B81C04">
        <w:rPr>
          <w:b/>
        </w:rPr>
        <w:t>arp –a</w:t>
      </w:r>
      <w:r>
        <w:t xml:space="preserve"> and </w:t>
      </w:r>
      <w:r w:rsidRPr="00B81C04">
        <w:rPr>
          <w:b/>
        </w:rPr>
        <w:t>ipconfig /all</w:t>
      </w:r>
      <w:r>
        <w:t xml:space="preserve"> to record the MAC and IP addresses of the PC.</w:t>
      </w:r>
    </w:p>
    <w:p w14:paraId="4CA6E331" w14:textId="77777777" w:rsidR="007B29C0" w:rsidRDefault="007B29C0" w:rsidP="00FD375F">
      <w:pPr>
        <w:pStyle w:val="CMDL75"/>
      </w:pPr>
      <w:r>
        <w:t xml:space="preserve">C:\Users\Student&gt; </w:t>
      </w:r>
      <w:r w:rsidRPr="00DB1BCB">
        <w:rPr>
          <w:b/>
        </w:rPr>
        <w:t>arp -a</w:t>
      </w:r>
    </w:p>
    <w:p w14:paraId="3966A472" w14:textId="77777777" w:rsidR="00DB1BCB" w:rsidRDefault="00DB1BCB" w:rsidP="00AF61F9">
      <w:pPr>
        <w:pStyle w:val="CMDOutputL75"/>
      </w:pPr>
    </w:p>
    <w:p w14:paraId="31BF747E" w14:textId="77777777" w:rsidR="00DB1BCB" w:rsidRDefault="00DB1BCB" w:rsidP="00AF61F9">
      <w:pPr>
        <w:pStyle w:val="CMDOutputL75"/>
      </w:pPr>
      <w:r>
        <w:t>Interface: 192.168.1.10 --- 0x4</w:t>
      </w:r>
    </w:p>
    <w:p w14:paraId="18E4DFC4" w14:textId="77777777" w:rsidR="00DB1BCB" w:rsidRDefault="00DB1BCB" w:rsidP="00AF61F9">
      <w:pPr>
        <w:pStyle w:val="CMDOutputL75"/>
      </w:pPr>
      <w:r>
        <w:t xml:space="preserve">  Internet Address      Physical Address      Type</w:t>
      </w:r>
    </w:p>
    <w:p w14:paraId="1F691B73" w14:textId="77777777" w:rsidR="00DB1BCB" w:rsidRDefault="00DB1BCB" w:rsidP="00AF61F9">
      <w:pPr>
        <w:pStyle w:val="CMDOutputL75"/>
      </w:pPr>
      <w:r>
        <w:t xml:space="preserve">  192.168.1.1           cc-40-d0-18-a6-81     dynamic</w:t>
      </w:r>
    </w:p>
    <w:p w14:paraId="1E4EDBED" w14:textId="77777777" w:rsidR="00DB1BCB" w:rsidRDefault="00DB1BCB" w:rsidP="00AF61F9">
      <w:pPr>
        <w:pStyle w:val="CMDOutputL75"/>
      </w:pPr>
      <w:r>
        <w:t xml:space="preserve">  192.168.1.122         b0-a7-37-46-70-bb     dynamic</w:t>
      </w:r>
    </w:p>
    <w:p w14:paraId="5257E212" w14:textId="77777777" w:rsidR="00DB1BCB" w:rsidRDefault="00DB1BCB" w:rsidP="00AF61F9">
      <w:pPr>
        <w:pStyle w:val="CMDOutputL75"/>
      </w:pPr>
      <w:r>
        <w:t xml:space="preserve">  192.168.1.255         ff-ff-ff-ff-ff-ff     static</w:t>
      </w:r>
    </w:p>
    <w:p w14:paraId="1088B79D" w14:textId="77777777" w:rsidR="00DB1BCB" w:rsidRDefault="00DB1BCB" w:rsidP="00AF61F9">
      <w:pPr>
        <w:pStyle w:val="CMDOutputL75"/>
      </w:pPr>
      <w:r>
        <w:t xml:space="preserve">  224.0.0.22            01-00-5e-00-00-16     static</w:t>
      </w:r>
    </w:p>
    <w:p w14:paraId="67F8CB2A" w14:textId="77777777" w:rsidR="00DB1BCB" w:rsidRDefault="00DB1BCB" w:rsidP="00AF61F9">
      <w:pPr>
        <w:pStyle w:val="CMDOutputL75"/>
      </w:pPr>
      <w:r>
        <w:t xml:space="preserve">  224.0.0.252           01-00-5e-00-00-fc     static</w:t>
      </w:r>
    </w:p>
    <w:p w14:paraId="4E96EEE3" w14:textId="77777777" w:rsidR="00DB1BCB" w:rsidRDefault="00DB1BCB" w:rsidP="00AF61F9">
      <w:pPr>
        <w:pStyle w:val="CMDOutputL75"/>
      </w:pPr>
      <w:r>
        <w:t xml:space="preserve">  239.255.255.250       01-00-5e-7f-ff-fa     static</w:t>
      </w:r>
    </w:p>
    <w:p w14:paraId="0F575222" w14:textId="77777777" w:rsidR="007B29C0" w:rsidRDefault="00DB1BCB" w:rsidP="00AF61F9">
      <w:pPr>
        <w:pStyle w:val="CMDOutputL75"/>
      </w:pPr>
      <w:r>
        <w:t xml:space="preserve">  255.255.255.255       ff-ff-ff-ff-ff-ff     static</w:t>
      </w:r>
    </w:p>
    <w:p w14:paraId="23F6A9C3" w14:textId="77777777" w:rsidR="00A13849" w:rsidRDefault="00A13849" w:rsidP="00AF61F9">
      <w:pPr>
        <w:pStyle w:val="CMDOutputL75"/>
      </w:pPr>
    </w:p>
    <w:p w14:paraId="48DB5549" w14:textId="77777777" w:rsidR="007B29C0" w:rsidRDefault="007B29C0" w:rsidP="00FD375F">
      <w:pPr>
        <w:pStyle w:val="CMDL75"/>
      </w:pPr>
      <w:r>
        <w:t xml:space="preserve">C:\Users\Studuent&gt; </w:t>
      </w:r>
      <w:r w:rsidRPr="007B29C0">
        <w:rPr>
          <w:b/>
        </w:rPr>
        <w:t>ipconfig /all</w:t>
      </w:r>
    </w:p>
    <w:p w14:paraId="2163BB3F" w14:textId="77777777" w:rsidR="007B29C0" w:rsidRDefault="007B29C0" w:rsidP="00AF61F9">
      <w:pPr>
        <w:pStyle w:val="CMDOutputL75"/>
      </w:pPr>
    </w:p>
    <w:p w14:paraId="0A131EAE" w14:textId="77777777" w:rsidR="00A13849" w:rsidRDefault="00A13849" w:rsidP="00AF61F9">
      <w:pPr>
        <w:pStyle w:val="CMDOutputL75"/>
      </w:pPr>
      <w:r>
        <w:t>Windows IP Configuration</w:t>
      </w:r>
    </w:p>
    <w:p w14:paraId="1A8CB4EE" w14:textId="77777777" w:rsidR="00A13849" w:rsidRDefault="00A13849" w:rsidP="00AF61F9">
      <w:pPr>
        <w:pStyle w:val="CMDOutputL75"/>
      </w:pPr>
    </w:p>
    <w:p w14:paraId="2305DF63" w14:textId="77777777" w:rsidR="00A13849" w:rsidRDefault="00A13849" w:rsidP="00AF61F9">
      <w:pPr>
        <w:pStyle w:val="CMDOutputL75"/>
      </w:pPr>
      <w:r>
        <w:t xml:space="preserve">   Host Name . . . . . . . . . </w:t>
      </w:r>
      <w:proofErr w:type="gramStart"/>
      <w:r>
        <w:t>. . . :</w:t>
      </w:r>
      <w:proofErr w:type="gramEnd"/>
      <w:r>
        <w:t xml:space="preserve"> DESKTOP</w:t>
      </w:r>
    </w:p>
    <w:p w14:paraId="33579309" w14:textId="77777777" w:rsidR="00A13849" w:rsidRDefault="00A13849" w:rsidP="00AF61F9">
      <w:pPr>
        <w:pStyle w:val="CMDOutputL75"/>
      </w:pPr>
      <w:r>
        <w:t xml:space="preserve">   Primary </w:t>
      </w:r>
      <w:proofErr w:type="spellStart"/>
      <w:r>
        <w:t>Dns</w:t>
      </w:r>
      <w:proofErr w:type="spellEnd"/>
      <w:r>
        <w:t xml:space="preserve"> </w:t>
      </w:r>
      <w:proofErr w:type="gramStart"/>
      <w:r>
        <w:t>Suffix  . . .</w:t>
      </w:r>
      <w:proofErr w:type="gramEnd"/>
      <w:r>
        <w:t xml:space="preserve"> . . . . :</w:t>
      </w:r>
    </w:p>
    <w:p w14:paraId="41B09158" w14:textId="77777777" w:rsidR="00A13849" w:rsidRDefault="00A13849" w:rsidP="00AF61F9">
      <w:pPr>
        <w:pStyle w:val="CMDOutputL75"/>
      </w:pPr>
      <w:r>
        <w:lastRenderedPageBreak/>
        <w:t xml:space="preserve">   Node Type . . . . . . . . . </w:t>
      </w:r>
      <w:proofErr w:type="gramStart"/>
      <w:r>
        <w:t>. . . :</w:t>
      </w:r>
      <w:proofErr w:type="gramEnd"/>
      <w:r>
        <w:t xml:space="preserve"> Hybrid</w:t>
      </w:r>
    </w:p>
    <w:p w14:paraId="2DC4A4FA" w14:textId="77777777" w:rsidR="00A13849" w:rsidRDefault="00A13849" w:rsidP="00AF61F9">
      <w:pPr>
        <w:pStyle w:val="CMDOutputL75"/>
      </w:pPr>
      <w:r>
        <w:t xml:space="preserve">   IP Routing Enabled. . . </w:t>
      </w:r>
      <w:proofErr w:type="gramStart"/>
      <w:r>
        <w:t>. . . .</w:t>
      </w:r>
      <w:proofErr w:type="gramEnd"/>
      <w:r>
        <w:t xml:space="preserve"> . : No</w:t>
      </w:r>
    </w:p>
    <w:p w14:paraId="6BF9D3A6" w14:textId="77777777" w:rsidR="00A13849" w:rsidRDefault="00A13849" w:rsidP="00AF61F9">
      <w:pPr>
        <w:pStyle w:val="CMDOutputL75"/>
      </w:pPr>
      <w:r>
        <w:t xml:space="preserve">   WINS Proxy Enabled. . . </w:t>
      </w:r>
      <w:proofErr w:type="gramStart"/>
      <w:r>
        <w:t>. . . .</w:t>
      </w:r>
      <w:proofErr w:type="gramEnd"/>
      <w:r>
        <w:t xml:space="preserve"> . : No</w:t>
      </w:r>
    </w:p>
    <w:p w14:paraId="6A39766C" w14:textId="77777777" w:rsidR="00A13849" w:rsidRDefault="00A13849" w:rsidP="00AF61F9">
      <w:pPr>
        <w:pStyle w:val="CMDOutputL75"/>
      </w:pPr>
    </w:p>
    <w:p w14:paraId="3980F576" w14:textId="77777777" w:rsidR="00A13849" w:rsidRDefault="00A13849" w:rsidP="00AF61F9">
      <w:pPr>
        <w:pStyle w:val="CMDOutputL75"/>
      </w:pPr>
      <w:r>
        <w:t>Ethernet adapter Ethernet:</w:t>
      </w:r>
    </w:p>
    <w:p w14:paraId="23557CBF" w14:textId="77777777" w:rsidR="00A13849" w:rsidRDefault="00A13849" w:rsidP="00AF61F9">
      <w:pPr>
        <w:pStyle w:val="CMDOutputL75"/>
      </w:pPr>
    </w:p>
    <w:p w14:paraId="219F6CCD" w14:textId="77777777" w:rsidR="00A13849" w:rsidRDefault="00A13849" w:rsidP="00AF61F9">
      <w:pPr>
        <w:pStyle w:val="CMDOutputL75"/>
      </w:pPr>
      <w:r>
        <w:t xml:space="preserve">   Connection-specific DNS </w:t>
      </w:r>
      <w:proofErr w:type="gramStart"/>
      <w:r>
        <w:t>Suffix  .</w:t>
      </w:r>
      <w:proofErr w:type="gramEnd"/>
      <w:r>
        <w:t xml:space="preserve"> :</w:t>
      </w:r>
    </w:p>
    <w:p w14:paraId="7C1DBDE6" w14:textId="77777777" w:rsidR="00A13849" w:rsidRDefault="00A13849" w:rsidP="00AF61F9">
      <w:pPr>
        <w:pStyle w:val="CMDOutputL75"/>
      </w:pPr>
      <w:r>
        <w:t xml:space="preserve">   Description . . . . . . </w:t>
      </w:r>
      <w:proofErr w:type="gramStart"/>
      <w:r>
        <w:t>. . . .</w:t>
      </w:r>
      <w:proofErr w:type="gramEnd"/>
      <w:r>
        <w:t xml:space="preserve"> . : Intel(R) PRO/1000 MT Desktop Adapter</w:t>
      </w:r>
    </w:p>
    <w:p w14:paraId="1C0B210F" w14:textId="77777777" w:rsidR="00A13849" w:rsidRDefault="00A13849" w:rsidP="00AF61F9">
      <w:pPr>
        <w:pStyle w:val="CMDOutputL75"/>
      </w:pPr>
      <w:r>
        <w:t xml:space="preserve">   Physical Address. . . . . . </w:t>
      </w:r>
      <w:proofErr w:type="gramStart"/>
      <w:r>
        <w:t>. . . :</w:t>
      </w:r>
      <w:proofErr w:type="gramEnd"/>
      <w:r>
        <w:t xml:space="preserve"> 08-00-27-80-91-DB</w:t>
      </w:r>
    </w:p>
    <w:p w14:paraId="720003B4" w14:textId="77777777" w:rsidR="00A13849" w:rsidRDefault="00A13849" w:rsidP="00AF61F9">
      <w:pPr>
        <w:pStyle w:val="CMDOutputL75"/>
      </w:pPr>
      <w:r>
        <w:t xml:space="preserve">   DHCP Enabled. . . . . . </w:t>
      </w:r>
      <w:proofErr w:type="gramStart"/>
      <w:r>
        <w:t>. . . .</w:t>
      </w:r>
      <w:proofErr w:type="gramEnd"/>
      <w:r>
        <w:t xml:space="preserve"> . : Yes</w:t>
      </w:r>
    </w:p>
    <w:p w14:paraId="059B06A2" w14:textId="77777777" w:rsidR="00A13849" w:rsidRDefault="00A13849" w:rsidP="00AF61F9">
      <w:pPr>
        <w:pStyle w:val="CMDOutputL75"/>
      </w:pPr>
      <w:r>
        <w:t xml:space="preserve">   Autoconfiguration Enabled </w:t>
      </w:r>
      <w:proofErr w:type="gramStart"/>
      <w:r>
        <w:t>. . . .</w:t>
      </w:r>
      <w:proofErr w:type="gramEnd"/>
      <w:r>
        <w:t xml:space="preserve"> : Yes</w:t>
      </w:r>
    </w:p>
    <w:p w14:paraId="275A1A3E" w14:textId="77777777" w:rsidR="00A13849" w:rsidRDefault="00A13849" w:rsidP="00AF61F9">
      <w:pPr>
        <w:pStyle w:val="CMDOutputL75"/>
      </w:pPr>
      <w:r>
        <w:t xml:space="preserve">   Link-local IPv6 Address </w:t>
      </w:r>
      <w:proofErr w:type="gramStart"/>
      <w:r>
        <w:t>. . . .</w:t>
      </w:r>
      <w:proofErr w:type="gramEnd"/>
      <w:r>
        <w:t xml:space="preserve"> . : fe80::d829:6d18:e229:a705%4(Preferred)</w:t>
      </w:r>
    </w:p>
    <w:p w14:paraId="46AD8880" w14:textId="77777777" w:rsidR="00A13849" w:rsidRDefault="00A13849" w:rsidP="00AF61F9">
      <w:pPr>
        <w:pStyle w:val="CMDOutputL75"/>
      </w:pPr>
      <w:r>
        <w:t xml:space="preserve">   IPv4 Address. . . . . . </w:t>
      </w:r>
      <w:proofErr w:type="gramStart"/>
      <w:r>
        <w:t>. . . .</w:t>
      </w:r>
      <w:proofErr w:type="gramEnd"/>
      <w:r>
        <w:t xml:space="preserve"> . : 192.168.1.10(Preferred)</w:t>
      </w:r>
    </w:p>
    <w:p w14:paraId="0A5A7763" w14:textId="77777777" w:rsidR="00A13849" w:rsidRDefault="00A13849" w:rsidP="00AF61F9">
      <w:pPr>
        <w:pStyle w:val="CMDOutputL75"/>
      </w:pPr>
      <w:r>
        <w:t xml:space="preserve">   Subnet Mask . . . . . . </w:t>
      </w:r>
      <w:proofErr w:type="gramStart"/>
      <w:r>
        <w:t>. . . .</w:t>
      </w:r>
      <w:proofErr w:type="gramEnd"/>
      <w:r>
        <w:t xml:space="preserve"> . : 255.255.255.0</w:t>
      </w:r>
    </w:p>
    <w:p w14:paraId="4BA2BF1F" w14:textId="77777777" w:rsidR="00A13849" w:rsidRDefault="00A13849" w:rsidP="00AF61F9">
      <w:pPr>
        <w:pStyle w:val="CMDOutputL75"/>
      </w:pPr>
      <w:r>
        <w:t xml:space="preserve">   Lease Obtained. . . . . . </w:t>
      </w:r>
      <w:proofErr w:type="gramStart"/>
      <w:r>
        <w:t>. . . .</w:t>
      </w:r>
      <w:proofErr w:type="gramEnd"/>
      <w:r>
        <w:t xml:space="preserve"> : Tuesday, August 20, 2019 5:39:51 PM</w:t>
      </w:r>
    </w:p>
    <w:p w14:paraId="3D8ADDE8" w14:textId="77777777" w:rsidR="00A13849" w:rsidRDefault="00A13849" w:rsidP="00AF61F9">
      <w:pPr>
        <w:pStyle w:val="CMDOutputL75"/>
      </w:pPr>
      <w:r>
        <w:t xml:space="preserve">   Lease Expires . . . . . . </w:t>
      </w:r>
      <w:proofErr w:type="gramStart"/>
      <w:r>
        <w:t>. . . .</w:t>
      </w:r>
      <w:proofErr w:type="gramEnd"/>
      <w:r>
        <w:t xml:space="preserve"> : Wednesday, August 21, 2019 5:39:50 PM</w:t>
      </w:r>
    </w:p>
    <w:p w14:paraId="136FD85D" w14:textId="77777777" w:rsidR="00A13849" w:rsidRDefault="00A13849" w:rsidP="00AF61F9">
      <w:pPr>
        <w:pStyle w:val="CMDOutputL75"/>
      </w:pPr>
      <w:r>
        <w:t xml:space="preserve">   Default Gateway . . . . . . </w:t>
      </w:r>
      <w:proofErr w:type="gramStart"/>
      <w:r>
        <w:t>. . . :</w:t>
      </w:r>
      <w:proofErr w:type="gramEnd"/>
      <w:r>
        <w:t xml:space="preserve"> 192.168.1.1</w:t>
      </w:r>
    </w:p>
    <w:p w14:paraId="44CC1B69" w14:textId="77777777" w:rsidR="00A13849" w:rsidRDefault="00A13849" w:rsidP="00AF61F9">
      <w:pPr>
        <w:pStyle w:val="CMDOutputL75"/>
      </w:pPr>
      <w:r>
        <w:t xml:space="preserve">   DHCP Server . . . . . . </w:t>
      </w:r>
      <w:proofErr w:type="gramStart"/>
      <w:r>
        <w:t>. . . .</w:t>
      </w:r>
      <w:proofErr w:type="gramEnd"/>
      <w:r>
        <w:t xml:space="preserve"> . : 192.168.1.1</w:t>
      </w:r>
    </w:p>
    <w:p w14:paraId="65446AC0" w14:textId="77777777" w:rsidR="00A13849" w:rsidRDefault="00A13849" w:rsidP="00AF61F9">
      <w:pPr>
        <w:pStyle w:val="CMDOutputL75"/>
      </w:pPr>
      <w:r>
        <w:t xml:space="preserve">   DHCPv6 IAID . . . . . . </w:t>
      </w:r>
      <w:proofErr w:type="gramStart"/>
      <w:r>
        <w:t>. . . .</w:t>
      </w:r>
      <w:proofErr w:type="gramEnd"/>
      <w:r>
        <w:t xml:space="preserve"> . : 50855975</w:t>
      </w:r>
    </w:p>
    <w:p w14:paraId="0CC03F44" w14:textId="77777777" w:rsidR="00A13849" w:rsidRDefault="00A13849" w:rsidP="00AF61F9">
      <w:pPr>
        <w:pStyle w:val="CMDOutputL75"/>
      </w:pPr>
      <w:r>
        <w:t xml:space="preserve">   DHCPv6 Client DUID. . . </w:t>
      </w:r>
      <w:proofErr w:type="gramStart"/>
      <w:r>
        <w:t>. . . .</w:t>
      </w:r>
      <w:proofErr w:type="gramEnd"/>
      <w:r>
        <w:t xml:space="preserve"> . : 00-01-00-01-24-21-BA-64-08-00-27-80-91-DB</w:t>
      </w:r>
    </w:p>
    <w:p w14:paraId="4647BC50" w14:textId="77777777" w:rsidR="00A13849" w:rsidRDefault="00A13849" w:rsidP="00AF61F9">
      <w:pPr>
        <w:pStyle w:val="CMDOutputL75"/>
      </w:pPr>
      <w:r>
        <w:t xml:space="preserve">   DNS Servers . . . . . . </w:t>
      </w:r>
      <w:proofErr w:type="gramStart"/>
      <w:r>
        <w:t>. . . .</w:t>
      </w:r>
      <w:proofErr w:type="gramEnd"/>
      <w:r>
        <w:t xml:space="preserve"> . : 68.105.28.16</w:t>
      </w:r>
    </w:p>
    <w:p w14:paraId="49103423" w14:textId="77777777" w:rsidR="00A13849" w:rsidRDefault="00A13849" w:rsidP="00AF61F9">
      <w:pPr>
        <w:pStyle w:val="CMDOutputL75"/>
      </w:pPr>
      <w:r>
        <w:t xml:space="preserve">                                       68.105.29.16</w:t>
      </w:r>
    </w:p>
    <w:p w14:paraId="0DACEBD9" w14:textId="77777777" w:rsidR="007B29C0" w:rsidRDefault="00A13849" w:rsidP="00AF61F9">
      <w:pPr>
        <w:pStyle w:val="CMDOutputL75"/>
      </w:pPr>
      <w:r>
        <w:t xml:space="preserve">   NetBIOS over </w:t>
      </w:r>
      <w:proofErr w:type="spellStart"/>
      <w:r>
        <w:t>Tcpip</w:t>
      </w:r>
      <w:proofErr w:type="spellEnd"/>
      <w:r>
        <w:t xml:space="preserve">. . . </w:t>
      </w:r>
      <w:proofErr w:type="gramStart"/>
      <w:r>
        <w:t>. . . .</w:t>
      </w:r>
      <w:proofErr w:type="gramEnd"/>
      <w:r>
        <w:t xml:space="preserve"> . : Enabled</w:t>
      </w:r>
    </w:p>
    <w:p w14:paraId="6DB770BF" w14:textId="77777777" w:rsidR="00D652E2" w:rsidRDefault="00D652E2" w:rsidP="00D652E2">
      <w:pPr>
        <w:pStyle w:val="Heading3"/>
      </w:pPr>
      <w:r>
        <w:t>Question:</w:t>
      </w:r>
    </w:p>
    <w:p w14:paraId="316D3D28" w14:textId="77777777" w:rsidR="00535A4E" w:rsidRDefault="00535A4E" w:rsidP="00AF61F9">
      <w:pPr>
        <w:pStyle w:val="BodyTextL75"/>
      </w:pPr>
      <w:r>
        <w:t xml:space="preserve">Compare the MAC and IP addresses in the Wireshark results to the results from the </w:t>
      </w:r>
      <w:r>
        <w:rPr>
          <w:b/>
        </w:rPr>
        <w:t xml:space="preserve">ipconfig /all </w:t>
      </w:r>
      <w:r>
        <w:t>results. What is your observation?</w:t>
      </w:r>
    </w:p>
    <w:p w14:paraId="46D0056B" w14:textId="77777777" w:rsidR="00535A4E" w:rsidRDefault="0095041D" w:rsidP="00AF61F9">
      <w:pPr>
        <w:pStyle w:val="AnswerLineL75"/>
      </w:pPr>
      <w:r>
        <w:t>Type your answers here.</w:t>
      </w:r>
    </w:p>
    <w:p w14:paraId="356CA433" w14:textId="77777777" w:rsidR="00535A4E" w:rsidRDefault="00535A4E" w:rsidP="00AF61F9">
      <w:pPr>
        <w:pStyle w:val="BodyTextL75"/>
        <w:rPr>
          <w:rStyle w:val="AnswerGray"/>
        </w:rPr>
      </w:pPr>
      <w:r>
        <w:rPr>
          <w:rStyle w:val="AnswerGray"/>
        </w:rPr>
        <w:t>The IP and MAC addresses captured in the Wireshark results are the same as the addresses listed in</w:t>
      </w:r>
      <w:r w:rsidR="003C7A3F">
        <w:rPr>
          <w:rStyle w:val="AnswerGray"/>
        </w:rPr>
        <w:t xml:space="preserve"> arp – a and</w:t>
      </w:r>
      <w:r>
        <w:rPr>
          <w:rStyle w:val="AnswerGray"/>
        </w:rPr>
        <w:t xml:space="preserve"> ipconfig /all command.</w:t>
      </w:r>
    </w:p>
    <w:p w14:paraId="23E41990" w14:textId="77777777" w:rsidR="00535A4E" w:rsidRDefault="00535A4E" w:rsidP="00AF61F9">
      <w:pPr>
        <w:pStyle w:val="SubStepNum"/>
      </w:pPr>
      <w:r>
        <w:t xml:space="preserve">Expand </w:t>
      </w:r>
      <w:r>
        <w:rPr>
          <w:b/>
        </w:rPr>
        <w:t>Domain Name System (query</w:t>
      </w:r>
      <w:r>
        <w:t xml:space="preserve">) in the Packet Details pane. Then expand the </w:t>
      </w:r>
      <w:r>
        <w:rPr>
          <w:b/>
        </w:rPr>
        <w:t xml:space="preserve">Flags </w:t>
      </w:r>
      <w:r>
        <w:t>and</w:t>
      </w:r>
      <w:r>
        <w:rPr>
          <w:b/>
        </w:rPr>
        <w:t xml:space="preserve"> Queries</w:t>
      </w:r>
      <w:r>
        <w:t>.</w:t>
      </w:r>
    </w:p>
    <w:p w14:paraId="00B56569" w14:textId="77777777" w:rsidR="00535A4E" w:rsidRDefault="00535A4E" w:rsidP="00AF61F9">
      <w:pPr>
        <w:pStyle w:val="BodyTextL75"/>
        <w:keepNext/>
      </w:pPr>
      <w:r>
        <w:lastRenderedPageBreak/>
        <w:t>Observe the results. The flag is set to do the query recursively to query for the IP address to www.cisco.com.</w:t>
      </w:r>
    </w:p>
    <w:p w14:paraId="4A00142F" w14:textId="77777777" w:rsidR="003C7A3F" w:rsidRDefault="003C7A3F" w:rsidP="00535A4E">
      <w:pPr>
        <w:pStyle w:val="Visual"/>
      </w:pPr>
      <w:r>
        <w:rPr>
          <w:noProof/>
        </w:rPr>
        <w:drawing>
          <wp:inline distT="0" distB="0" distL="0" distR="0" wp14:anchorId="0BD06D20" wp14:editId="55F70F1C">
            <wp:extent cx="5486400" cy="4198076"/>
            <wp:effectExtent l="0" t="0" r="0" b="0"/>
            <wp:docPr id="33" name="Picture 33" descr="The Domain Name System (query) heading is expanded in the packet details pane for the line item associated with Standard query 0x0002 A www.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198076"/>
                    </a:xfrm>
                    <a:prstGeom prst="rect">
                      <a:avLst/>
                    </a:prstGeom>
                  </pic:spPr>
                </pic:pic>
              </a:graphicData>
            </a:graphic>
          </wp:inline>
        </w:drawing>
      </w:r>
    </w:p>
    <w:p w14:paraId="00131AE8" w14:textId="77777777" w:rsidR="00535A4E" w:rsidRDefault="00535A4E" w:rsidP="004C1B8C">
      <w:pPr>
        <w:pStyle w:val="Heading2"/>
      </w:pPr>
      <w:r>
        <w:lastRenderedPageBreak/>
        <w:t>Explore DNS Response Traffic</w:t>
      </w:r>
    </w:p>
    <w:p w14:paraId="77FBEE53" w14:textId="77777777" w:rsidR="00535A4E" w:rsidRDefault="00535A4E" w:rsidP="00AF61F9">
      <w:pPr>
        <w:pStyle w:val="SubStepAlpha"/>
        <w:keepNext/>
      </w:pPr>
      <w:r>
        <w:t xml:space="preserve">Select the corresponding response DNS packet labeled </w:t>
      </w:r>
      <w:r w:rsidR="008C5EED">
        <w:rPr>
          <w:b/>
        </w:rPr>
        <w:t>Standard query response 0x0002</w:t>
      </w:r>
      <w:r>
        <w:rPr>
          <w:b/>
        </w:rPr>
        <w:t xml:space="preserve"> A www.cisco.com</w:t>
      </w:r>
      <w:r>
        <w:t>.</w:t>
      </w:r>
    </w:p>
    <w:p w14:paraId="16F2E144" w14:textId="77777777" w:rsidR="00535A4E" w:rsidRDefault="00A064AB" w:rsidP="00AF61F9">
      <w:pPr>
        <w:pStyle w:val="Visual"/>
        <w:spacing w:after="120"/>
      </w:pPr>
      <w:r>
        <w:rPr>
          <w:noProof/>
        </w:rPr>
        <w:drawing>
          <wp:inline distT="0" distB="0" distL="0" distR="0" wp14:anchorId="020B7EA4" wp14:editId="0E060869">
            <wp:extent cx="5486400" cy="3099707"/>
            <wp:effectExtent l="0" t="0" r="0" b="5715"/>
            <wp:docPr id="32" name="Picture 32" descr="This image display in the packet list and details panes for the line item associated with Standard query response 0x0002 A www.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8049" cy="3106289"/>
                    </a:xfrm>
                    <a:prstGeom prst="rect">
                      <a:avLst/>
                    </a:prstGeom>
                  </pic:spPr>
                </pic:pic>
              </a:graphicData>
            </a:graphic>
          </wp:inline>
        </w:drawing>
      </w:r>
    </w:p>
    <w:p w14:paraId="7EB8993C" w14:textId="77777777" w:rsidR="0095041D" w:rsidRDefault="0095041D" w:rsidP="004C4DA6">
      <w:pPr>
        <w:pStyle w:val="Heading3"/>
      </w:pPr>
      <w:r>
        <w:t>Questions:</w:t>
      </w:r>
    </w:p>
    <w:p w14:paraId="0ADB8118" w14:textId="77777777" w:rsidR="00535A4E" w:rsidRDefault="00535A4E" w:rsidP="00AF61F9">
      <w:pPr>
        <w:pStyle w:val="BodyTextL50"/>
        <w:spacing w:before="0"/>
      </w:pPr>
      <w:r>
        <w:t>What are the source and destination MAC and IP addresses and port numbers? How do they compare to the addresses in the DNS query packets?</w:t>
      </w:r>
    </w:p>
    <w:p w14:paraId="21F43795" w14:textId="77777777" w:rsidR="00535A4E" w:rsidRDefault="0095041D" w:rsidP="0095041D">
      <w:pPr>
        <w:pStyle w:val="AnswerLineL50"/>
      </w:pPr>
      <w:r>
        <w:t>Type your answers here.</w:t>
      </w:r>
    </w:p>
    <w:p w14:paraId="31051C02" w14:textId="77777777" w:rsidR="00535A4E" w:rsidRDefault="00535A4E" w:rsidP="00535A4E">
      <w:pPr>
        <w:pStyle w:val="BodyTextL50"/>
        <w:rPr>
          <w:shd w:val="clear" w:color="auto" w:fill="BFBFBF"/>
        </w:rPr>
      </w:pPr>
      <w:r>
        <w:rPr>
          <w:rStyle w:val="AnswerGray"/>
        </w:rPr>
        <w:t>The source IP, MAC address, and port number in the query packet are now destination addresses. The destination IP, MAC address, and port number in the query packet are now source addresses.</w:t>
      </w:r>
    </w:p>
    <w:p w14:paraId="2C103A24" w14:textId="77777777" w:rsidR="0095041D" w:rsidRDefault="00535A4E" w:rsidP="00AF61F9">
      <w:pPr>
        <w:pStyle w:val="SubStepAlpha"/>
        <w:keepNext/>
      </w:pPr>
      <w:r>
        <w:lastRenderedPageBreak/>
        <w:t xml:space="preserve">Expand </w:t>
      </w:r>
      <w:r>
        <w:rPr>
          <w:b/>
        </w:rPr>
        <w:t>Domain Name System (response)</w:t>
      </w:r>
      <w:r>
        <w:t xml:space="preserve">. Then expand the </w:t>
      </w:r>
      <w:r>
        <w:rPr>
          <w:b/>
        </w:rPr>
        <w:t>Flags</w:t>
      </w:r>
      <w:r>
        <w:t xml:space="preserve">, </w:t>
      </w:r>
      <w:r>
        <w:rPr>
          <w:b/>
        </w:rPr>
        <w:t>Queries</w:t>
      </w:r>
      <w:r>
        <w:t xml:space="preserve">, and </w:t>
      </w:r>
      <w:r>
        <w:rPr>
          <w:b/>
        </w:rPr>
        <w:t>Answers</w:t>
      </w:r>
      <w:r>
        <w:t>.</w:t>
      </w:r>
      <w:r w:rsidR="00A064AB">
        <w:t xml:space="preserve"> </w:t>
      </w:r>
      <w:r w:rsidR="0095041D">
        <w:t>Observe the results.</w:t>
      </w:r>
    </w:p>
    <w:p w14:paraId="05934083" w14:textId="77777777" w:rsidR="003C7A3F" w:rsidRDefault="003C7A3F" w:rsidP="00AF61F9">
      <w:pPr>
        <w:pStyle w:val="Visual"/>
        <w:spacing w:after="120"/>
      </w:pPr>
      <w:r w:rsidRPr="00AF61F9">
        <w:rPr>
          <w:noProof/>
        </w:rPr>
        <w:drawing>
          <wp:inline distT="0" distB="0" distL="0" distR="0" wp14:anchorId="187D6BC8" wp14:editId="1E9C94A6">
            <wp:extent cx="5486400" cy="4898571"/>
            <wp:effectExtent l="0" t="0" r="0" b="0"/>
            <wp:docPr id="1" name="Picture 1" descr="The Domain Name System (response) heading is expanded in the packet details pane for the line item associated with Standard query response 0x0002 A www.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898571"/>
                    </a:xfrm>
                    <a:prstGeom prst="rect">
                      <a:avLst/>
                    </a:prstGeom>
                  </pic:spPr>
                </pic:pic>
              </a:graphicData>
            </a:graphic>
          </wp:inline>
        </w:drawing>
      </w:r>
    </w:p>
    <w:p w14:paraId="7D1E955D" w14:textId="77777777" w:rsidR="0095041D" w:rsidRDefault="0095041D" w:rsidP="00D652E2">
      <w:pPr>
        <w:pStyle w:val="Heading3"/>
      </w:pPr>
      <w:r>
        <w:t>Question:</w:t>
      </w:r>
    </w:p>
    <w:p w14:paraId="1954FE55" w14:textId="77777777" w:rsidR="00535A4E" w:rsidRDefault="00535A4E" w:rsidP="00AF61F9">
      <w:pPr>
        <w:pStyle w:val="BodyTextL50"/>
        <w:spacing w:before="0"/>
      </w:pPr>
      <w:r>
        <w:t>Can the DN</w:t>
      </w:r>
      <w:r w:rsidR="0095041D">
        <w:t>S server do recursive queries?</w:t>
      </w:r>
    </w:p>
    <w:p w14:paraId="6CADCBEE" w14:textId="77777777" w:rsidR="0095041D" w:rsidRDefault="0095041D" w:rsidP="0095041D">
      <w:pPr>
        <w:pStyle w:val="AnswerLineL50"/>
      </w:pPr>
      <w:r>
        <w:t>Type your answers here.</w:t>
      </w:r>
    </w:p>
    <w:p w14:paraId="62756D7C" w14:textId="77777777" w:rsidR="00535A4E" w:rsidRDefault="00535A4E" w:rsidP="0095041D">
      <w:pPr>
        <w:pStyle w:val="BodyTextL50"/>
        <w:rPr>
          <w:rStyle w:val="AnswerGray"/>
        </w:rPr>
      </w:pPr>
      <w:r>
        <w:rPr>
          <w:rStyle w:val="AnswerGray"/>
        </w:rPr>
        <w:t>Yes, the DNS can handle recursive queries.</w:t>
      </w:r>
    </w:p>
    <w:p w14:paraId="4DF609FC" w14:textId="77777777" w:rsidR="0095041D" w:rsidRDefault="00535A4E" w:rsidP="00AF61F9">
      <w:pPr>
        <w:pStyle w:val="SubStepAlpha"/>
      </w:pPr>
      <w:r>
        <w:t xml:space="preserve">Observe the CNAME and A records in the </w:t>
      </w:r>
      <w:proofErr w:type="gramStart"/>
      <w:r w:rsidR="00EF277A">
        <w:t>a</w:t>
      </w:r>
      <w:r>
        <w:t>nswers</w:t>
      </w:r>
      <w:proofErr w:type="gramEnd"/>
      <w:r>
        <w:t xml:space="preserve"> details.</w:t>
      </w:r>
    </w:p>
    <w:p w14:paraId="72E9DD83" w14:textId="77777777" w:rsidR="0095041D" w:rsidRDefault="0095041D" w:rsidP="00D652E2">
      <w:pPr>
        <w:pStyle w:val="Heading3"/>
      </w:pPr>
      <w:r>
        <w:t>Question:</w:t>
      </w:r>
    </w:p>
    <w:p w14:paraId="10E3EA0C" w14:textId="77777777" w:rsidR="00535A4E" w:rsidRDefault="00535A4E" w:rsidP="004C4DA6">
      <w:pPr>
        <w:pStyle w:val="BodyTextL50"/>
        <w:spacing w:before="0"/>
      </w:pPr>
      <w:r>
        <w:t>How do the results compare to nslookup results?</w:t>
      </w:r>
    </w:p>
    <w:p w14:paraId="129680CA" w14:textId="77777777" w:rsidR="00535A4E" w:rsidRDefault="0095041D" w:rsidP="0095041D">
      <w:pPr>
        <w:pStyle w:val="AnswerLineL50"/>
      </w:pPr>
      <w:r>
        <w:t>Type your answers here.</w:t>
      </w:r>
    </w:p>
    <w:p w14:paraId="32D7823A" w14:textId="77777777" w:rsidR="00535A4E" w:rsidRDefault="00535A4E" w:rsidP="00535A4E">
      <w:pPr>
        <w:pStyle w:val="BodyTextL50"/>
        <w:rPr>
          <w:rStyle w:val="AnswerGray"/>
        </w:rPr>
      </w:pPr>
      <w:r>
        <w:rPr>
          <w:rStyle w:val="AnswerGray"/>
        </w:rPr>
        <w:t>The results in the Wireshark should be the same as the results from nslookup in the Command Prompt.</w:t>
      </w:r>
    </w:p>
    <w:p w14:paraId="10ABB16E" w14:textId="77777777" w:rsidR="00535A4E" w:rsidRDefault="00535A4E" w:rsidP="00535A4E">
      <w:pPr>
        <w:pStyle w:val="Heading1"/>
        <w:numPr>
          <w:ilvl w:val="0"/>
          <w:numId w:val="10"/>
        </w:numPr>
        <w:rPr>
          <w:sz w:val="24"/>
        </w:rPr>
      </w:pPr>
      <w:r>
        <w:lastRenderedPageBreak/>
        <w:t>Reflection</w:t>
      </w:r>
      <w:r w:rsidR="0095041D">
        <w:t xml:space="preserve"> Question</w:t>
      </w:r>
    </w:p>
    <w:p w14:paraId="25C291F1" w14:textId="77777777" w:rsidR="00535A4E" w:rsidRDefault="00535A4E" w:rsidP="00535A4E">
      <w:pPr>
        <w:pStyle w:val="ReflectionQ"/>
        <w:numPr>
          <w:ilvl w:val="1"/>
          <w:numId w:val="10"/>
        </w:numPr>
      </w:pPr>
      <w:r>
        <w:t>From the Wireshark results, what else can you learn about the network when you remove the filter?</w:t>
      </w:r>
    </w:p>
    <w:p w14:paraId="3465A13E" w14:textId="77777777" w:rsidR="00535A4E" w:rsidRDefault="0095041D" w:rsidP="00BE037F">
      <w:pPr>
        <w:pStyle w:val="AnswerLineL25"/>
        <w:spacing w:after="1200"/>
      </w:pPr>
      <w:r>
        <w:t>Type your answers here.</w:t>
      </w:r>
    </w:p>
    <w:p w14:paraId="39E7A76F" w14:textId="77777777" w:rsidR="00535A4E" w:rsidRDefault="00535A4E" w:rsidP="00535A4E">
      <w:pPr>
        <w:pStyle w:val="BodyTextL25"/>
        <w:rPr>
          <w:rStyle w:val="AnswerGray"/>
        </w:rPr>
      </w:pPr>
      <w:r>
        <w:rPr>
          <w:rStyle w:val="AnswerGray"/>
        </w:rPr>
        <w:t>Without the filters, the results display other packets, such as DHCP and ARP. From these packets and the information contained within these packets, you can learn about other devices and their functions within the LAN.</w:t>
      </w:r>
    </w:p>
    <w:p w14:paraId="070F13FC" w14:textId="77777777" w:rsidR="00535A4E" w:rsidRDefault="00535A4E" w:rsidP="00535A4E">
      <w:pPr>
        <w:pStyle w:val="ReflectionQ"/>
        <w:numPr>
          <w:ilvl w:val="1"/>
          <w:numId w:val="10"/>
        </w:numPr>
      </w:pPr>
      <w:r>
        <w:t>How can an attacker use Wireshark to compromise your network security?</w:t>
      </w:r>
    </w:p>
    <w:p w14:paraId="687E6909" w14:textId="77777777" w:rsidR="0095041D" w:rsidRDefault="0095041D" w:rsidP="00BE037F">
      <w:pPr>
        <w:pStyle w:val="AnswerLineL25"/>
        <w:spacing w:after="1200"/>
      </w:pPr>
      <w:r>
        <w:t>Type your answers here.</w:t>
      </w:r>
    </w:p>
    <w:p w14:paraId="54906AD7" w14:textId="57599D6E" w:rsidR="00C162C0" w:rsidRDefault="00535A4E" w:rsidP="00535A4E">
      <w:pPr>
        <w:pStyle w:val="BodyTextL25"/>
        <w:rPr>
          <w:rStyle w:val="AnswerGray"/>
        </w:rPr>
      </w:pPr>
      <w:r>
        <w:rPr>
          <w:rStyle w:val="AnswerGray"/>
        </w:rPr>
        <w:t>An attacker on the LAN can use Wireshark to observe the network traffic and can get sensitive information in the packet details if the traffic is not encrypted.</w:t>
      </w:r>
    </w:p>
    <w:p w14:paraId="23F95DC1" w14:textId="34C84A33" w:rsidR="00D34059" w:rsidRPr="00D34059" w:rsidRDefault="00D34059" w:rsidP="00D34059">
      <w:pPr>
        <w:pStyle w:val="ConfigWindow"/>
      </w:pPr>
      <w:r w:rsidRPr="00D34059">
        <w:t>End of Document</w:t>
      </w:r>
    </w:p>
    <w:sectPr w:rsidR="00D34059" w:rsidRPr="00D34059" w:rsidSect="009C3182">
      <w:headerReference w:type="default"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69DD2" w14:textId="77777777" w:rsidR="007E660E" w:rsidRDefault="007E660E" w:rsidP="00710659">
      <w:pPr>
        <w:spacing w:after="0" w:line="240" w:lineRule="auto"/>
      </w:pPr>
      <w:r>
        <w:separator/>
      </w:r>
    </w:p>
    <w:p w14:paraId="05714733" w14:textId="77777777" w:rsidR="007E660E" w:rsidRDefault="007E660E"/>
  </w:endnote>
  <w:endnote w:type="continuationSeparator" w:id="0">
    <w:p w14:paraId="59916FDE" w14:textId="77777777" w:rsidR="007E660E" w:rsidRDefault="007E660E" w:rsidP="00710659">
      <w:pPr>
        <w:spacing w:after="0" w:line="240" w:lineRule="auto"/>
      </w:pPr>
      <w:r>
        <w:continuationSeparator/>
      </w:r>
    </w:p>
    <w:p w14:paraId="3B7D754F" w14:textId="77777777" w:rsidR="007E660E" w:rsidRDefault="007E66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34E23" w14:textId="2D8EE34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23A03">
          <w:t>2017</w:t>
        </w:r>
      </w:sdtContent>
    </w:sdt>
    <w:r>
      <w:t xml:space="preserve"> - </w:t>
    </w:r>
    <w:r>
      <w:fldChar w:fldCharType="begin"/>
    </w:r>
    <w:r>
      <w:instrText xml:space="preserve"> SAVEDATE  \@ "yyyy"  \* MERGEFORMAT </w:instrText>
    </w:r>
    <w:r>
      <w:fldChar w:fldCharType="separate"/>
    </w:r>
    <w:r w:rsidR="00BE037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976BF">
      <w:rPr>
        <w:b/>
        <w:noProof/>
        <w:szCs w:val="16"/>
      </w:rPr>
      <w:t>10</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976BF">
      <w:rPr>
        <w:b/>
        <w:noProof/>
        <w:szCs w:val="16"/>
      </w:rPr>
      <w:t>10</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A66D1" w14:textId="5276E4C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23A03">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E037F">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C4D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C4DA6">
      <w:rPr>
        <w:b/>
        <w:noProof/>
        <w:szCs w:val="16"/>
      </w:rPr>
      <w:t>10</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68D29" w14:textId="77777777" w:rsidR="007E660E" w:rsidRDefault="007E660E" w:rsidP="00710659">
      <w:pPr>
        <w:spacing w:after="0" w:line="240" w:lineRule="auto"/>
      </w:pPr>
      <w:r>
        <w:separator/>
      </w:r>
    </w:p>
    <w:p w14:paraId="04D23E55" w14:textId="77777777" w:rsidR="007E660E" w:rsidRDefault="007E660E"/>
  </w:footnote>
  <w:footnote w:type="continuationSeparator" w:id="0">
    <w:p w14:paraId="7B8081DC" w14:textId="77777777" w:rsidR="007E660E" w:rsidRDefault="007E660E" w:rsidP="00710659">
      <w:pPr>
        <w:spacing w:after="0" w:line="240" w:lineRule="auto"/>
      </w:pPr>
      <w:r>
        <w:continuationSeparator/>
      </w:r>
    </w:p>
    <w:p w14:paraId="0C02C41E" w14:textId="77777777" w:rsidR="007E660E" w:rsidRDefault="007E66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B399B582587841AA86FFCFD86B9311BD"/>
      </w:placeholder>
      <w:dataBinding w:prefixMappings="xmlns:ns0='http://purl.org/dc/elements/1.1/' xmlns:ns1='http://schemas.openxmlformats.org/package/2006/metadata/core-properties' " w:xpath="/ns1:coreProperties[1]/ns0:title[1]" w:storeItemID="{6C3C8BC8-F283-45AE-878A-BAB7291924A1}"/>
      <w:text/>
    </w:sdtPr>
    <w:sdtEndPr/>
    <w:sdtContent>
      <w:p w14:paraId="28834FAC" w14:textId="77777777" w:rsidR="00926CB2" w:rsidRDefault="009A4DEF" w:rsidP="008402F2">
        <w:pPr>
          <w:pStyle w:val="PageHead"/>
        </w:pPr>
        <w:r>
          <w:t>Lab – Explore DNS Traffic</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1F578" w14:textId="77777777" w:rsidR="00926CB2" w:rsidRDefault="00882B63" w:rsidP="006C3FCF">
    <w:pPr>
      <w:ind w:left="-288"/>
    </w:pPr>
    <w:r>
      <w:rPr>
        <w:noProof/>
      </w:rPr>
      <w:drawing>
        <wp:inline distT="0" distB="0" distL="0" distR="0" wp14:anchorId="17AAFFCE" wp14:editId="16243A0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737416"/>
    <w:multiLevelType w:val="multilevel"/>
    <w:tmpl w:val="7398136E"/>
    <w:lvl w:ilvl="0">
      <w:start w:val="1"/>
      <w:numFmt w:val="decimal"/>
      <w:suff w:val="space"/>
      <w:lvlText w:val="Part %1:"/>
      <w:lvlJc w:val="left"/>
      <w:pPr>
        <w:ind w:left="0" w:firstLine="0"/>
      </w:pPr>
    </w:lvl>
    <w:lvl w:ilvl="1">
      <w:start w:val="1"/>
      <w:numFmt w:val="decimal"/>
      <w:suff w:val="space"/>
      <w:lvlText w:val="Task %2:"/>
      <w:lvlJc w:val="left"/>
      <w:pPr>
        <w:ind w:left="0" w:firstLine="0"/>
      </w:pPr>
    </w:lvl>
    <w:lvl w:ilvl="2">
      <w:start w:val="1"/>
      <w:numFmt w:val="decimal"/>
      <w:suff w:val="space"/>
      <w:lvlText w:val="Step %3:"/>
      <w:lvlJc w:val="left"/>
      <w:pPr>
        <w:ind w:left="0" w:firstLine="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F612DD"/>
    <w:multiLevelType w:val="multilevel"/>
    <w:tmpl w:val="7B1431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D6C175C"/>
    <w:multiLevelType w:val="multilevel"/>
    <w:tmpl w:val="7398136E"/>
    <w:lvl w:ilvl="0">
      <w:start w:val="1"/>
      <w:numFmt w:val="decimal"/>
      <w:suff w:val="space"/>
      <w:lvlText w:val="Part %1:"/>
      <w:lvlJc w:val="left"/>
      <w:pPr>
        <w:ind w:left="0" w:firstLine="0"/>
      </w:pPr>
    </w:lvl>
    <w:lvl w:ilvl="1">
      <w:start w:val="1"/>
      <w:numFmt w:val="decimal"/>
      <w:suff w:val="space"/>
      <w:lvlText w:val="Task %2:"/>
      <w:lvlJc w:val="left"/>
      <w:pPr>
        <w:ind w:left="0" w:firstLine="0"/>
      </w:pPr>
    </w:lvl>
    <w:lvl w:ilvl="2">
      <w:start w:val="1"/>
      <w:numFmt w:val="decimal"/>
      <w:suff w:val="space"/>
      <w:lvlText w:val="Step %3:"/>
      <w:lvlJc w:val="left"/>
      <w:pPr>
        <w:ind w:left="0" w:firstLine="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55F13BD"/>
    <w:multiLevelType w:val="multilevel"/>
    <w:tmpl w:val="7398136E"/>
    <w:lvl w:ilvl="0">
      <w:start w:val="1"/>
      <w:numFmt w:val="decimal"/>
      <w:suff w:val="space"/>
      <w:lvlText w:val="Part %1:"/>
      <w:lvlJc w:val="left"/>
      <w:pPr>
        <w:ind w:left="0" w:firstLine="0"/>
      </w:pPr>
    </w:lvl>
    <w:lvl w:ilvl="1">
      <w:start w:val="1"/>
      <w:numFmt w:val="decimal"/>
      <w:suff w:val="space"/>
      <w:lvlText w:val="Task %2:"/>
      <w:lvlJc w:val="left"/>
      <w:pPr>
        <w:ind w:left="0" w:firstLine="0"/>
      </w:pPr>
    </w:lvl>
    <w:lvl w:ilvl="2">
      <w:start w:val="1"/>
      <w:numFmt w:val="decimal"/>
      <w:suff w:val="space"/>
      <w:lvlText w:val="Step %3:"/>
      <w:lvlJc w:val="left"/>
      <w:pPr>
        <w:ind w:left="0" w:firstLine="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lvl w:ilvl="0">
        <w:start w:val="1"/>
        <w:numFmt w:val="decimal"/>
        <w:suff w:val="space"/>
        <w:lvlText w:val="Part %1:"/>
        <w:lvlJc w:val="left"/>
        <w:pPr>
          <w:ind w:left="0" w:firstLine="0"/>
        </w:pPr>
      </w:lvl>
    </w:lvlOverride>
    <w:lvlOverride w:ilvl="1">
      <w:lvl w:ilvl="1">
        <w:start w:val="1"/>
        <w:numFmt w:val="decimal"/>
        <w:suff w:val="space"/>
        <w:lvlText w:val="Task %2:"/>
        <w:lvlJc w:val="left"/>
        <w:pPr>
          <w:ind w:left="0" w:firstLine="0"/>
        </w:pPr>
      </w:lvl>
    </w:lvlOverride>
    <w:lvlOverride w:ilvl="2">
      <w:lvl w:ilvl="2">
        <w:start w:val="1"/>
        <w:numFmt w:val="decimal"/>
        <w:suff w:val="space"/>
        <w:lvlText w:val="Step %3:"/>
        <w:lvlJc w:val="left"/>
        <w:pPr>
          <w:ind w:left="0" w:firstLine="0"/>
        </w:pPr>
      </w:lvl>
    </w:lvlOverride>
    <w:lvlOverride w:ilvl="3">
      <w:lvl w:ilvl="3">
        <w:start w:val="1"/>
        <w:numFmt w:val="lowerLetter"/>
        <w:lvlText w:val="%4."/>
        <w:lvlJc w:val="left"/>
        <w:pPr>
          <w:tabs>
            <w:tab w:val="num" w:pos="720"/>
          </w:tabs>
          <w:ind w:left="720" w:hanging="360"/>
        </w:pPr>
        <w:rPr>
          <w:b w:val="0"/>
        </w:rPr>
      </w:lvl>
    </w:lvlOverride>
    <w:lvlOverride w:ilvl="4">
      <w:lvl w:ilvl="4">
        <w:start w:val="1"/>
        <w:numFmt w:val="decimal"/>
        <w:lvlText w:val="%5)"/>
        <w:lvlJc w:val="left"/>
        <w:pPr>
          <w:tabs>
            <w:tab w:val="num" w:pos="1080"/>
          </w:tabs>
          <w:ind w:left="108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czMDOxMDA1sTBU0lEKTi0uzszPAykwrAUAXGPthSwAAAA="/>
  </w:docVars>
  <w:rsids>
    <w:rsidRoot w:val="00535A4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234A"/>
    <w:rsid w:val="00103401"/>
    <w:rsid w:val="00103A44"/>
    <w:rsid w:val="00103D36"/>
    <w:rsid w:val="0010436E"/>
    <w:rsid w:val="00107B2B"/>
    <w:rsid w:val="00112AC5"/>
    <w:rsid w:val="001133DD"/>
    <w:rsid w:val="00120CBE"/>
    <w:rsid w:val="00121BAE"/>
    <w:rsid w:val="00125806"/>
    <w:rsid w:val="001261C4"/>
    <w:rsid w:val="00127016"/>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D03"/>
    <w:rsid w:val="00180FBF"/>
    <w:rsid w:val="001813C3"/>
    <w:rsid w:val="00182CF4"/>
    <w:rsid w:val="00186CE1"/>
    <w:rsid w:val="00191F00"/>
    <w:rsid w:val="00192F12"/>
    <w:rsid w:val="00193F14"/>
    <w:rsid w:val="00196CBC"/>
    <w:rsid w:val="0019753E"/>
    <w:rsid w:val="00197614"/>
    <w:rsid w:val="001976BF"/>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294"/>
    <w:rsid w:val="001F7DD8"/>
    <w:rsid w:val="00200242"/>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37B6"/>
    <w:rsid w:val="002939E5"/>
    <w:rsid w:val="00294C8F"/>
    <w:rsid w:val="002A0B2E"/>
    <w:rsid w:val="002A0DC1"/>
    <w:rsid w:val="002A5E4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8A4"/>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40"/>
    <w:rsid w:val="003B256A"/>
    <w:rsid w:val="003B46FC"/>
    <w:rsid w:val="003B5767"/>
    <w:rsid w:val="003B7605"/>
    <w:rsid w:val="003C08AA"/>
    <w:rsid w:val="003C2A7B"/>
    <w:rsid w:val="003C49EF"/>
    <w:rsid w:val="003C6BCA"/>
    <w:rsid w:val="003C7902"/>
    <w:rsid w:val="003C7A3F"/>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7997"/>
    <w:rsid w:val="004B023D"/>
    <w:rsid w:val="004C0909"/>
    <w:rsid w:val="004C1B8C"/>
    <w:rsid w:val="004C3F97"/>
    <w:rsid w:val="004C4DA6"/>
    <w:rsid w:val="004C605D"/>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5A4E"/>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4A0A"/>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87CC0"/>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35DE"/>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5C52"/>
    <w:rsid w:val="00796C25"/>
    <w:rsid w:val="007A287C"/>
    <w:rsid w:val="007A3B2A"/>
    <w:rsid w:val="007B0C9D"/>
    <w:rsid w:val="007B29C0"/>
    <w:rsid w:val="007B5522"/>
    <w:rsid w:val="007C0EE0"/>
    <w:rsid w:val="007C1B71"/>
    <w:rsid w:val="007C2FBB"/>
    <w:rsid w:val="007C7164"/>
    <w:rsid w:val="007C7413"/>
    <w:rsid w:val="007D1984"/>
    <w:rsid w:val="007D2AFE"/>
    <w:rsid w:val="007E3264"/>
    <w:rsid w:val="007E3FEA"/>
    <w:rsid w:val="007E6402"/>
    <w:rsid w:val="007E660E"/>
    <w:rsid w:val="007F0A0B"/>
    <w:rsid w:val="007F3A60"/>
    <w:rsid w:val="007F3D0B"/>
    <w:rsid w:val="007F7C94"/>
    <w:rsid w:val="00802FFA"/>
    <w:rsid w:val="00810E4B"/>
    <w:rsid w:val="00814BAA"/>
    <w:rsid w:val="00816F0C"/>
    <w:rsid w:val="0082211C"/>
    <w:rsid w:val="00823A03"/>
    <w:rsid w:val="00824295"/>
    <w:rsid w:val="00827A65"/>
    <w:rsid w:val="00830473"/>
    <w:rsid w:val="008313F3"/>
    <w:rsid w:val="00832618"/>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5EED"/>
    <w:rsid w:val="008D23DF"/>
    <w:rsid w:val="008D4F69"/>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041D"/>
    <w:rsid w:val="00963E34"/>
    <w:rsid w:val="00964DFA"/>
    <w:rsid w:val="00970A69"/>
    <w:rsid w:val="00970E48"/>
    <w:rsid w:val="0098155C"/>
    <w:rsid w:val="00983B77"/>
    <w:rsid w:val="00996053"/>
    <w:rsid w:val="009A0B2F"/>
    <w:rsid w:val="009A1CF4"/>
    <w:rsid w:val="009A37D7"/>
    <w:rsid w:val="009A4DEF"/>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64AB"/>
    <w:rsid w:val="00A13849"/>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D7EDA"/>
    <w:rsid w:val="00AE1E29"/>
    <w:rsid w:val="00AE56C0"/>
    <w:rsid w:val="00AF61F9"/>
    <w:rsid w:val="00AF7ACC"/>
    <w:rsid w:val="00B00914"/>
    <w:rsid w:val="00B01913"/>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1C04"/>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3043"/>
    <w:rsid w:val="00BC7423"/>
    <w:rsid w:val="00BC7CAC"/>
    <w:rsid w:val="00BD06B9"/>
    <w:rsid w:val="00BD6D76"/>
    <w:rsid w:val="00BE037F"/>
    <w:rsid w:val="00BE54B5"/>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5BC6"/>
    <w:rsid w:val="00C27E37"/>
    <w:rsid w:val="00C32713"/>
    <w:rsid w:val="00C33926"/>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3B9"/>
    <w:rsid w:val="00CC4859"/>
    <w:rsid w:val="00CC7A35"/>
    <w:rsid w:val="00CD072A"/>
    <w:rsid w:val="00CD40B1"/>
    <w:rsid w:val="00CD5FE8"/>
    <w:rsid w:val="00CD7F73"/>
    <w:rsid w:val="00CE26C5"/>
    <w:rsid w:val="00CE36AF"/>
    <w:rsid w:val="00CE47F3"/>
    <w:rsid w:val="00CE54DD"/>
    <w:rsid w:val="00CF0DA5"/>
    <w:rsid w:val="00CF5D31"/>
    <w:rsid w:val="00CF5F3B"/>
    <w:rsid w:val="00CF7733"/>
    <w:rsid w:val="00CF791A"/>
    <w:rsid w:val="00D00513"/>
    <w:rsid w:val="00D00D7D"/>
    <w:rsid w:val="00D0137A"/>
    <w:rsid w:val="00D030AE"/>
    <w:rsid w:val="00D139C8"/>
    <w:rsid w:val="00D16E2E"/>
    <w:rsid w:val="00D17F81"/>
    <w:rsid w:val="00D2758C"/>
    <w:rsid w:val="00D275CA"/>
    <w:rsid w:val="00D2789B"/>
    <w:rsid w:val="00D34059"/>
    <w:rsid w:val="00D345AB"/>
    <w:rsid w:val="00D41566"/>
    <w:rsid w:val="00D452F4"/>
    <w:rsid w:val="00D458EC"/>
    <w:rsid w:val="00D501B0"/>
    <w:rsid w:val="00D52582"/>
    <w:rsid w:val="00D56A0E"/>
    <w:rsid w:val="00D57AD3"/>
    <w:rsid w:val="00D62F25"/>
    <w:rsid w:val="00D635FE"/>
    <w:rsid w:val="00D652E2"/>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BC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4F1"/>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4443"/>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312C"/>
    <w:rsid w:val="00ED3F62"/>
    <w:rsid w:val="00ED48AA"/>
    <w:rsid w:val="00ED6019"/>
    <w:rsid w:val="00ED7830"/>
    <w:rsid w:val="00EE2BFF"/>
    <w:rsid w:val="00EE3909"/>
    <w:rsid w:val="00EF277A"/>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36EE"/>
    <w:rsid w:val="00F75533"/>
    <w:rsid w:val="00F8036D"/>
    <w:rsid w:val="00F809DC"/>
    <w:rsid w:val="00F86EB0"/>
    <w:rsid w:val="00FA154B"/>
    <w:rsid w:val="00FA3811"/>
    <w:rsid w:val="00FA3B9F"/>
    <w:rsid w:val="00FA3F06"/>
    <w:rsid w:val="00FA4A26"/>
    <w:rsid w:val="00FA7084"/>
    <w:rsid w:val="00FA7BEF"/>
    <w:rsid w:val="00FB1105"/>
    <w:rsid w:val="00FB1929"/>
    <w:rsid w:val="00FB4861"/>
    <w:rsid w:val="00FB5FD9"/>
    <w:rsid w:val="00FB6713"/>
    <w:rsid w:val="00FD1398"/>
    <w:rsid w:val="00FD33AB"/>
    <w:rsid w:val="00FD375F"/>
    <w:rsid w:val="00FD3BA4"/>
    <w:rsid w:val="00FD4724"/>
    <w:rsid w:val="00FD4A68"/>
    <w:rsid w:val="00FD68ED"/>
    <w:rsid w:val="00FD7253"/>
    <w:rsid w:val="00FD7E00"/>
    <w:rsid w:val="00FE2824"/>
    <w:rsid w:val="00FE2EA5"/>
    <w:rsid w:val="00FE2F0E"/>
    <w:rsid w:val="00FE3287"/>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287CC"/>
  <w15:docId w15:val="{98A048C3-B546-4C41-ADD3-CA865844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D375F"/>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FD375F"/>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FD375F"/>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CD5FE8"/>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FD375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D5FE8"/>
    <w:pPr>
      <w:spacing w:after="72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D5FE8"/>
    <w:pPr>
      <w:spacing w:before="0" w:after="0"/>
    </w:pPr>
    <w:rPr>
      <w:i/>
      <w:color w:val="FFFFFF" w:themeColor="background1"/>
      <w:sz w:val="6"/>
    </w:rPr>
  </w:style>
  <w:style w:type="paragraph" w:customStyle="1" w:styleId="SubStepAlpha">
    <w:name w:val="SubStep Alpha"/>
    <w:basedOn w:val="BodyTextL25"/>
    <w:qFormat/>
    <w:rsid w:val="00FD375F"/>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FD375F"/>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FD375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CD5FE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535A4E"/>
    <w:rPr>
      <w:color w:val="0000FF" w:themeColor="hyperlink"/>
      <w:u w:val="single"/>
    </w:rPr>
  </w:style>
  <w:style w:type="character" w:customStyle="1" w:styleId="BodyTextL25Char">
    <w:name w:val="Body Text L25 Char"/>
    <w:link w:val="BodyTextL25"/>
    <w:locked/>
    <w:rsid w:val="00535A4E"/>
    <w:rPr>
      <w:szCs w:val="22"/>
    </w:rPr>
  </w:style>
  <w:style w:type="paragraph" w:customStyle="1" w:styleId="AnswerLineL75">
    <w:name w:val="Answer Line L75"/>
    <w:basedOn w:val="AnswerLineL50"/>
    <w:qFormat/>
    <w:rsid w:val="00FD375F"/>
    <w:pPr>
      <w:ind w:left="1080"/>
    </w:pPr>
  </w:style>
  <w:style w:type="paragraph" w:customStyle="1" w:styleId="BodyTextL75">
    <w:name w:val="Body Text L75"/>
    <w:basedOn w:val="BodyTextL50"/>
    <w:qFormat/>
    <w:rsid w:val="00FD375F"/>
    <w:pPr>
      <w:spacing w:before="0"/>
      <w:ind w:left="1080"/>
    </w:pPr>
  </w:style>
  <w:style w:type="paragraph" w:customStyle="1" w:styleId="CMDL75">
    <w:name w:val="CMD L75"/>
    <w:basedOn w:val="CMD"/>
    <w:link w:val="CMDL75Char"/>
    <w:qFormat/>
    <w:rsid w:val="00FD375F"/>
    <w:pPr>
      <w:ind w:left="1080"/>
    </w:pPr>
  </w:style>
  <w:style w:type="character" w:customStyle="1" w:styleId="CMDL75Char">
    <w:name w:val="CMD L75 Char"/>
    <w:basedOn w:val="CMDChar"/>
    <w:link w:val="CMDL75"/>
    <w:rsid w:val="00FD375F"/>
    <w:rPr>
      <w:rFonts w:ascii="Courier New" w:hAnsi="Courier New"/>
      <w:szCs w:val="22"/>
    </w:rPr>
  </w:style>
  <w:style w:type="paragraph" w:customStyle="1" w:styleId="CMDOutputL75">
    <w:name w:val="CMD Output L75"/>
    <w:basedOn w:val="CMDOutput"/>
    <w:qFormat/>
    <w:rsid w:val="00FD375F"/>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09114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99B582587841AA86FFCFD86B9311BD"/>
        <w:category>
          <w:name w:val="General"/>
          <w:gallery w:val="placeholder"/>
        </w:category>
        <w:types>
          <w:type w:val="bbPlcHdr"/>
        </w:types>
        <w:behaviors>
          <w:behavior w:val="content"/>
        </w:behaviors>
        <w:guid w:val="{8430FE8C-EE31-48A3-B2DD-C55439EF87C1}"/>
      </w:docPartPr>
      <w:docPartBody>
        <w:p w:rsidR="001C31D4" w:rsidRDefault="003D75F5">
          <w:pPr>
            <w:pStyle w:val="B399B582587841AA86FFCFD86B9311B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5F5"/>
    <w:rsid w:val="00093D65"/>
    <w:rsid w:val="001C31D4"/>
    <w:rsid w:val="001D6593"/>
    <w:rsid w:val="003D75F5"/>
    <w:rsid w:val="00444641"/>
    <w:rsid w:val="004702AF"/>
    <w:rsid w:val="0056114D"/>
    <w:rsid w:val="00571AFB"/>
    <w:rsid w:val="006E3378"/>
    <w:rsid w:val="008D3F64"/>
    <w:rsid w:val="00A14E77"/>
    <w:rsid w:val="00CA1EB3"/>
    <w:rsid w:val="00EA5F54"/>
    <w:rsid w:val="00FA0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99B582587841AA86FFCFD86B9311BD">
    <w:name w:val="B399B582587841AA86FFCFD86B9311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82AF3E-D17C-4776-8170-A84716A1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23</TotalTime>
  <Pages>10</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Lab – Explore DNS Traffic</vt:lpstr>
    </vt:vector>
  </TitlesOfParts>
  <Company>Cisco Systems, Inc.</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Explore DNS Traffic</dc:title>
  <dc:creator>SP</dc:creator>
  <dc:description>2017</dc:description>
  <cp:lastModifiedBy>Suk-Yi Pennock -X (spennock - UNICON INC at Cisco)</cp:lastModifiedBy>
  <cp:revision>7</cp:revision>
  <dcterms:created xsi:type="dcterms:W3CDTF">2019-08-29T05:13:00Z</dcterms:created>
  <dcterms:modified xsi:type="dcterms:W3CDTF">2020-08-29T14:09:00Z</dcterms:modified>
</cp:coreProperties>
</file>